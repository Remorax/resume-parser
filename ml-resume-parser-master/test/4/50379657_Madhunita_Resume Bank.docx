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C2D" w:rsidRPr="0075749B" w:rsidRDefault="00C25C2D" w:rsidP="00237527">
      <w:pPr>
        <w:pStyle w:val="Heading3"/>
        <w:shd w:val="clear" w:color="auto" w:fill="C6D9F1"/>
        <w:tabs>
          <w:tab w:val="left" w:pos="2731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75749B">
        <w:rPr>
          <w:rFonts w:ascii="Times New Roman" w:hAnsi="Times New Roman" w:cs="Times New Roman"/>
          <w:sz w:val="22"/>
          <w:szCs w:val="22"/>
        </w:rPr>
        <w:t>OBJECTIVE</w:t>
      </w:r>
    </w:p>
    <w:p w:rsidR="00C25C2D" w:rsidRPr="00A4192E" w:rsidRDefault="00C25C2D" w:rsidP="00237527">
      <w:pPr>
        <w:jc w:val="both"/>
        <w:rPr>
          <w:color w:val="333333"/>
          <w:shd w:val="clear" w:color="auto" w:fill="FFFFFF"/>
        </w:rPr>
      </w:pPr>
      <w:r w:rsidRPr="00A4192E">
        <w:rPr>
          <w:color w:val="333333"/>
          <w:shd w:val="clear" w:color="auto" w:fill="FFFFFF"/>
        </w:rPr>
        <w:t>A Post Graduate in Social Work specializing in Industrial Relations and HRM with prior experience in Social &amp; Personnel Management in differ</w:t>
      </w:r>
      <w:r>
        <w:rPr>
          <w:color w:val="333333"/>
          <w:shd w:val="clear" w:color="auto" w:fill="FFFFFF"/>
        </w:rPr>
        <w:t>ent roles seeking new avenues in Corporate Banking.</w:t>
      </w:r>
    </w:p>
    <w:p w:rsidR="00C25C2D" w:rsidRDefault="00C25C2D" w:rsidP="00237527">
      <w:pPr>
        <w:jc w:val="both"/>
        <w:rPr>
          <w:sz w:val="10"/>
          <w:szCs w:val="10"/>
        </w:rPr>
      </w:pPr>
    </w:p>
    <w:p w:rsidR="00C25C2D" w:rsidRPr="00FB6010" w:rsidRDefault="00C25C2D" w:rsidP="000C4DF2">
      <w:pPr>
        <w:pStyle w:val="Heading3"/>
        <w:shd w:val="clear" w:color="auto" w:fill="C6D9F1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2"/>
          <w:szCs w:val="22"/>
        </w:rPr>
        <w:t>SKILL SETS</w:t>
      </w:r>
    </w:p>
    <w:p w:rsidR="00C25C2D" w:rsidRPr="00297E38" w:rsidRDefault="00C25C2D" w:rsidP="00297E38">
      <w:pPr>
        <w:autoSpaceDE/>
        <w:autoSpaceDN/>
        <w:jc w:val="both"/>
      </w:pPr>
      <w:r>
        <w:t>Consultative selling, Strategic Planning, Project implementation, Stakeholder management, Primary/Secondary Research, MS-Office.</w:t>
      </w:r>
    </w:p>
    <w:p w:rsidR="00C25C2D" w:rsidRPr="007D4D73" w:rsidRDefault="00C25C2D" w:rsidP="00237527">
      <w:pPr>
        <w:pStyle w:val="Heading3"/>
        <w:shd w:val="clear" w:color="auto" w:fill="C6D9F1"/>
        <w:tabs>
          <w:tab w:val="left" w:pos="2731"/>
        </w:tabs>
        <w:jc w:val="left"/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BUSINESS EXPOSURE</w:t>
      </w:r>
    </w:p>
    <w:p w:rsidR="00C25C2D" w:rsidRPr="0080530E" w:rsidRDefault="00C25C2D" w:rsidP="00237527">
      <w:pPr>
        <w:autoSpaceDE/>
        <w:autoSpaceDN/>
        <w:rPr>
          <w:b/>
          <w:bCs/>
          <w:sz w:val="10"/>
          <w:szCs w:val="10"/>
        </w:rPr>
      </w:pPr>
    </w:p>
    <w:p w:rsidR="00C25C2D" w:rsidRDefault="00C25C2D" w:rsidP="0067074C">
      <w:pPr>
        <w:autoSpaceDE/>
        <w:autoSpaceDN/>
        <w:jc w:val="both"/>
        <w:rPr>
          <w:b/>
          <w:bCs/>
        </w:rPr>
      </w:pPr>
      <w:r>
        <w:rPr>
          <w:b/>
          <w:bCs/>
        </w:rPr>
        <w:t>Multi Management Services – Client Relationship Manager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         April 2014 - Present</w:t>
      </w:r>
    </w:p>
    <w:p w:rsidR="00C25C2D" w:rsidRPr="00297E38" w:rsidRDefault="00C25C2D" w:rsidP="00297E38">
      <w:pPr>
        <w:pStyle w:val="ListParagraph"/>
        <w:numPr>
          <w:ilvl w:val="0"/>
          <w:numId w:val="3"/>
        </w:numPr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Primarily focus on cross-sell propositions, a</w:t>
      </w:r>
      <w:r w:rsidRPr="00237527">
        <w:rPr>
          <w:color w:val="333333"/>
          <w:shd w:val="clear" w:color="auto" w:fill="FFFFFF"/>
        </w:rPr>
        <w:t xml:space="preserve">dding new clients, analyze the business level </w:t>
      </w:r>
      <w:r>
        <w:rPr>
          <w:rStyle w:val="apple-converted-space"/>
          <w:color w:val="333333"/>
          <w:shd w:val="clear" w:color="auto" w:fill="FFFFFF"/>
        </w:rPr>
        <w:t>&amp;</w:t>
      </w:r>
      <w:r w:rsidRPr="00237527">
        <w:rPr>
          <w:rStyle w:val="apple-converted-space"/>
          <w:color w:val="333333"/>
          <w:shd w:val="clear" w:color="auto" w:fill="FFFFFF"/>
        </w:rPr>
        <w:t xml:space="preserve"> classify the clients</w:t>
      </w:r>
    </w:p>
    <w:p w:rsidR="00C25C2D" w:rsidRDefault="00C25C2D" w:rsidP="0067074C">
      <w:pPr>
        <w:pStyle w:val="ListParagraph"/>
        <w:numPr>
          <w:ilvl w:val="0"/>
          <w:numId w:val="3"/>
        </w:numPr>
        <w:autoSpaceDE/>
        <w:autoSpaceDN/>
        <w:jc w:val="both"/>
      </w:pPr>
      <w:r w:rsidRPr="002B68A5">
        <w:t xml:space="preserve">Single point of contact between </w:t>
      </w:r>
      <w:r>
        <w:t>clients and vendors for end to end wedding planning and execution</w:t>
      </w:r>
    </w:p>
    <w:p w:rsidR="00C25C2D" w:rsidRDefault="00C25C2D" w:rsidP="0067074C">
      <w:pPr>
        <w:pStyle w:val="ListParagraph"/>
        <w:numPr>
          <w:ilvl w:val="0"/>
          <w:numId w:val="3"/>
        </w:numPr>
        <w:autoSpaceDE/>
        <w:autoSpaceDN/>
        <w:jc w:val="both"/>
      </w:pPr>
      <w:r>
        <w:t xml:space="preserve">Responsible for negotiating with clients in terms of pricing and package offering of the company </w:t>
      </w:r>
    </w:p>
    <w:p w:rsidR="00C25C2D" w:rsidRPr="003D5031" w:rsidRDefault="00C25C2D" w:rsidP="0067074C">
      <w:pPr>
        <w:pStyle w:val="ListParagraph"/>
        <w:numPr>
          <w:ilvl w:val="0"/>
          <w:numId w:val="3"/>
        </w:numPr>
        <w:autoSpaceDE/>
        <w:autoSpaceDN/>
        <w:jc w:val="both"/>
      </w:pPr>
      <w:r>
        <w:t>Ad-hoc responsibilities included client acquisition via different online media.</w:t>
      </w:r>
    </w:p>
    <w:p w:rsidR="00C25C2D" w:rsidRPr="0067074C" w:rsidRDefault="00C25C2D" w:rsidP="00237527">
      <w:pPr>
        <w:autoSpaceDE/>
        <w:autoSpaceDN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</w:t>
      </w:r>
    </w:p>
    <w:p w:rsidR="00C25C2D" w:rsidRDefault="00C25C2D" w:rsidP="00237527">
      <w:pPr>
        <w:autoSpaceDE/>
        <w:autoSpaceDN/>
        <w:jc w:val="both"/>
        <w:rPr>
          <w:b/>
          <w:bCs/>
        </w:rPr>
      </w:pPr>
      <w:r>
        <w:rPr>
          <w:b/>
          <w:bCs/>
        </w:rPr>
        <w:t>Anchal Charitable Trust – Project Coordinator (Disaster Risk Reduction)                                             June 2012 – May 2013</w:t>
      </w:r>
    </w:p>
    <w:p w:rsidR="00C25C2D" w:rsidRPr="000C4DF2" w:rsidRDefault="00C25C2D" w:rsidP="00237527">
      <w:pPr>
        <w:autoSpaceDE/>
        <w:autoSpaceDN/>
        <w:jc w:val="both"/>
        <w:rPr>
          <w:b/>
          <w:bCs/>
          <w:sz w:val="10"/>
          <w:szCs w:val="10"/>
        </w:rPr>
      </w:pPr>
    </w:p>
    <w:p w:rsidR="00C25C2D" w:rsidRDefault="00C25C2D" w:rsidP="00237527">
      <w:pPr>
        <w:pStyle w:val="ListParagraph"/>
        <w:numPr>
          <w:ilvl w:val="0"/>
          <w:numId w:val="3"/>
        </w:numPr>
        <w:autoSpaceDE/>
        <w:autoSpaceDN/>
        <w:jc w:val="both"/>
      </w:pPr>
      <w:r>
        <w:t>Responsible for execution of Disaster Risk Reduction projects in collaboration with  Organizations With ‘Save the Children’ and ‘SEEDS’</w:t>
      </w:r>
    </w:p>
    <w:p w:rsidR="00C25C2D" w:rsidRPr="009C7A8B" w:rsidRDefault="00C25C2D" w:rsidP="007D4D73">
      <w:pPr>
        <w:autoSpaceDE/>
        <w:autoSpaceDN/>
        <w:jc w:val="both"/>
        <w:rPr>
          <w:sz w:val="10"/>
          <w:szCs w:val="10"/>
        </w:rPr>
      </w:pPr>
    </w:p>
    <w:p w:rsidR="00C25C2D" w:rsidRDefault="00C25C2D" w:rsidP="007D4D73">
      <w:pPr>
        <w:autoSpaceDE/>
        <w:autoSpaceDN/>
        <w:jc w:val="both"/>
        <w:rPr>
          <w:b/>
          <w:bCs/>
        </w:rPr>
      </w:pPr>
      <w:r>
        <w:rPr>
          <w:b/>
          <w:bCs/>
        </w:rPr>
        <w:t>Multi Management Services – Client Relationship Manager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         Jan 2010 - Feb 2012</w:t>
      </w:r>
    </w:p>
    <w:p w:rsidR="00C25C2D" w:rsidRDefault="00C25C2D" w:rsidP="007D4D73">
      <w:pPr>
        <w:pStyle w:val="ListParagraph"/>
        <w:numPr>
          <w:ilvl w:val="0"/>
          <w:numId w:val="3"/>
        </w:numPr>
        <w:autoSpaceDE/>
        <w:autoSpaceDN/>
        <w:jc w:val="both"/>
      </w:pPr>
      <w:r w:rsidRPr="002B68A5">
        <w:t xml:space="preserve">Single point of contact between </w:t>
      </w:r>
      <w:r>
        <w:t>clients and vendors for end to end wedding planning and execution</w:t>
      </w:r>
    </w:p>
    <w:p w:rsidR="00C25C2D" w:rsidRDefault="00C25C2D" w:rsidP="0067074C">
      <w:pPr>
        <w:pStyle w:val="ListParagraph"/>
        <w:numPr>
          <w:ilvl w:val="0"/>
          <w:numId w:val="3"/>
        </w:numPr>
        <w:autoSpaceDE/>
        <w:autoSpaceDN/>
        <w:jc w:val="both"/>
      </w:pPr>
      <w:r>
        <w:t xml:space="preserve">Responsible for negotiating with clients in terms of pricing and package offering of the company </w:t>
      </w:r>
    </w:p>
    <w:p w:rsidR="00C25C2D" w:rsidRPr="0067074C" w:rsidRDefault="00C25C2D" w:rsidP="001003AA">
      <w:pPr>
        <w:pStyle w:val="ListParagraph"/>
        <w:autoSpaceDE/>
        <w:autoSpaceDN/>
        <w:ind w:left="0"/>
        <w:jc w:val="both"/>
      </w:pPr>
    </w:p>
    <w:p w:rsidR="00C25C2D" w:rsidRPr="007D4D73" w:rsidRDefault="00C25C2D" w:rsidP="009C7A8B">
      <w:pPr>
        <w:pStyle w:val="Heading3"/>
        <w:shd w:val="clear" w:color="auto" w:fill="C6D9F1"/>
        <w:tabs>
          <w:tab w:val="left" w:pos="2731"/>
        </w:tabs>
        <w:jc w:val="left"/>
        <w:rPr>
          <w:rFonts w:ascii="Times New Roman" w:hAnsi="Times New Roman" w:cs="Times New Roman"/>
          <w:sz w:val="22"/>
          <w:szCs w:val="22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PROJECTS UNDERTAKEN</w:t>
      </w:r>
    </w:p>
    <w:p w:rsidR="00C25C2D" w:rsidRPr="009C7A8B" w:rsidRDefault="00C25C2D" w:rsidP="007D4D73">
      <w:pPr>
        <w:autoSpaceDE/>
        <w:autoSpaceDN/>
        <w:jc w:val="both"/>
        <w:rPr>
          <w:sz w:val="10"/>
          <w:szCs w:val="10"/>
        </w:rPr>
      </w:pPr>
    </w:p>
    <w:p w:rsidR="00C25C2D" w:rsidRPr="008527E7" w:rsidRDefault="00C25C2D" w:rsidP="00237527">
      <w:pPr>
        <w:autoSpaceDE/>
        <w:autoSpaceDN/>
        <w:jc w:val="both"/>
        <w:rPr>
          <w:b/>
          <w:bCs/>
        </w:rPr>
      </w:pPr>
      <w:r>
        <w:rPr>
          <w:b/>
          <w:bCs/>
        </w:rPr>
        <w:t>Delhi State Aids Control Society (DSACS) – Evaluator (Targeted Intervention)                                   Jan 2012 – Mar’ 2012</w:t>
      </w:r>
    </w:p>
    <w:p w:rsidR="00C25C2D" w:rsidRDefault="00C25C2D" w:rsidP="00237527">
      <w:pPr>
        <w:pStyle w:val="ListParagraph"/>
        <w:numPr>
          <w:ilvl w:val="0"/>
          <w:numId w:val="3"/>
        </w:numPr>
        <w:autoSpaceDE/>
        <w:autoSpaceDN/>
        <w:jc w:val="both"/>
      </w:pPr>
      <w:r>
        <w:t>Evaluated about 8 organizations targeted towards welfare of sex workers on the basis of services &amp; facilities provided to them and adherence to standards, rules and other governance norms.</w:t>
      </w:r>
    </w:p>
    <w:p w:rsidR="00C25C2D" w:rsidRPr="009C7A8B" w:rsidRDefault="00C25C2D" w:rsidP="00237527">
      <w:pPr>
        <w:autoSpaceDE/>
        <w:autoSpaceDN/>
        <w:jc w:val="both"/>
        <w:rPr>
          <w:b/>
          <w:bCs/>
          <w:sz w:val="10"/>
          <w:szCs w:val="10"/>
        </w:rPr>
      </w:pPr>
    </w:p>
    <w:p w:rsidR="00C25C2D" w:rsidRDefault="00C25C2D" w:rsidP="00237527">
      <w:pPr>
        <w:autoSpaceDE/>
        <w:autoSpaceDN/>
        <w:jc w:val="both"/>
        <w:rPr>
          <w:b/>
          <w:bCs/>
        </w:rPr>
      </w:pPr>
      <w:r>
        <w:rPr>
          <w:b/>
          <w:bCs/>
        </w:rPr>
        <w:t>Bharat Heavy Electricals Limited (BHEL) – Project Trainee                                                                  May 2009 – July 2009</w:t>
      </w:r>
    </w:p>
    <w:p w:rsidR="00C25C2D" w:rsidRDefault="00C25C2D" w:rsidP="008E79AC">
      <w:pPr>
        <w:pStyle w:val="ListParagraph"/>
        <w:numPr>
          <w:ilvl w:val="0"/>
          <w:numId w:val="4"/>
        </w:numPr>
        <w:autoSpaceDE/>
        <w:autoSpaceDN/>
        <w:jc w:val="both"/>
      </w:pPr>
      <w:r>
        <w:t>Worked and submitted a project titled Job Analysis.</w:t>
      </w:r>
    </w:p>
    <w:p w:rsidR="00C25C2D" w:rsidRPr="00F25FE3" w:rsidRDefault="00C25C2D" w:rsidP="00237527">
      <w:pPr>
        <w:autoSpaceDE/>
        <w:autoSpaceDN/>
        <w:jc w:val="both"/>
        <w:rPr>
          <w:sz w:val="10"/>
          <w:szCs w:val="10"/>
        </w:rPr>
      </w:pPr>
    </w:p>
    <w:p w:rsidR="00C25C2D" w:rsidRDefault="00C25C2D" w:rsidP="009C7A8B">
      <w:pPr>
        <w:autoSpaceDE/>
        <w:autoSpaceDN/>
        <w:jc w:val="both"/>
        <w:rPr>
          <w:b/>
          <w:bCs/>
        </w:rPr>
      </w:pPr>
      <w:r w:rsidRPr="009C7A8B">
        <w:rPr>
          <w:b/>
          <w:bCs/>
        </w:rPr>
        <w:t>Diesel Locomotive Works (DLW) – Personnel Dept Trainee                             Aug 2008 – Oct 2008 / Jan 2009 – March 2009</w:t>
      </w:r>
    </w:p>
    <w:p w:rsidR="00C25C2D" w:rsidRDefault="00C25C2D" w:rsidP="009C7A8B">
      <w:pPr>
        <w:pStyle w:val="ListParagraph"/>
        <w:numPr>
          <w:ilvl w:val="0"/>
          <w:numId w:val="4"/>
        </w:numPr>
        <w:autoSpaceDE/>
        <w:autoSpaceDN/>
        <w:jc w:val="both"/>
      </w:pPr>
      <w:r>
        <w:t>DLW is a unit of the Indian Railways &amp;</w:t>
      </w:r>
      <w:r w:rsidRPr="00D36020">
        <w:t xml:space="preserve"> Government of India </w:t>
      </w:r>
      <w:r>
        <w:t>wherein I underwent vocational training</w:t>
      </w:r>
    </w:p>
    <w:p w:rsidR="00C25C2D" w:rsidRPr="007F061B" w:rsidRDefault="00C25C2D" w:rsidP="00237527">
      <w:pPr>
        <w:autoSpaceDE/>
        <w:autoSpaceDN/>
        <w:rPr>
          <w:sz w:val="10"/>
          <w:szCs w:val="10"/>
        </w:rPr>
      </w:pPr>
    </w:p>
    <w:p w:rsidR="00C25C2D" w:rsidRDefault="00C25C2D" w:rsidP="00237527">
      <w:pPr>
        <w:pStyle w:val="Heading3"/>
        <w:shd w:val="clear" w:color="auto" w:fill="C6D9F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ACADEMIC CREDENTIALS</w:t>
      </w:r>
    </w:p>
    <w:p w:rsidR="00C25C2D" w:rsidRPr="00F71918" w:rsidRDefault="00C25C2D" w:rsidP="00237527">
      <w:pPr>
        <w:autoSpaceDE/>
        <w:autoSpaceDN/>
        <w:jc w:val="both"/>
        <w:rPr>
          <w:sz w:val="4"/>
          <w:szCs w:val="4"/>
        </w:rPr>
      </w:pPr>
    </w:p>
    <w:tbl>
      <w:tblPr>
        <w:tblpPr w:leftFromText="180" w:rightFromText="180" w:vertAnchor="text" w:horzAnchor="margin" w:tblpXSpec="center" w:tblpY="38"/>
        <w:tblW w:w="105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80"/>
      </w:tblPr>
      <w:tblGrid>
        <w:gridCol w:w="1101"/>
        <w:gridCol w:w="4252"/>
        <w:gridCol w:w="2835"/>
        <w:gridCol w:w="2322"/>
      </w:tblGrid>
      <w:tr w:rsidR="00C25C2D" w:rsidRPr="007E497B">
        <w:trPr>
          <w:trHeight w:val="292"/>
        </w:trPr>
        <w:tc>
          <w:tcPr>
            <w:tcW w:w="1101" w:type="dxa"/>
          </w:tcPr>
          <w:p w:rsidR="00C25C2D" w:rsidRPr="00CB2C44" w:rsidRDefault="00C25C2D" w:rsidP="00E44F64">
            <w:pPr>
              <w:pStyle w:val="Heading4"/>
              <w:ind w:left="-45" w:right="-90"/>
              <w:jc w:val="center"/>
            </w:pPr>
            <w:r w:rsidRPr="00CB2C44">
              <w:t>YEAR</w:t>
            </w:r>
          </w:p>
        </w:tc>
        <w:tc>
          <w:tcPr>
            <w:tcW w:w="4252" w:type="dxa"/>
          </w:tcPr>
          <w:p w:rsidR="00C25C2D" w:rsidRPr="00CB2C44" w:rsidRDefault="00C25C2D" w:rsidP="00E44F64">
            <w:pPr>
              <w:pStyle w:val="Heading5"/>
              <w:ind w:left="-18"/>
            </w:pPr>
            <w:r w:rsidRPr="00CB2C44">
              <w:t>DEGREE / CERTIFICATION</w:t>
            </w:r>
          </w:p>
        </w:tc>
        <w:tc>
          <w:tcPr>
            <w:tcW w:w="2835" w:type="dxa"/>
          </w:tcPr>
          <w:p w:rsidR="00C25C2D" w:rsidRPr="00CB2C44" w:rsidRDefault="00C25C2D" w:rsidP="00E44F64">
            <w:pPr>
              <w:pStyle w:val="Heading5"/>
              <w:ind w:left="-108" w:right="-108"/>
            </w:pPr>
            <w:r w:rsidRPr="00CB2C44">
              <w:t>BOARD/UNIVERSITY</w:t>
            </w:r>
          </w:p>
        </w:tc>
        <w:tc>
          <w:tcPr>
            <w:tcW w:w="2322" w:type="dxa"/>
          </w:tcPr>
          <w:p w:rsidR="00C25C2D" w:rsidRPr="00CB2C44" w:rsidRDefault="00C25C2D" w:rsidP="00E44F64">
            <w:pPr>
              <w:pStyle w:val="Heading5"/>
            </w:pPr>
            <w:r w:rsidRPr="00CB2C44">
              <w:t>RESULT (% / DGPA)</w:t>
            </w:r>
          </w:p>
        </w:tc>
      </w:tr>
      <w:tr w:rsidR="00C25C2D" w:rsidRPr="007E497B">
        <w:trPr>
          <w:trHeight w:val="259"/>
        </w:trPr>
        <w:tc>
          <w:tcPr>
            <w:tcW w:w="1101" w:type="dxa"/>
          </w:tcPr>
          <w:p w:rsidR="00C25C2D" w:rsidRPr="00CB2C44" w:rsidRDefault="00C25C2D" w:rsidP="00E44F64">
            <w:pPr>
              <w:pStyle w:val="Heading4"/>
              <w:tabs>
                <w:tab w:val="left" w:pos="102"/>
                <w:tab w:val="left" w:pos="267"/>
              </w:tabs>
              <w:ind w:left="-45" w:right="-90"/>
              <w:jc w:val="center"/>
              <w:rPr>
                <w:b w:val="0"/>
                <w:bCs w:val="0"/>
                <w:color w:val="000000"/>
              </w:rPr>
            </w:pPr>
            <w:r w:rsidRPr="00CB2C44">
              <w:rPr>
                <w:b w:val="0"/>
                <w:bCs w:val="0"/>
                <w:color w:val="000000"/>
              </w:rPr>
              <w:t>2009</w:t>
            </w:r>
          </w:p>
        </w:tc>
        <w:tc>
          <w:tcPr>
            <w:tcW w:w="4252" w:type="dxa"/>
          </w:tcPr>
          <w:p w:rsidR="00C25C2D" w:rsidRPr="00CB2C44" w:rsidRDefault="00C25C2D" w:rsidP="00E44F64">
            <w:pPr>
              <w:pStyle w:val="Heading5"/>
              <w:ind w:left="-18"/>
              <w:rPr>
                <w:b w:val="0"/>
                <w:bCs w:val="0"/>
                <w:color w:val="000000"/>
              </w:rPr>
            </w:pPr>
            <w:r w:rsidRPr="00CB2C44">
              <w:rPr>
                <w:b w:val="0"/>
                <w:bCs w:val="0"/>
                <w:color w:val="000000"/>
              </w:rPr>
              <w:t>M.A Social Work (Industrial Relations &amp; HRM)</w:t>
            </w:r>
          </w:p>
        </w:tc>
        <w:tc>
          <w:tcPr>
            <w:tcW w:w="2835" w:type="dxa"/>
          </w:tcPr>
          <w:p w:rsidR="00C25C2D" w:rsidRPr="00CB2C44" w:rsidRDefault="00C25C2D" w:rsidP="00E44F64">
            <w:pPr>
              <w:pStyle w:val="Heading5"/>
              <w:ind w:left="-108" w:right="-108"/>
              <w:rPr>
                <w:b w:val="0"/>
                <w:bCs w:val="0"/>
                <w:color w:val="000000"/>
              </w:rPr>
            </w:pPr>
            <w:r w:rsidRPr="00CB2C44">
              <w:rPr>
                <w:b w:val="0"/>
                <w:bCs w:val="0"/>
                <w:color w:val="000000"/>
              </w:rPr>
              <w:t>Banaras Hindu University</w:t>
            </w:r>
          </w:p>
        </w:tc>
        <w:tc>
          <w:tcPr>
            <w:tcW w:w="2322" w:type="dxa"/>
          </w:tcPr>
          <w:p w:rsidR="00C25C2D" w:rsidRPr="007E497B" w:rsidRDefault="00C25C2D" w:rsidP="00E44F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80.08%</w:t>
            </w:r>
          </w:p>
        </w:tc>
      </w:tr>
      <w:tr w:rsidR="00C25C2D" w:rsidRPr="007E497B">
        <w:trPr>
          <w:trHeight w:val="282"/>
        </w:trPr>
        <w:tc>
          <w:tcPr>
            <w:tcW w:w="1101" w:type="dxa"/>
          </w:tcPr>
          <w:p w:rsidR="00C25C2D" w:rsidRPr="00CB2C44" w:rsidRDefault="00C25C2D" w:rsidP="00E44F64">
            <w:pPr>
              <w:pStyle w:val="Heading4"/>
              <w:ind w:left="-45" w:right="-90"/>
              <w:jc w:val="center"/>
              <w:rPr>
                <w:b w:val="0"/>
                <w:bCs w:val="0"/>
                <w:color w:val="000000"/>
              </w:rPr>
            </w:pPr>
            <w:r w:rsidRPr="00CB2C44">
              <w:rPr>
                <w:b w:val="0"/>
                <w:bCs w:val="0"/>
                <w:color w:val="000000"/>
              </w:rPr>
              <w:t>2007</w:t>
            </w:r>
          </w:p>
        </w:tc>
        <w:tc>
          <w:tcPr>
            <w:tcW w:w="4252" w:type="dxa"/>
          </w:tcPr>
          <w:p w:rsidR="00C25C2D" w:rsidRPr="00CB2C44" w:rsidRDefault="00C25C2D" w:rsidP="00E44F64">
            <w:pPr>
              <w:pStyle w:val="Heading5"/>
              <w:ind w:left="-18"/>
              <w:rPr>
                <w:b w:val="0"/>
                <w:bCs w:val="0"/>
                <w:color w:val="000000"/>
              </w:rPr>
            </w:pPr>
            <w:r w:rsidRPr="00CB2C44">
              <w:rPr>
                <w:b w:val="0"/>
                <w:bCs w:val="0"/>
                <w:color w:val="000000"/>
              </w:rPr>
              <w:t>B.A (Hons) Sociology</w:t>
            </w:r>
          </w:p>
        </w:tc>
        <w:tc>
          <w:tcPr>
            <w:tcW w:w="2835" w:type="dxa"/>
          </w:tcPr>
          <w:p w:rsidR="00C25C2D" w:rsidRPr="00CB2C44" w:rsidRDefault="00C25C2D" w:rsidP="00E44F64">
            <w:pPr>
              <w:pStyle w:val="Heading5"/>
              <w:ind w:left="-108" w:right="-108"/>
              <w:rPr>
                <w:b w:val="0"/>
                <w:bCs w:val="0"/>
                <w:color w:val="000000"/>
              </w:rPr>
            </w:pPr>
            <w:r w:rsidRPr="00CB2C44">
              <w:rPr>
                <w:b w:val="0"/>
                <w:bCs w:val="0"/>
                <w:color w:val="000000"/>
              </w:rPr>
              <w:t>Banaras Hindu University</w:t>
            </w:r>
          </w:p>
        </w:tc>
        <w:tc>
          <w:tcPr>
            <w:tcW w:w="2322" w:type="dxa"/>
          </w:tcPr>
          <w:p w:rsidR="00C25C2D" w:rsidRPr="00CB2C44" w:rsidRDefault="00C25C2D" w:rsidP="00E44F64">
            <w:pPr>
              <w:pStyle w:val="Heading5"/>
              <w:rPr>
                <w:b w:val="0"/>
                <w:bCs w:val="0"/>
                <w:color w:val="000000"/>
              </w:rPr>
            </w:pPr>
            <w:r w:rsidRPr="00CB2C44">
              <w:rPr>
                <w:b w:val="0"/>
                <w:bCs w:val="0"/>
                <w:color w:val="000000"/>
              </w:rPr>
              <w:t>53.05%</w:t>
            </w:r>
          </w:p>
        </w:tc>
      </w:tr>
      <w:tr w:rsidR="00C25C2D" w:rsidRPr="007E497B">
        <w:trPr>
          <w:trHeight w:val="282"/>
        </w:trPr>
        <w:tc>
          <w:tcPr>
            <w:tcW w:w="1101" w:type="dxa"/>
          </w:tcPr>
          <w:p w:rsidR="00C25C2D" w:rsidRPr="00CB2C44" w:rsidRDefault="00C25C2D" w:rsidP="00E44F64">
            <w:pPr>
              <w:pStyle w:val="Heading4"/>
              <w:ind w:left="-45" w:right="-90"/>
              <w:jc w:val="center"/>
              <w:rPr>
                <w:b w:val="0"/>
                <w:bCs w:val="0"/>
                <w:color w:val="000000"/>
              </w:rPr>
            </w:pPr>
            <w:r w:rsidRPr="00CB2C44">
              <w:rPr>
                <w:b w:val="0"/>
                <w:bCs w:val="0"/>
                <w:color w:val="000000"/>
              </w:rPr>
              <w:t>2004</w:t>
            </w:r>
          </w:p>
        </w:tc>
        <w:tc>
          <w:tcPr>
            <w:tcW w:w="4252" w:type="dxa"/>
          </w:tcPr>
          <w:p w:rsidR="00C25C2D" w:rsidRPr="00CB2C44" w:rsidRDefault="00C25C2D" w:rsidP="00E44F64">
            <w:pPr>
              <w:pStyle w:val="Heading5"/>
              <w:ind w:left="-18"/>
              <w:rPr>
                <w:b w:val="0"/>
                <w:bCs w:val="0"/>
                <w:color w:val="000000"/>
              </w:rPr>
            </w:pPr>
            <w:r w:rsidRPr="00CB2C44">
              <w:rPr>
                <w:b w:val="0"/>
                <w:bCs w:val="0"/>
                <w:color w:val="000000"/>
              </w:rPr>
              <w:t>Intermediate</w:t>
            </w:r>
          </w:p>
        </w:tc>
        <w:tc>
          <w:tcPr>
            <w:tcW w:w="2835" w:type="dxa"/>
          </w:tcPr>
          <w:p w:rsidR="00C25C2D" w:rsidRPr="00CB2C44" w:rsidRDefault="00C25C2D" w:rsidP="00E44F64">
            <w:pPr>
              <w:pStyle w:val="Heading5"/>
              <w:ind w:left="-108" w:right="-108"/>
              <w:rPr>
                <w:b w:val="0"/>
                <w:bCs w:val="0"/>
                <w:color w:val="000000"/>
              </w:rPr>
            </w:pPr>
            <w:r w:rsidRPr="00CB2C44">
              <w:rPr>
                <w:b w:val="0"/>
                <w:bCs w:val="0"/>
                <w:color w:val="000000"/>
              </w:rPr>
              <w:t>C.H.G.S Varanasi CBSE Board</w:t>
            </w:r>
          </w:p>
        </w:tc>
        <w:tc>
          <w:tcPr>
            <w:tcW w:w="2322" w:type="dxa"/>
          </w:tcPr>
          <w:p w:rsidR="00C25C2D" w:rsidRPr="00CB2C44" w:rsidRDefault="00C25C2D" w:rsidP="00E44F64">
            <w:pPr>
              <w:pStyle w:val="Heading5"/>
              <w:rPr>
                <w:b w:val="0"/>
                <w:bCs w:val="0"/>
                <w:color w:val="000000"/>
              </w:rPr>
            </w:pPr>
            <w:r w:rsidRPr="00CB2C44">
              <w:rPr>
                <w:b w:val="0"/>
                <w:bCs w:val="0"/>
                <w:color w:val="000000"/>
              </w:rPr>
              <w:t>68.60%</w:t>
            </w:r>
          </w:p>
        </w:tc>
      </w:tr>
      <w:tr w:rsidR="00C25C2D" w:rsidRPr="007E497B">
        <w:trPr>
          <w:trHeight w:val="282"/>
        </w:trPr>
        <w:tc>
          <w:tcPr>
            <w:tcW w:w="1101" w:type="dxa"/>
          </w:tcPr>
          <w:p w:rsidR="00C25C2D" w:rsidRPr="00CB2C44" w:rsidRDefault="00C25C2D" w:rsidP="00E44F64">
            <w:pPr>
              <w:pStyle w:val="Heading4"/>
              <w:ind w:left="-45" w:right="-90"/>
              <w:jc w:val="center"/>
              <w:rPr>
                <w:b w:val="0"/>
                <w:bCs w:val="0"/>
                <w:color w:val="000000"/>
              </w:rPr>
            </w:pPr>
            <w:r w:rsidRPr="00CB2C44">
              <w:rPr>
                <w:b w:val="0"/>
                <w:bCs w:val="0"/>
                <w:color w:val="000000"/>
              </w:rPr>
              <w:t>2002</w:t>
            </w:r>
          </w:p>
        </w:tc>
        <w:tc>
          <w:tcPr>
            <w:tcW w:w="4252" w:type="dxa"/>
          </w:tcPr>
          <w:p w:rsidR="00C25C2D" w:rsidRPr="00CB2C44" w:rsidRDefault="00C25C2D" w:rsidP="00E44F64">
            <w:pPr>
              <w:pStyle w:val="Heading5"/>
              <w:ind w:left="-18"/>
              <w:rPr>
                <w:b w:val="0"/>
                <w:bCs w:val="0"/>
                <w:color w:val="000000"/>
              </w:rPr>
            </w:pPr>
            <w:r w:rsidRPr="00CB2C44">
              <w:rPr>
                <w:b w:val="0"/>
                <w:bCs w:val="0"/>
                <w:color w:val="000000"/>
              </w:rPr>
              <w:t>High School</w:t>
            </w:r>
          </w:p>
        </w:tc>
        <w:tc>
          <w:tcPr>
            <w:tcW w:w="2835" w:type="dxa"/>
          </w:tcPr>
          <w:p w:rsidR="00C25C2D" w:rsidRPr="00CB2C44" w:rsidRDefault="00C25C2D" w:rsidP="00E44F64">
            <w:pPr>
              <w:pStyle w:val="Heading5"/>
              <w:ind w:left="-108" w:right="-108"/>
              <w:rPr>
                <w:b w:val="0"/>
                <w:bCs w:val="0"/>
                <w:color w:val="000000"/>
              </w:rPr>
            </w:pPr>
            <w:r w:rsidRPr="00CB2C44">
              <w:rPr>
                <w:b w:val="0"/>
                <w:bCs w:val="0"/>
                <w:color w:val="000000"/>
              </w:rPr>
              <w:t>Bihar State Board</w:t>
            </w:r>
          </w:p>
        </w:tc>
        <w:tc>
          <w:tcPr>
            <w:tcW w:w="2322" w:type="dxa"/>
          </w:tcPr>
          <w:p w:rsidR="00C25C2D" w:rsidRPr="00CB2C44" w:rsidRDefault="00C25C2D" w:rsidP="00E44F64">
            <w:pPr>
              <w:pStyle w:val="Heading5"/>
              <w:rPr>
                <w:b w:val="0"/>
                <w:bCs w:val="0"/>
                <w:color w:val="000000"/>
              </w:rPr>
            </w:pPr>
            <w:r w:rsidRPr="00CB2C44">
              <w:rPr>
                <w:b w:val="0"/>
                <w:bCs w:val="0"/>
                <w:color w:val="000000"/>
              </w:rPr>
              <w:t>68.85%</w:t>
            </w:r>
          </w:p>
        </w:tc>
      </w:tr>
    </w:tbl>
    <w:p w:rsidR="00C25C2D" w:rsidRPr="008263FB" w:rsidRDefault="00C25C2D" w:rsidP="00237527">
      <w:pPr>
        <w:pStyle w:val="Heading3"/>
        <w:tabs>
          <w:tab w:val="left" w:pos="2731"/>
        </w:tabs>
        <w:jc w:val="left"/>
        <w:rPr>
          <w:rFonts w:ascii="Times New Roman" w:hAnsi="Times New Roman" w:cs="Times New Roman"/>
          <w:sz w:val="10"/>
          <w:szCs w:val="10"/>
        </w:rPr>
      </w:pPr>
    </w:p>
    <w:p w:rsidR="00C25C2D" w:rsidRPr="00F23E7B" w:rsidRDefault="00C25C2D" w:rsidP="00237527">
      <w:pPr>
        <w:pStyle w:val="Heading3"/>
        <w:shd w:val="clear" w:color="auto" w:fill="C6D9F1"/>
        <w:jc w:val="left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2"/>
          <w:szCs w:val="22"/>
          <w:lang w:val="en-IN"/>
        </w:rPr>
        <w:t>ACTIVITIES UNDERTAKEN</w:t>
      </w:r>
    </w:p>
    <w:p w:rsidR="00C25C2D" w:rsidRPr="008F4B1F" w:rsidRDefault="00C25C2D" w:rsidP="008F4B1F">
      <w:pPr>
        <w:rPr>
          <w:sz w:val="10"/>
          <w:szCs w:val="10"/>
        </w:rPr>
      </w:pPr>
    </w:p>
    <w:p w:rsidR="00C25C2D" w:rsidRDefault="00C25C2D" w:rsidP="00237527">
      <w:pPr>
        <w:pStyle w:val="ListParagraph"/>
        <w:numPr>
          <w:ilvl w:val="0"/>
          <w:numId w:val="1"/>
        </w:numPr>
      </w:pPr>
      <w:r>
        <w:t>Worked for the Integrated Institute for the Disabled, Varanasi in first year of Masters, continuously for 2 semesters</w:t>
      </w:r>
    </w:p>
    <w:p w:rsidR="00C25C2D" w:rsidRDefault="00C25C2D" w:rsidP="00237527">
      <w:pPr>
        <w:pStyle w:val="ListParagraph"/>
        <w:numPr>
          <w:ilvl w:val="0"/>
          <w:numId w:val="1"/>
        </w:numPr>
      </w:pPr>
      <w:r>
        <w:t>Worked as a Summer Trainee/Volunteer for Prayas NGO, Delhi</w:t>
      </w:r>
    </w:p>
    <w:p w:rsidR="00C25C2D" w:rsidRPr="00A15371" w:rsidRDefault="00C25C2D" w:rsidP="00237527">
      <w:pPr>
        <w:pStyle w:val="ListParagraph"/>
        <w:numPr>
          <w:ilvl w:val="0"/>
          <w:numId w:val="1"/>
        </w:numPr>
      </w:pPr>
      <w:r w:rsidRPr="00A15371">
        <w:t>Workshop on "Research and Methodology</w:t>
      </w:r>
      <w:r>
        <w:t>" (24</w:t>
      </w:r>
      <w:r w:rsidRPr="00A15371">
        <w:rPr>
          <w:vertAlign w:val="superscript"/>
        </w:rPr>
        <w:t>th</w:t>
      </w:r>
      <w:r>
        <w:t xml:space="preserve"> and 25</w:t>
      </w:r>
      <w:r w:rsidRPr="00A15371">
        <w:rPr>
          <w:vertAlign w:val="superscript"/>
        </w:rPr>
        <w:t>th</w:t>
      </w:r>
      <w:r>
        <w:t xml:space="preserve"> Jan, 2008) at</w:t>
      </w:r>
      <w:r w:rsidRPr="00A15371">
        <w:t xml:space="preserve"> Banaras Hindu University (BHU), Varanasi.</w:t>
      </w:r>
    </w:p>
    <w:p w:rsidR="00C25C2D" w:rsidRPr="00A15371" w:rsidRDefault="00C25C2D" w:rsidP="00237527">
      <w:pPr>
        <w:pStyle w:val="ListParagraph"/>
        <w:numPr>
          <w:ilvl w:val="0"/>
          <w:numId w:val="1"/>
        </w:numPr>
      </w:pPr>
      <w:r w:rsidRPr="00A15371">
        <w:t xml:space="preserve">Workshop on Drug Abuse Prevention Organized by </w:t>
      </w:r>
      <w:r>
        <w:t>Society</w:t>
      </w:r>
      <w:r w:rsidRPr="00BF121C">
        <w:t xml:space="preserve"> for promotion of Youth &amp; Masses (SPYM),</w:t>
      </w:r>
      <w:r w:rsidRPr="00A15371">
        <w:t xml:space="preserve"> (12th</w:t>
      </w:r>
      <w:r>
        <w:t xml:space="preserve"> Dec, 2008), B.H.U</w:t>
      </w:r>
      <w:r w:rsidRPr="00A15371">
        <w:t>,</w:t>
      </w:r>
      <w:r>
        <w:t xml:space="preserve"> </w:t>
      </w:r>
      <w:r w:rsidRPr="00A15371">
        <w:t>Varanasi.</w:t>
      </w:r>
    </w:p>
    <w:p w:rsidR="00C25C2D" w:rsidRPr="00327467" w:rsidRDefault="00C25C2D" w:rsidP="00327467">
      <w:pPr>
        <w:rPr>
          <w:sz w:val="10"/>
          <w:szCs w:val="10"/>
        </w:rPr>
      </w:pPr>
    </w:p>
    <w:p w:rsidR="00C25C2D" w:rsidRPr="008527E7" w:rsidRDefault="00C25C2D" w:rsidP="008527E7">
      <w:pPr>
        <w:pStyle w:val="Heading3"/>
        <w:shd w:val="clear" w:color="auto" w:fill="C6D9F1"/>
        <w:tabs>
          <w:tab w:val="left" w:pos="2731"/>
        </w:tabs>
        <w:jc w:val="left"/>
        <w:rPr>
          <w:rFonts w:ascii="Times New Roman" w:hAnsi="Times New Roman" w:cs="Times New Roman"/>
          <w:color w:val="FF0000"/>
          <w:sz w:val="24"/>
          <w:szCs w:val="24"/>
          <w:lang w:val="en-IN"/>
        </w:rPr>
      </w:pPr>
      <w:r>
        <w:rPr>
          <w:rFonts w:ascii="Times New Roman" w:hAnsi="Times New Roman" w:cs="Times New Roman"/>
          <w:sz w:val="22"/>
          <w:szCs w:val="22"/>
        </w:rPr>
        <w:t>LANGUAGES PROFICIENCY</w:t>
      </w:r>
      <w:r>
        <w:rPr>
          <w:rFonts w:ascii="Times New Roman" w:hAnsi="Times New Roman" w:cs="Times New Roman"/>
          <w:sz w:val="22"/>
          <w:szCs w:val="22"/>
        </w:rPr>
        <w:tab/>
      </w:r>
    </w:p>
    <w:p w:rsidR="00C25C2D" w:rsidRPr="00555671" w:rsidRDefault="00C25C2D" w:rsidP="00237527">
      <w:pPr>
        <w:rPr>
          <w:sz w:val="10"/>
          <w:szCs w:val="10"/>
        </w:rPr>
      </w:pPr>
    </w:p>
    <w:p w:rsidR="00C25C2D" w:rsidRDefault="00C25C2D" w:rsidP="00237527">
      <w:r>
        <w:t xml:space="preserve">English, Hindi  </w:t>
      </w:r>
    </w:p>
    <w:p w:rsidR="00C25C2D" w:rsidRPr="005E32C3" w:rsidRDefault="00C25C2D" w:rsidP="00237527">
      <w:pPr>
        <w:rPr>
          <w:sz w:val="10"/>
          <w:szCs w:val="10"/>
          <w:lang w:val="en-IN"/>
        </w:rPr>
      </w:pPr>
    </w:p>
    <w:p w:rsidR="00C25C2D" w:rsidRPr="008527E7" w:rsidRDefault="00C25C2D" w:rsidP="008527E7">
      <w:pPr>
        <w:pStyle w:val="Heading3"/>
        <w:shd w:val="clear" w:color="auto" w:fill="C6D9F1"/>
        <w:tabs>
          <w:tab w:val="left" w:pos="2731"/>
        </w:tabs>
        <w:jc w:val="left"/>
        <w:rPr>
          <w:rFonts w:ascii="Times New Roman" w:hAnsi="Times New Roman" w:cs="Times New Roman"/>
          <w:color w:val="FF0000"/>
          <w:sz w:val="24"/>
          <w:szCs w:val="24"/>
          <w:lang w:val="en-IN"/>
        </w:rPr>
      </w:pPr>
      <w:r>
        <w:rPr>
          <w:rFonts w:ascii="Times New Roman" w:hAnsi="Times New Roman" w:cs="Times New Roman"/>
          <w:sz w:val="22"/>
          <w:szCs w:val="22"/>
        </w:rPr>
        <w:t>ADDITIONAL INFORMATION</w:t>
      </w:r>
    </w:p>
    <w:p w:rsidR="00C25C2D" w:rsidRPr="009A6230" w:rsidRDefault="00C25C2D" w:rsidP="009D720D">
      <w:pPr>
        <w:rPr>
          <w:sz w:val="10"/>
          <w:szCs w:val="10"/>
          <w:lang w:val="en-IN"/>
        </w:rPr>
      </w:pPr>
    </w:p>
    <w:p w:rsidR="00C25C2D" w:rsidRDefault="00C25C2D" w:rsidP="009D720D">
      <w:r w:rsidRPr="004347D9">
        <w:rPr>
          <w:lang w:val="en-IN"/>
        </w:rPr>
        <w:t>Date of Birth:</w:t>
      </w:r>
      <w:r w:rsidRPr="004347D9">
        <w:rPr>
          <w:b/>
          <w:bCs/>
          <w:lang w:val="en-IN"/>
        </w:rPr>
        <w:t xml:space="preserve">  </w:t>
      </w:r>
      <w:r>
        <w:rPr>
          <w:lang w:val="en-IN"/>
        </w:rPr>
        <w:t>15</w:t>
      </w:r>
      <w:r w:rsidRPr="00C07714">
        <w:rPr>
          <w:vertAlign w:val="superscript"/>
          <w:lang w:val="en-IN"/>
        </w:rPr>
        <w:t>th</w:t>
      </w:r>
      <w:r>
        <w:rPr>
          <w:lang w:val="en-IN"/>
        </w:rPr>
        <w:t xml:space="preserve"> October 1987</w:t>
      </w:r>
    </w:p>
    <w:p w:rsidR="00C25C2D" w:rsidRDefault="00C25C2D" w:rsidP="009D720D">
      <w:pPr>
        <w:rPr>
          <w:lang w:val="en-IN"/>
        </w:rPr>
      </w:pPr>
      <w:r>
        <w:t>Marital Status- Unmarried</w:t>
      </w:r>
    </w:p>
    <w:p w:rsidR="00C25C2D" w:rsidRPr="00784224" w:rsidRDefault="00C25C2D" w:rsidP="00237527">
      <w:pPr>
        <w:rPr>
          <w:sz w:val="6"/>
          <w:szCs w:val="6"/>
          <w:lang w:val="en-IN"/>
        </w:rPr>
      </w:pPr>
      <w:r w:rsidRPr="004B40C9">
        <w:rPr>
          <w:lang w:val="en-IN"/>
        </w:rPr>
        <w:t xml:space="preserve">Corr Address: </w:t>
      </w:r>
      <w:r>
        <w:rPr>
          <w:lang w:val="en-IN"/>
        </w:rPr>
        <w:t xml:space="preserve"> </w:t>
      </w:r>
      <w:r w:rsidRPr="00C07714">
        <w:t>C/o Dr. R.P. Singh</w:t>
      </w:r>
      <w:r>
        <w:t xml:space="preserve">, </w:t>
      </w:r>
      <w:r w:rsidRPr="00C07714">
        <w:t>A-6 Pusa Apartment</w:t>
      </w:r>
      <w:r>
        <w:t xml:space="preserve">, </w:t>
      </w:r>
      <w:r w:rsidRPr="00C07714">
        <w:t>Sector- 15 Rohini, Delhi</w:t>
      </w:r>
      <w:r>
        <w:t xml:space="preserve">, </w:t>
      </w:r>
      <w:r w:rsidRPr="00C07714">
        <w:t>Pin Code- 110085</w:t>
      </w:r>
    </w:p>
    <w:p w:rsidR="00C25C2D" w:rsidRPr="000C4CD1" w:rsidRDefault="00C25C2D" w:rsidP="00237527">
      <w:pPr>
        <w:spacing w:before="120"/>
      </w:pPr>
      <w:r w:rsidRPr="00D37C3D">
        <w:t>I</w:t>
      </w:r>
      <w:r w:rsidRPr="00BF109A">
        <w:t xml:space="preserve"> hereby affirm that the information in this document is accurate and true to the best of my knowledge.</w:t>
      </w:r>
    </w:p>
    <w:p w:rsidR="00C25C2D" w:rsidRDefault="00C25C2D" w:rsidP="00237527">
      <w:pPr>
        <w:pStyle w:val="Header"/>
        <w:tabs>
          <w:tab w:val="clear" w:pos="4320"/>
          <w:tab w:val="clear" w:pos="8640"/>
        </w:tabs>
        <w:rPr>
          <w:b/>
          <w:bCs/>
          <w:lang w:val="en-IN"/>
        </w:rPr>
      </w:pPr>
    </w:p>
    <w:p w:rsidR="00C25C2D" w:rsidRDefault="00C25C2D" w:rsidP="008527E7">
      <w:pPr>
        <w:pStyle w:val="Header"/>
        <w:tabs>
          <w:tab w:val="clear" w:pos="4320"/>
          <w:tab w:val="clear" w:pos="8640"/>
        </w:tabs>
        <w:rPr>
          <w:lang w:val="en-IN"/>
        </w:rPr>
      </w:pPr>
      <w:r w:rsidRPr="007E497B">
        <w:rPr>
          <w:b/>
          <w:bCs/>
        </w:rPr>
        <w:t>Place:</w:t>
      </w:r>
      <w:r w:rsidRPr="007E497B">
        <w:t xml:space="preserve"> </w:t>
      </w:r>
      <w:r>
        <w:t>Delhi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        </w:t>
      </w:r>
    </w:p>
    <w:p w:rsidR="00C25C2D" w:rsidRPr="008527E7" w:rsidRDefault="00C25C2D" w:rsidP="002A5D2E">
      <w:pPr>
        <w:pStyle w:val="Header"/>
        <w:tabs>
          <w:tab w:val="clear" w:pos="4320"/>
          <w:tab w:val="clear" w:pos="8640"/>
        </w:tabs>
        <w:ind w:left="8640"/>
        <w:rPr>
          <w:lang w:val="en-IN"/>
        </w:rPr>
      </w:pPr>
      <w:r>
        <w:rPr>
          <w:lang w:val="en-IN"/>
        </w:rPr>
        <w:t xml:space="preserve">        Madhunita Singh</w:t>
      </w:r>
    </w:p>
    <w:p w:rsidR="00C25C2D" w:rsidRDefault="00C25C2D"/>
    <w:sectPr w:rsidR="00C25C2D" w:rsidSect="001275A5">
      <w:headerReference w:type="default" r:id="rId7"/>
      <w:footerReference w:type="default" r:id="rId8"/>
      <w:pgSz w:w="11909" w:h="16834" w:code="9"/>
      <w:pgMar w:top="720" w:right="720" w:bottom="720" w:left="720" w:header="340" w:footer="113" w:gutter="0"/>
      <w:paperSrc w:first="7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C2D" w:rsidRDefault="00C25C2D" w:rsidP="00972CBA">
      <w:r>
        <w:separator/>
      </w:r>
    </w:p>
  </w:endnote>
  <w:endnote w:type="continuationSeparator" w:id="0">
    <w:p w:rsidR="00C25C2D" w:rsidRDefault="00C25C2D" w:rsidP="00972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C2D" w:rsidRDefault="00C25C2D" w:rsidP="00CB2C44">
    <w:pPr>
      <w:pStyle w:val="Footer"/>
      <w:jc w:val="right"/>
    </w:pPr>
    <w:r>
      <w:rPr>
        <w:rFonts w:ascii="Cambria" w:hAnsi="Cambria" w:cs="Cambria"/>
      </w:rPr>
      <w:t xml:space="preserve">Page </w:t>
    </w:r>
    <w:fldSimple w:instr=" PAGE   \* MERGEFORMAT ">
      <w:r w:rsidRPr="00297E38">
        <w:rPr>
          <w:rFonts w:ascii="Cambria" w:hAnsi="Cambria" w:cs="Cambria"/>
          <w:noProof/>
        </w:rPr>
        <w:t>1</w:t>
      </w:r>
    </w:fldSimple>
    <w:r>
      <w:rPr>
        <w:noProof/>
      </w:rPr>
      <w:pict>
        <v:group id="_x0000_s2049" style="position:absolute;left:0;text-align:left;margin-left:0;margin-top:0;width:593.85pt;height:31.15pt;flip:y;z-index:251658752;mso-position-horizontal:center;mso-position-horizontal-relative:page;mso-position-vertical:bottom;mso-position-vertical-relative:page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9;top:1431;width:15822;height:0;mso-position-horizontal:center;mso-position-horizontal-relative:page;mso-position-vertical:bottom;mso-position-vertical-relative:top-margin-area" o:connectortype="straight" strokecolor="#c6d9f1"/>
          <v:rect id="_x0000_s2051" style="position:absolute;left:8;top:9;width:4031;height:1439" filled="f" strokecolor="#c6d9f1"/>
          <w10:wrap anchorx="page" anchory="page"/>
        </v:group>
      </w:pict>
    </w:r>
    <w:r>
      <w:rPr>
        <w:noProof/>
      </w:rPr>
      <w:pict>
        <v:rect id="_x0000_s2052" style="position:absolute;left:0;text-align:left;margin-left:15pt;margin-top:810.85pt;width:7.15pt;height:30.5pt;z-index:251657728;mso-position-horizontal-relative:page;mso-position-vertical-relative:page" fillcolor="#c6d9f1" strokecolor="#c6d9f1">
          <w10:wrap anchorx="margin" anchory="page"/>
        </v:rect>
      </w:pict>
    </w:r>
    <w:r>
      <w:rPr>
        <w:noProof/>
      </w:rPr>
      <w:pict>
        <v:rect id="_x0000_s2053" style="position:absolute;left:0;text-align:left;margin-left:574.4pt;margin-top:810.85pt;width:7.15pt;height:30.5pt;z-index:251656704;mso-position-horizontal-relative:page;mso-position-vertical-relative:page" fillcolor="#c6d9f1" strokecolor="#c6d9f1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C2D" w:rsidRDefault="00C25C2D" w:rsidP="00972CBA">
      <w:r>
        <w:separator/>
      </w:r>
    </w:p>
  </w:footnote>
  <w:footnote w:type="continuationSeparator" w:id="0">
    <w:p w:rsidR="00C25C2D" w:rsidRDefault="00C25C2D" w:rsidP="00972C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C2D" w:rsidRDefault="00C25C2D" w:rsidP="00660AA2">
    <w:pPr>
      <w:pStyle w:val="Header"/>
      <w:rPr>
        <w:b/>
        <w:bCs/>
        <w:sz w:val="28"/>
        <w:szCs w:val="28"/>
      </w:rPr>
    </w:pPr>
  </w:p>
  <w:p w:rsidR="00C25C2D" w:rsidRDefault="00C25C2D" w:rsidP="00660AA2">
    <w:pPr>
      <w:pStyle w:val="Header"/>
    </w:pPr>
    <w:r w:rsidRPr="005949D4">
      <w:rPr>
        <w:b/>
        <w:bCs/>
        <w:sz w:val="28"/>
        <w:szCs w:val="28"/>
      </w:rPr>
      <w:t>Ms. Madhunita Singh</w:t>
    </w:r>
    <w:r>
      <w:t xml:space="preserve">                                                                                 </w:t>
    </w:r>
    <w:r w:rsidRPr="008E785C">
      <w:rPr>
        <w:sz w:val="22"/>
        <w:szCs w:val="22"/>
      </w:rPr>
      <w:t>E</w:t>
    </w:r>
    <w:r>
      <w:rPr>
        <w:sz w:val="22"/>
        <w:szCs w:val="22"/>
      </w:rPr>
      <w:t>-</w:t>
    </w:r>
    <w:r w:rsidRPr="008E785C">
      <w:rPr>
        <w:sz w:val="22"/>
        <w:szCs w:val="22"/>
      </w:rPr>
      <w:t>mail</w:t>
    </w:r>
    <w:r>
      <w:rPr>
        <w:sz w:val="22"/>
        <w:szCs w:val="22"/>
      </w:rPr>
      <w:t xml:space="preserve">      </w:t>
    </w:r>
    <w:r w:rsidRPr="008E785C">
      <w:rPr>
        <w:sz w:val="22"/>
        <w:szCs w:val="22"/>
      </w:rPr>
      <w:t xml:space="preserve">: </w:t>
    </w:r>
    <w:r w:rsidRPr="005949D4">
      <w:rPr>
        <w:b/>
        <w:bCs/>
        <w:sz w:val="22"/>
        <w:szCs w:val="22"/>
      </w:rPr>
      <w:t>madhunita.singh@gmail.com</w:t>
    </w:r>
    <w:r w:rsidRPr="005949D4">
      <w:rPr>
        <w:sz w:val="22"/>
        <w:szCs w:val="22"/>
      </w:rPr>
      <w:t xml:space="preserve"> </w:t>
    </w:r>
    <w:r>
      <w:rPr>
        <w:sz w:val="22"/>
        <w:szCs w:val="22"/>
      </w:rPr>
      <w:t xml:space="preserve">Masters in Social Work (Industrial Relations &amp; Human Resource Mgmt) </w:t>
    </w:r>
    <w:r>
      <w:rPr>
        <w:sz w:val="24"/>
        <w:szCs w:val="24"/>
      </w:rPr>
      <w:t xml:space="preserve"> </w:t>
    </w:r>
    <w:r w:rsidRPr="00EC7373">
      <w:rPr>
        <w:sz w:val="18"/>
        <w:szCs w:val="18"/>
      </w:rPr>
      <w:t xml:space="preserve">  </w:t>
    </w:r>
    <w:r>
      <w:rPr>
        <w:sz w:val="22"/>
        <w:szCs w:val="22"/>
      </w:rPr>
      <w:t>Contact no</w:t>
    </w:r>
    <w:r w:rsidRPr="00641E8C">
      <w:rPr>
        <w:sz w:val="8"/>
        <w:szCs w:val="8"/>
      </w:rPr>
      <w:t xml:space="preserve"> </w:t>
    </w:r>
    <w:r>
      <w:rPr>
        <w:sz w:val="22"/>
        <w:szCs w:val="22"/>
      </w:rPr>
      <w:t xml:space="preserve">: </w:t>
    </w:r>
    <w:r w:rsidRPr="00EC7373">
      <w:rPr>
        <w:b/>
        <w:bCs/>
      </w:rPr>
      <w:t>+91</w:t>
    </w:r>
    <w:r>
      <w:rPr>
        <w:b/>
        <w:bCs/>
      </w:rPr>
      <w:t>7838519385</w:t>
    </w:r>
  </w:p>
  <w:p w:rsidR="00C25C2D" w:rsidRDefault="00C25C2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94996"/>
    <w:multiLevelType w:val="hybridMultilevel"/>
    <w:tmpl w:val="AE76587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592645D6"/>
    <w:multiLevelType w:val="hybridMultilevel"/>
    <w:tmpl w:val="EBF82D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78FA5A3B"/>
    <w:multiLevelType w:val="hybridMultilevel"/>
    <w:tmpl w:val="8B4C54C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7C855876"/>
    <w:multiLevelType w:val="hybridMultilevel"/>
    <w:tmpl w:val="455059C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oNotHyphenateCaps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7527"/>
    <w:rsid w:val="000003B6"/>
    <w:rsid w:val="00000431"/>
    <w:rsid w:val="0000108A"/>
    <w:rsid w:val="000016FE"/>
    <w:rsid w:val="00002AA3"/>
    <w:rsid w:val="000046CB"/>
    <w:rsid w:val="00004E29"/>
    <w:rsid w:val="00005528"/>
    <w:rsid w:val="00005FDA"/>
    <w:rsid w:val="00006156"/>
    <w:rsid w:val="000064F0"/>
    <w:rsid w:val="000070BA"/>
    <w:rsid w:val="00007567"/>
    <w:rsid w:val="0000782F"/>
    <w:rsid w:val="000078DF"/>
    <w:rsid w:val="00007C81"/>
    <w:rsid w:val="00007DBA"/>
    <w:rsid w:val="00007EC0"/>
    <w:rsid w:val="00011117"/>
    <w:rsid w:val="00012DF1"/>
    <w:rsid w:val="000133DC"/>
    <w:rsid w:val="000133FB"/>
    <w:rsid w:val="00013685"/>
    <w:rsid w:val="0001400E"/>
    <w:rsid w:val="000144A9"/>
    <w:rsid w:val="000145A6"/>
    <w:rsid w:val="00014DE5"/>
    <w:rsid w:val="00014F54"/>
    <w:rsid w:val="00015260"/>
    <w:rsid w:val="0001586D"/>
    <w:rsid w:val="00015CF3"/>
    <w:rsid w:val="0001612A"/>
    <w:rsid w:val="0001631B"/>
    <w:rsid w:val="00016367"/>
    <w:rsid w:val="000166EC"/>
    <w:rsid w:val="00016782"/>
    <w:rsid w:val="00016D37"/>
    <w:rsid w:val="00017D6D"/>
    <w:rsid w:val="00021AD4"/>
    <w:rsid w:val="00022219"/>
    <w:rsid w:val="00022A6A"/>
    <w:rsid w:val="00022DA2"/>
    <w:rsid w:val="000232C2"/>
    <w:rsid w:val="0002333F"/>
    <w:rsid w:val="00023A33"/>
    <w:rsid w:val="000249DD"/>
    <w:rsid w:val="00024C54"/>
    <w:rsid w:val="00026BEA"/>
    <w:rsid w:val="00027190"/>
    <w:rsid w:val="00027221"/>
    <w:rsid w:val="00027409"/>
    <w:rsid w:val="0003056A"/>
    <w:rsid w:val="00030EE3"/>
    <w:rsid w:val="0003141F"/>
    <w:rsid w:val="000314EB"/>
    <w:rsid w:val="000327E0"/>
    <w:rsid w:val="000329E3"/>
    <w:rsid w:val="0003414B"/>
    <w:rsid w:val="000346D3"/>
    <w:rsid w:val="000350AC"/>
    <w:rsid w:val="0003549A"/>
    <w:rsid w:val="000354A5"/>
    <w:rsid w:val="00035AE5"/>
    <w:rsid w:val="0003650A"/>
    <w:rsid w:val="000365AA"/>
    <w:rsid w:val="00036DD4"/>
    <w:rsid w:val="000370F0"/>
    <w:rsid w:val="0003720C"/>
    <w:rsid w:val="0003728E"/>
    <w:rsid w:val="0004043C"/>
    <w:rsid w:val="000406F8"/>
    <w:rsid w:val="00040AED"/>
    <w:rsid w:val="00041016"/>
    <w:rsid w:val="000416AA"/>
    <w:rsid w:val="00041868"/>
    <w:rsid w:val="00042444"/>
    <w:rsid w:val="00042F41"/>
    <w:rsid w:val="00043286"/>
    <w:rsid w:val="00043F36"/>
    <w:rsid w:val="0004407E"/>
    <w:rsid w:val="0004494D"/>
    <w:rsid w:val="00044D73"/>
    <w:rsid w:val="00045C48"/>
    <w:rsid w:val="00046CD0"/>
    <w:rsid w:val="0004711E"/>
    <w:rsid w:val="00047178"/>
    <w:rsid w:val="000473FC"/>
    <w:rsid w:val="00047EDA"/>
    <w:rsid w:val="00050C6B"/>
    <w:rsid w:val="00050C94"/>
    <w:rsid w:val="0005149A"/>
    <w:rsid w:val="000516F4"/>
    <w:rsid w:val="00051B94"/>
    <w:rsid w:val="00051C80"/>
    <w:rsid w:val="00052085"/>
    <w:rsid w:val="00052974"/>
    <w:rsid w:val="00053A9E"/>
    <w:rsid w:val="000551CC"/>
    <w:rsid w:val="000552F9"/>
    <w:rsid w:val="00055B99"/>
    <w:rsid w:val="000560C9"/>
    <w:rsid w:val="0005630C"/>
    <w:rsid w:val="0005656B"/>
    <w:rsid w:val="0005720A"/>
    <w:rsid w:val="00057546"/>
    <w:rsid w:val="00057A26"/>
    <w:rsid w:val="00057B59"/>
    <w:rsid w:val="00060566"/>
    <w:rsid w:val="00060854"/>
    <w:rsid w:val="00060A2A"/>
    <w:rsid w:val="00060C8B"/>
    <w:rsid w:val="0006106D"/>
    <w:rsid w:val="000620EA"/>
    <w:rsid w:val="000624C3"/>
    <w:rsid w:val="0006286B"/>
    <w:rsid w:val="00062B6F"/>
    <w:rsid w:val="00062E04"/>
    <w:rsid w:val="000645E0"/>
    <w:rsid w:val="000647C9"/>
    <w:rsid w:val="00064DE4"/>
    <w:rsid w:val="00065325"/>
    <w:rsid w:val="00065F58"/>
    <w:rsid w:val="00066348"/>
    <w:rsid w:val="00066A79"/>
    <w:rsid w:val="00066CEF"/>
    <w:rsid w:val="0006741C"/>
    <w:rsid w:val="00067A4A"/>
    <w:rsid w:val="00067CF8"/>
    <w:rsid w:val="0007011A"/>
    <w:rsid w:val="00070581"/>
    <w:rsid w:val="00070742"/>
    <w:rsid w:val="000707A1"/>
    <w:rsid w:val="00070F9E"/>
    <w:rsid w:val="00070FB9"/>
    <w:rsid w:val="00071BDA"/>
    <w:rsid w:val="00071F55"/>
    <w:rsid w:val="00072CD6"/>
    <w:rsid w:val="00072D7F"/>
    <w:rsid w:val="000732FE"/>
    <w:rsid w:val="00073923"/>
    <w:rsid w:val="00073C55"/>
    <w:rsid w:val="00073C73"/>
    <w:rsid w:val="00073E5E"/>
    <w:rsid w:val="00074017"/>
    <w:rsid w:val="00074D4A"/>
    <w:rsid w:val="00074F90"/>
    <w:rsid w:val="0007502E"/>
    <w:rsid w:val="00076061"/>
    <w:rsid w:val="0007634B"/>
    <w:rsid w:val="00077968"/>
    <w:rsid w:val="00077ACD"/>
    <w:rsid w:val="00077C3A"/>
    <w:rsid w:val="00080B98"/>
    <w:rsid w:val="00080C80"/>
    <w:rsid w:val="00081255"/>
    <w:rsid w:val="00081F2F"/>
    <w:rsid w:val="00082ACD"/>
    <w:rsid w:val="0008348F"/>
    <w:rsid w:val="000834B2"/>
    <w:rsid w:val="000836B3"/>
    <w:rsid w:val="000845B6"/>
    <w:rsid w:val="0008515D"/>
    <w:rsid w:val="00085547"/>
    <w:rsid w:val="000864A2"/>
    <w:rsid w:val="000864BC"/>
    <w:rsid w:val="000871C5"/>
    <w:rsid w:val="000874AD"/>
    <w:rsid w:val="0008770B"/>
    <w:rsid w:val="00090BED"/>
    <w:rsid w:val="00091034"/>
    <w:rsid w:val="00092262"/>
    <w:rsid w:val="00092705"/>
    <w:rsid w:val="00093052"/>
    <w:rsid w:val="0009322A"/>
    <w:rsid w:val="00093800"/>
    <w:rsid w:val="000939B2"/>
    <w:rsid w:val="00093F89"/>
    <w:rsid w:val="0009417D"/>
    <w:rsid w:val="00094D4C"/>
    <w:rsid w:val="00094F35"/>
    <w:rsid w:val="000960E2"/>
    <w:rsid w:val="00096276"/>
    <w:rsid w:val="000962A2"/>
    <w:rsid w:val="0009666D"/>
    <w:rsid w:val="00096888"/>
    <w:rsid w:val="00096A6D"/>
    <w:rsid w:val="00097B09"/>
    <w:rsid w:val="000A0358"/>
    <w:rsid w:val="000A0AE6"/>
    <w:rsid w:val="000A0DE6"/>
    <w:rsid w:val="000A1096"/>
    <w:rsid w:val="000A170E"/>
    <w:rsid w:val="000A359D"/>
    <w:rsid w:val="000A4353"/>
    <w:rsid w:val="000A4C2C"/>
    <w:rsid w:val="000A5679"/>
    <w:rsid w:val="000A696F"/>
    <w:rsid w:val="000A6B9F"/>
    <w:rsid w:val="000A7DDD"/>
    <w:rsid w:val="000A7E4A"/>
    <w:rsid w:val="000B0BA6"/>
    <w:rsid w:val="000B0E30"/>
    <w:rsid w:val="000B1251"/>
    <w:rsid w:val="000B1359"/>
    <w:rsid w:val="000B1868"/>
    <w:rsid w:val="000B2253"/>
    <w:rsid w:val="000B3309"/>
    <w:rsid w:val="000B39F4"/>
    <w:rsid w:val="000B508A"/>
    <w:rsid w:val="000B5293"/>
    <w:rsid w:val="000B5F22"/>
    <w:rsid w:val="000B66CF"/>
    <w:rsid w:val="000B6792"/>
    <w:rsid w:val="000B689E"/>
    <w:rsid w:val="000B69EC"/>
    <w:rsid w:val="000B74EF"/>
    <w:rsid w:val="000B756A"/>
    <w:rsid w:val="000C0391"/>
    <w:rsid w:val="000C047A"/>
    <w:rsid w:val="000C08F7"/>
    <w:rsid w:val="000C10D6"/>
    <w:rsid w:val="000C1A93"/>
    <w:rsid w:val="000C1B0B"/>
    <w:rsid w:val="000C1E47"/>
    <w:rsid w:val="000C259E"/>
    <w:rsid w:val="000C2C65"/>
    <w:rsid w:val="000C2EA5"/>
    <w:rsid w:val="000C2F79"/>
    <w:rsid w:val="000C36AF"/>
    <w:rsid w:val="000C4CD1"/>
    <w:rsid w:val="000C4DF2"/>
    <w:rsid w:val="000C4F67"/>
    <w:rsid w:val="000C5944"/>
    <w:rsid w:val="000C5D11"/>
    <w:rsid w:val="000C66AD"/>
    <w:rsid w:val="000C67DF"/>
    <w:rsid w:val="000C6CC9"/>
    <w:rsid w:val="000C74A5"/>
    <w:rsid w:val="000C7A6E"/>
    <w:rsid w:val="000D02E7"/>
    <w:rsid w:val="000D054C"/>
    <w:rsid w:val="000D0552"/>
    <w:rsid w:val="000D057F"/>
    <w:rsid w:val="000D0BA3"/>
    <w:rsid w:val="000D192C"/>
    <w:rsid w:val="000D205C"/>
    <w:rsid w:val="000D2BC5"/>
    <w:rsid w:val="000D2FE8"/>
    <w:rsid w:val="000D520C"/>
    <w:rsid w:val="000D53BE"/>
    <w:rsid w:val="000D550F"/>
    <w:rsid w:val="000D6349"/>
    <w:rsid w:val="000D64EA"/>
    <w:rsid w:val="000D6596"/>
    <w:rsid w:val="000D6780"/>
    <w:rsid w:val="000D6AC0"/>
    <w:rsid w:val="000D73DD"/>
    <w:rsid w:val="000D76A0"/>
    <w:rsid w:val="000E0033"/>
    <w:rsid w:val="000E0A4F"/>
    <w:rsid w:val="000E146E"/>
    <w:rsid w:val="000E1932"/>
    <w:rsid w:val="000E27F9"/>
    <w:rsid w:val="000E28EE"/>
    <w:rsid w:val="000E2CB4"/>
    <w:rsid w:val="000E3353"/>
    <w:rsid w:val="000E3E18"/>
    <w:rsid w:val="000E3F2B"/>
    <w:rsid w:val="000E4909"/>
    <w:rsid w:val="000E4974"/>
    <w:rsid w:val="000E4BDA"/>
    <w:rsid w:val="000E4BE2"/>
    <w:rsid w:val="000E564D"/>
    <w:rsid w:val="000E5885"/>
    <w:rsid w:val="000E63C1"/>
    <w:rsid w:val="000E6826"/>
    <w:rsid w:val="000E68BD"/>
    <w:rsid w:val="000E6D77"/>
    <w:rsid w:val="000E73BA"/>
    <w:rsid w:val="000E77CB"/>
    <w:rsid w:val="000E78C3"/>
    <w:rsid w:val="000E7C0C"/>
    <w:rsid w:val="000E7CB9"/>
    <w:rsid w:val="000F0A10"/>
    <w:rsid w:val="000F1025"/>
    <w:rsid w:val="000F1E4B"/>
    <w:rsid w:val="000F21B3"/>
    <w:rsid w:val="000F25F5"/>
    <w:rsid w:val="000F2DE1"/>
    <w:rsid w:val="000F329E"/>
    <w:rsid w:val="000F3329"/>
    <w:rsid w:val="000F3484"/>
    <w:rsid w:val="000F357A"/>
    <w:rsid w:val="000F3F74"/>
    <w:rsid w:val="000F42EF"/>
    <w:rsid w:val="000F45B1"/>
    <w:rsid w:val="000F49FE"/>
    <w:rsid w:val="000F524C"/>
    <w:rsid w:val="000F5974"/>
    <w:rsid w:val="000F6014"/>
    <w:rsid w:val="000F65F2"/>
    <w:rsid w:val="000F6613"/>
    <w:rsid w:val="000F7CD8"/>
    <w:rsid w:val="000F7FFE"/>
    <w:rsid w:val="001003AA"/>
    <w:rsid w:val="00100E2D"/>
    <w:rsid w:val="00100EED"/>
    <w:rsid w:val="0010100A"/>
    <w:rsid w:val="00101018"/>
    <w:rsid w:val="00101C8F"/>
    <w:rsid w:val="00101D73"/>
    <w:rsid w:val="00101DA2"/>
    <w:rsid w:val="001020AE"/>
    <w:rsid w:val="00102725"/>
    <w:rsid w:val="00102992"/>
    <w:rsid w:val="001029A6"/>
    <w:rsid w:val="00102AB8"/>
    <w:rsid w:val="00102C2D"/>
    <w:rsid w:val="001030AC"/>
    <w:rsid w:val="001031DA"/>
    <w:rsid w:val="00103D14"/>
    <w:rsid w:val="00103DC0"/>
    <w:rsid w:val="00103F2A"/>
    <w:rsid w:val="00103F9C"/>
    <w:rsid w:val="001050FC"/>
    <w:rsid w:val="00105320"/>
    <w:rsid w:val="00105C02"/>
    <w:rsid w:val="00105D63"/>
    <w:rsid w:val="00105FDA"/>
    <w:rsid w:val="0010667D"/>
    <w:rsid w:val="00106880"/>
    <w:rsid w:val="00106CC0"/>
    <w:rsid w:val="00107ABC"/>
    <w:rsid w:val="00110E5F"/>
    <w:rsid w:val="00111889"/>
    <w:rsid w:val="001118F1"/>
    <w:rsid w:val="00111C2B"/>
    <w:rsid w:val="00111ECC"/>
    <w:rsid w:val="0011202E"/>
    <w:rsid w:val="001124DE"/>
    <w:rsid w:val="00112908"/>
    <w:rsid w:val="00112B8B"/>
    <w:rsid w:val="00112E80"/>
    <w:rsid w:val="001131F3"/>
    <w:rsid w:val="0011326E"/>
    <w:rsid w:val="001139C0"/>
    <w:rsid w:val="00113A81"/>
    <w:rsid w:val="001144FF"/>
    <w:rsid w:val="00114665"/>
    <w:rsid w:val="00114CDD"/>
    <w:rsid w:val="00115083"/>
    <w:rsid w:val="001152FB"/>
    <w:rsid w:val="00115583"/>
    <w:rsid w:val="00115BCC"/>
    <w:rsid w:val="00116BF5"/>
    <w:rsid w:val="00117093"/>
    <w:rsid w:val="001173D0"/>
    <w:rsid w:val="00120394"/>
    <w:rsid w:val="00120617"/>
    <w:rsid w:val="00120755"/>
    <w:rsid w:val="00120934"/>
    <w:rsid w:val="00120A04"/>
    <w:rsid w:val="00120F34"/>
    <w:rsid w:val="0012167A"/>
    <w:rsid w:val="001217AF"/>
    <w:rsid w:val="00122CDB"/>
    <w:rsid w:val="0012304A"/>
    <w:rsid w:val="0012344B"/>
    <w:rsid w:val="0012344E"/>
    <w:rsid w:val="00123971"/>
    <w:rsid w:val="0012540C"/>
    <w:rsid w:val="00126FB8"/>
    <w:rsid w:val="001271AB"/>
    <w:rsid w:val="0012723B"/>
    <w:rsid w:val="001273DC"/>
    <w:rsid w:val="001275A5"/>
    <w:rsid w:val="00127C6E"/>
    <w:rsid w:val="00130179"/>
    <w:rsid w:val="00130972"/>
    <w:rsid w:val="00130CBD"/>
    <w:rsid w:val="00130EE5"/>
    <w:rsid w:val="001316F7"/>
    <w:rsid w:val="0013237B"/>
    <w:rsid w:val="00132E7B"/>
    <w:rsid w:val="00132F55"/>
    <w:rsid w:val="00132F75"/>
    <w:rsid w:val="001331B9"/>
    <w:rsid w:val="00134057"/>
    <w:rsid w:val="0013459C"/>
    <w:rsid w:val="00134885"/>
    <w:rsid w:val="001353AE"/>
    <w:rsid w:val="00135BE6"/>
    <w:rsid w:val="00135CFE"/>
    <w:rsid w:val="0013649F"/>
    <w:rsid w:val="00136A8D"/>
    <w:rsid w:val="00136C25"/>
    <w:rsid w:val="00136C47"/>
    <w:rsid w:val="00137575"/>
    <w:rsid w:val="001414ED"/>
    <w:rsid w:val="00141AB6"/>
    <w:rsid w:val="00141B53"/>
    <w:rsid w:val="0014203D"/>
    <w:rsid w:val="00142123"/>
    <w:rsid w:val="0014228B"/>
    <w:rsid w:val="0014306D"/>
    <w:rsid w:val="0014362B"/>
    <w:rsid w:val="001436DC"/>
    <w:rsid w:val="0014407D"/>
    <w:rsid w:val="0014414E"/>
    <w:rsid w:val="001444D9"/>
    <w:rsid w:val="00144B18"/>
    <w:rsid w:val="001450EE"/>
    <w:rsid w:val="0014547C"/>
    <w:rsid w:val="00145DA6"/>
    <w:rsid w:val="001464A2"/>
    <w:rsid w:val="001477F6"/>
    <w:rsid w:val="001501E3"/>
    <w:rsid w:val="001504AE"/>
    <w:rsid w:val="00150D55"/>
    <w:rsid w:val="00151786"/>
    <w:rsid w:val="00152208"/>
    <w:rsid w:val="0015248A"/>
    <w:rsid w:val="001525A0"/>
    <w:rsid w:val="00152E6D"/>
    <w:rsid w:val="00153510"/>
    <w:rsid w:val="001539B5"/>
    <w:rsid w:val="00154118"/>
    <w:rsid w:val="001544E5"/>
    <w:rsid w:val="00154A42"/>
    <w:rsid w:val="00155142"/>
    <w:rsid w:val="001567F5"/>
    <w:rsid w:val="001579F4"/>
    <w:rsid w:val="00157ECB"/>
    <w:rsid w:val="00160072"/>
    <w:rsid w:val="001609F6"/>
    <w:rsid w:val="00160A74"/>
    <w:rsid w:val="00160CD4"/>
    <w:rsid w:val="00160E3E"/>
    <w:rsid w:val="00164E7A"/>
    <w:rsid w:val="001658D8"/>
    <w:rsid w:val="00166899"/>
    <w:rsid w:val="00167693"/>
    <w:rsid w:val="001678BD"/>
    <w:rsid w:val="00170074"/>
    <w:rsid w:val="001703ED"/>
    <w:rsid w:val="00171D06"/>
    <w:rsid w:val="001724B4"/>
    <w:rsid w:val="00172D79"/>
    <w:rsid w:val="001733C1"/>
    <w:rsid w:val="00173B3A"/>
    <w:rsid w:val="00173B71"/>
    <w:rsid w:val="001740E3"/>
    <w:rsid w:val="001745A8"/>
    <w:rsid w:val="00175940"/>
    <w:rsid w:val="00175BEC"/>
    <w:rsid w:val="00175FF4"/>
    <w:rsid w:val="001760A4"/>
    <w:rsid w:val="001763A4"/>
    <w:rsid w:val="0017654D"/>
    <w:rsid w:val="001770A5"/>
    <w:rsid w:val="00177783"/>
    <w:rsid w:val="00177AA9"/>
    <w:rsid w:val="00181368"/>
    <w:rsid w:val="00181457"/>
    <w:rsid w:val="00181D7A"/>
    <w:rsid w:val="001825F7"/>
    <w:rsid w:val="00182ADC"/>
    <w:rsid w:val="00183305"/>
    <w:rsid w:val="00185654"/>
    <w:rsid w:val="00185A47"/>
    <w:rsid w:val="00185AAB"/>
    <w:rsid w:val="00185B5B"/>
    <w:rsid w:val="00185FBC"/>
    <w:rsid w:val="00186D77"/>
    <w:rsid w:val="001870C6"/>
    <w:rsid w:val="00190CAE"/>
    <w:rsid w:val="00190F35"/>
    <w:rsid w:val="00192968"/>
    <w:rsid w:val="001933CB"/>
    <w:rsid w:val="00193826"/>
    <w:rsid w:val="00194116"/>
    <w:rsid w:val="00194564"/>
    <w:rsid w:val="0019457A"/>
    <w:rsid w:val="0019457C"/>
    <w:rsid w:val="00194F72"/>
    <w:rsid w:val="001953E8"/>
    <w:rsid w:val="0019590A"/>
    <w:rsid w:val="00195E94"/>
    <w:rsid w:val="00196042"/>
    <w:rsid w:val="0019654D"/>
    <w:rsid w:val="00196AF8"/>
    <w:rsid w:val="001974D5"/>
    <w:rsid w:val="0019759D"/>
    <w:rsid w:val="00197CAF"/>
    <w:rsid w:val="00197EC4"/>
    <w:rsid w:val="001A02AC"/>
    <w:rsid w:val="001A08AE"/>
    <w:rsid w:val="001A15A0"/>
    <w:rsid w:val="001A26B5"/>
    <w:rsid w:val="001A296A"/>
    <w:rsid w:val="001A3091"/>
    <w:rsid w:val="001A402B"/>
    <w:rsid w:val="001A4298"/>
    <w:rsid w:val="001A4345"/>
    <w:rsid w:val="001A43FF"/>
    <w:rsid w:val="001A4D39"/>
    <w:rsid w:val="001A5681"/>
    <w:rsid w:val="001A5FED"/>
    <w:rsid w:val="001A683A"/>
    <w:rsid w:val="001A7839"/>
    <w:rsid w:val="001B0592"/>
    <w:rsid w:val="001B09D4"/>
    <w:rsid w:val="001B0A20"/>
    <w:rsid w:val="001B12A6"/>
    <w:rsid w:val="001B171C"/>
    <w:rsid w:val="001B18AA"/>
    <w:rsid w:val="001B1A8E"/>
    <w:rsid w:val="001B2C6A"/>
    <w:rsid w:val="001B2C7A"/>
    <w:rsid w:val="001B30AA"/>
    <w:rsid w:val="001B4186"/>
    <w:rsid w:val="001B46D4"/>
    <w:rsid w:val="001B4C5B"/>
    <w:rsid w:val="001B4C8E"/>
    <w:rsid w:val="001B54CE"/>
    <w:rsid w:val="001B556B"/>
    <w:rsid w:val="001B63B9"/>
    <w:rsid w:val="001B63EE"/>
    <w:rsid w:val="001B6E16"/>
    <w:rsid w:val="001C01DC"/>
    <w:rsid w:val="001C0294"/>
    <w:rsid w:val="001C09ED"/>
    <w:rsid w:val="001C0C04"/>
    <w:rsid w:val="001C0C67"/>
    <w:rsid w:val="001C134D"/>
    <w:rsid w:val="001C1EB7"/>
    <w:rsid w:val="001C271C"/>
    <w:rsid w:val="001C2A82"/>
    <w:rsid w:val="001C2CCE"/>
    <w:rsid w:val="001C2EAC"/>
    <w:rsid w:val="001C3436"/>
    <w:rsid w:val="001C34A1"/>
    <w:rsid w:val="001C3549"/>
    <w:rsid w:val="001C3834"/>
    <w:rsid w:val="001C4CA8"/>
    <w:rsid w:val="001C4E6F"/>
    <w:rsid w:val="001C59B5"/>
    <w:rsid w:val="001C6144"/>
    <w:rsid w:val="001C7552"/>
    <w:rsid w:val="001D00C4"/>
    <w:rsid w:val="001D0A40"/>
    <w:rsid w:val="001D0DBD"/>
    <w:rsid w:val="001D122B"/>
    <w:rsid w:val="001D1712"/>
    <w:rsid w:val="001D1A4F"/>
    <w:rsid w:val="001D2325"/>
    <w:rsid w:val="001D27D9"/>
    <w:rsid w:val="001D290F"/>
    <w:rsid w:val="001D30B0"/>
    <w:rsid w:val="001D3346"/>
    <w:rsid w:val="001D3788"/>
    <w:rsid w:val="001D3944"/>
    <w:rsid w:val="001D3F10"/>
    <w:rsid w:val="001D42A8"/>
    <w:rsid w:val="001D4530"/>
    <w:rsid w:val="001D474F"/>
    <w:rsid w:val="001D494A"/>
    <w:rsid w:val="001D4A24"/>
    <w:rsid w:val="001D4BD8"/>
    <w:rsid w:val="001D62D4"/>
    <w:rsid w:val="001D6923"/>
    <w:rsid w:val="001D6B4A"/>
    <w:rsid w:val="001D6BFE"/>
    <w:rsid w:val="001D7433"/>
    <w:rsid w:val="001E12F2"/>
    <w:rsid w:val="001E1823"/>
    <w:rsid w:val="001E325F"/>
    <w:rsid w:val="001E4450"/>
    <w:rsid w:val="001E470B"/>
    <w:rsid w:val="001E4CB2"/>
    <w:rsid w:val="001E5A37"/>
    <w:rsid w:val="001E5F58"/>
    <w:rsid w:val="001E6508"/>
    <w:rsid w:val="001E66E5"/>
    <w:rsid w:val="001E697B"/>
    <w:rsid w:val="001E6B3A"/>
    <w:rsid w:val="001E6BD6"/>
    <w:rsid w:val="001E6DBA"/>
    <w:rsid w:val="001E6E4E"/>
    <w:rsid w:val="001E708A"/>
    <w:rsid w:val="001E773D"/>
    <w:rsid w:val="001E7874"/>
    <w:rsid w:val="001E794D"/>
    <w:rsid w:val="001F02C6"/>
    <w:rsid w:val="001F08C0"/>
    <w:rsid w:val="001F0D73"/>
    <w:rsid w:val="001F10EC"/>
    <w:rsid w:val="001F141A"/>
    <w:rsid w:val="001F15E7"/>
    <w:rsid w:val="001F29F0"/>
    <w:rsid w:val="001F2B35"/>
    <w:rsid w:val="001F2D87"/>
    <w:rsid w:val="001F3C62"/>
    <w:rsid w:val="001F404A"/>
    <w:rsid w:val="001F47D7"/>
    <w:rsid w:val="001F4D46"/>
    <w:rsid w:val="001F5924"/>
    <w:rsid w:val="001F59C9"/>
    <w:rsid w:val="001F6667"/>
    <w:rsid w:val="001F6D4B"/>
    <w:rsid w:val="001F6FD3"/>
    <w:rsid w:val="001F7523"/>
    <w:rsid w:val="001F7740"/>
    <w:rsid w:val="001F790E"/>
    <w:rsid w:val="001F7D3A"/>
    <w:rsid w:val="00200705"/>
    <w:rsid w:val="00200963"/>
    <w:rsid w:val="00200B44"/>
    <w:rsid w:val="00201B23"/>
    <w:rsid w:val="00201B55"/>
    <w:rsid w:val="0020205D"/>
    <w:rsid w:val="00202150"/>
    <w:rsid w:val="0020250D"/>
    <w:rsid w:val="002025EB"/>
    <w:rsid w:val="002029F6"/>
    <w:rsid w:val="00202B4C"/>
    <w:rsid w:val="00202E3A"/>
    <w:rsid w:val="00203979"/>
    <w:rsid w:val="00204C69"/>
    <w:rsid w:val="00204E4A"/>
    <w:rsid w:val="00204F81"/>
    <w:rsid w:val="002054E5"/>
    <w:rsid w:val="002060BC"/>
    <w:rsid w:val="0020626A"/>
    <w:rsid w:val="0020673D"/>
    <w:rsid w:val="002075B5"/>
    <w:rsid w:val="00207BD0"/>
    <w:rsid w:val="00210D4E"/>
    <w:rsid w:val="00211891"/>
    <w:rsid w:val="002118F5"/>
    <w:rsid w:val="00211D56"/>
    <w:rsid w:val="002129AC"/>
    <w:rsid w:val="00212B4D"/>
    <w:rsid w:val="002135A4"/>
    <w:rsid w:val="00213E05"/>
    <w:rsid w:val="0021488F"/>
    <w:rsid w:val="00214AA7"/>
    <w:rsid w:val="00215308"/>
    <w:rsid w:val="002153EA"/>
    <w:rsid w:val="002155DB"/>
    <w:rsid w:val="00216DEE"/>
    <w:rsid w:val="00217179"/>
    <w:rsid w:val="00217895"/>
    <w:rsid w:val="00217ADF"/>
    <w:rsid w:val="0022073E"/>
    <w:rsid w:val="0022081F"/>
    <w:rsid w:val="00220B62"/>
    <w:rsid w:val="00221906"/>
    <w:rsid w:val="00222340"/>
    <w:rsid w:val="002224A8"/>
    <w:rsid w:val="002225AF"/>
    <w:rsid w:val="002225B1"/>
    <w:rsid w:val="002226C6"/>
    <w:rsid w:val="00222DE6"/>
    <w:rsid w:val="00222FB4"/>
    <w:rsid w:val="002231E6"/>
    <w:rsid w:val="00223BA1"/>
    <w:rsid w:val="002246E8"/>
    <w:rsid w:val="00225080"/>
    <w:rsid w:val="00225316"/>
    <w:rsid w:val="002253E3"/>
    <w:rsid w:val="00225A94"/>
    <w:rsid w:val="00226CE3"/>
    <w:rsid w:val="0022711E"/>
    <w:rsid w:val="002306C7"/>
    <w:rsid w:val="0023078D"/>
    <w:rsid w:val="00230B6E"/>
    <w:rsid w:val="00230C94"/>
    <w:rsid w:val="00230DA1"/>
    <w:rsid w:val="00230E7D"/>
    <w:rsid w:val="00230ED6"/>
    <w:rsid w:val="00231A12"/>
    <w:rsid w:val="0023203A"/>
    <w:rsid w:val="00232DE8"/>
    <w:rsid w:val="002331B1"/>
    <w:rsid w:val="00233715"/>
    <w:rsid w:val="00233C14"/>
    <w:rsid w:val="00233CB7"/>
    <w:rsid w:val="00234BD5"/>
    <w:rsid w:val="002356D0"/>
    <w:rsid w:val="00235794"/>
    <w:rsid w:val="00235BAE"/>
    <w:rsid w:val="00235F35"/>
    <w:rsid w:val="002365EC"/>
    <w:rsid w:val="0023687F"/>
    <w:rsid w:val="00237061"/>
    <w:rsid w:val="00237119"/>
    <w:rsid w:val="0023726D"/>
    <w:rsid w:val="00237527"/>
    <w:rsid w:val="002376EB"/>
    <w:rsid w:val="00237F63"/>
    <w:rsid w:val="002406DE"/>
    <w:rsid w:val="00240F04"/>
    <w:rsid w:val="00241179"/>
    <w:rsid w:val="00241997"/>
    <w:rsid w:val="00241C94"/>
    <w:rsid w:val="00242002"/>
    <w:rsid w:val="00242684"/>
    <w:rsid w:val="00243147"/>
    <w:rsid w:val="002432D8"/>
    <w:rsid w:val="00244571"/>
    <w:rsid w:val="00244646"/>
    <w:rsid w:val="002447C4"/>
    <w:rsid w:val="00245536"/>
    <w:rsid w:val="002458E2"/>
    <w:rsid w:val="002464CB"/>
    <w:rsid w:val="002469DB"/>
    <w:rsid w:val="002478E0"/>
    <w:rsid w:val="00247E05"/>
    <w:rsid w:val="00250725"/>
    <w:rsid w:val="00250906"/>
    <w:rsid w:val="00250AF3"/>
    <w:rsid w:val="002511B5"/>
    <w:rsid w:val="002515B3"/>
    <w:rsid w:val="002516CC"/>
    <w:rsid w:val="0025176A"/>
    <w:rsid w:val="002518FD"/>
    <w:rsid w:val="0025205D"/>
    <w:rsid w:val="00252112"/>
    <w:rsid w:val="0025220C"/>
    <w:rsid w:val="0025284C"/>
    <w:rsid w:val="002534C4"/>
    <w:rsid w:val="0025366B"/>
    <w:rsid w:val="00254A88"/>
    <w:rsid w:val="00254E57"/>
    <w:rsid w:val="002550FD"/>
    <w:rsid w:val="00255493"/>
    <w:rsid w:val="00256F41"/>
    <w:rsid w:val="00256FFF"/>
    <w:rsid w:val="002579EF"/>
    <w:rsid w:val="00257F34"/>
    <w:rsid w:val="002603BC"/>
    <w:rsid w:val="002607FD"/>
    <w:rsid w:val="00260A83"/>
    <w:rsid w:val="00260AA9"/>
    <w:rsid w:val="002617E9"/>
    <w:rsid w:val="0026182D"/>
    <w:rsid w:val="002625C0"/>
    <w:rsid w:val="00262D57"/>
    <w:rsid w:val="00262D68"/>
    <w:rsid w:val="00262D96"/>
    <w:rsid w:val="00264224"/>
    <w:rsid w:val="002646FE"/>
    <w:rsid w:val="00264A05"/>
    <w:rsid w:val="002652D1"/>
    <w:rsid w:val="00265623"/>
    <w:rsid w:val="00265915"/>
    <w:rsid w:val="00265B47"/>
    <w:rsid w:val="00266058"/>
    <w:rsid w:val="00266F10"/>
    <w:rsid w:val="002673EF"/>
    <w:rsid w:val="002675C0"/>
    <w:rsid w:val="00267C44"/>
    <w:rsid w:val="00267F05"/>
    <w:rsid w:val="0027140E"/>
    <w:rsid w:val="002717A2"/>
    <w:rsid w:val="0027225C"/>
    <w:rsid w:val="00272372"/>
    <w:rsid w:val="00272446"/>
    <w:rsid w:val="002724C5"/>
    <w:rsid w:val="002725F8"/>
    <w:rsid w:val="002735E4"/>
    <w:rsid w:val="002740D5"/>
    <w:rsid w:val="00274FA1"/>
    <w:rsid w:val="002750ED"/>
    <w:rsid w:val="0027517F"/>
    <w:rsid w:val="00276966"/>
    <w:rsid w:val="00276DCE"/>
    <w:rsid w:val="00277005"/>
    <w:rsid w:val="0027700D"/>
    <w:rsid w:val="00277E2D"/>
    <w:rsid w:val="0028079F"/>
    <w:rsid w:val="00281123"/>
    <w:rsid w:val="0028214A"/>
    <w:rsid w:val="002833DF"/>
    <w:rsid w:val="0028355C"/>
    <w:rsid w:val="00283810"/>
    <w:rsid w:val="002848D3"/>
    <w:rsid w:val="00285087"/>
    <w:rsid w:val="00285655"/>
    <w:rsid w:val="00285855"/>
    <w:rsid w:val="00285BD5"/>
    <w:rsid w:val="00285E82"/>
    <w:rsid w:val="00286411"/>
    <w:rsid w:val="0028710D"/>
    <w:rsid w:val="002878D8"/>
    <w:rsid w:val="00287CDA"/>
    <w:rsid w:val="00290333"/>
    <w:rsid w:val="002903E8"/>
    <w:rsid w:val="00290864"/>
    <w:rsid w:val="0029123B"/>
    <w:rsid w:val="00291B1B"/>
    <w:rsid w:val="00292DDE"/>
    <w:rsid w:val="0029303D"/>
    <w:rsid w:val="00293819"/>
    <w:rsid w:val="00293CB8"/>
    <w:rsid w:val="00294458"/>
    <w:rsid w:val="002944BA"/>
    <w:rsid w:val="002948AB"/>
    <w:rsid w:val="00295767"/>
    <w:rsid w:val="00295E90"/>
    <w:rsid w:val="00295F14"/>
    <w:rsid w:val="002963E5"/>
    <w:rsid w:val="002966A4"/>
    <w:rsid w:val="002968EF"/>
    <w:rsid w:val="00296EE4"/>
    <w:rsid w:val="00296FB2"/>
    <w:rsid w:val="0029700F"/>
    <w:rsid w:val="00297E38"/>
    <w:rsid w:val="002A0270"/>
    <w:rsid w:val="002A1316"/>
    <w:rsid w:val="002A246A"/>
    <w:rsid w:val="002A2BC0"/>
    <w:rsid w:val="002A2BE6"/>
    <w:rsid w:val="002A4E2C"/>
    <w:rsid w:val="002A4F25"/>
    <w:rsid w:val="002A5088"/>
    <w:rsid w:val="002A5431"/>
    <w:rsid w:val="002A572A"/>
    <w:rsid w:val="002A5D2E"/>
    <w:rsid w:val="002A5D3E"/>
    <w:rsid w:val="002A5FF0"/>
    <w:rsid w:val="002A716F"/>
    <w:rsid w:val="002A7A53"/>
    <w:rsid w:val="002B0048"/>
    <w:rsid w:val="002B0CD2"/>
    <w:rsid w:val="002B0D88"/>
    <w:rsid w:val="002B19A0"/>
    <w:rsid w:val="002B1C29"/>
    <w:rsid w:val="002B2A64"/>
    <w:rsid w:val="002B2C98"/>
    <w:rsid w:val="002B2DA1"/>
    <w:rsid w:val="002B3267"/>
    <w:rsid w:val="002B3EB0"/>
    <w:rsid w:val="002B407B"/>
    <w:rsid w:val="002B4A37"/>
    <w:rsid w:val="002B526B"/>
    <w:rsid w:val="002B621A"/>
    <w:rsid w:val="002B68A5"/>
    <w:rsid w:val="002B6B8B"/>
    <w:rsid w:val="002B6DB4"/>
    <w:rsid w:val="002B74DB"/>
    <w:rsid w:val="002B7925"/>
    <w:rsid w:val="002B7BAD"/>
    <w:rsid w:val="002C0453"/>
    <w:rsid w:val="002C04DC"/>
    <w:rsid w:val="002C0CC4"/>
    <w:rsid w:val="002C0FA1"/>
    <w:rsid w:val="002C18A8"/>
    <w:rsid w:val="002C18D3"/>
    <w:rsid w:val="002C20C5"/>
    <w:rsid w:val="002C2741"/>
    <w:rsid w:val="002C2784"/>
    <w:rsid w:val="002C2FA7"/>
    <w:rsid w:val="002C336A"/>
    <w:rsid w:val="002C38AA"/>
    <w:rsid w:val="002C406A"/>
    <w:rsid w:val="002C40EB"/>
    <w:rsid w:val="002C4169"/>
    <w:rsid w:val="002C42AB"/>
    <w:rsid w:val="002C4F5C"/>
    <w:rsid w:val="002C5EC0"/>
    <w:rsid w:val="002C6892"/>
    <w:rsid w:val="002C74A2"/>
    <w:rsid w:val="002C7863"/>
    <w:rsid w:val="002C7D8E"/>
    <w:rsid w:val="002D0217"/>
    <w:rsid w:val="002D134A"/>
    <w:rsid w:val="002D1922"/>
    <w:rsid w:val="002D1BAC"/>
    <w:rsid w:val="002D2558"/>
    <w:rsid w:val="002D311E"/>
    <w:rsid w:val="002D3722"/>
    <w:rsid w:val="002D3C5D"/>
    <w:rsid w:val="002D4023"/>
    <w:rsid w:val="002D4396"/>
    <w:rsid w:val="002D4CBA"/>
    <w:rsid w:val="002D5A65"/>
    <w:rsid w:val="002D5EA9"/>
    <w:rsid w:val="002D6A37"/>
    <w:rsid w:val="002D6B81"/>
    <w:rsid w:val="002D727C"/>
    <w:rsid w:val="002D7969"/>
    <w:rsid w:val="002E00C1"/>
    <w:rsid w:val="002E068C"/>
    <w:rsid w:val="002E1B52"/>
    <w:rsid w:val="002E1C77"/>
    <w:rsid w:val="002E1FD5"/>
    <w:rsid w:val="002E22B6"/>
    <w:rsid w:val="002E3C16"/>
    <w:rsid w:val="002E3E81"/>
    <w:rsid w:val="002E416A"/>
    <w:rsid w:val="002E4684"/>
    <w:rsid w:val="002E5632"/>
    <w:rsid w:val="002E62F4"/>
    <w:rsid w:val="002E64E6"/>
    <w:rsid w:val="002E6BFC"/>
    <w:rsid w:val="002E767F"/>
    <w:rsid w:val="002E7B97"/>
    <w:rsid w:val="002F0514"/>
    <w:rsid w:val="002F0780"/>
    <w:rsid w:val="002F3515"/>
    <w:rsid w:val="002F4000"/>
    <w:rsid w:val="002F4DD5"/>
    <w:rsid w:val="002F4E86"/>
    <w:rsid w:val="002F502D"/>
    <w:rsid w:val="002F51A3"/>
    <w:rsid w:val="002F552D"/>
    <w:rsid w:val="002F5D8D"/>
    <w:rsid w:val="002F6325"/>
    <w:rsid w:val="002F74C8"/>
    <w:rsid w:val="002F7C6B"/>
    <w:rsid w:val="00300EB3"/>
    <w:rsid w:val="003016D6"/>
    <w:rsid w:val="00301B9A"/>
    <w:rsid w:val="00301BCD"/>
    <w:rsid w:val="00301F99"/>
    <w:rsid w:val="0030294C"/>
    <w:rsid w:val="00302A87"/>
    <w:rsid w:val="00302B2B"/>
    <w:rsid w:val="00302BC8"/>
    <w:rsid w:val="00302E06"/>
    <w:rsid w:val="00303ECF"/>
    <w:rsid w:val="00304DB2"/>
    <w:rsid w:val="0030528B"/>
    <w:rsid w:val="00306722"/>
    <w:rsid w:val="003069B3"/>
    <w:rsid w:val="00306DD8"/>
    <w:rsid w:val="00307042"/>
    <w:rsid w:val="0031025C"/>
    <w:rsid w:val="00310371"/>
    <w:rsid w:val="003109F6"/>
    <w:rsid w:val="00310A84"/>
    <w:rsid w:val="00311D41"/>
    <w:rsid w:val="00311F54"/>
    <w:rsid w:val="00312E55"/>
    <w:rsid w:val="00313006"/>
    <w:rsid w:val="003132BF"/>
    <w:rsid w:val="00313974"/>
    <w:rsid w:val="00313D82"/>
    <w:rsid w:val="0031411C"/>
    <w:rsid w:val="0031413F"/>
    <w:rsid w:val="00314B39"/>
    <w:rsid w:val="00315134"/>
    <w:rsid w:val="003151A0"/>
    <w:rsid w:val="00315BAC"/>
    <w:rsid w:val="00316ACE"/>
    <w:rsid w:val="003178A7"/>
    <w:rsid w:val="00317B8F"/>
    <w:rsid w:val="003200E3"/>
    <w:rsid w:val="0032055E"/>
    <w:rsid w:val="00320579"/>
    <w:rsid w:val="0032059D"/>
    <w:rsid w:val="0032061F"/>
    <w:rsid w:val="0032096E"/>
    <w:rsid w:val="003213C5"/>
    <w:rsid w:val="00321EA7"/>
    <w:rsid w:val="003223C6"/>
    <w:rsid w:val="003224FE"/>
    <w:rsid w:val="00322667"/>
    <w:rsid w:val="0032367A"/>
    <w:rsid w:val="0032372C"/>
    <w:rsid w:val="003242C6"/>
    <w:rsid w:val="003243B5"/>
    <w:rsid w:val="00324675"/>
    <w:rsid w:val="003247EE"/>
    <w:rsid w:val="0032502E"/>
    <w:rsid w:val="003255B6"/>
    <w:rsid w:val="003255E8"/>
    <w:rsid w:val="00325EAE"/>
    <w:rsid w:val="00326029"/>
    <w:rsid w:val="003271E9"/>
    <w:rsid w:val="00327467"/>
    <w:rsid w:val="00327713"/>
    <w:rsid w:val="00327F22"/>
    <w:rsid w:val="0033032C"/>
    <w:rsid w:val="003304C1"/>
    <w:rsid w:val="00330A74"/>
    <w:rsid w:val="00330B13"/>
    <w:rsid w:val="003310CF"/>
    <w:rsid w:val="0033119F"/>
    <w:rsid w:val="003318B5"/>
    <w:rsid w:val="00331C15"/>
    <w:rsid w:val="00331CBD"/>
    <w:rsid w:val="00331ECA"/>
    <w:rsid w:val="0033206A"/>
    <w:rsid w:val="003320C4"/>
    <w:rsid w:val="00333610"/>
    <w:rsid w:val="003339CD"/>
    <w:rsid w:val="00333E02"/>
    <w:rsid w:val="003340E7"/>
    <w:rsid w:val="0033411B"/>
    <w:rsid w:val="00334426"/>
    <w:rsid w:val="00334964"/>
    <w:rsid w:val="0033571E"/>
    <w:rsid w:val="00335C07"/>
    <w:rsid w:val="003361A9"/>
    <w:rsid w:val="00337001"/>
    <w:rsid w:val="00337A6F"/>
    <w:rsid w:val="00337E71"/>
    <w:rsid w:val="003406A4"/>
    <w:rsid w:val="003409A9"/>
    <w:rsid w:val="00340FF2"/>
    <w:rsid w:val="00341079"/>
    <w:rsid w:val="0034185A"/>
    <w:rsid w:val="0034198B"/>
    <w:rsid w:val="00341B8A"/>
    <w:rsid w:val="00342193"/>
    <w:rsid w:val="00342BCB"/>
    <w:rsid w:val="00343450"/>
    <w:rsid w:val="003438E1"/>
    <w:rsid w:val="003439AE"/>
    <w:rsid w:val="003449E4"/>
    <w:rsid w:val="00344C85"/>
    <w:rsid w:val="003456B9"/>
    <w:rsid w:val="00346526"/>
    <w:rsid w:val="00347047"/>
    <w:rsid w:val="00347812"/>
    <w:rsid w:val="00347BFF"/>
    <w:rsid w:val="0035126F"/>
    <w:rsid w:val="00351A00"/>
    <w:rsid w:val="00352197"/>
    <w:rsid w:val="003526E5"/>
    <w:rsid w:val="003529FA"/>
    <w:rsid w:val="00352EB8"/>
    <w:rsid w:val="003532C1"/>
    <w:rsid w:val="00353354"/>
    <w:rsid w:val="0035459A"/>
    <w:rsid w:val="00355541"/>
    <w:rsid w:val="0035571F"/>
    <w:rsid w:val="00355884"/>
    <w:rsid w:val="00355D12"/>
    <w:rsid w:val="00357A0A"/>
    <w:rsid w:val="003607D5"/>
    <w:rsid w:val="0036170C"/>
    <w:rsid w:val="00362BB4"/>
    <w:rsid w:val="00362DEF"/>
    <w:rsid w:val="00362FA5"/>
    <w:rsid w:val="003632BC"/>
    <w:rsid w:val="0036371D"/>
    <w:rsid w:val="003639C5"/>
    <w:rsid w:val="00364293"/>
    <w:rsid w:val="00364EA4"/>
    <w:rsid w:val="00364F8D"/>
    <w:rsid w:val="003650D0"/>
    <w:rsid w:val="003652F9"/>
    <w:rsid w:val="00365AB4"/>
    <w:rsid w:val="00365F1B"/>
    <w:rsid w:val="003660BA"/>
    <w:rsid w:val="0036611E"/>
    <w:rsid w:val="003665DE"/>
    <w:rsid w:val="003668A8"/>
    <w:rsid w:val="0036696B"/>
    <w:rsid w:val="0036733F"/>
    <w:rsid w:val="00367FA4"/>
    <w:rsid w:val="003702F1"/>
    <w:rsid w:val="00370404"/>
    <w:rsid w:val="00371353"/>
    <w:rsid w:val="00371855"/>
    <w:rsid w:val="00371C9A"/>
    <w:rsid w:val="003721A2"/>
    <w:rsid w:val="00372200"/>
    <w:rsid w:val="003723DB"/>
    <w:rsid w:val="0037247D"/>
    <w:rsid w:val="00372766"/>
    <w:rsid w:val="00372D2C"/>
    <w:rsid w:val="00373149"/>
    <w:rsid w:val="003734EA"/>
    <w:rsid w:val="00373A08"/>
    <w:rsid w:val="00373BFD"/>
    <w:rsid w:val="00373FB6"/>
    <w:rsid w:val="00374AC0"/>
    <w:rsid w:val="00374FDD"/>
    <w:rsid w:val="00375492"/>
    <w:rsid w:val="003754BD"/>
    <w:rsid w:val="00375EBE"/>
    <w:rsid w:val="00376282"/>
    <w:rsid w:val="00377059"/>
    <w:rsid w:val="0037712C"/>
    <w:rsid w:val="00377613"/>
    <w:rsid w:val="0038029B"/>
    <w:rsid w:val="0038042A"/>
    <w:rsid w:val="003805C2"/>
    <w:rsid w:val="0038120C"/>
    <w:rsid w:val="003813A3"/>
    <w:rsid w:val="003817D6"/>
    <w:rsid w:val="003818C3"/>
    <w:rsid w:val="003822CF"/>
    <w:rsid w:val="00382F9C"/>
    <w:rsid w:val="00383BBD"/>
    <w:rsid w:val="00384C6A"/>
    <w:rsid w:val="00385713"/>
    <w:rsid w:val="00385944"/>
    <w:rsid w:val="0038662D"/>
    <w:rsid w:val="00387F2F"/>
    <w:rsid w:val="003901AF"/>
    <w:rsid w:val="00391123"/>
    <w:rsid w:val="003914FE"/>
    <w:rsid w:val="0039174A"/>
    <w:rsid w:val="003920C8"/>
    <w:rsid w:val="003926F6"/>
    <w:rsid w:val="00392744"/>
    <w:rsid w:val="003933F6"/>
    <w:rsid w:val="00393D34"/>
    <w:rsid w:val="00394DB3"/>
    <w:rsid w:val="003973C3"/>
    <w:rsid w:val="003A02E1"/>
    <w:rsid w:val="003A07B4"/>
    <w:rsid w:val="003A149F"/>
    <w:rsid w:val="003A23CB"/>
    <w:rsid w:val="003A2717"/>
    <w:rsid w:val="003A2915"/>
    <w:rsid w:val="003A2B7C"/>
    <w:rsid w:val="003A2E7F"/>
    <w:rsid w:val="003A3AD3"/>
    <w:rsid w:val="003A406E"/>
    <w:rsid w:val="003A4420"/>
    <w:rsid w:val="003A4569"/>
    <w:rsid w:val="003A6CBE"/>
    <w:rsid w:val="003A6CD1"/>
    <w:rsid w:val="003A7254"/>
    <w:rsid w:val="003A7334"/>
    <w:rsid w:val="003A7D46"/>
    <w:rsid w:val="003A7EF8"/>
    <w:rsid w:val="003B02DC"/>
    <w:rsid w:val="003B03DF"/>
    <w:rsid w:val="003B099E"/>
    <w:rsid w:val="003B1A58"/>
    <w:rsid w:val="003B1A7C"/>
    <w:rsid w:val="003B2411"/>
    <w:rsid w:val="003B3FF1"/>
    <w:rsid w:val="003B579C"/>
    <w:rsid w:val="003B5ABE"/>
    <w:rsid w:val="003B606D"/>
    <w:rsid w:val="003B60B2"/>
    <w:rsid w:val="003B63FA"/>
    <w:rsid w:val="003B65E7"/>
    <w:rsid w:val="003B6741"/>
    <w:rsid w:val="003B69B5"/>
    <w:rsid w:val="003B70E1"/>
    <w:rsid w:val="003C2C9F"/>
    <w:rsid w:val="003C42D4"/>
    <w:rsid w:val="003C4510"/>
    <w:rsid w:val="003C45DE"/>
    <w:rsid w:val="003C4C5B"/>
    <w:rsid w:val="003C4C85"/>
    <w:rsid w:val="003C4EBA"/>
    <w:rsid w:val="003C559E"/>
    <w:rsid w:val="003C58DE"/>
    <w:rsid w:val="003C5D91"/>
    <w:rsid w:val="003C60DF"/>
    <w:rsid w:val="003C6403"/>
    <w:rsid w:val="003C6B13"/>
    <w:rsid w:val="003C7640"/>
    <w:rsid w:val="003C784E"/>
    <w:rsid w:val="003C7A28"/>
    <w:rsid w:val="003C7A43"/>
    <w:rsid w:val="003D11D4"/>
    <w:rsid w:val="003D1338"/>
    <w:rsid w:val="003D1475"/>
    <w:rsid w:val="003D186B"/>
    <w:rsid w:val="003D1E3D"/>
    <w:rsid w:val="003D284A"/>
    <w:rsid w:val="003D290B"/>
    <w:rsid w:val="003D30C9"/>
    <w:rsid w:val="003D3753"/>
    <w:rsid w:val="003D464F"/>
    <w:rsid w:val="003D502F"/>
    <w:rsid w:val="003D5031"/>
    <w:rsid w:val="003D52A5"/>
    <w:rsid w:val="003D57E8"/>
    <w:rsid w:val="003D60F0"/>
    <w:rsid w:val="003D68C2"/>
    <w:rsid w:val="003D6C87"/>
    <w:rsid w:val="003D6FDB"/>
    <w:rsid w:val="003D7430"/>
    <w:rsid w:val="003D7923"/>
    <w:rsid w:val="003D7955"/>
    <w:rsid w:val="003D7FC5"/>
    <w:rsid w:val="003E1101"/>
    <w:rsid w:val="003E1475"/>
    <w:rsid w:val="003E17E7"/>
    <w:rsid w:val="003E1FE0"/>
    <w:rsid w:val="003E238D"/>
    <w:rsid w:val="003E31ED"/>
    <w:rsid w:val="003E32DC"/>
    <w:rsid w:val="003E3342"/>
    <w:rsid w:val="003E48D1"/>
    <w:rsid w:val="003E4A07"/>
    <w:rsid w:val="003E5104"/>
    <w:rsid w:val="003E5E73"/>
    <w:rsid w:val="003E6199"/>
    <w:rsid w:val="003E63C3"/>
    <w:rsid w:val="003E68C4"/>
    <w:rsid w:val="003E6C7C"/>
    <w:rsid w:val="003E6ED3"/>
    <w:rsid w:val="003E732E"/>
    <w:rsid w:val="003E7391"/>
    <w:rsid w:val="003E76C1"/>
    <w:rsid w:val="003F03F0"/>
    <w:rsid w:val="003F06BC"/>
    <w:rsid w:val="003F0CBC"/>
    <w:rsid w:val="003F198E"/>
    <w:rsid w:val="003F26F8"/>
    <w:rsid w:val="003F290A"/>
    <w:rsid w:val="003F2D7C"/>
    <w:rsid w:val="003F32EA"/>
    <w:rsid w:val="003F35EF"/>
    <w:rsid w:val="003F37C6"/>
    <w:rsid w:val="003F3A74"/>
    <w:rsid w:val="003F3B65"/>
    <w:rsid w:val="003F48C2"/>
    <w:rsid w:val="003F50C8"/>
    <w:rsid w:val="003F53D9"/>
    <w:rsid w:val="003F5ECB"/>
    <w:rsid w:val="003F6B67"/>
    <w:rsid w:val="004002BC"/>
    <w:rsid w:val="004003FE"/>
    <w:rsid w:val="00400928"/>
    <w:rsid w:val="00400CFB"/>
    <w:rsid w:val="00401578"/>
    <w:rsid w:val="004019ED"/>
    <w:rsid w:val="00401B13"/>
    <w:rsid w:val="00401F8D"/>
    <w:rsid w:val="00402D75"/>
    <w:rsid w:val="00403353"/>
    <w:rsid w:val="0040422C"/>
    <w:rsid w:val="00404232"/>
    <w:rsid w:val="0040448E"/>
    <w:rsid w:val="00404DF8"/>
    <w:rsid w:val="00404E43"/>
    <w:rsid w:val="00405ACB"/>
    <w:rsid w:val="004061C0"/>
    <w:rsid w:val="004062C5"/>
    <w:rsid w:val="004065F3"/>
    <w:rsid w:val="004072BF"/>
    <w:rsid w:val="00407419"/>
    <w:rsid w:val="004079FA"/>
    <w:rsid w:val="00407A57"/>
    <w:rsid w:val="0041143B"/>
    <w:rsid w:val="00411E3A"/>
    <w:rsid w:val="00412256"/>
    <w:rsid w:val="00413366"/>
    <w:rsid w:val="00413644"/>
    <w:rsid w:val="004142B4"/>
    <w:rsid w:val="00414C1F"/>
    <w:rsid w:val="00414CDA"/>
    <w:rsid w:val="00414FC5"/>
    <w:rsid w:val="00415547"/>
    <w:rsid w:val="004168B4"/>
    <w:rsid w:val="00417296"/>
    <w:rsid w:val="004172DF"/>
    <w:rsid w:val="00417353"/>
    <w:rsid w:val="00417408"/>
    <w:rsid w:val="004178AC"/>
    <w:rsid w:val="0042034E"/>
    <w:rsid w:val="00420384"/>
    <w:rsid w:val="0042041F"/>
    <w:rsid w:val="0042078A"/>
    <w:rsid w:val="004211BF"/>
    <w:rsid w:val="00421738"/>
    <w:rsid w:val="00422149"/>
    <w:rsid w:val="00422670"/>
    <w:rsid w:val="004230A9"/>
    <w:rsid w:val="004245CF"/>
    <w:rsid w:val="00424694"/>
    <w:rsid w:val="004247BE"/>
    <w:rsid w:val="00424F67"/>
    <w:rsid w:val="004253A1"/>
    <w:rsid w:val="00425503"/>
    <w:rsid w:val="00426664"/>
    <w:rsid w:val="00426743"/>
    <w:rsid w:val="00426D7E"/>
    <w:rsid w:val="00426DB7"/>
    <w:rsid w:val="00426E82"/>
    <w:rsid w:val="00427330"/>
    <w:rsid w:val="00427569"/>
    <w:rsid w:val="004305F9"/>
    <w:rsid w:val="00430EC8"/>
    <w:rsid w:val="00431392"/>
    <w:rsid w:val="004323F5"/>
    <w:rsid w:val="0043246A"/>
    <w:rsid w:val="00432782"/>
    <w:rsid w:val="00432872"/>
    <w:rsid w:val="00432E8E"/>
    <w:rsid w:val="0043308F"/>
    <w:rsid w:val="004334D9"/>
    <w:rsid w:val="00433507"/>
    <w:rsid w:val="00433607"/>
    <w:rsid w:val="004339A8"/>
    <w:rsid w:val="004347D9"/>
    <w:rsid w:val="0043489B"/>
    <w:rsid w:val="00435EDA"/>
    <w:rsid w:val="0043673C"/>
    <w:rsid w:val="00436774"/>
    <w:rsid w:val="00436906"/>
    <w:rsid w:val="0043713C"/>
    <w:rsid w:val="00437248"/>
    <w:rsid w:val="004374BB"/>
    <w:rsid w:val="004405F9"/>
    <w:rsid w:val="00440CDD"/>
    <w:rsid w:val="004413E6"/>
    <w:rsid w:val="00441EFF"/>
    <w:rsid w:val="00442010"/>
    <w:rsid w:val="00442158"/>
    <w:rsid w:val="004422DA"/>
    <w:rsid w:val="004433B8"/>
    <w:rsid w:val="0044354B"/>
    <w:rsid w:val="00443983"/>
    <w:rsid w:val="00443B9F"/>
    <w:rsid w:val="0044416D"/>
    <w:rsid w:val="00444847"/>
    <w:rsid w:val="00444C3F"/>
    <w:rsid w:val="004456CC"/>
    <w:rsid w:val="00447762"/>
    <w:rsid w:val="00447DB1"/>
    <w:rsid w:val="00447DDF"/>
    <w:rsid w:val="0045021B"/>
    <w:rsid w:val="00450519"/>
    <w:rsid w:val="004510BB"/>
    <w:rsid w:val="00451838"/>
    <w:rsid w:val="00452123"/>
    <w:rsid w:val="00452155"/>
    <w:rsid w:val="00452CDF"/>
    <w:rsid w:val="00453E7F"/>
    <w:rsid w:val="004543BD"/>
    <w:rsid w:val="00454498"/>
    <w:rsid w:val="0045498D"/>
    <w:rsid w:val="004549EF"/>
    <w:rsid w:val="00454C49"/>
    <w:rsid w:val="00454D8E"/>
    <w:rsid w:val="00455533"/>
    <w:rsid w:val="0045571B"/>
    <w:rsid w:val="00455DC4"/>
    <w:rsid w:val="00456829"/>
    <w:rsid w:val="00456875"/>
    <w:rsid w:val="0045735D"/>
    <w:rsid w:val="00457DC1"/>
    <w:rsid w:val="00457EC3"/>
    <w:rsid w:val="004600D1"/>
    <w:rsid w:val="004610E9"/>
    <w:rsid w:val="00461591"/>
    <w:rsid w:val="004620B9"/>
    <w:rsid w:val="00462375"/>
    <w:rsid w:val="004626A0"/>
    <w:rsid w:val="00462FF3"/>
    <w:rsid w:val="0046304F"/>
    <w:rsid w:val="0046341B"/>
    <w:rsid w:val="00464139"/>
    <w:rsid w:val="00464653"/>
    <w:rsid w:val="0046605B"/>
    <w:rsid w:val="00467FD8"/>
    <w:rsid w:val="004704A6"/>
    <w:rsid w:val="004705EC"/>
    <w:rsid w:val="00470797"/>
    <w:rsid w:val="00471546"/>
    <w:rsid w:val="004716E7"/>
    <w:rsid w:val="00471C7B"/>
    <w:rsid w:val="00472178"/>
    <w:rsid w:val="00474A51"/>
    <w:rsid w:val="00474D7B"/>
    <w:rsid w:val="00475047"/>
    <w:rsid w:val="00475921"/>
    <w:rsid w:val="00475BCA"/>
    <w:rsid w:val="00475F68"/>
    <w:rsid w:val="004767B5"/>
    <w:rsid w:val="00476B30"/>
    <w:rsid w:val="0047707E"/>
    <w:rsid w:val="00477328"/>
    <w:rsid w:val="00477C36"/>
    <w:rsid w:val="00480066"/>
    <w:rsid w:val="0048012B"/>
    <w:rsid w:val="00480670"/>
    <w:rsid w:val="00481019"/>
    <w:rsid w:val="00481178"/>
    <w:rsid w:val="004812FF"/>
    <w:rsid w:val="00482432"/>
    <w:rsid w:val="00482678"/>
    <w:rsid w:val="004826C6"/>
    <w:rsid w:val="00483D9A"/>
    <w:rsid w:val="00484931"/>
    <w:rsid w:val="0048529B"/>
    <w:rsid w:val="00485898"/>
    <w:rsid w:val="00486640"/>
    <w:rsid w:val="00487191"/>
    <w:rsid w:val="00490DEE"/>
    <w:rsid w:val="00491172"/>
    <w:rsid w:val="00491876"/>
    <w:rsid w:val="00491DBB"/>
    <w:rsid w:val="0049205D"/>
    <w:rsid w:val="00492BE1"/>
    <w:rsid w:val="00494E91"/>
    <w:rsid w:val="00495361"/>
    <w:rsid w:val="00496245"/>
    <w:rsid w:val="00496FED"/>
    <w:rsid w:val="0049729B"/>
    <w:rsid w:val="0049775E"/>
    <w:rsid w:val="00497ACD"/>
    <w:rsid w:val="004A064C"/>
    <w:rsid w:val="004A08CA"/>
    <w:rsid w:val="004A0DA6"/>
    <w:rsid w:val="004A0DD8"/>
    <w:rsid w:val="004A0F63"/>
    <w:rsid w:val="004A1039"/>
    <w:rsid w:val="004A1BB6"/>
    <w:rsid w:val="004A1D8C"/>
    <w:rsid w:val="004A1FE0"/>
    <w:rsid w:val="004A2343"/>
    <w:rsid w:val="004A2547"/>
    <w:rsid w:val="004A2571"/>
    <w:rsid w:val="004A26C2"/>
    <w:rsid w:val="004A291B"/>
    <w:rsid w:val="004A294A"/>
    <w:rsid w:val="004A2EF4"/>
    <w:rsid w:val="004A2FA5"/>
    <w:rsid w:val="004A3406"/>
    <w:rsid w:val="004A4480"/>
    <w:rsid w:val="004A4910"/>
    <w:rsid w:val="004A4A49"/>
    <w:rsid w:val="004A4E87"/>
    <w:rsid w:val="004A5DC3"/>
    <w:rsid w:val="004A6D87"/>
    <w:rsid w:val="004A6E40"/>
    <w:rsid w:val="004A748C"/>
    <w:rsid w:val="004B010B"/>
    <w:rsid w:val="004B0172"/>
    <w:rsid w:val="004B048D"/>
    <w:rsid w:val="004B05C5"/>
    <w:rsid w:val="004B1AD4"/>
    <w:rsid w:val="004B1F10"/>
    <w:rsid w:val="004B1FA6"/>
    <w:rsid w:val="004B21E7"/>
    <w:rsid w:val="004B2C48"/>
    <w:rsid w:val="004B2E8E"/>
    <w:rsid w:val="004B3865"/>
    <w:rsid w:val="004B40C9"/>
    <w:rsid w:val="004B50E2"/>
    <w:rsid w:val="004B5702"/>
    <w:rsid w:val="004B67C2"/>
    <w:rsid w:val="004B767B"/>
    <w:rsid w:val="004B7FA5"/>
    <w:rsid w:val="004C0152"/>
    <w:rsid w:val="004C01C9"/>
    <w:rsid w:val="004C05DD"/>
    <w:rsid w:val="004C2996"/>
    <w:rsid w:val="004C2A43"/>
    <w:rsid w:val="004C2A8D"/>
    <w:rsid w:val="004C309A"/>
    <w:rsid w:val="004C349C"/>
    <w:rsid w:val="004C3E77"/>
    <w:rsid w:val="004C40C4"/>
    <w:rsid w:val="004C4473"/>
    <w:rsid w:val="004C4530"/>
    <w:rsid w:val="004C45CC"/>
    <w:rsid w:val="004C45E6"/>
    <w:rsid w:val="004C5A64"/>
    <w:rsid w:val="004C60D1"/>
    <w:rsid w:val="004C61E2"/>
    <w:rsid w:val="004C6435"/>
    <w:rsid w:val="004C6502"/>
    <w:rsid w:val="004C6E28"/>
    <w:rsid w:val="004C6F0B"/>
    <w:rsid w:val="004C756D"/>
    <w:rsid w:val="004D09E2"/>
    <w:rsid w:val="004D0D9B"/>
    <w:rsid w:val="004D19A8"/>
    <w:rsid w:val="004D1EC1"/>
    <w:rsid w:val="004D1F17"/>
    <w:rsid w:val="004D38F5"/>
    <w:rsid w:val="004D392B"/>
    <w:rsid w:val="004D3B35"/>
    <w:rsid w:val="004D3BFB"/>
    <w:rsid w:val="004D3F22"/>
    <w:rsid w:val="004D4503"/>
    <w:rsid w:val="004D64E0"/>
    <w:rsid w:val="004D6E21"/>
    <w:rsid w:val="004D73F4"/>
    <w:rsid w:val="004D789C"/>
    <w:rsid w:val="004D7E75"/>
    <w:rsid w:val="004E00BA"/>
    <w:rsid w:val="004E01D8"/>
    <w:rsid w:val="004E08E9"/>
    <w:rsid w:val="004E0B43"/>
    <w:rsid w:val="004E1BB5"/>
    <w:rsid w:val="004E1ED6"/>
    <w:rsid w:val="004E21DF"/>
    <w:rsid w:val="004E2677"/>
    <w:rsid w:val="004E3126"/>
    <w:rsid w:val="004E357D"/>
    <w:rsid w:val="004E382A"/>
    <w:rsid w:val="004E3830"/>
    <w:rsid w:val="004E4B1C"/>
    <w:rsid w:val="004E5AD0"/>
    <w:rsid w:val="004E6576"/>
    <w:rsid w:val="004E6BA4"/>
    <w:rsid w:val="004E761A"/>
    <w:rsid w:val="004E7D1D"/>
    <w:rsid w:val="004F025E"/>
    <w:rsid w:val="004F0C0A"/>
    <w:rsid w:val="004F0F36"/>
    <w:rsid w:val="004F12D5"/>
    <w:rsid w:val="004F1622"/>
    <w:rsid w:val="004F1BD4"/>
    <w:rsid w:val="004F26EE"/>
    <w:rsid w:val="004F3100"/>
    <w:rsid w:val="004F339D"/>
    <w:rsid w:val="004F3F3C"/>
    <w:rsid w:val="004F4511"/>
    <w:rsid w:val="004F5334"/>
    <w:rsid w:val="004F533A"/>
    <w:rsid w:val="004F60C8"/>
    <w:rsid w:val="004F670D"/>
    <w:rsid w:val="004F6EDB"/>
    <w:rsid w:val="004F75E2"/>
    <w:rsid w:val="005004DD"/>
    <w:rsid w:val="00500E3F"/>
    <w:rsid w:val="00500F1A"/>
    <w:rsid w:val="00501017"/>
    <w:rsid w:val="005022AE"/>
    <w:rsid w:val="0050241A"/>
    <w:rsid w:val="0050272E"/>
    <w:rsid w:val="0050293A"/>
    <w:rsid w:val="00502BC6"/>
    <w:rsid w:val="0050341E"/>
    <w:rsid w:val="00503AC1"/>
    <w:rsid w:val="00503EF9"/>
    <w:rsid w:val="00503FA5"/>
    <w:rsid w:val="00504365"/>
    <w:rsid w:val="00504701"/>
    <w:rsid w:val="0050473C"/>
    <w:rsid w:val="005049A5"/>
    <w:rsid w:val="00504B40"/>
    <w:rsid w:val="0050605C"/>
    <w:rsid w:val="00506375"/>
    <w:rsid w:val="00506CD5"/>
    <w:rsid w:val="00506D39"/>
    <w:rsid w:val="00507223"/>
    <w:rsid w:val="00507E2D"/>
    <w:rsid w:val="00510992"/>
    <w:rsid w:val="00510F07"/>
    <w:rsid w:val="00512468"/>
    <w:rsid w:val="005132AB"/>
    <w:rsid w:val="005136B1"/>
    <w:rsid w:val="00514226"/>
    <w:rsid w:val="0051425C"/>
    <w:rsid w:val="00515026"/>
    <w:rsid w:val="005151F0"/>
    <w:rsid w:val="0051532F"/>
    <w:rsid w:val="00515417"/>
    <w:rsid w:val="00515AB5"/>
    <w:rsid w:val="005164EC"/>
    <w:rsid w:val="0051663C"/>
    <w:rsid w:val="005168F0"/>
    <w:rsid w:val="00516B54"/>
    <w:rsid w:val="00520B8A"/>
    <w:rsid w:val="00521000"/>
    <w:rsid w:val="00521AD6"/>
    <w:rsid w:val="00521CAD"/>
    <w:rsid w:val="0052225C"/>
    <w:rsid w:val="005228C6"/>
    <w:rsid w:val="005229D3"/>
    <w:rsid w:val="00522DE2"/>
    <w:rsid w:val="00523322"/>
    <w:rsid w:val="005233BE"/>
    <w:rsid w:val="00523ACC"/>
    <w:rsid w:val="00523C7C"/>
    <w:rsid w:val="00523E2D"/>
    <w:rsid w:val="0052510A"/>
    <w:rsid w:val="005253C4"/>
    <w:rsid w:val="0052541E"/>
    <w:rsid w:val="0052548C"/>
    <w:rsid w:val="005256D0"/>
    <w:rsid w:val="00526D46"/>
    <w:rsid w:val="00526EAD"/>
    <w:rsid w:val="00527888"/>
    <w:rsid w:val="00527A6B"/>
    <w:rsid w:val="0053042A"/>
    <w:rsid w:val="005308D8"/>
    <w:rsid w:val="00530931"/>
    <w:rsid w:val="0053183E"/>
    <w:rsid w:val="00531AAF"/>
    <w:rsid w:val="00532B4F"/>
    <w:rsid w:val="00532CE6"/>
    <w:rsid w:val="00532D01"/>
    <w:rsid w:val="0053363D"/>
    <w:rsid w:val="005341DA"/>
    <w:rsid w:val="00534BE5"/>
    <w:rsid w:val="00534BEB"/>
    <w:rsid w:val="00534C6E"/>
    <w:rsid w:val="00534DFC"/>
    <w:rsid w:val="00535BE7"/>
    <w:rsid w:val="00535E54"/>
    <w:rsid w:val="00536177"/>
    <w:rsid w:val="005402E6"/>
    <w:rsid w:val="00540E0F"/>
    <w:rsid w:val="005420FE"/>
    <w:rsid w:val="00542508"/>
    <w:rsid w:val="00542BCE"/>
    <w:rsid w:val="005430DF"/>
    <w:rsid w:val="005438BF"/>
    <w:rsid w:val="00543BD9"/>
    <w:rsid w:val="00543C5E"/>
    <w:rsid w:val="00543ECC"/>
    <w:rsid w:val="00544061"/>
    <w:rsid w:val="0054439A"/>
    <w:rsid w:val="00544E2D"/>
    <w:rsid w:val="00545990"/>
    <w:rsid w:val="00545E8C"/>
    <w:rsid w:val="00545F50"/>
    <w:rsid w:val="00546014"/>
    <w:rsid w:val="00546CD8"/>
    <w:rsid w:val="00547321"/>
    <w:rsid w:val="005473F2"/>
    <w:rsid w:val="0054741A"/>
    <w:rsid w:val="0054768A"/>
    <w:rsid w:val="00547BA0"/>
    <w:rsid w:val="00550936"/>
    <w:rsid w:val="00550D4B"/>
    <w:rsid w:val="00551144"/>
    <w:rsid w:val="00552602"/>
    <w:rsid w:val="005526A2"/>
    <w:rsid w:val="00552A99"/>
    <w:rsid w:val="00552B58"/>
    <w:rsid w:val="005534F8"/>
    <w:rsid w:val="005538C5"/>
    <w:rsid w:val="00553D10"/>
    <w:rsid w:val="0055451C"/>
    <w:rsid w:val="00554538"/>
    <w:rsid w:val="0055481E"/>
    <w:rsid w:val="00554828"/>
    <w:rsid w:val="00555006"/>
    <w:rsid w:val="005550F5"/>
    <w:rsid w:val="00555671"/>
    <w:rsid w:val="00555F2C"/>
    <w:rsid w:val="00556153"/>
    <w:rsid w:val="005565AB"/>
    <w:rsid w:val="005567E7"/>
    <w:rsid w:val="00556946"/>
    <w:rsid w:val="0055742F"/>
    <w:rsid w:val="0055744A"/>
    <w:rsid w:val="00557695"/>
    <w:rsid w:val="00560100"/>
    <w:rsid w:val="00560C23"/>
    <w:rsid w:val="00560D1A"/>
    <w:rsid w:val="0056142E"/>
    <w:rsid w:val="005616E3"/>
    <w:rsid w:val="00561DF7"/>
    <w:rsid w:val="0056238C"/>
    <w:rsid w:val="00562413"/>
    <w:rsid w:val="005625EC"/>
    <w:rsid w:val="00562959"/>
    <w:rsid w:val="00562C7B"/>
    <w:rsid w:val="00562CC3"/>
    <w:rsid w:val="005638E5"/>
    <w:rsid w:val="0056476A"/>
    <w:rsid w:val="00564C2D"/>
    <w:rsid w:val="00564D33"/>
    <w:rsid w:val="005660C9"/>
    <w:rsid w:val="005663D8"/>
    <w:rsid w:val="0056721E"/>
    <w:rsid w:val="00567A81"/>
    <w:rsid w:val="005700D5"/>
    <w:rsid w:val="00570268"/>
    <w:rsid w:val="005704A5"/>
    <w:rsid w:val="005707C2"/>
    <w:rsid w:val="00570E69"/>
    <w:rsid w:val="005710BE"/>
    <w:rsid w:val="00571144"/>
    <w:rsid w:val="0057288E"/>
    <w:rsid w:val="00572920"/>
    <w:rsid w:val="00572CA0"/>
    <w:rsid w:val="00573099"/>
    <w:rsid w:val="00573888"/>
    <w:rsid w:val="00573D5D"/>
    <w:rsid w:val="0057497B"/>
    <w:rsid w:val="00574AE0"/>
    <w:rsid w:val="00574B27"/>
    <w:rsid w:val="005759A3"/>
    <w:rsid w:val="00575C29"/>
    <w:rsid w:val="005762FB"/>
    <w:rsid w:val="00576731"/>
    <w:rsid w:val="00576E1C"/>
    <w:rsid w:val="005772E0"/>
    <w:rsid w:val="0057754D"/>
    <w:rsid w:val="005808CF"/>
    <w:rsid w:val="00580EAF"/>
    <w:rsid w:val="00581844"/>
    <w:rsid w:val="00581FF9"/>
    <w:rsid w:val="0058200C"/>
    <w:rsid w:val="005820B8"/>
    <w:rsid w:val="00582B0B"/>
    <w:rsid w:val="00583556"/>
    <w:rsid w:val="005835A3"/>
    <w:rsid w:val="0058397A"/>
    <w:rsid w:val="00583C50"/>
    <w:rsid w:val="00583CBA"/>
    <w:rsid w:val="00584497"/>
    <w:rsid w:val="00584A14"/>
    <w:rsid w:val="005855E5"/>
    <w:rsid w:val="005859DE"/>
    <w:rsid w:val="00585A1F"/>
    <w:rsid w:val="00585A97"/>
    <w:rsid w:val="00586012"/>
    <w:rsid w:val="00586AE2"/>
    <w:rsid w:val="00587767"/>
    <w:rsid w:val="00587DA4"/>
    <w:rsid w:val="005906DE"/>
    <w:rsid w:val="00590D4E"/>
    <w:rsid w:val="00590D63"/>
    <w:rsid w:val="005919A2"/>
    <w:rsid w:val="00591DA6"/>
    <w:rsid w:val="00591DB7"/>
    <w:rsid w:val="0059286F"/>
    <w:rsid w:val="005938A6"/>
    <w:rsid w:val="00593A07"/>
    <w:rsid w:val="00593C36"/>
    <w:rsid w:val="00593FE2"/>
    <w:rsid w:val="00594110"/>
    <w:rsid w:val="0059485D"/>
    <w:rsid w:val="005949D4"/>
    <w:rsid w:val="00594F0F"/>
    <w:rsid w:val="005951D3"/>
    <w:rsid w:val="005952FE"/>
    <w:rsid w:val="0059562D"/>
    <w:rsid w:val="0059569A"/>
    <w:rsid w:val="005956E9"/>
    <w:rsid w:val="00596924"/>
    <w:rsid w:val="00596CF2"/>
    <w:rsid w:val="005975DA"/>
    <w:rsid w:val="005A038B"/>
    <w:rsid w:val="005A158C"/>
    <w:rsid w:val="005A158F"/>
    <w:rsid w:val="005A1D87"/>
    <w:rsid w:val="005A1F6B"/>
    <w:rsid w:val="005A20B8"/>
    <w:rsid w:val="005A2580"/>
    <w:rsid w:val="005A295A"/>
    <w:rsid w:val="005A2C46"/>
    <w:rsid w:val="005A2E23"/>
    <w:rsid w:val="005A3275"/>
    <w:rsid w:val="005A35EF"/>
    <w:rsid w:val="005A38B5"/>
    <w:rsid w:val="005A3B63"/>
    <w:rsid w:val="005A40F1"/>
    <w:rsid w:val="005A486D"/>
    <w:rsid w:val="005A4CA5"/>
    <w:rsid w:val="005A4F4D"/>
    <w:rsid w:val="005A4FF3"/>
    <w:rsid w:val="005A54D5"/>
    <w:rsid w:val="005A5C8A"/>
    <w:rsid w:val="005A5DBE"/>
    <w:rsid w:val="005A6254"/>
    <w:rsid w:val="005A6416"/>
    <w:rsid w:val="005A652B"/>
    <w:rsid w:val="005A671B"/>
    <w:rsid w:val="005A7714"/>
    <w:rsid w:val="005A79D7"/>
    <w:rsid w:val="005B0422"/>
    <w:rsid w:val="005B0446"/>
    <w:rsid w:val="005B102E"/>
    <w:rsid w:val="005B1C49"/>
    <w:rsid w:val="005B2311"/>
    <w:rsid w:val="005B2DE2"/>
    <w:rsid w:val="005B344E"/>
    <w:rsid w:val="005B3510"/>
    <w:rsid w:val="005B36B8"/>
    <w:rsid w:val="005B545A"/>
    <w:rsid w:val="005B56A3"/>
    <w:rsid w:val="005B6457"/>
    <w:rsid w:val="005B6494"/>
    <w:rsid w:val="005B64CE"/>
    <w:rsid w:val="005B6A42"/>
    <w:rsid w:val="005B73FE"/>
    <w:rsid w:val="005B76D7"/>
    <w:rsid w:val="005C0098"/>
    <w:rsid w:val="005C01DA"/>
    <w:rsid w:val="005C05F8"/>
    <w:rsid w:val="005C160A"/>
    <w:rsid w:val="005C18E1"/>
    <w:rsid w:val="005C1922"/>
    <w:rsid w:val="005C2788"/>
    <w:rsid w:val="005C2A7B"/>
    <w:rsid w:val="005C2C77"/>
    <w:rsid w:val="005C2D7A"/>
    <w:rsid w:val="005C2E52"/>
    <w:rsid w:val="005C4883"/>
    <w:rsid w:val="005C4B71"/>
    <w:rsid w:val="005C5196"/>
    <w:rsid w:val="005C60E3"/>
    <w:rsid w:val="005C66A9"/>
    <w:rsid w:val="005C6729"/>
    <w:rsid w:val="005C682E"/>
    <w:rsid w:val="005C687E"/>
    <w:rsid w:val="005C6D4C"/>
    <w:rsid w:val="005C6DF1"/>
    <w:rsid w:val="005C6E62"/>
    <w:rsid w:val="005D0002"/>
    <w:rsid w:val="005D0C88"/>
    <w:rsid w:val="005D0D72"/>
    <w:rsid w:val="005D131C"/>
    <w:rsid w:val="005D18DD"/>
    <w:rsid w:val="005D21F4"/>
    <w:rsid w:val="005D22DE"/>
    <w:rsid w:val="005D2FF0"/>
    <w:rsid w:val="005D30F1"/>
    <w:rsid w:val="005D32C3"/>
    <w:rsid w:val="005D3441"/>
    <w:rsid w:val="005D42BE"/>
    <w:rsid w:val="005D451D"/>
    <w:rsid w:val="005D45C7"/>
    <w:rsid w:val="005D4CB5"/>
    <w:rsid w:val="005D6D5D"/>
    <w:rsid w:val="005E00CD"/>
    <w:rsid w:val="005E09DE"/>
    <w:rsid w:val="005E0DB0"/>
    <w:rsid w:val="005E1B76"/>
    <w:rsid w:val="005E25C2"/>
    <w:rsid w:val="005E2D92"/>
    <w:rsid w:val="005E32C3"/>
    <w:rsid w:val="005E3596"/>
    <w:rsid w:val="005E4FE7"/>
    <w:rsid w:val="005E5322"/>
    <w:rsid w:val="005E5E1C"/>
    <w:rsid w:val="005E5ED1"/>
    <w:rsid w:val="005E60DF"/>
    <w:rsid w:val="005E6D9D"/>
    <w:rsid w:val="005E75E0"/>
    <w:rsid w:val="005E76B6"/>
    <w:rsid w:val="005F0216"/>
    <w:rsid w:val="005F091A"/>
    <w:rsid w:val="005F09AA"/>
    <w:rsid w:val="005F0E44"/>
    <w:rsid w:val="005F0FAF"/>
    <w:rsid w:val="005F1B3A"/>
    <w:rsid w:val="005F1DB8"/>
    <w:rsid w:val="005F28CE"/>
    <w:rsid w:val="005F3879"/>
    <w:rsid w:val="005F4F40"/>
    <w:rsid w:val="005F53A8"/>
    <w:rsid w:val="005F5622"/>
    <w:rsid w:val="005F6295"/>
    <w:rsid w:val="005F6517"/>
    <w:rsid w:val="005F674C"/>
    <w:rsid w:val="005F6833"/>
    <w:rsid w:val="005F6869"/>
    <w:rsid w:val="005F69E9"/>
    <w:rsid w:val="005F7EE4"/>
    <w:rsid w:val="0060107C"/>
    <w:rsid w:val="006016F8"/>
    <w:rsid w:val="00601FD6"/>
    <w:rsid w:val="006023C8"/>
    <w:rsid w:val="00602573"/>
    <w:rsid w:val="00602D0D"/>
    <w:rsid w:val="00603431"/>
    <w:rsid w:val="0060350D"/>
    <w:rsid w:val="0060385E"/>
    <w:rsid w:val="00603B1A"/>
    <w:rsid w:val="00603D2D"/>
    <w:rsid w:val="00603F83"/>
    <w:rsid w:val="00604B1C"/>
    <w:rsid w:val="00605008"/>
    <w:rsid w:val="0060528B"/>
    <w:rsid w:val="006062CD"/>
    <w:rsid w:val="0060631D"/>
    <w:rsid w:val="00606709"/>
    <w:rsid w:val="00606988"/>
    <w:rsid w:val="00606FA5"/>
    <w:rsid w:val="00607110"/>
    <w:rsid w:val="00607142"/>
    <w:rsid w:val="0060723E"/>
    <w:rsid w:val="00607FCB"/>
    <w:rsid w:val="0061015B"/>
    <w:rsid w:val="0061121E"/>
    <w:rsid w:val="006114C0"/>
    <w:rsid w:val="006116C3"/>
    <w:rsid w:val="00611B73"/>
    <w:rsid w:val="00611DFC"/>
    <w:rsid w:val="006132DA"/>
    <w:rsid w:val="006137E7"/>
    <w:rsid w:val="0061613B"/>
    <w:rsid w:val="00616286"/>
    <w:rsid w:val="00616B0C"/>
    <w:rsid w:val="00616B86"/>
    <w:rsid w:val="00616EE7"/>
    <w:rsid w:val="006171BE"/>
    <w:rsid w:val="00617413"/>
    <w:rsid w:val="00617CCF"/>
    <w:rsid w:val="00617CF2"/>
    <w:rsid w:val="00620225"/>
    <w:rsid w:val="006203E0"/>
    <w:rsid w:val="006206E2"/>
    <w:rsid w:val="006209EE"/>
    <w:rsid w:val="0062123B"/>
    <w:rsid w:val="006221C6"/>
    <w:rsid w:val="0062323B"/>
    <w:rsid w:val="006245CA"/>
    <w:rsid w:val="00624939"/>
    <w:rsid w:val="00624E0A"/>
    <w:rsid w:val="006251F9"/>
    <w:rsid w:val="006256A4"/>
    <w:rsid w:val="006260E4"/>
    <w:rsid w:val="0062645A"/>
    <w:rsid w:val="006268C2"/>
    <w:rsid w:val="006269EC"/>
    <w:rsid w:val="00626C34"/>
    <w:rsid w:val="00626EF6"/>
    <w:rsid w:val="0062775C"/>
    <w:rsid w:val="00627AA1"/>
    <w:rsid w:val="00627E04"/>
    <w:rsid w:val="00627EFB"/>
    <w:rsid w:val="00630CDA"/>
    <w:rsid w:val="00630ED0"/>
    <w:rsid w:val="006310D2"/>
    <w:rsid w:val="006318DE"/>
    <w:rsid w:val="00631BB0"/>
    <w:rsid w:val="00631DAA"/>
    <w:rsid w:val="00631E32"/>
    <w:rsid w:val="00632343"/>
    <w:rsid w:val="0063269A"/>
    <w:rsid w:val="006326B1"/>
    <w:rsid w:val="00633A7A"/>
    <w:rsid w:val="00633CD4"/>
    <w:rsid w:val="00633DDF"/>
    <w:rsid w:val="0063441B"/>
    <w:rsid w:val="00634509"/>
    <w:rsid w:val="006353F7"/>
    <w:rsid w:val="00635CBA"/>
    <w:rsid w:val="00635E36"/>
    <w:rsid w:val="00635EB2"/>
    <w:rsid w:val="006363E3"/>
    <w:rsid w:val="00636785"/>
    <w:rsid w:val="006372BA"/>
    <w:rsid w:val="006375C4"/>
    <w:rsid w:val="006403B7"/>
    <w:rsid w:val="006405AC"/>
    <w:rsid w:val="00640F57"/>
    <w:rsid w:val="00641A0D"/>
    <w:rsid w:val="00641E8C"/>
    <w:rsid w:val="006420EB"/>
    <w:rsid w:val="006422D6"/>
    <w:rsid w:val="0064285F"/>
    <w:rsid w:val="00642BDC"/>
    <w:rsid w:val="00642E87"/>
    <w:rsid w:val="00642F7E"/>
    <w:rsid w:val="0064300F"/>
    <w:rsid w:val="00643060"/>
    <w:rsid w:val="00643253"/>
    <w:rsid w:val="006433E3"/>
    <w:rsid w:val="006434E0"/>
    <w:rsid w:val="00643E9C"/>
    <w:rsid w:val="00643F74"/>
    <w:rsid w:val="00644E60"/>
    <w:rsid w:val="0064578B"/>
    <w:rsid w:val="00647C93"/>
    <w:rsid w:val="00647DE2"/>
    <w:rsid w:val="00647F3E"/>
    <w:rsid w:val="006501C6"/>
    <w:rsid w:val="00650D21"/>
    <w:rsid w:val="006523A0"/>
    <w:rsid w:val="00653356"/>
    <w:rsid w:val="00653F94"/>
    <w:rsid w:val="006540EF"/>
    <w:rsid w:val="0065421A"/>
    <w:rsid w:val="006562FD"/>
    <w:rsid w:val="0065640A"/>
    <w:rsid w:val="006570E1"/>
    <w:rsid w:val="006571F7"/>
    <w:rsid w:val="006574A7"/>
    <w:rsid w:val="00657C16"/>
    <w:rsid w:val="006601FA"/>
    <w:rsid w:val="00660AA2"/>
    <w:rsid w:val="0066103A"/>
    <w:rsid w:val="00661446"/>
    <w:rsid w:val="006618D2"/>
    <w:rsid w:val="00661C4C"/>
    <w:rsid w:val="00662D05"/>
    <w:rsid w:val="006638FB"/>
    <w:rsid w:val="00663C09"/>
    <w:rsid w:val="00663EC6"/>
    <w:rsid w:val="00664F2F"/>
    <w:rsid w:val="00665A04"/>
    <w:rsid w:val="00665E30"/>
    <w:rsid w:val="00667935"/>
    <w:rsid w:val="0067018A"/>
    <w:rsid w:val="0067045E"/>
    <w:rsid w:val="0067074C"/>
    <w:rsid w:val="006707CF"/>
    <w:rsid w:val="00670B23"/>
    <w:rsid w:val="006710B9"/>
    <w:rsid w:val="0067124A"/>
    <w:rsid w:val="0067164B"/>
    <w:rsid w:val="0067193C"/>
    <w:rsid w:val="00671ADF"/>
    <w:rsid w:val="00671FC9"/>
    <w:rsid w:val="00672C2A"/>
    <w:rsid w:val="00672EAE"/>
    <w:rsid w:val="00673436"/>
    <w:rsid w:val="006736B9"/>
    <w:rsid w:val="00674001"/>
    <w:rsid w:val="00674986"/>
    <w:rsid w:val="00675820"/>
    <w:rsid w:val="00675BD7"/>
    <w:rsid w:val="00675C0B"/>
    <w:rsid w:val="006764AF"/>
    <w:rsid w:val="00676C13"/>
    <w:rsid w:val="0067711C"/>
    <w:rsid w:val="0068099B"/>
    <w:rsid w:val="00681094"/>
    <w:rsid w:val="00681871"/>
    <w:rsid w:val="00681C1B"/>
    <w:rsid w:val="006828B6"/>
    <w:rsid w:val="006830FE"/>
    <w:rsid w:val="006832AF"/>
    <w:rsid w:val="006833AA"/>
    <w:rsid w:val="00683BC1"/>
    <w:rsid w:val="0068414F"/>
    <w:rsid w:val="006846D4"/>
    <w:rsid w:val="00684896"/>
    <w:rsid w:val="00685722"/>
    <w:rsid w:val="0068597C"/>
    <w:rsid w:val="00685C88"/>
    <w:rsid w:val="006868C4"/>
    <w:rsid w:val="00687D6C"/>
    <w:rsid w:val="00690105"/>
    <w:rsid w:val="00691A1E"/>
    <w:rsid w:val="006922E4"/>
    <w:rsid w:val="00692A3D"/>
    <w:rsid w:val="00693291"/>
    <w:rsid w:val="00693584"/>
    <w:rsid w:val="00693CBC"/>
    <w:rsid w:val="0069655B"/>
    <w:rsid w:val="006965CC"/>
    <w:rsid w:val="00696B9A"/>
    <w:rsid w:val="006976D7"/>
    <w:rsid w:val="006978CD"/>
    <w:rsid w:val="006979A6"/>
    <w:rsid w:val="00697F02"/>
    <w:rsid w:val="006A1166"/>
    <w:rsid w:val="006A14D1"/>
    <w:rsid w:val="006A16AE"/>
    <w:rsid w:val="006A18D4"/>
    <w:rsid w:val="006A2132"/>
    <w:rsid w:val="006A2D4A"/>
    <w:rsid w:val="006A30C5"/>
    <w:rsid w:val="006A37B7"/>
    <w:rsid w:val="006A3A75"/>
    <w:rsid w:val="006A3B1E"/>
    <w:rsid w:val="006A3DC1"/>
    <w:rsid w:val="006A4247"/>
    <w:rsid w:val="006A4A9C"/>
    <w:rsid w:val="006A4F73"/>
    <w:rsid w:val="006A55FE"/>
    <w:rsid w:val="006A5689"/>
    <w:rsid w:val="006A5959"/>
    <w:rsid w:val="006A5E16"/>
    <w:rsid w:val="006A61D6"/>
    <w:rsid w:val="006A6293"/>
    <w:rsid w:val="006A7591"/>
    <w:rsid w:val="006B00EA"/>
    <w:rsid w:val="006B0AC8"/>
    <w:rsid w:val="006B0DFF"/>
    <w:rsid w:val="006B1389"/>
    <w:rsid w:val="006B13D8"/>
    <w:rsid w:val="006B2543"/>
    <w:rsid w:val="006B2895"/>
    <w:rsid w:val="006B2B9E"/>
    <w:rsid w:val="006B2C28"/>
    <w:rsid w:val="006B2ED5"/>
    <w:rsid w:val="006B3971"/>
    <w:rsid w:val="006B3C57"/>
    <w:rsid w:val="006B41AA"/>
    <w:rsid w:val="006B4312"/>
    <w:rsid w:val="006B4D15"/>
    <w:rsid w:val="006B4ED9"/>
    <w:rsid w:val="006B53A2"/>
    <w:rsid w:val="006B54C7"/>
    <w:rsid w:val="006B567F"/>
    <w:rsid w:val="006B5694"/>
    <w:rsid w:val="006B7252"/>
    <w:rsid w:val="006B73CC"/>
    <w:rsid w:val="006C08F0"/>
    <w:rsid w:val="006C1317"/>
    <w:rsid w:val="006C1399"/>
    <w:rsid w:val="006C1FBE"/>
    <w:rsid w:val="006C2EB3"/>
    <w:rsid w:val="006C2FBF"/>
    <w:rsid w:val="006C3055"/>
    <w:rsid w:val="006C3F19"/>
    <w:rsid w:val="006C40E4"/>
    <w:rsid w:val="006C4834"/>
    <w:rsid w:val="006C4A7F"/>
    <w:rsid w:val="006C4CAA"/>
    <w:rsid w:val="006C4DD5"/>
    <w:rsid w:val="006C51A4"/>
    <w:rsid w:val="006C555A"/>
    <w:rsid w:val="006C5722"/>
    <w:rsid w:val="006C5E4C"/>
    <w:rsid w:val="006C6F88"/>
    <w:rsid w:val="006D02F0"/>
    <w:rsid w:val="006D0BFB"/>
    <w:rsid w:val="006D0C01"/>
    <w:rsid w:val="006D13A6"/>
    <w:rsid w:val="006D1920"/>
    <w:rsid w:val="006D1B14"/>
    <w:rsid w:val="006D1B6E"/>
    <w:rsid w:val="006D1E05"/>
    <w:rsid w:val="006D23BB"/>
    <w:rsid w:val="006D249B"/>
    <w:rsid w:val="006D2A61"/>
    <w:rsid w:val="006D368C"/>
    <w:rsid w:val="006D3B11"/>
    <w:rsid w:val="006D3B48"/>
    <w:rsid w:val="006D4363"/>
    <w:rsid w:val="006D48DA"/>
    <w:rsid w:val="006D5478"/>
    <w:rsid w:val="006D5E97"/>
    <w:rsid w:val="006D66CB"/>
    <w:rsid w:val="006D707F"/>
    <w:rsid w:val="006E0151"/>
    <w:rsid w:val="006E021D"/>
    <w:rsid w:val="006E18F7"/>
    <w:rsid w:val="006E1CD3"/>
    <w:rsid w:val="006E2044"/>
    <w:rsid w:val="006E2485"/>
    <w:rsid w:val="006E288F"/>
    <w:rsid w:val="006E34B8"/>
    <w:rsid w:val="006E3569"/>
    <w:rsid w:val="006E3592"/>
    <w:rsid w:val="006E36D4"/>
    <w:rsid w:val="006E3A92"/>
    <w:rsid w:val="006E4A7E"/>
    <w:rsid w:val="006E4CDF"/>
    <w:rsid w:val="006E5664"/>
    <w:rsid w:val="006E5CA5"/>
    <w:rsid w:val="006E7779"/>
    <w:rsid w:val="006E7A71"/>
    <w:rsid w:val="006F0F31"/>
    <w:rsid w:val="006F1315"/>
    <w:rsid w:val="006F155D"/>
    <w:rsid w:val="006F1D12"/>
    <w:rsid w:val="006F1ECE"/>
    <w:rsid w:val="006F1F51"/>
    <w:rsid w:val="006F2570"/>
    <w:rsid w:val="006F3013"/>
    <w:rsid w:val="006F4068"/>
    <w:rsid w:val="006F4B65"/>
    <w:rsid w:val="006F4FC2"/>
    <w:rsid w:val="006F51A1"/>
    <w:rsid w:val="006F525D"/>
    <w:rsid w:val="006F59A8"/>
    <w:rsid w:val="006F614D"/>
    <w:rsid w:val="006F64B3"/>
    <w:rsid w:val="006F658C"/>
    <w:rsid w:val="006F6BA5"/>
    <w:rsid w:val="006F6E02"/>
    <w:rsid w:val="006F7505"/>
    <w:rsid w:val="006F787C"/>
    <w:rsid w:val="006F7B49"/>
    <w:rsid w:val="006F7C6A"/>
    <w:rsid w:val="006F7CD9"/>
    <w:rsid w:val="007003DD"/>
    <w:rsid w:val="007005AB"/>
    <w:rsid w:val="00700EAF"/>
    <w:rsid w:val="00700EB7"/>
    <w:rsid w:val="00702185"/>
    <w:rsid w:val="00702444"/>
    <w:rsid w:val="00702D31"/>
    <w:rsid w:val="007032D1"/>
    <w:rsid w:val="007035BD"/>
    <w:rsid w:val="00703DA2"/>
    <w:rsid w:val="0070488E"/>
    <w:rsid w:val="007049BF"/>
    <w:rsid w:val="00704CDB"/>
    <w:rsid w:val="00705422"/>
    <w:rsid w:val="00705590"/>
    <w:rsid w:val="007057F5"/>
    <w:rsid w:val="007062A7"/>
    <w:rsid w:val="007063DD"/>
    <w:rsid w:val="00706BFD"/>
    <w:rsid w:val="007100EC"/>
    <w:rsid w:val="00711090"/>
    <w:rsid w:val="0071153C"/>
    <w:rsid w:val="0071194C"/>
    <w:rsid w:val="00711A57"/>
    <w:rsid w:val="00711FA9"/>
    <w:rsid w:val="00712112"/>
    <w:rsid w:val="00712518"/>
    <w:rsid w:val="00712786"/>
    <w:rsid w:val="00712805"/>
    <w:rsid w:val="0071281F"/>
    <w:rsid w:val="007140AC"/>
    <w:rsid w:val="00714B39"/>
    <w:rsid w:val="00716273"/>
    <w:rsid w:val="00716879"/>
    <w:rsid w:val="007176B0"/>
    <w:rsid w:val="007179D8"/>
    <w:rsid w:val="00720187"/>
    <w:rsid w:val="007201D8"/>
    <w:rsid w:val="00720607"/>
    <w:rsid w:val="007210BD"/>
    <w:rsid w:val="007213EB"/>
    <w:rsid w:val="00721457"/>
    <w:rsid w:val="0072160C"/>
    <w:rsid w:val="00721CEE"/>
    <w:rsid w:val="007223B4"/>
    <w:rsid w:val="007227A2"/>
    <w:rsid w:val="00723A92"/>
    <w:rsid w:val="00723F1C"/>
    <w:rsid w:val="00724EE3"/>
    <w:rsid w:val="00724FD9"/>
    <w:rsid w:val="00725000"/>
    <w:rsid w:val="007255C2"/>
    <w:rsid w:val="00725E14"/>
    <w:rsid w:val="00725EA7"/>
    <w:rsid w:val="00727A50"/>
    <w:rsid w:val="00727C3D"/>
    <w:rsid w:val="00727C7F"/>
    <w:rsid w:val="0073017C"/>
    <w:rsid w:val="00730BF0"/>
    <w:rsid w:val="00730FD2"/>
    <w:rsid w:val="00731A0F"/>
    <w:rsid w:val="00731C09"/>
    <w:rsid w:val="00732430"/>
    <w:rsid w:val="0073248B"/>
    <w:rsid w:val="0073296B"/>
    <w:rsid w:val="00732ACA"/>
    <w:rsid w:val="00732CFB"/>
    <w:rsid w:val="00732E76"/>
    <w:rsid w:val="00733A7A"/>
    <w:rsid w:val="0073466B"/>
    <w:rsid w:val="007350B5"/>
    <w:rsid w:val="00735586"/>
    <w:rsid w:val="007355A1"/>
    <w:rsid w:val="0073619A"/>
    <w:rsid w:val="00736623"/>
    <w:rsid w:val="00736870"/>
    <w:rsid w:val="00736BF4"/>
    <w:rsid w:val="00737083"/>
    <w:rsid w:val="00737A58"/>
    <w:rsid w:val="00737A65"/>
    <w:rsid w:val="00737AC9"/>
    <w:rsid w:val="00737C23"/>
    <w:rsid w:val="00737FC1"/>
    <w:rsid w:val="0074167B"/>
    <w:rsid w:val="00741A1C"/>
    <w:rsid w:val="007420A6"/>
    <w:rsid w:val="00742CF6"/>
    <w:rsid w:val="00743705"/>
    <w:rsid w:val="007446A0"/>
    <w:rsid w:val="00744981"/>
    <w:rsid w:val="0074553A"/>
    <w:rsid w:val="00745948"/>
    <w:rsid w:val="0074626F"/>
    <w:rsid w:val="0074689E"/>
    <w:rsid w:val="00746D1A"/>
    <w:rsid w:val="00746EEC"/>
    <w:rsid w:val="00746FD0"/>
    <w:rsid w:val="00746FF6"/>
    <w:rsid w:val="007471D4"/>
    <w:rsid w:val="00747510"/>
    <w:rsid w:val="00747B81"/>
    <w:rsid w:val="00747E5D"/>
    <w:rsid w:val="007502B4"/>
    <w:rsid w:val="007504E5"/>
    <w:rsid w:val="00750580"/>
    <w:rsid w:val="00751A9D"/>
    <w:rsid w:val="00751B2F"/>
    <w:rsid w:val="00751D17"/>
    <w:rsid w:val="00751EE9"/>
    <w:rsid w:val="0075205E"/>
    <w:rsid w:val="007520A2"/>
    <w:rsid w:val="00752408"/>
    <w:rsid w:val="00752612"/>
    <w:rsid w:val="00752AF5"/>
    <w:rsid w:val="00752E2B"/>
    <w:rsid w:val="00752E88"/>
    <w:rsid w:val="007532ED"/>
    <w:rsid w:val="00753AEF"/>
    <w:rsid w:val="00753F9E"/>
    <w:rsid w:val="00754576"/>
    <w:rsid w:val="00754626"/>
    <w:rsid w:val="007565E2"/>
    <w:rsid w:val="007566F8"/>
    <w:rsid w:val="007567BC"/>
    <w:rsid w:val="00756A80"/>
    <w:rsid w:val="0075749B"/>
    <w:rsid w:val="00757D01"/>
    <w:rsid w:val="0076084E"/>
    <w:rsid w:val="007609B4"/>
    <w:rsid w:val="00761257"/>
    <w:rsid w:val="00761D18"/>
    <w:rsid w:val="00762878"/>
    <w:rsid w:val="007629E1"/>
    <w:rsid w:val="007640C6"/>
    <w:rsid w:val="00765310"/>
    <w:rsid w:val="00765908"/>
    <w:rsid w:val="0076674D"/>
    <w:rsid w:val="00766CAE"/>
    <w:rsid w:val="00767417"/>
    <w:rsid w:val="007676CF"/>
    <w:rsid w:val="00767781"/>
    <w:rsid w:val="0077042D"/>
    <w:rsid w:val="007708A8"/>
    <w:rsid w:val="00770E6D"/>
    <w:rsid w:val="00771442"/>
    <w:rsid w:val="007714FC"/>
    <w:rsid w:val="007727D1"/>
    <w:rsid w:val="00773C86"/>
    <w:rsid w:val="00773F35"/>
    <w:rsid w:val="007756B8"/>
    <w:rsid w:val="00775D07"/>
    <w:rsid w:val="00777170"/>
    <w:rsid w:val="007779ED"/>
    <w:rsid w:val="00777D6D"/>
    <w:rsid w:val="00777DC3"/>
    <w:rsid w:val="00780790"/>
    <w:rsid w:val="00781B2C"/>
    <w:rsid w:val="00781DA8"/>
    <w:rsid w:val="007829BF"/>
    <w:rsid w:val="00782EFB"/>
    <w:rsid w:val="00783388"/>
    <w:rsid w:val="00784071"/>
    <w:rsid w:val="007841A2"/>
    <w:rsid w:val="00784224"/>
    <w:rsid w:val="00784267"/>
    <w:rsid w:val="00784337"/>
    <w:rsid w:val="007847E4"/>
    <w:rsid w:val="00784BDD"/>
    <w:rsid w:val="00784F7F"/>
    <w:rsid w:val="00785271"/>
    <w:rsid w:val="00785501"/>
    <w:rsid w:val="00785F56"/>
    <w:rsid w:val="0078601A"/>
    <w:rsid w:val="00786421"/>
    <w:rsid w:val="007874DE"/>
    <w:rsid w:val="00787E03"/>
    <w:rsid w:val="00787F9B"/>
    <w:rsid w:val="0079009F"/>
    <w:rsid w:val="00790716"/>
    <w:rsid w:val="00790A70"/>
    <w:rsid w:val="00790CF8"/>
    <w:rsid w:val="007912ED"/>
    <w:rsid w:val="00791890"/>
    <w:rsid w:val="00791CC1"/>
    <w:rsid w:val="00791DDD"/>
    <w:rsid w:val="00791F14"/>
    <w:rsid w:val="007929D5"/>
    <w:rsid w:val="0079346F"/>
    <w:rsid w:val="00793D89"/>
    <w:rsid w:val="007941A7"/>
    <w:rsid w:val="007945A8"/>
    <w:rsid w:val="00794884"/>
    <w:rsid w:val="007954E5"/>
    <w:rsid w:val="00796AD0"/>
    <w:rsid w:val="0079725F"/>
    <w:rsid w:val="007974FA"/>
    <w:rsid w:val="00797BB8"/>
    <w:rsid w:val="00797E2A"/>
    <w:rsid w:val="00797F3D"/>
    <w:rsid w:val="007A04A2"/>
    <w:rsid w:val="007A0665"/>
    <w:rsid w:val="007A0941"/>
    <w:rsid w:val="007A19AA"/>
    <w:rsid w:val="007A1F51"/>
    <w:rsid w:val="007A26A2"/>
    <w:rsid w:val="007A2B25"/>
    <w:rsid w:val="007A2E23"/>
    <w:rsid w:val="007A3493"/>
    <w:rsid w:val="007A362C"/>
    <w:rsid w:val="007A3823"/>
    <w:rsid w:val="007A38B9"/>
    <w:rsid w:val="007A3F29"/>
    <w:rsid w:val="007A4108"/>
    <w:rsid w:val="007A458C"/>
    <w:rsid w:val="007A48F5"/>
    <w:rsid w:val="007A4A1E"/>
    <w:rsid w:val="007A4B5A"/>
    <w:rsid w:val="007A509A"/>
    <w:rsid w:val="007A560E"/>
    <w:rsid w:val="007A5FB6"/>
    <w:rsid w:val="007A6DCD"/>
    <w:rsid w:val="007A7218"/>
    <w:rsid w:val="007A7305"/>
    <w:rsid w:val="007B0036"/>
    <w:rsid w:val="007B0CF4"/>
    <w:rsid w:val="007B107F"/>
    <w:rsid w:val="007B109B"/>
    <w:rsid w:val="007B1582"/>
    <w:rsid w:val="007B17CE"/>
    <w:rsid w:val="007B18B9"/>
    <w:rsid w:val="007B1918"/>
    <w:rsid w:val="007B1A2F"/>
    <w:rsid w:val="007B1A60"/>
    <w:rsid w:val="007B2599"/>
    <w:rsid w:val="007B2CE0"/>
    <w:rsid w:val="007B3668"/>
    <w:rsid w:val="007B3D8E"/>
    <w:rsid w:val="007B3DB5"/>
    <w:rsid w:val="007B4103"/>
    <w:rsid w:val="007B4643"/>
    <w:rsid w:val="007B546B"/>
    <w:rsid w:val="007B5B74"/>
    <w:rsid w:val="007B679E"/>
    <w:rsid w:val="007B6D3A"/>
    <w:rsid w:val="007B707B"/>
    <w:rsid w:val="007B708B"/>
    <w:rsid w:val="007C083D"/>
    <w:rsid w:val="007C117D"/>
    <w:rsid w:val="007C1750"/>
    <w:rsid w:val="007C1CCC"/>
    <w:rsid w:val="007C1EA4"/>
    <w:rsid w:val="007C25B1"/>
    <w:rsid w:val="007C343F"/>
    <w:rsid w:val="007C3FA5"/>
    <w:rsid w:val="007C5100"/>
    <w:rsid w:val="007C5830"/>
    <w:rsid w:val="007C5AB7"/>
    <w:rsid w:val="007C5C28"/>
    <w:rsid w:val="007C6181"/>
    <w:rsid w:val="007C6383"/>
    <w:rsid w:val="007C63F7"/>
    <w:rsid w:val="007C6DB5"/>
    <w:rsid w:val="007C6EE8"/>
    <w:rsid w:val="007C7371"/>
    <w:rsid w:val="007C7422"/>
    <w:rsid w:val="007C7593"/>
    <w:rsid w:val="007C79E7"/>
    <w:rsid w:val="007D04F6"/>
    <w:rsid w:val="007D0655"/>
    <w:rsid w:val="007D083B"/>
    <w:rsid w:val="007D098D"/>
    <w:rsid w:val="007D0A1C"/>
    <w:rsid w:val="007D0F6B"/>
    <w:rsid w:val="007D1D20"/>
    <w:rsid w:val="007D35CF"/>
    <w:rsid w:val="007D3FAA"/>
    <w:rsid w:val="007D449C"/>
    <w:rsid w:val="007D4550"/>
    <w:rsid w:val="007D483C"/>
    <w:rsid w:val="007D49C8"/>
    <w:rsid w:val="007D4D73"/>
    <w:rsid w:val="007D538B"/>
    <w:rsid w:val="007D53C6"/>
    <w:rsid w:val="007D5BDE"/>
    <w:rsid w:val="007D627E"/>
    <w:rsid w:val="007D6758"/>
    <w:rsid w:val="007D6A50"/>
    <w:rsid w:val="007D6B5F"/>
    <w:rsid w:val="007D6CCC"/>
    <w:rsid w:val="007D7277"/>
    <w:rsid w:val="007D7C51"/>
    <w:rsid w:val="007D7EAB"/>
    <w:rsid w:val="007E015E"/>
    <w:rsid w:val="007E0E44"/>
    <w:rsid w:val="007E1072"/>
    <w:rsid w:val="007E13A5"/>
    <w:rsid w:val="007E22CB"/>
    <w:rsid w:val="007E22F8"/>
    <w:rsid w:val="007E2DED"/>
    <w:rsid w:val="007E2EE5"/>
    <w:rsid w:val="007E37F1"/>
    <w:rsid w:val="007E3E3C"/>
    <w:rsid w:val="007E45B1"/>
    <w:rsid w:val="007E497B"/>
    <w:rsid w:val="007E4981"/>
    <w:rsid w:val="007E4F42"/>
    <w:rsid w:val="007E6662"/>
    <w:rsid w:val="007E67DA"/>
    <w:rsid w:val="007E6B45"/>
    <w:rsid w:val="007E7DE7"/>
    <w:rsid w:val="007F061B"/>
    <w:rsid w:val="007F0743"/>
    <w:rsid w:val="007F0795"/>
    <w:rsid w:val="007F1108"/>
    <w:rsid w:val="007F2452"/>
    <w:rsid w:val="007F276B"/>
    <w:rsid w:val="007F547B"/>
    <w:rsid w:val="007F589D"/>
    <w:rsid w:val="007F5A44"/>
    <w:rsid w:val="007F5D3A"/>
    <w:rsid w:val="007F5F86"/>
    <w:rsid w:val="007F6FD6"/>
    <w:rsid w:val="007F736F"/>
    <w:rsid w:val="007F7D3E"/>
    <w:rsid w:val="007F7F39"/>
    <w:rsid w:val="00800C5E"/>
    <w:rsid w:val="008019E0"/>
    <w:rsid w:val="00801F53"/>
    <w:rsid w:val="008021E3"/>
    <w:rsid w:val="0080246B"/>
    <w:rsid w:val="008044C8"/>
    <w:rsid w:val="0080530E"/>
    <w:rsid w:val="0080548F"/>
    <w:rsid w:val="008057A3"/>
    <w:rsid w:val="00805A84"/>
    <w:rsid w:val="00805B00"/>
    <w:rsid w:val="00805B36"/>
    <w:rsid w:val="0080603D"/>
    <w:rsid w:val="0080669A"/>
    <w:rsid w:val="00806B6A"/>
    <w:rsid w:val="0080726C"/>
    <w:rsid w:val="00807374"/>
    <w:rsid w:val="00807772"/>
    <w:rsid w:val="0080790C"/>
    <w:rsid w:val="008107CB"/>
    <w:rsid w:val="008109CC"/>
    <w:rsid w:val="008114C4"/>
    <w:rsid w:val="00811545"/>
    <w:rsid w:val="00811A89"/>
    <w:rsid w:val="00811D5A"/>
    <w:rsid w:val="00812609"/>
    <w:rsid w:val="008136F1"/>
    <w:rsid w:val="0081422F"/>
    <w:rsid w:val="0081455B"/>
    <w:rsid w:val="00814969"/>
    <w:rsid w:val="00815219"/>
    <w:rsid w:val="0081575F"/>
    <w:rsid w:val="00815B7D"/>
    <w:rsid w:val="00815C10"/>
    <w:rsid w:val="00816838"/>
    <w:rsid w:val="00817764"/>
    <w:rsid w:val="008179A5"/>
    <w:rsid w:val="00817B02"/>
    <w:rsid w:val="00820016"/>
    <w:rsid w:val="008207E9"/>
    <w:rsid w:val="00820AFF"/>
    <w:rsid w:val="00821CD0"/>
    <w:rsid w:val="00822143"/>
    <w:rsid w:val="00822CD6"/>
    <w:rsid w:val="008231C3"/>
    <w:rsid w:val="008236BB"/>
    <w:rsid w:val="00824205"/>
    <w:rsid w:val="0082489D"/>
    <w:rsid w:val="00824DA6"/>
    <w:rsid w:val="00825D79"/>
    <w:rsid w:val="008263FB"/>
    <w:rsid w:val="00826810"/>
    <w:rsid w:val="00830AA0"/>
    <w:rsid w:val="00830C72"/>
    <w:rsid w:val="00830D12"/>
    <w:rsid w:val="00831A22"/>
    <w:rsid w:val="00831B92"/>
    <w:rsid w:val="00831C15"/>
    <w:rsid w:val="00831CA2"/>
    <w:rsid w:val="00831DA8"/>
    <w:rsid w:val="00832167"/>
    <w:rsid w:val="008321A0"/>
    <w:rsid w:val="008324F9"/>
    <w:rsid w:val="0083252D"/>
    <w:rsid w:val="00833459"/>
    <w:rsid w:val="008339AE"/>
    <w:rsid w:val="00834004"/>
    <w:rsid w:val="00835A08"/>
    <w:rsid w:val="00835D28"/>
    <w:rsid w:val="008361C1"/>
    <w:rsid w:val="0083674C"/>
    <w:rsid w:val="008367BD"/>
    <w:rsid w:val="00836F4E"/>
    <w:rsid w:val="0083724D"/>
    <w:rsid w:val="00837677"/>
    <w:rsid w:val="0083791F"/>
    <w:rsid w:val="00840059"/>
    <w:rsid w:val="00840125"/>
    <w:rsid w:val="008402D8"/>
    <w:rsid w:val="00840D89"/>
    <w:rsid w:val="008415B6"/>
    <w:rsid w:val="008416F7"/>
    <w:rsid w:val="008417BD"/>
    <w:rsid w:val="008418E9"/>
    <w:rsid w:val="008421C2"/>
    <w:rsid w:val="00842FD9"/>
    <w:rsid w:val="00845243"/>
    <w:rsid w:val="00845DF8"/>
    <w:rsid w:val="00845F92"/>
    <w:rsid w:val="00846579"/>
    <w:rsid w:val="008478A1"/>
    <w:rsid w:val="00847ADF"/>
    <w:rsid w:val="00847D62"/>
    <w:rsid w:val="00847EF8"/>
    <w:rsid w:val="008504DD"/>
    <w:rsid w:val="0085070D"/>
    <w:rsid w:val="00850F4B"/>
    <w:rsid w:val="00851605"/>
    <w:rsid w:val="00851C14"/>
    <w:rsid w:val="008527E7"/>
    <w:rsid w:val="00852BC0"/>
    <w:rsid w:val="00854DD9"/>
    <w:rsid w:val="00854F6F"/>
    <w:rsid w:val="00854FBD"/>
    <w:rsid w:val="008550F8"/>
    <w:rsid w:val="0085573E"/>
    <w:rsid w:val="008559A0"/>
    <w:rsid w:val="00855B3F"/>
    <w:rsid w:val="00856FDE"/>
    <w:rsid w:val="00857596"/>
    <w:rsid w:val="008601ED"/>
    <w:rsid w:val="008605A8"/>
    <w:rsid w:val="00860F85"/>
    <w:rsid w:val="00861063"/>
    <w:rsid w:val="008614D3"/>
    <w:rsid w:val="008619C1"/>
    <w:rsid w:val="00863C3B"/>
    <w:rsid w:val="00863E06"/>
    <w:rsid w:val="00864549"/>
    <w:rsid w:val="008646D6"/>
    <w:rsid w:val="0086519B"/>
    <w:rsid w:val="00865376"/>
    <w:rsid w:val="0086549A"/>
    <w:rsid w:val="0086565E"/>
    <w:rsid w:val="0086628E"/>
    <w:rsid w:val="0086651B"/>
    <w:rsid w:val="00866E2F"/>
    <w:rsid w:val="00866F2A"/>
    <w:rsid w:val="00867133"/>
    <w:rsid w:val="008672D0"/>
    <w:rsid w:val="0086770F"/>
    <w:rsid w:val="00867750"/>
    <w:rsid w:val="00867B3D"/>
    <w:rsid w:val="00867D9A"/>
    <w:rsid w:val="00867FEA"/>
    <w:rsid w:val="008705EC"/>
    <w:rsid w:val="00870CBE"/>
    <w:rsid w:val="008719E8"/>
    <w:rsid w:val="00871D17"/>
    <w:rsid w:val="0087468D"/>
    <w:rsid w:val="00874880"/>
    <w:rsid w:val="00874FCA"/>
    <w:rsid w:val="008752DA"/>
    <w:rsid w:val="00875834"/>
    <w:rsid w:val="00875CFC"/>
    <w:rsid w:val="00875F08"/>
    <w:rsid w:val="0087653D"/>
    <w:rsid w:val="00877711"/>
    <w:rsid w:val="00877767"/>
    <w:rsid w:val="00880157"/>
    <w:rsid w:val="008807C6"/>
    <w:rsid w:val="00880A15"/>
    <w:rsid w:val="008811D8"/>
    <w:rsid w:val="00881D9B"/>
    <w:rsid w:val="00882077"/>
    <w:rsid w:val="00882600"/>
    <w:rsid w:val="008829B2"/>
    <w:rsid w:val="00883CCA"/>
    <w:rsid w:val="008845EC"/>
    <w:rsid w:val="00884A21"/>
    <w:rsid w:val="00884EF1"/>
    <w:rsid w:val="008854FF"/>
    <w:rsid w:val="008857E2"/>
    <w:rsid w:val="00885942"/>
    <w:rsid w:val="00885A0E"/>
    <w:rsid w:val="00885B60"/>
    <w:rsid w:val="00886ED4"/>
    <w:rsid w:val="00887586"/>
    <w:rsid w:val="008876B1"/>
    <w:rsid w:val="008876FF"/>
    <w:rsid w:val="008879BD"/>
    <w:rsid w:val="00887FEA"/>
    <w:rsid w:val="00890883"/>
    <w:rsid w:val="00891902"/>
    <w:rsid w:val="008919F3"/>
    <w:rsid w:val="008921E8"/>
    <w:rsid w:val="00892364"/>
    <w:rsid w:val="00893274"/>
    <w:rsid w:val="008934C4"/>
    <w:rsid w:val="00893CAD"/>
    <w:rsid w:val="00893D4A"/>
    <w:rsid w:val="008943B9"/>
    <w:rsid w:val="00894A51"/>
    <w:rsid w:val="00894FD6"/>
    <w:rsid w:val="008957EA"/>
    <w:rsid w:val="00895862"/>
    <w:rsid w:val="00895993"/>
    <w:rsid w:val="00897AA8"/>
    <w:rsid w:val="008A01C5"/>
    <w:rsid w:val="008A03AF"/>
    <w:rsid w:val="008A0E8C"/>
    <w:rsid w:val="008A1792"/>
    <w:rsid w:val="008A1A54"/>
    <w:rsid w:val="008A1BE8"/>
    <w:rsid w:val="008A1DB0"/>
    <w:rsid w:val="008A26EA"/>
    <w:rsid w:val="008A2E8A"/>
    <w:rsid w:val="008A2EC2"/>
    <w:rsid w:val="008A3A62"/>
    <w:rsid w:val="008A3D96"/>
    <w:rsid w:val="008A3DD0"/>
    <w:rsid w:val="008A40DA"/>
    <w:rsid w:val="008A4234"/>
    <w:rsid w:val="008A43EF"/>
    <w:rsid w:val="008A44E2"/>
    <w:rsid w:val="008A46DC"/>
    <w:rsid w:val="008A484D"/>
    <w:rsid w:val="008A5382"/>
    <w:rsid w:val="008A554A"/>
    <w:rsid w:val="008A654D"/>
    <w:rsid w:val="008A6DA8"/>
    <w:rsid w:val="008A6E2E"/>
    <w:rsid w:val="008A714C"/>
    <w:rsid w:val="008A7526"/>
    <w:rsid w:val="008A75ED"/>
    <w:rsid w:val="008A7983"/>
    <w:rsid w:val="008A7CBD"/>
    <w:rsid w:val="008B0795"/>
    <w:rsid w:val="008B17C2"/>
    <w:rsid w:val="008B23EB"/>
    <w:rsid w:val="008B38AF"/>
    <w:rsid w:val="008B4584"/>
    <w:rsid w:val="008B4DF1"/>
    <w:rsid w:val="008B5767"/>
    <w:rsid w:val="008B5805"/>
    <w:rsid w:val="008B5F0E"/>
    <w:rsid w:val="008B5F97"/>
    <w:rsid w:val="008C002A"/>
    <w:rsid w:val="008C013D"/>
    <w:rsid w:val="008C066D"/>
    <w:rsid w:val="008C0744"/>
    <w:rsid w:val="008C0815"/>
    <w:rsid w:val="008C10AD"/>
    <w:rsid w:val="008C12B1"/>
    <w:rsid w:val="008C1A4B"/>
    <w:rsid w:val="008C1AE5"/>
    <w:rsid w:val="008C2201"/>
    <w:rsid w:val="008C29B2"/>
    <w:rsid w:val="008C30D3"/>
    <w:rsid w:val="008C343D"/>
    <w:rsid w:val="008C3829"/>
    <w:rsid w:val="008C3C93"/>
    <w:rsid w:val="008C5142"/>
    <w:rsid w:val="008C615A"/>
    <w:rsid w:val="008C6EA8"/>
    <w:rsid w:val="008C6F04"/>
    <w:rsid w:val="008C7411"/>
    <w:rsid w:val="008C7699"/>
    <w:rsid w:val="008D022A"/>
    <w:rsid w:val="008D0BA8"/>
    <w:rsid w:val="008D1165"/>
    <w:rsid w:val="008D1B44"/>
    <w:rsid w:val="008D2199"/>
    <w:rsid w:val="008D2694"/>
    <w:rsid w:val="008D36C5"/>
    <w:rsid w:val="008D3B19"/>
    <w:rsid w:val="008D3D4C"/>
    <w:rsid w:val="008D3E69"/>
    <w:rsid w:val="008D55F9"/>
    <w:rsid w:val="008D56E7"/>
    <w:rsid w:val="008D5E36"/>
    <w:rsid w:val="008D63FD"/>
    <w:rsid w:val="008D7612"/>
    <w:rsid w:val="008D7E52"/>
    <w:rsid w:val="008D7F35"/>
    <w:rsid w:val="008E2085"/>
    <w:rsid w:val="008E2B87"/>
    <w:rsid w:val="008E3090"/>
    <w:rsid w:val="008E3410"/>
    <w:rsid w:val="008E3C9F"/>
    <w:rsid w:val="008E3FB4"/>
    <w:rsid w:val="008E4B9B"/>
    <w:rsid w:val="008E4ECB"/>
    <w:rsid w:val="008E5285"/>
    <w:rsid w:val="008E54D8"/>
    <w:rsid w:val="008E59F9"/>
    <w:rsid w:val="008E5A6B"/>
    <w:rsid w:val="008E5CA2"/>
    <w:rsid w:val="008E754A"/>
    <w:rsid w:val="008E785C"/>
    <w:rsid w:val="008E791A"/>
    <w:rsid w:val="008E79AC"/>
    <w:rsid w:val="008E7AD2"/>
    <w:rsid w:val="008F0BB5"/>
    <w:rsid w:val="008F1433"/>
    <w:rsid w:val="008F17E9"/>
    <w:rsid w:val="008F1BD8"/>
    <w:rsid w:val="008F1D03"/>
    <w:rsid w:val="008F22BE"/>
    <w:rsid w:val="008F29BC"/>
    <w:rsid w:val="008F341D"/>
    <w:rsid w:val="008F3AD1"/>
    <w:rsid w:val="008F3CA7"/>
    <w:rsid w:val="008F49F0"/>
    <w:rsid w:val="008F4B1F"/>
    <w:rsid w:val="008F5246"/>
    <w:rsid w:val="008F5746"/>
    <w:rsid w:val="008F63A6"/>
    <w:rsid w:val="008F6CED"/>
    <w:rsid w:val="008F6D34"/>
    <w:rsid w:val="008F7B11"/>
    <w:rsid w:val="009002E3"/>
    <w:rsid w:val="00900652"/>
    <w:rsid w:val="00900EF8"/>
    <w:rsid w:val="009018D9"/>
    <w:rsid w:val="00901F04"/>
    <w:rsid w:val="00901F3B"/>
    <w:rsid w:val="009020DD"/>
    <w:rsid w:val="0090214A"/>
    <w:rsid w:val="00902991"/>
    <w:rsid w:val="00902F90"/>
    <w:rsid w:val="00903122"/>
    <w:rsid w:val="00903F6C"/>
    <w:rsid w:val="00904075"/>
    <w:rsid w:val="00905F12"/>
    <w:rsid w:val="00905FB5"/>
    <w:rsid w:val="00906550"/>
    <w:rsid w:val="00906BDC"/>
    <w:rsid w:val="00906E68"/>
    <w:rsid w:val="00906EAB"/>
    <w:rsid w:val="009070DC"/>
    <w:rsid w:val="00907967"/>
    <w:rsid w:val="00907D59"/>
    <w:rsid w:val="009100A4"/>
    <w:rsid w:val="009101B6"/>
    <w:rsid w:val="009104BF"/>
    <w:rsid w:val="0091212C"/>
    <w:rsid w:val="0091218F"/>
    <w:rsid w:val="00913219"/>
    <w:rsid w:val="009136EE"/>
    <w:rsid w:val="009137D2"/>
    <w:rsid w:val="00916D04"/>
    <w:rsid w:val="0091776F"/>
    <w:rsid w:val="009177A8"/>
    <w:rsid w:val="0091799D"/>
    <w:rsid w:val="00917FC9"/>
    <w:rsid w:val="00920744"/>
    <w:rsid w:val="009207D0"/>
    <w:rsid w:val="009208A5"/>
    <w:rsid w:val="00921D13"/>
    <w:rsid w:val="00922DA6"/>
    <w:rsid w:val="0092499F"/>
    <w:rsid w:val="00924D48"/>
    <w:rsid w:val="009255B1"/>
    <w:rsid w:val="00925A7F"/>
    <w:rsid w:val="00925FBC"/>
    <w:rsid w:val="00926004"/>
    <w:rsid w:val="009260B1"/>
    <w:rsid w:val="00926334"/>
    <w:rsid w:val="00926617"/>
    <w:rsid w:val="00926CE4"/>
    <w:rsid w:val="00927E72"/>
    <w:rsid w:val="00927F55"/>
    <w:rsid w:val="00930F7F"/>
    <w:rsid w:val="00931591"/>
    <w:rsid w:val="00931909"/>
    <w:rsid w:val="00931A99"/>
    <w:rsid w:val="00932582"/>
    <w:rsid w:val="00932782"/>
    <w:rsid w:val="00933BAF"/>
    <w:rsid w:val="00933DBD"/>
    <w:rsid w:val="0093434E"/>
    <w:rsid w:val="009345D4"/>
    <w:rsid w:val="00935C23"/>
    <w:rsid w:val="00935C2C"/>
    <w:rsid w:val="00935CB9"/>
    <w:rsid w:val="00936585"/>
    <w:rsid w:val="009366AC"/>
    <w:rsid w:val="00936DB8"/>
    <w:rsid w:val="0093750C"/>
    <w:rsid w:val="009378CA"/>
    <w:rsid w:val="00937B7B"/>
    <w:rsid w:val="00937B7D"/>
    <w:rsid w:val="009402CB"/>
    <w:rsid w:val="0094031D"/>
    <w:rsid w:val="00941082"/>
    <w:rsid w:val="009410F0"/>
    <w:rsid w:val="00941811"/>
    <w:rsid w:val="009425F2"/>
    <w:rsid w:val="00943D5B"/>
    <w:rsid w:val="009442FC"/>
    <w:rsid w:val="00944392"/>
    <w:rsid w:val="00944629"/>
    <w:rsid w:val="00945144"/>
    <w:rsid w:val="0094568D"/>
    <w:rsid w:val="00945980"/>
    <w:rsid w:val="00945AE9"/>
    <w:rsid w:val="00945C8C"/>
    <w:rsid w:val="00946599"/>
    <w:rsid w:val="0094661F"/>
    <w:rsid w:val="00947015"/>
    <w:rsid w:val="00947154"/>
    <w:rsid w:val="009503CA"/>
    <w:rsid w:val="00950EEA"/>
    <w:rsid w:val="00951A48"/>
    <w:rsid w:val="009533AF"/>
    <w:rsid w:val="0095370A"/>
    <w:rsid w:val="00953A20"/>
    <w:rsid w:val="009543B7"/>
    <w:rsid w:val="009543BE"/>
    <w:rsid w:val="00955A5A"/>
    <w:rsid w:val="00955CC2"/>
    <w:rsid w:val="0095753E"/>
    <w:rsid w:val="00960953"/>
    <w:rsid w:val="009614B0"/>
    <w:rsid w:val="00961A6F"/>
    <w:rsid w:val="009627AE"/>
    <w:rsid w:val="00962E53"/>
    <w:rsid w:val="00963071"/>
    <w:rsid w:val="00963E12"/>
    <w:rsid w:val="00963FAF"/>
    <w:rsid w:val="0096424C"/>
    <w:rsid w:val="009648A1"/>
    <w:rsid w:val="00964F7C"/>
    <w:rsid w:val="00964FB3"/>
    <w:rsid w:val="00965E09"/>
    <w:rsid w:val="0096630C"/>
    <w:rsid w:val="009665ED"/>
    <w:rsid w:val="009668F5"/>
    <w:rsid w:val="009669D9"/>
    <w:rsid w:val="009674DD"/>
    <w:rsid w:val="00970637"/>
    <w:rsid w:val="00970C68"/>
    <w:rsid w:val="00970CA5"/>
    <w:rsid w:val="0097125E"/>
    <w:rsid w:val="00971915"/>
    <w:rsid w:val="00971CF0"/>
    <w:rsid w:val="00971D98"/>
    <w:rsid w:val="009722C5"/>
    <w:rsid w:val="00972B6F"/>
    <w:rsid w:val="00972CBA"/>
    <w:rsid w:val="0097350E"/>
    <w:rsid w:val="009736F2"/>
    <w:rsid w:val="00973AFC"/>
    <w:rsid w:val="00973B98"/>
    <w:rsid w:val="00974635"/>
    <w:rsid w:val="009757DE"/>
    <w:rsid w:val="00976752"/>
    <w:rsid w:val="00976964"/>
    <w:rsid w:val="00980231"/>
    <w:rsid w:val="00980A3B"/>
    <w:rsid w:val="009814D4"/>
    <w:rsid w:val="00981695"/>
    <w:rsid w:val="0098468A"/>
    <w:rsid w:val="00985447"/>
    <w:rsid w:val="00985B81"/>
    <w:rsid w:val="00985CB3"/>
    <w:rsid w:val="00985CC2"/>
    <w:rsid w:val="009864BD"/>
    <w:rsid w:val="00986677"/>
    <w:rsid w:val="00986B5E"/>
    <w:rsid w:val="009872D7"/>
    <w:rsid w:val="00990334"/>
    <w:rsid w:val="009905BB"/>
    <w:rsid w:val="009912A0"/>
    <w:rsid w:val="00991E0B"/>
    <w:rsid w:val="009923B0"/>
    <w:rsid w:val="009926A2"/>
    <w:rsid w:val="009930C7"/>
    <w:rsid w:val="00993E4A"/>
    <w:rsid w:val="00993F4E"/>
    <w:rsid w:val="00995786"/>
    <w:rsid w:val="00995983"/>
    <w:rsid w:val="009969E6"/>
    <w:rsid w:val="00996A35"/>
    <w:rsid w:val="00996A4E"/>
    <w:rsid w:val="00996C74"/>
    <w:rsid w:val="00996F66"/>
    <w:rsid w:val="009A054B"/>
    <w:rsid w:val="009A0752"/>
    <w:rsid w:val="009A115C"/>
    <w:rsid w:val="009A16C6"/>
    <w:rsid w:val="009A172D"/>
    <w:rsid w:val="009A18FB"/>
    <w:rsid w:val="009A1C51"/>
    <w:rsid w:val="009A1DF3"/>
    <w:rsid w:val="009A26C3"/>
    <w:rsid w:val="009A2875"/>
    <w:rsid w:val="009A2E2A"/>
    <w:rsid w:val="009A31BE"/>
    <w:rsid w:val="009A368A"/>
    <w:rsid w:val="009A3CE9"/>
    <w:rsid w:val="009A3D74"/>
    <w:rsid w:val="009A3E08"/>
    <w:rsid w:val="009A4118"/>
    <w:rsid w:val="009A5015"/>
    <w:rsid w:val="009A61B6"/>
    <w:rsid w:val="009A6230"/>
    <w:rsid w:val="009A6977"/>
    <w:rsid w:val="009A70D0"/>
    <w:rsid w:val="009B1142"/>
    <w:rsid w:val="009B1A86"/>
    <w:rsid w:val="009B1D3B"/>
    <w:rsid w:val="009B26E6"/>
    <w:rsid w:val="009B299C"/>
    <w:rsid w:val="009B31A4"/>
    <w:rsid w:val="009B3CA8"/>
    <w:rsid w:val="009B4079"/>
    <w:rsid w:val="009B434A"/>
    <w:rsid w:val="009B45B2"/>
    <w:rsid w:val="009B55B6"/>
    <w:rsid w:val="009B61F1"/>
    <w:rsid w:val="009B6647"/>
    <w:rsid w:val="009B6C7D"/>
    <w:rsid w:val="009B6CC8"/>
    <w:rsid w:val="009B705A"/>
    <w:rsid w:val="009B7B9F"/>
    <w:rsid w:val="009B7C33"/>
    <w:rsid w:val="009C0083"/>
    <w:rsid w:val="009C2011"/>
    <w:rsid w:val="009C2029"/>
    <w:rsid w:val="009C3A17"/>
    <w:rsid w:val="009C3FEC"/>
    <w:rsid w:val="009C5342"/>
    <w:rsid w:val="009C5670"/>
    <w:rsid w:val="009C5B18"/>
    <w:rsid w:val="009C5B62"/>
    <w:rsid w:val="009C7376"/>
    <w:rsid w:val="009C7610"/>
    <w:rsid w:val="009C7A8B"/>
    <w:rsid w:val="009C7A8D"/>
    <w:rsid w:val="009D045B"/>
    <w:rsid w:val="009D07E2"/>
    <w:rsid w:val="009D0FBD"/>
    <w:rsid w:val="009D10B0"/>
    <w:rsid w:val="009D15F7"/>
    <w:rsid w:val="009D1C54"/>
    <w:rsid w:val="009D2095"/>
    <w:rsid w:val="009D24B2"/>
    <w:rsid w:val="009D2830"/>
    <w:rsid w:val="009D2E13"/>
    <w:rsid w:val="009D2FAD"/>
    <w:rsid w:val="009D3101"/>
    <w:rsid w:val="009D3559"/>
    <w:rsid w:val="009D3F4F"/>
    <w:rsid w:val="009D4021"/>
    <w:rsid w:val="009D419F"/>
    <w:rsid w:val="009D491B"/>
    <w:rsid w:val="009D4AA8"/>
    <w:rsid w:val="009D4D9B"/>
    <w:rsid w:val="009D5AC7"/>
    <w:rsid w:val="009D5D33"/>
    <w:rsid w:val="009D626B"/>
    <w:rsid w:val="009D6335"/>
    <w:rsid w:val="009D65D7"/>
    <w:rsid w:val="009D6ABB"/>
    <w:rsid w:val="009D720D"/>
    <w:rsid w:val="009D7A93"/>
    <w:rsid w:val="009E0598"/>
    <w:rsid w:val="009E07EF"/>
    <w:rsid w:val="009E0B73"/>
    <w:rsid w:val="009E1109"/>
    <w:rsid w:val="009E1304"/>
    <w:rsid w:val="009E19AC"/>
    <w:rsid w:val="009E34E7"/>
    <w:rsid w:val="009E36BA"/>
    <w:rsid w:val="009E40D6"/>
    <w:rsid w:val="009E4965"/>
    <w:rsid w:val="009E4C6F"/>
    <w:rsid w:val="009E54E9"/>
    <w:rsid w:val="009E5D13"/>
    <w:rsid w:val="009E65F6"/>
    <w:rsid w:val="009F085E"/>
    <w:rsid w:val="009F09CF"/>
    <w:rsid w:val="009F0EBC"/>
    <w:rsid w:val="009F2A35"/>
    <w:rsid w:val="009F2CAB"/>
    <w:rsid w:val="009F2F60"/>
    <w:rsid w:val="009F38A8"/>
    <w:rsid w:val="009F38AE"/>
    <w:rsid w:val="009F3BC7"/>
    <w:rsid w:val="009F45F0"/>
    <w:rsid w:val="009F635C"/>
    <w:rsid w:val="009F6822"/>
    <w:rsid w:val="009F71A8"/>
    <w:rsid w:val="009F7232"/>
    <w:rsid w:val="009F77AE"/>
    <w:rsid w:val="009F7974"/>
    <w:rsid w:val="00A00299"/>
    <w:rsid w:val="00A0030E"/>
    <w:rsid w:val="00A005E7"/>
    <w:rsid w:val="00A0189D"/>
    <w:rsid w:val="00A019E9"/>
    <w:rsid w:val="00A01E6C"/>
    <w:rsid w:val="00A02249"/>
    <w:rsid w:val="00A02473"/>
    <w:rsid w:val="00A02D36"/>
    <w:rsid w:val="00A03C5F"/>
    <w:rsid w:val="00A03CB3"/>
    <w:rsid w:val="00A03DF5"/>
    <w:rsid w:val="00A04350"/>
    <w:rsid w:val="00A04B2A"/>
    <w:rsid w:val="00A04C3E"/>
    <w:rsid w:val="00A0645A"/>
    <w:rsid w:val="00A069CC"/>
    <w:rsid w:val="00A069E9"/>
    <w:rsid w:val="00A06AFB"/>
    <w:rsid w:val="00A06E19"/>
    <w:rsid w:val="00A10B47"/>
    <w:rsid w:val="00A10CD1"/>
    <w:rsid w:val="00A1100C"/>
    <w:rsid w:val="00A11010"/>
    <w:rsid w:val="00A1155E"/>
    <w:rsid w:val="00A119BE"/>
    <w:rsid w:val="00A119CC"/>
    <w:rsid w:val="00A122A2"/>
    <w:rsid w:val="00A12A30"/>
    <w:rsid w:val="00A12C11"/>
    <w:rsid w:val="00A12D1C"/>
    <w:rsid w:val="00A12D4C"/>
    <w:rsid w:val="00A13D2D"/>
    <w:rsid w:val="00A13F70"/>
    <w:rsid w:val="00A14054"/>
    <w:rsid w:val="00A14202"/>
    <w:rsid w:val="00A14302"/>
    <w:rsid w:val="00A14342"/>
    <w:rsid w:val="00A14762"/>
    <w:rsid w:val="00A148FD"/>
    <w:rsid w:val="00A15371"/>
    <w:rsid w:val="00A1583D"/>
    <w:rsid w:val="00A15F24"/>
    <w:rsid w:val="00A16604"/>
    <w:rsid w:val="00A1759D"/>
    <w:rsid w:val="00A17B4C"/>
    <w:rsid w:val="00A20498"/>
    <w:rsid w:val="00A21392"/>
    <w:rsid w:val="00A230D1"/>
    <w:rsid w:val="00A232B8"/>
    <w:rsid w:val="00A2356B"/>
    <w:rsid w:val="00A23652"/>
    <w:rsid w:val="00A237AF"/>
    <w:rsid w:val="00A23D0B"/>
    <w:rsid w:val="00A240BC"/>
    <w:rsid w:val="00A2474A"/>
    <w:rsid w:val="00A248DF"/>
    <w:rsid w:val="00A249CE"/>
    <w:rsid w:val="00A24BAD"/>
    <w:rsid w:val="00A260D9"/>
    <w:rsid w:val="00A26B10"/>
    <w:rsid w:val="00A26EF3"/>
    <w:rsid w:val="00A27A68"/>
    <w:rsid w:val="00A300B5"/>
    <w:rsid w:val="00A317B1"/>
    <w:rsid w:val="00A31DCD"/>
    <w:rsid w:val="00A31ED6"/>
    <w:rsid w:val="00A3258E"/>
    <w:rsid w:val="00A325EC"/>
    <w:rsid w:val="00A32871"/>
    <w:rsid w:val="00A338FA"/>
    <w:rsid w:val="00A33AB1"/>
    <w:rsid w:val="00A3450E"/>
    <w:rsid w:val="00A35144"/>
    <w:rsid w:val="00A35E1E"/>
    <w:rsid w:val="00A36812"/>
    <w:rsid w:val="00A36EB3"/>
    <w:rsid w:val="00A3707D"/>
    <w:rsid w:val="00A37756"/>
    <w:rsid w:val="00A377DD"/>
    <w:rsid w:val="00A405AA"/>
    <w:rsid w:val="00A406FE"/>
    <w:rsid w:val="00A40A11"/>
    <w:rsid w:val="00A40DB3"/>
    <w:rsid w:val="00A40E65"/>
    <w:rsid w:val="00A4192E"/>
    <w:rsid w:val="00A41A79"/>
    <w:rsid w:val="00A41C3A"/>
    <w:rsid w:val="00A41E6C"/>
    <w:rsid w:val="00A421BE"/>
    <w:rsid w:val="00A4314A"/>
    <w:rsid w:val="00A43A33"/>
    <w:rsid w:val="00A44BFB"/>
    <w:rsid w:val="00A44EE5"/>
    <w:rsid w:val="00A450FF"/>
    <w:rsid w:val="00A4546A"/>
    <w:rsid w:val="00A454AA"/>
    <w:rsid w:val="00A45956"/>
    <w:rsid w:val="00A45B8C"/>
    <w:rsid w:val="00A45F3A"/>
    <w:rsid w:val="00A465EA"/>
    <w:rsid w:val="00A46F06"/>
    <w:rsid w:val="00A46F66"/>
    <w:rsid w:val="00A471D6"/>
    <w:rsid w:val="00A47AA5"/>
    <w:rsid w:val="00A47C34"/>
    <w:rsid w:val="00A500F0"/>
    <w:rsid w:val="00A51883"/>
    <w:rsid w:val="00A51BAA"/>
    <w:rsid w:val="00A522DB"/>
    <w:rsid w:val="00A52CCD"/>
    <w:rsid w:val="00A52D43"/>
    <w:rsid w:val="00A53CEA"/>
    <w:rsid w:val="00A53F43"/>
    <w:rsid w:val="00A54097"/>
    <w:rsid w:val="00A54284"/>
    <w:rsid w:val="00A543AA"/>
    <w:rsid w:val="00A54A98"/>
    <w:rsid w:val="00A55DE9"/>
    <w:rsid w:val="00A56D08"/>
    <w:rsid w:val="00A56EBC"/>
    <w:rsid w:val="00A6091F"/>
    <w:rsid w:val="00A60B12"/>
    <w:rsid w:val="00A60C5E"/>
    <w:rsid w:val="00A60D14"/>
    <w:rsid w:val="00A60F8E"/>
    <w:rsid w:val="00A618BF"/>
    <w:rsid w:val="00A61DED"/>
    <w:rsid w:val="00A625E6"/>
    <w:rsid w:val="00A627E1"/>
    <w:rsid w:val="00A62BA3"/>
    <w:rsid w:val="00A62CAB"/>
    <w:rsid w:val="00A62E9F"/>
    <w:rsid w:val="00A630E9"/>
    <w:rsid w:val="00A635B7"/>
    <w:rsid w:val="00A64530"/>
    <w:rsid w:val="00A65410"/>
    <w:rsid w:val="00A65B0A"/>
    <w:rsid w:val="00A65B83"/>
    <w:rsid w:val="00A65F81"/>
    <w:rsid w:val="00A65FC9"/>
    <w:rsid w:val="00A662C2"/>
    <w:rsid w:val="00A6662D"/>
    <w:rsid w:val="00A66A36"/>
    <w:rsid w:val="00A66FDB"/>
    <w:rsid w:val="00A67643"/>
    <w:rsid w:val="00A67BE2"/>
    <w:rsid w:val="00A67F19"/>
    <w:rsid w:val="00A702A6"/>
    <w:rsid w:val="00A707FE"/>
    <w:rsid w:val="00A70CFC"/>
    <w:rsid w:val="00A70E17"/>
    <w:rsid w:val="00A70E2F"/>
    <w:rsid w:val="00A710A7"/>
    <w:rsid w:val="00A71C46"/>
    <w:rsid w:val="00A72781"/>
    <w:rsid w:val="00A72E78"/>
    <w:rsid w:val="00A72EC9"/>
    <w:rsid w:val="00A73666"/>
    <w:rsid w:val="00A74333"/>
    <w:rsid w:val="00A7569C"/>
    <w:rsid w:val="00A75EF8"/>
    <w:rsid w:val="00A764E8"/>
    <w:rsid w:val="00A765B0"/>
    <w:rsid w:val="00A76CDE"/>
    <w:rsid w:val="00A76EBE"/>
    <w:rsid w:val="00A76F19"/>
    <w:rsid w:val="00A77E54"/>
    <w:rsid w:val="00A77EBD"/>
    <w:rsid w:val="00A8005A"/>
    <w:rsid w:val="00A800E2"/>
    <w:rsid w:val="00A801CA"/>
    <w:rsid w:val="00A81374"/>
    <w:rsid w:val="00A81D6D"/>
    <w:rsid w:val="00A82CD9"/>
    <w:rsid w:val="00A83063"/>
    <w:rsid w:val="00A843CB"/>
    <w:rsid w:val="00A847F1"/>
    <w:rsid w:val="00A85BA5"/>
    <w:rsid w:val="00A85DE6"/>
    <w:rsid w:val="00A862E9"/>
    <w:rsid w:val="00A873D4"/>
    <w:rsid w:val="00A9028A"/>
    <w:rsid w:val="00A90C5A"/>
    <w:rsid w:val="00A90C64"/>
    <w:rsid w:val="00A91866"/>
    <w:rsid w:val="00A919B9"/>
    <w:rsid w:val="00A91B41"/>
    <w:rsid w:val="00A91B53"/>
    <w:rsid w:val="00A92024"/>
    <w:rsid w:val="00A921BC"/>
    <w:rsid w:val="00A921D0"/>
    <w:rsid w:val="00A9231E"/>
    <w:rsid w:val="00A9285C"/>
    <w:rsid w:val="00A9398E"/>
    <w:rsid w:val="00A93BB5"/>
    <w:rsid w:val="00A93CCA"/>
    <w:rsid w:val="00A943CC"/>
    <w:rsid w:val="00A94984"/>
    <w:rsid w:val="00A95411"/>
    <w:rsid w:val="00A95DB2"/>
    <w:rsid w:val="00A95EBF"/>
    <w:rsid w:val="00A96606"/>
    <w:rsid w:val="00A974DF"/>
    <w:rsid w:val="00AA00AF"/>
    <w:rsid w:val="00AA04EB"/>
    <w:rsid w:val="00AA0A29"/>
    <w:rsid w:val="00AA0AEC"/>
    <w:rsid w:val="00AA12E6"/>
    <w:rsid w:val="00AA172F"/>
    <w:rsid w:val="00AA17D1"/>
    <w:rsid w:val="00AA1B89"/>
    <w:rsid w:val="00AA2A7C"/>
    <w:rsid w:val="00AA2BA0"/>
    <w:rsid w:val="00AA3586"/>
    <w:rsid w:val="00AA3C4C"/>
    <w:rsid w:val="00AA410E"/>
    <w:rsid w:val="00AA475C"/>
    <w:rsid w:val="00AA4AD5"/>
    <w:rsid w:val="00AA5478"/>
    <w:rsid w:val="00AA58BE"/>
    <w:rsid w:val="00AA5D29"/>
    <w:rsid w:val="00AA638C"/>
    <w:rsid w:val="00AA6430"/>
    <w:rsid w:val="00AA6531"/>
    <w:rsid w:val="00AA675F"/>
    <w:rsid w:val="00AA6791"/>
    <w:rsid w:val="00AA6B01"/>
    <w:rsid w:val="00AA6E08"/>
    <w:rsid w:val="00AA7296"/>
    <w:rsid w:val="00AA76CA"/>
    <w:rsid w:val="00AA7819"/>
    <w:rsid w:val="00AA7A67"/>
    <w:rsid w:val="00AB0526"/>
    <w:rsid w:val="00AB06A8"/>
    <w:rsid w:val="00AB0C3E"/>
    <w:rsid w:val="00AB0FFC"/>
    <w:rsid w:val="00AB13A0"/>
    <w:rsid w:val="00AB1917"/>
    <w:rsid w:val="00AB1EF0"/>
    <w:rsid w:val="00AB1F44"/>
    <w:rsid w:val="00AB23A8"/>
    <w:rsid w:val="00AB2567"/>
    <w:rsid w:val="00AB2A11"/>
    <w:rsid w:val="00AB2AA3"/>
    <w:rsid w:val="00AB38FF"/>
    <w:rsid w:val="00AB3B5D"/>
    <w:rsid w:val="00AB3B87"/>
    <w:rsid w:val="00AB3F2E"/>
    <w:rsid w:val="00AB45EA"/>
    <w:rsid w:val="00AB4AB7"/>
    <w:rsid w:val="00AB5709"/>
    <w:rsid w:val="00AB5887"/>
    <w:rsid w:val="00AB5EAE"/>
    <w:rsid w:val="00AB5F6C"/>
    <w:rsid w:val="00AB6BAA"/>
    <w:rsid w:val="00AB6FE9"/>
    <w:rsid w:val="00AB7660"/>
    <w:rsid w:val="00AB785E"/>
    <w:rsid w:val="00AC0901"/>
    <w:rsid w:val="00AC0D8E"/>
    <w:rsid w:val="00AC131E"/>
    <w:rsid w:val="00AC19D8"/>
    <w:rsid w:val="00AC1A01"/>
    <w:rsid w:val="00AC2B5B"/>
    <w:rsid w:val="00AC3269"/>
    <w:rsid w:val="00AC32D5"/>
    <w:rsid w:val="00AC4080"/>
    <w:rsid w:val="00AC512C"/>
    <w:rsid w:val="00AC73A2"/>
    <w:rsid w:val="00AC73CD"/>
    <w:rsid w:val="00AC7F5E"/>
    <w:rsid w:val="00AD0202"/>
    <w:rsid w:val="00AD03CD"/>
    <w:rsid w:val="00AD0973"/>
    <w:rsid w:val="00AD0C00"/>
    <w:rsid w:val="00AD0CDA"/>
    <w:rsid w:val="00AD0CFB"/>
    <w:rsid w:val="00AD17A6"/>
    <w:rsid w:val="00AD1D59"/>
    <w:rsid w:val="00AD1FB9"/>
    <w:rsid w:val="00AD351E"/>
    <w:rsid w:val="00AD38A6"/>
    <w:rsid w:val="00AD5686"/>
    <w:rsid w:val="00AD57E1"/>
    <w:rsid w:val="00AD59FE"/>
    <w:rsid w:val="00AD63A2"/>
    <w:rsid w:val="00AD7B96"/>
    <w:rsid w:val="00AD7C6B"/>
    <w:rsid w:val="00AE09DF"/>
    <w:rsid w:val="00AE0DC5"/>
    <w:rsid w:val="00AE1C0A"/>
    <w:rsid w:val="00AE20EC"/>
    <w:rsid w:val="00AE255A"/>
    <w:rsid w:val="00AE25D7"/>
    <w:rsid w:val="00AE30F2"/>
    <w:rsid w:val="00AE31F7"/>
    <w:rsid w:val="00AE3462"/>
    <w:rsid w:val="00AE392C"/>
    <w:rsid w:val="00AE3D3E"/>
    <w:rsid w:val="00AE4999"/>
    <w:rsid w:val="00AE5374"/>
    <w:rsid w:val="00AE53AC"/>
    <w:rsid w:val="00AE5B05"/>
    <w:rsid w:val="00AE66F8"/>
    <w:rsid w:val="00AE6752"/>
    <w:rsid w:val="00AE71D6"/>
    <w:rsid w:val="00AE752B"/>
    <w:rsid w:val="00AE7620"/>
    <w:rsid w:val="00AE795A"/>
    <w:rsid w:val="00AE7D6B"/>
    <w:rsid w:val="00AE7DE8"/>
    <w:rsid w:val="00AF0F47"/>
    <w:rsid w:val="00AF12E3"/>
    <w:rsid w:val="00AF1A83"/>
    <w:rsid w:val="00AF2729"/>
    <w:rsid w:val="00AF2C6D"/>
    <w:rsid w:val="00AF2D0E"/>
    <w:rsid w:val="00AF37A8"/>
    <w:rsid w:val="00AF3A08"/>
    <w:rsid w:val="00AF4116"/>
    <w:rsid w:val="00AF515D"/>
    <w:rsid w:val="00AF565F"/>
    <w:rsid w:val="00AF649C"/>
    <w:rsid w:val="00AF694B"/>
    <w:rsid w:val="00AF6BFC"/>
    <w:rsid w:val="00AF7144"/>
    <w:rsid w:val="00B00731"/>
    <w:rsid w:val="00B00C88"/>
    <w:rsid w:val="00B01BD5"/>
    <w:rsid w:val="00B01C66"/>
    <w:rsid w:val="00B024FF"/>
    <w:rsid w:val="00B02C10"/>
    <w:rsid w:val="00B03370"/>
    <w:rsid w:val="00B038BB"/>
    <w:rsid w:val="00B03A76"/>
    <w:rsid w:val="00B04810"/>
    <w:rsid w:val="00B05E92"/>
    <w:rsid w:val="00B05EA9"/>
    <w:rsid w:val="00B066C8"/>
    <w:rsid w:val="00B06AAF"/>
    <w:rsid w:val="00B071D6"/>
    <w:rsid w:val="00B072C8"/>
    <w:rsid w:val="00B074A3"/>
    <w:rsid w:val="00B0769F"/>
    <w:rsid w:val="00B07F31"/>
    <w:rsid w:val="00B107DD"/>
    <w:rsid w:val="00B10C0A"/>
    <w:rsid w:val="00B10E1A"/>
    <w:rsid w:val="00B10E25"/>
    <w:rsid w:val="00B111A4"/>
    <w:rsid w:val="00B113A9"/>
    <w:rsid w:val="00B11B90"/>
    <w:rsid w:val="00B11F5E"/>
    <w:rsid w:val="00B11F8E"/>
    <w:rsid w:val="00B12595"/>
    <w:rsid w:val="00B13461"/>
    <w:rsid w:val="00B1385A"/>
    <w:rsid w:val="00B156BD"/>
    <w:rsid w:val="00B15854"/>
    <w:rsid w:val="00B158D5"/>
    <w:rsid w:val="00B1665C"/>
    <w:rsid w:val="00B1737B"/>
    <w:rsid w:val="00B176AA"/>
    <w:rsid w:val="00B20B9A"/>
    <w:rsid w:val="00B212EA"/>
    <w:rsid w:val="00B215D1"/>
    <w:rsid w:val="00B21FD5"/>
    <w:rsid w:val="00B220C7"/>
    <w:rsid w:val="00B22488"/>
    <w:rsid w:val="00B23313"/>
    <w:rsid w:val="00B235C4"/>
    <w:rsid w:val="00B23A65"/>
    <w:rsid w:val="00B24076"/>
    <w:rsid w:val="00B24227"/>
    <w:rsid w:val="00B24359"/>
    <w:rsid w:val="00B2466B"/>
    <w:rsid w:val="00B248F4"/>
    <w:rsid w:val="00B2494F"/>
    <w:rsid w:val="00B253AB"/>
    <w:rsid w:val="00B25416"/>
    <w:rsid w:val="00B25F73"/>
    <w:rsid w:val="00B2690D"/>
    <w:rsid w:val="00B2764B"/>
    <w:rsid w:val="00B279B5"/>
    <w:rsid w:val="00B27BA9"/>
    <w:rsid w:val="00B27EA4"/>
    <w:rsid w:val="00B3151D"/>
    <w:rsid w:val="00B31651"/>
    <w:rsid w:val="00B328E6"/>
    <w:rsid w:val="00B330E0"/>
    <w:rsid w:val="00B330EA"/>
    <w:rsid w:val="00B33347"/>
    <w:rsid w:val="00B333D0"/>
    <w:rsid w:val="00B334BB"/>
    <w:rsid w:val="00B336FC"/>
    <w:rsid w:val="00B33889"/>
    <w:rsid w:val="00B33896"/>
    <w:rsid w:val="00B33E04"/>
    <w:rsid w:val="00B33FEA"/>
    <w:rsid w:val="00B34521"/>
    <w:rsid w:val="00B3512B"/>
    <w:rsid w:val="00B352CB"/>
    <w:rsid w:val="00B35984"/>
    <w:rsid w:val="00B35B31"/>
    <w:rsid w:val="00B35B49"/>
    <w:rsid w:val="00B36716"/>
    <w:rsid w:val="00B36D7E"/>
    <w:rsid w:val="00B37393"/>
    <w:rsid w:val="00B37684"/>
    <w:rsid w:val="00B3769E"/>
    <w:rsid w:val="00B3788E"/>
    <w:rsid w:val="00B410D2"/>
    <w:rsid w:val="00B42063"/>
    <w:rsid w:val="00B42508"/>
    <w:rsid w:val="00B4271B"/>
    <w:rsid w:val="00B4313B"/>
    <w:rsid w:val="00B432F0"/>
    <w:rsid w:val="00B4405C"/>
    <w:rsid w:val="00B4416F"/>
    <w:rsid w:val="00B448A0"/>
    <w:rsid w:val="00B45A72"/>
    <w:rsid w:val="00B45E6D"/>
    <w:rsid w:val="00B46133"/>
    <w:rsid w:val="00B46200"/>
    <w:rsid w:val="00B46653"/>
    <w:rsid w:val="00B46B10"/>
    <w:rsid w:val="00B46CBB"/>
    <w:rsid w:val="00B46FB4"/>
    <w:rsid w:val="00B47277"/>
    <w:rsid w:val="00B4748B"/>
    <w:rsid w:val="00B47D30"/>
    <w:rsid w:val="00B50181"/>
    <w:rsid w:val="00B5051F"/>
    <w:rsid w:val="00B511A0"/>
    <w:rsid w:val="00B51C95"/>
    <w:rsid w:val="00B52655"/>
    <w:rsid w:val="00B528D1"/>
    <w:rsid w:val="00B528D9"/>
    <w:rsid w:val="00B52A7F"/>
    <w:rsid w:val="00B52DA8"/>
    <w:rsid w:val="00B5340A"/>
    <w:rsid w:val="00B534F9"/>
    <w:rsid w:val="00B53543"/>
    <w:rsid w:val="00B536E7"/>
    <w:rsid w:val="00B5472C"/>
    <w:rsid w:val="00B54C37"/>
    <w:rsid w:val="00B555C4"/>
    <w:rsid w:val="00B55820"/>
    <w:rsid w:val="00B559F4"/>
    <w:rsid w:val="00B56C9D"/>
    <w:rsid w:val="00B57A4B"/>
    <w:rsid w:val="00B60442"/>
    <w:rsid w:val="00B608F1"/>
    <w:rsid w:val="00B60B1A"/>
    <w:rsid w:val="00B615EF"/>
    <w:rsid w:val="00B62454"/>
    <w:rsid w:val="00B62494"/>
    <w:rsid w:val="00B62AAE"/>
    <w:rsid w:val="00B62FFB"/>
    <w:rsid w:val="00B636C4"/>
    <w:rsid w:val="00B63E0F"/>
    <w:rsid w:val="00B63FEC"/>
    <w:rsid w:val="00B640DF"/>
    <w:rsid w:val="00B645D5"/>
    <w:rsid w:val="00B65AE5"/>
    <w:rsid w:val="00B65F73"/>
    <w:rsid w:val="00B66021"/>
    <w:rsid w:val="00B67069"/>
    <w:rsid w:val="00B670C1"/>
    <w:rsid w:val="00B70FF3"/>
    <w:rsid w:val="00B71597"/>
    <w:rsid w:val="00B71A10"/>
    <w:rsid w:val="00B71F4C"/>
    <w:rsid w:val="00B72043"/>
    <w:rsid w:val="00B728E9"/>
    <w:rsid w:val="00B7316F"/>
    <w:rsid w:val="00B73BBC"/>
    <w:rsid w:val="00B7444C"/>
    <w:rsid w:val="00B7467D"/>
    <w:rsid w:val="00B757DF"/>
    <w:rsid w:val="00B758E7"/>
    <w:rsid w:val="00B759DE"/>
    <w:rsid w:val="00B75C4A"/>
    <w:rsid w:val="00B76868"/>
    <w:rsid w:val="00B76987"/>
    <w:rsid w:val="00B7702E"/>
    <w:rsid w:val="00B77223"/>
    <w:rsid w:val="00B77F5A"/>
    <w:rsid w:val="00B80820"/>
    <w:rsid w:val="00B81A88"/>
    <w:rsid w:val="00B81AA7"/>
    <w:rsid w:val="00B81CE7"/>
    <w:rsid w:val="00B822D4"/>
    <w:rsid w:val="00B83044"/>
    <w:rsid w:val="00B83C7D"/>
    <w:rsid w:val="00B8446D"/>
    <w:rsid w:val="00B84682"/>
    <w:rsid w:val="00B84B65"/>
    <w:rsid w:val="00B84C3A"/>
    <w:rsid w:val="00B84D4F"/>
    <w:rsid w:val="00B8502D"/>
    <w:rsid w:val="00B8614A"/>
    <w:rsid w:val="00B869BC"/>
    <w:rsid w:val="00B869F2"/>
    <w:rsid w:val="00B8776A"/>
    <w:rsid w:val="00B87CC0"/>
    <w:rsid w:val="00B87DA2"/>
    <w:rsid w:val="00B87F23"/>
    <w:rsid w:val="00B87F8D"/>
    <w:rsid w:val="00B9028B"/>
    <w:rsid w:val="00B9097D"/>
    <w:rsid w:val="00B90A73"/>
    <w:rsid w:val="00B90DE2"/>
    <w:rsid w:val="00B9149E"/>
    <w:rsid w:val="00B91956"/>
    <w:rsid w:val="00B91E67"/>
    <w:rsid w:val="00B91FA6"/>
    <w:rsid w:val="00B921FD"/>
    <w:rsid w:val="00B9254B"/>
    <w:rsid w:val="00B925FC"/>
    <w:rsid w:val="00B92E3B"/>
    <w:rsid w:val="00B9318B"/>
    <w:rsid w:val="00B93225"/>
    <w:rsid w:val="00B93B14"/>
    <w:rsid w:val="00B94218"/>
    <w:rsid w:val="00B951DF"/>
    <w:rsid w:val="00B95810"/>
    <w:rsid w:val="00B95BD9"/>
    <w:rsid w:val="00B95DAB"/>
    <w:rsid w:val="00B967B9"/>
    <w:rsid w:val="00B96B8C"/>
    <w:rsid w:val="00B96D92"/>
    <w:rsid w:val="00B9713C"/>
    <w:rsid w:val="00B97521"/>
    <w:rsid w:val="00B9783D"/>
    <w:rsid w:val="00B97C10"/>
    <w:rsid w:val="00BA00D4"/>
    <w:rsid w:val="00BA0E08"/>
    <w:rsid w:val="00BA11CA"/>
    <w:rsid w:val="00BA20EA"/>
    <w:rsid w:val="00BA3BE6"/>
    <w:rsid w:val="00BA3C39"/>
    <w:rsid w:val="00BA4D7E"/>
    <w:rsid w:val="00BA516A"/>
    <w:rsid w:val="00BA5B1A"/>
    <w:rsid w:val="00BA6F64"/>
    <w:rsid w:val="00BA70C7"/>
    <w:rsid w:val="00BA7A35"/>
    <w:rsid w:val="00BA7F1C"/>
    <w:rsid w:val="00BB0017"/>
    <w:rsid w:val="00BB0138"/>
    <w:rsid w:val="00BB0D19"/>
    <w:rsid w:val="00BB135D"/>
    <w:rsid w:val="00BB17C1"/>
    <w:rsid w:val="00BB1E65"/>
    <w:rsid w:val="00BB216D"/>
    <w:rsid w:val="00BB224F"/>
    <w:rsid w:val="00BB228D"/>
    <w:rsid w:val="00BB2A6F"/>
    <w:rsid w:val="00BB2B16"/>
    <w:rsid w:val="00BB2B50"/>
    <w:rsid w:val="00BB2BDD"/>
    <w:rsid w:val="00BB2F3A"/>
    <w:rsid w:val="00BB30B8"/>
    <w:rsid w:val="00BB313E"/>
    <w:rsid w:val="00BB3EB6"/>
    <w:rsid w:val="00BB46A7"/>
    <w:rsid w:val="00BB4B04"/>
    <w:rsid w:val="00BB5323"/>
    <w:rsid w:val="00BB537B"/>
    <w:rsid w:val="00BB5F83"/>
    <w:rsid w:val="00BB6405"/>
    <w:rsid w:val="00BB6D91"/>
    <w:rsid w:val="00BB6F38"/>
    <w:rsid w:val="00BB726F"/>
    <w:rsid w:val="00BB7A2F"/>
    <w:rsid w:val="00BC0231"/>
    <w:rsid w:val="00BC0E0A"/>
    <w:rsid w:val="00BC1400"/>
    <w:rsid w:val="00BC170E"/>
    <w:rsid w:val="00BC1D16"/>
    <w:rsid w:val="00BC2F5B"/>
    <w:rsid w:val="00BC3C75"/>
    <w:rsid w:val="00BC43EE"/>
    <w:rsid w:val="00BC4620"/>
    <w:rsid w:val="00BC47B0"/>
    <w:rsid w:val="00BC4EF1"/>
    <w:rsid w:val="00BC50C1"/>
    <w:rsid w:val="00BC5625"/>
    <w:rsid w:val="00BC57D7"/>
    <w:rsid w:val="00BC5EBD"/>
    <w:rsid w:val="00BC5F39"/>
    <w:rsid w:val="00BC6157"/>
    <w:rsid w:val="00BC7146"/>
    <w:rsid w:val="00BC73B1"/>
    <w:rsid w:val="00BD00ED"/>
    <w:rsid w:val="00BD029C"/>
    <w:rsid w:val="00BD09DB"/>
    <w:rsid w:val="00BD24C8"/>
    <w:rsid w:val="00BD2880"/>
    <w:rsid w:val="00BD2B19"/>
    <w:rsid w:val="00BD2E14"/>
    <w:rsid w:val="00BD361B"/>
    <w:rsid w:val="00BD3A83"/>
    <w:rsid w:val="00BD4ED2"/>
    <w:rsid w:val="00BD5D5B"/>
    <w:rsid w:val="00BD5D71"/>
    <w:rsid w:val="00BD5DA0"/>
    <w:rsid w:val="00BD6E75"/>
    <w:rsid w:val="00BD75AB"/>
    <w:rsid w:val="00BD7911"/>
    <w:rsid w:val="00BE04C9"/>
    <w:rsid w:val="00BE0B56"/>
    <w:rsid w:val="00BE0C6B"/>
    <w:rsid w:val="00BE16F4"/>
    <w:rsid w:val="00BE1AE6"/>
    <w:rsid w:val="00BE25E1"/>
    <w:rsid w:val="00BE2C86"/>
    <w:rsid w:val="00BE2DF8"/>
    <w:rsid w:val="00BE3502"/>
    <w:rsid w:val="00BE36FC"/>
    <w:rsid w:val="00BE429C"/>
    <w:rsid w:val="00BE486D"/>
    <w:rsid w:val="00BE4EB3"/>
    <w:rsid w:val="00BE5004"/>
    <w:rsid w:val="00BE52D1"/>
    <w:rsid w:val="00BE533F"/>
    <w:rsid w:val="00BE59B0"/>
    <w:rsid w:val="00BE64FD"/>
    <w:rsid w:val="00BE6F55"/>
    <w:rsid w:val="00BE71EB"/>
    <w:rsid w:val="00BE73AD"/>
    <w:rsid w:val="00BF0793"/>
    <w:rsid w:val="00BF0F59"/>
    <w:rsid w:val="00BF0FD3"/>
    <w:rsid w:val="00BF109A"/>
    <w:rsid w:val="00BF11EF"/>
    <w:rsid w:val="00BF121C"/>
    <w:rsid w:val="00BF14A9"/>
    <w:rsid w:val="00BF2040"/>
    <w:rsid w:val="00BF2187"/>
    <w:rsid w:val="00BF2BEB"/>
    <w:rsid w:val="00BF2BF8"/>
    <w:rsid w:val="00BF3A5C"/>
    <w:rsid w:val="00BF4E27"/>
    <w:rsid w:val="00BF4E79"/>
    <w:rsid w:val="00BF589C"/>
    <w:rsid w:val="00BF6EEA"/>
    <w:rsid w:val="00BF6F43"/>
    <w:rsid w:val="00BF7114"/>
    <w:rsid w:val="00BF71E0"/>
    <w:rsid w:val="00BF739B"/>
    <w:rsid w:val="00BF7A49"/>
    <w:rsid w:val="00C00467"/>
    <w:rsid w:val="00C00A74"/>
    <w:rsid w:val="00C0116D"/>
    <w:rsid w:val="00C01279"/>
    <w:rsid w:val="00C01D44"/>
    <w:rsid w:val="00C01E6C"/>
    <w:rsid w:val="00C027CA"/>
    <w:rsid w:val="00C028B0"/>
    <w:rsid w:val="00C03B30"/>
    <w:rsid w:val="00C041E4"/>
    <w:rsid w:val="00C04759"/>
    <w:rsid w:val="00C047CC"/>
    <w:rsid w:val="00C04D57"/>
    <w:rsid w:val="00C057C0"/>
    <w:rsid w:val="00C0647A"/>
    <w:rsid w:val="00C06573"/>
    <w:rsid w:val="00C06B46"/>
    <w:rsid w:val="00C06FDE"/>
    <w:rsid w:val="00C07714"/>
    <w:rsid w:val="00C078BC"/>
    <w:rsid w:val="00C07FA3"/>
    <w:rsid w:val="00C10389"/>
    <w:rsid w:val="00C10B8F"/>
    <w:rsid w:val="00C11E89"/>
    <w:rsid w:val="00C1375C"/>
    <w:rsid w:val="00C13AC7"/>
    <w:rsid w:val="00C14DA2"/>
    <w:rsid w:val="00C15AF5"/>
    <w:rsid w:val="00C165C4"/>
    <w:rsid w:val="00C17438"/>
    <w:rsid w:val="00C20068"/>
    <w:rsid w:val="00C2083F"/>
    <w:rsid w:val="00C20A60"/>
    <w:rsid w:val="00C21294"/>
    <w:rsid w:val="00C215AD"/>
    <w:rsid w:val="00C21629"/>
    <w:rsid w:val="00C223D7"/>
    <w:rsid w:val="00C22EFF"/>
    <w:rsid w:val="00C2343D"/>
    <w:rsid w:val="00C23651"/>
    <w:rsid w:val="00C23AAC"/>
    <w:rsid w:val="00C23AEE"/>
    <w:rsid w:val="00C246AA"/>
    <w:rsid w:val="00C248D9"/>
    <w:rsid w:val="00C249BB"/>
    <w:rsid w:val="00C24B84"/>
    <w:rsid w:val="00C252F2"/>
    <w:rsid w:val="00C2551B"/>
    <w:rsid w:val="00C25A2D"/>
    <w:rsid w:val="00C25C2D"/>
    <w:rsid w:val="00C25F25"/>
    <w:rsid w:val="00C275B8"/>
    <w:rsid w:val="00C276CD"/>
    <w:rsid w:val="00C27E1F"/>
    <w:rsid w:val="00C30678"/>
    <w:rsid w:val="00C30C73"/>
    <w:rsid w:val="00C30E4A"/>
    <w:rsid w:val="00C31358"/>
    <w:rsid w:val="00C3219F"/>
    <w:rsid w:val="00C32213"/>
    <w:rsid w:val="00C323D2"/>
    <w:rsid w:val="00C32998"/>
    <w:rsid w:val="00C32D68"/>
    <w:rsid w:val="00C3319C"/>
    <w:rsid w:val="00C332CC"/>
    <w:rsid w:val="00C33488"/>
    <w:rsid w:val="00C3355D"/>
    <w:rsid w:val="00C33627"/>
    <w:rsid w:val="00C341A8"/>
    <w:rsid w:val="00C34865"/>
    <w:rsid w:val="00C349C3"/>
    <w:rsid w:val="00C34D10"/>
    <w:rsid w:val="00C35293"/>
    <w:rsid w:val="00C352A9"/>
    <w:rsid w:val="00C35384"/>
    <w:rsid w:val="00C353D3"/>
    <w:rsid w:val="00C353FA"/>
    <w:rsid w:val="00C3560C"/>
    <w:rsid w:val="00C3592F"/>
    <w:rsid w:val="00C35C87"/>
    <w:rsid w:val="00C3635F"/>
    <w:rsid w:val="00C36708"/>
    <w:rsid w:val="00C3696D"/>
    <w:rsid w:val="00C36A3F"/>
    <w:rsid w:val="00C36C75"/>
    <w:rsid w:val="00C37568"/>
    <w:rsid w:val="00C37782"/>
    <w:rsid w:val="00C37884"/>
    <w:rsid w:val="00C37A40"/>
    <w:rsid w:val="00C37FF4"/>
    <w:rsid w:val="00C4030F"/>
    <w:rsid w:val="00C40796"/>
    <w:rsid w:val="00C40809"/>
    <w:rsid w:val="00C4080C"/>
    <w:rsid w:val="00C4123E"/>
    <w:rsid w:val="00C414F7"/>
    <w:rsid w:val="00C4164B"/>
    <w:rsid w:val="00C417D1"/>
    <w:rsid w:val="00C4182E"/>
    <w:rsid w:val="00C41FBD"/>
    <w:rsid w:val="00C42F87"/>
    <w:rsid w:val="00C4310A"/>
    <w:rsid w:val="00C43A5D"/>
    <w:rsid w:val="00C44369"/>
    <w:rsid w:val="00C44554"/>
    <w:rsid w:val="00C44D18"/>
    <w:rsid w:val="00C456CF"/>
    <w:rsid w:val="00C4590F"/>
    <w:rsid w:val="00C472AE"/>
    <w:rsid w:val="00C47756"/>
    <w:rsid w:val="00C47A4F"/>
    <w:rsid w:val="00C5087C"/>
    <w:rsid w:val="00C50ECD"/>
    <w:rsid w:val="00C5108D"/>
    <w:rsid w:val="00C51CC7"/>
    <w:rsid w:val="00C51E94"/>
    <w:rsid w:val="00C52323"/>
    <w:rsid w:val="00C5238D"/>
    <w:rsid w:val="00C5286D"/>
    <w:rsid w:val="00C52ACA"/>
    <w:rsid w:val="00C5309C"/>
    <w:rsid w:val="00C5366B"/>
    <w:rsid w:val="00C5382A"/>
    <w:rsid w:val="00C540CF"/>
    <w:rsid w:val="00C54A92"/>
    <w:rsid w:val="00C55442"/>
    <w:rsid w:val="00C55F00"/>
    <w:rsid w:val="00C563BD"/>
    <w:rsid w:val="00C56444"/>
    <w:rsid w:val="00C567BE"/>
    <w:rsid w:val="00C569C9"/>
    <w:rsid w:val="00C56AF4"/>
    <w:rsid w:val="00C57084"/>
    <w:rsid w:val="00C57574"/>
    <w:rsid w:val="00C60482"/>
    <w:rsid w:val="00C60CFF"/>
    <w:rsid w:val="00C60D35"/>
    <w:rsid w:val="00C60E42"/>
    <w:rsid w:val="00C61264"/>
    <w:rsid w:val="00C622F6"/>
    <w:rsid w:val="00C63167"/>
    <w:rsid w:val="00C63521"/>
    <w:rsid w:val="00C63BA5"/>
    <w:rsid w:val="00C6404E"/>
    <w:rsid w:val="00C64A84"/>
    <w:rsid w:val="00C64CF4"/>
    <w:rsid w:val="00C651F6"/>
    <w:rsid w:val="00C655B4"/>
    <w:rsid w:val="00C658D7"/>
    <w:rsid w:val="00C658F9"/>
    <w:rsid w:val="00C65917"/>
    <w:rsid w:val="00C66266"/>
    <w:rsid w:val="00C66569"/>
    <w:rsid w:val="00C669CB"/>
    <w:rsid w:val="00C66D62"/>
    <w:rsid w:val="00C6735C"/>
    <w:rsid w:val="00C7042A"/>
    <w:rsid w:val="00C70ACE"/>
    <w:rsid w:val="00C70E5A"/>
    <w:rsid w:val="00C70F46"/>
    <w:rsid w:val="00C715AD"/>
    <w:rsid w:val="00C71663"/>
    <w:rsid w:val="00C72549"/>
    <w:rsid w:val="00C7358D"/>
    <w:rsid w:val="00C74BD8"/>
    <w:rsid w:val="00C74DC2"/>
    <w:rsid w:val="00C75208"/>
    <w:rsid w:val="00C752C7"/>
    <w:rsid w:val="00C7594F"/>
    <w:rsid w:val="00C759D7"/>
    <w:rsid w:val="00C76F25"/>
    <w:rsid w:val="00C7771A"/>
    <w:rsid w:val="00C8011C"/>
    <w:rsid w:val="00C8065E"/>
    <w:rsid w:val="00C807E6"/>
    <w:rsid w:val="00C810DC"/>
    <w:rsid w:val="00C81A10"/>
    <w:rsid w:val="00C81EAD"/>
    <w:rsid w:val="00C81FFA"/>
    <w:rsid w:val="00C824B4"/>
    <w:rsid w:val="00C82598"/>
    <w:rsid w:val="00C8271F"/>
    <w:rsid w:val="00C836AF"/>
    <w:rsid w:val="00C83A99"/>
    <w:rsid w:val="00C84AE0"/>
    <w:rsid w:val="00C8588A"/>
    <w:rsid w:val="00C85CD5"/>
    <w:rsid w:val="00C861C8"/>
    <w:rsid w:val="00C86A96"/>
    <w:rsid w:val="00C879D9"/>
    <w:rsid w:val="00C90AEF"/>
    <w:rsid w:val="00C91080"/>
    <w:rsid w:val="00C9160E"/>
    <w:rsid w:val="00C91CA0"/>
    <w:rsid w:val="00C923B9"/>
    <w:rsid w:val="00C93001"/>
    <w:rsid w:val="00C93546"/>
    <w:rsid w:val="00C9372E"/>
    <w:rsid w:val="00C93871"/>
    <w:rsid w:val="00C93CCC"/>
    <w:rsid w:val="00C94F17"/>
    <w:rsid w:val="00C951A5"/>
    <w:rsid w:val="00C9594E"/>
    <w:rsid w:val="00C95BC5"/>
    <w:rsid w:val="00C960D7"/>
    <w:rsid w:val="00C9622E"/>
    <w:rsid w:val="00C96F52"/>
    <w:rsid w:val="00CA0844"/>
    <w:rsid w:val="00CA0E0A"/>
    <w:rsid w:val="00CA1169"/>
    <w:rsid w:val="00CA18BD"/>
    <w:rsid w:val="00CA1AF0"/>
    <w:rsid w:val="00CA1E8A"/>
    <w:rsid w:val="00CA210B"/>
    <w:rsid w:val="00CA2220"/>
    <w:rsid w:val="00CA2AF8"/>
    <w:rsid w:val="00CA2BF9"/>
    <w:rsid w:val="00CA31A5"/>
    <w:rsid w:val="00CA407E"/>
    <w:rsid w:val="00CA51F4"/>
    <w:rsid w:val="00CA5BCA"/>
    <w:rsid w:val="00CA6169"/>
    <w:rsid w:val="00CA64D7"/>
    <w:rsid w:val="00CA6C81"/>
    <w:rsid w:val="00CA7762"/>
    <w:rsid w:val="00CA7B13"/>
    <w:rsid w:val="00CB03EF"/>
    <w:rsid w:val="00CB0521"/>
    <w:rsid w:val="00CB0C0E"/>
    <w:rsid w:val="00CB0C91"/>
    <w:rsid w:val="00CB1487"/>
    <w:rsid w:val="00CB1D99"/>
    <w:rsid w:val="00CB1DDB"/>
    <w:rsid w:val="00CB23B0"/>
    <w:rsid w:val="00CB2566"/>
    <w:rsid w:val="00CB2C44"/>
    <w:rsid w:val="00CB2D31"/>
    <w:rsid w:val="00CB2E25"/>
    <w:rsid w:val="00CB3504"/>
    <w:rsid w:val="00CB57D6"/>
    <w:rsid w:val="00CB622C"/>
    <w:rsid w:val="00CB6411"/>
    <w:rsid w:val="00CB6B2F"/>
    <w:rsid w:val="00CB793B"/>
    <w:rsid w:val="00CB7E09"/>
    <w:rsid w:val="00CC10BF"/>
    <w:rsid w:val="00CC11E6"/>
    <w:rsid w:val="00CC1CA3"/>
    <w:rsid w:val="00CC2E1C"/>
    <w:rsid w:val="00CC305A"/>
    <w:rsid w:val="00CC33FA"/>
    <w:rsid w:val="00CC35AE"/>
    <w:rsid w:val="00CC4189"/>
    <w:rsid w:val="00CC4CF9"/>
    <w:rsid w:val="00CC524E"/>
    <w:rsid w:val="00CC59C4"/>
    <w:rsid w:val="00CC5FD4"/>
    <w:rsid w:val="00CC6089"/>
    <w:rsid w:val="00CC6BD9"/>
    <w:rsid w:val="00CC6F3C"/>
    <w:rsid w:val="00CC7A98"/>
    <w:rsid w:val="00CC7B03"/>
    <w:rsid w:val="00CD068B"/>
    <w:rsid w:val="00CD09AF"/>
    <w:rsid w:val="00CD14E5"/>
    <w:rsid w:val="00CD1743"/>
    <w:rsid w:val="00CD18D9"/>
    <w:rsid w:val="00CD2455"/>
    <w:rsid w:val="00CD252A"/>
    <w:rsid w:val="00CD2E17"/>
    <w:rsid w:val="00CD2E92"/>
    <w:rsid w:val="00CD43C4"/>
    <w:rsid w:val="00CD4ED1"/>
    <w:rsid w:val="00CD534A"/>
    <w:rsid w:val="00CD5438"/>
    <w:rsid w:val="00CD5A10"/>
    <w:rsid w:val="00CD5B78"/>
    <w:rsid w:val="00CD61BE"/>
    <w:rsid w:val="00CD630A"/>
    <w:rsid w:val="00CE003B"/>
    <w:rsid w:val="00CE0521"/>
    <w:rsid w:val="00CE05E2"/>
    <w:rsid w:val="00CE2722"/>
    <w:rsid w:val="00CE2850"/>
    <w:rsid w:val="00CE3247"/>
    <w:rsid w:val="00CE4CEE"/>
    <w:rsid w:val="00CE4CFD"/>
    <w:rsid w:val="00CE526B"/>
    <w:rsid w:val="00CE5630"/>
    <w:rsid w:val="00CE5AF8"/>
    <w:rsid w:val="00CE5CAB"/>
    <w:rsid w:val="00CE5E89"/>
    <w:rsid w:val="00CE5FE1"/>
    <w:rsid w:val="00CE6039"/>
    <w:rsid w:val="00CE78E4"/>
    <w:rsid w:val="00CF0394"/>
    <w:rsid w:val="00CF0705"/>
    <w:rsid w:val="00CF093B"/>
    <w:rsid w:val="00CF0FBC"/>
    <w:rsid w:val="00CF11EC"/>
    <w:rsid w:val="00CF13BB"/>
    <w:rsid w:val="00CF1522"/>
    <w:rsid w:val="00CF1971"/>
    <w:rsid w:val="00CF19C8"/>
    <w:rsid w:val="00CF21DB"/>
    <w:rsid w:val="00CF2970"/>
    <w:rsid w:val="00CF2A04"/>
    <w:rsid w:val="00CF2B88"/>
    <w:rsid w:val="00CF2E53"/>
    <w:rsid w:val="00CF33F9"/>
    <w:rsid w:val="00CF3A9A"/>
    <w:rsid w:val="00CF3E21"/>
    <w:rsid w:val="00CF46FF"/>
    <w:rsid w:val="00CF5424"/>
    <w:rsid w:val="00CF5AE9"/>
    <w:rsid w:val="00CF5D4E"/>
    <w:rsid w:val="00CF7368"/>
    <w:rsid w:val="00CF7A73"/>
    <w:rsid w:val="00D00162"/>
    <w:rsid w:val="00D00755"/>
    <w:rsid w:val="00D01C12"/>
    <w:rsid w:val="00D01F81"/>
    <w:rsid w:val="00D02057"/>
    <w:rsid w:val="00D02851"/>
    <w:rsid w:val="00D0306D"/>
    <w:rsid w:val="00D039B5"/>
    <w:rsid w:val="00D040BB"/>
    <w:rsid w:val="00D0411E"/>
    <w:rsid w:val="00D04865"/>
    <w:rsid w:val="00D049F8"/>
    <w:rsid w:val="00D06370"/>
    <w:rsid w:val="00D06543"/>
    <w:rsid w:val="00D06600"/>
    <w:rsid w:val="00D07C03"/>
    <w:rsid w:val="00D07DA0"/>
    <w:rsid w:val="00D107E4"/>
    <w:rsid w:val="00D110C7"/>
    <w:rsid w:val="00D111F9"/>
    <w:rsid w:val="00D11A73"/>
    <w:rsid w:val="00D11F8D"/>
    <w:rsid w:val="00D12E70"/>
    <w:rsid w:val="00D13607"/>
    <w:rsid w:val="00D13986"/>
    <w:rsid w:val="00D15DDD"/>
    <w:rsid w:val="00D15ED6"/>
    <w:rsid w:val="00D16537"/>
    <w:rsid w:val="00D16B31"/>
    <w:rsid w:val="00D16E7A"/>
    <w:rsid w:val="00D1705C"/>
    <w:rsid w:val="00D178F8"/>
    <w:rsid w:val="00D1796A"/>
    <w:rsid w:val="00D20301"/>
    <w:rsid w:val="00D21A26"/>
    <w:rsid w:val="00D21B72"/>
    <w:rsid w:val="00D21F83"/>
    <w:rsid w:val="00D224D1"/>
    <w:rsid w:val="00D226A1"/>
    <w:rsid w:val="00D22E3B"/>
    <w:rsid w:val="00D2347B"/>
    <w:rsid w:val="00D23CE6"/>
    <w:rsid w:val="00D23E37"/>
    <w:rsid w:val="00D24588"/>
    <w:rsid w:val="00D24C5D"/>
    <w:rsid w:val="00D25095"/>
    <w:rsid w:val="00D253F8"/>
    <w:rsid w:val="00D25B0B"/>
    <w:rsid w:val="00D25E00"/>
    <w:rsid w:val="00D25EA4"/>
    <w:rsid w:val="00D26506"/>
    <w:rsid w:val="00D266D3"/>
    <w:rsid w:val="00D26DCD"/>
    <w:rsid w:val="00D26EAE"/>
    <w:rsid w:val="00D26F74"/>
    <w:rsid w:val="00D27AE3"/>
    <w:rsid w:val="00D30C0B"/>
    <w:rsid w:val="00D31686"/>
    <w:rsid w:val="00D322F9"/>
    <w:rsid w:val="00D323DF"/>
    <w:rsid w:val="00D32646"/>
    <w:rsid w:val="00D32D83"/>
    <w:rsid w:val="00D32FEA"/>
    <w:rsid w:val="00D33473"/>
    <w:rsid w:val="00D33604"/>
    <w:rsid w:val="00D339DC"/>
    <w:rsid w:val="00D33F71"/>
    <w:rsid w:val="00D34A3C"/>
    <w:rsid w:val="00D34D54"/>
    <w:rsid w:val="00D35401"/>
    <w:rsid w:val="00D35836"/>
    <w:rsid w:val="00D35D12"/>
    <w:rsid w:val="00D35D29"/>
    <w:rsid w:val="00D36020"/>
    <w:rsid w:val="00D37C3D"/>
    <w:rsid w:val="00D37E41"/>
    <w:rsid w:val="00D40433"/>
    <w:rsid w:val="00D406C5"/>
    <w:rsid w:val="00D40A08"/>
    <w:rsid w:val="00D40B56"/>
    <w:rsid w:val="00D41A10"/>
    <w:rsid w:val="00D4201E"/>
    <w:rsid w:val="00D42047"/>
    <w:rsid w:val="00D42BC5"/>
    <w:rsid w:val="00D4336A"/>
    <w:rsid w:val="00D43E85"/>
    <w:rsid w:val="00D43EA3"/>
    <w:rsid w:val="00D4419B"/>
    <w:rsid w:val="00D4477D"/>
    <w:rsid w:val="00D44DA5"/>
    <w:rsid w:val="00D45176"/>
    <w:rsid w:val="00D46192"/>
    <w:rsid w:val="00D46BB5"/>
    <w:rsid w:val="00D46C67"/>
    <w:rsid w:val="00D471F7"/>
    <w:rsid w:val="00D477ED"/>
    <w:rsid w:val="00D47D18"/>
    <w:rsid w:val="00D50411"/>
    <w:rsid w:val="00D50AEF"/>
    <w:rsid w:val="00D517D0"/>
    <w:rsid w:val="00D5183C"/>
    <w:rsid w:val="00D51D79"/>
    <w:rsid w:val="00D52A47"/>
    <w:rsid w:val="00D53582"/>
    <w:rsid w:val="00D540B9"/>
    <w:rsid w:val="00D542E5"/>
    <w:rsid w:val="00D548E5"/>
    <w:rsid w:val="00D5505B"/>
    <w:rsid w:val="00D55E68"/>
    <w:rsid w:val="00D56158"/>
    <w:rsid w:val="00D5650B"/>
    <w:rsid w:val="00D566C0"/>
    <w:rsid w:val="00D56A34"/>
    <w:rsid w:val="00D57865"/>
    <w:rsid w:val="00D57FEF"/>
    <w:rsid w:val="00D60BA4"/>
    <w:rsid w:val="00D60E34"/>
    <w:rsid w:val="00D6190F"/>
    <w:rsid w:val="00D61A6B"/>
    <w:rsid w:val="00D622DD"/>
    <w:rsid w:val="00D62DE0"/>
    <w:rsid w:val="00D6306F"/>
    <w:rsid w:val="00D63674"/>
    <w:rsid w:val="00D64EAD"/>
    <w:rsid w:val="00D64FDC"/>
    <w:rsid w:val="00D65C6C"/>
    <w:rsid w:val="00D65ED8"/>
    <w:rsid w:val="00D66983"/>
    <w:rsid w:val="00D66EF9"/>
    <w:rsid w:val="00D66F2B"/>
    <w:rsid w:val="00D67BD5"/>
    <w:rsid w:val="00D70447"/>
    <w:rsid w:val="00D716BE"/>
    <w:rsid w:val="00D71DDE"/>
    <w:rsid w:val="00D71E64"/>
    <w:rsid w:val="00D72346"/>
    <w:rsid w:val="00D72F86"/>
    <w:rsid w:val="00D733D8"/>
    <w:rsid w:val="00D7378E"/>
    <w:rsid w:val="00D73BAD"/>
    <w:rsid w:val="00D73C04"/>
    <w:rsid w:val="00D741BD"/>
    <w:rsid w:val="00D7674F"/>
    <w:rsid w:val="00D76A66"/>
    <w:rsid w:val="00D8000F"/>
    <w:rsid w:val="00D808AB"/>
    <w:rsid w:val="00D80C7E"/>
    <w:rsid w:val="00D81868"/>
    <w:rsid w:val="00D81AA5"/>
    <w:rsid w:val="00D81D01"/>
    <w:rsid w:val="00D81F40"/>
    <w:rsid w:val="00D82576"/>
    <w:rsid w:val="00D82D96"/>
    <w:rsid w:val="00D83E85"/>
    <w:rsid w:val="00D840DD"/>
    <w:rsid w:val="00D8480D"/>
    <w:rsid w:val="00D84889"/>
    <w:rsid w:val="00D848B2"/>
    <w:rsid w:val="00D84E78"/>
    <w:rsid w:val="00D85079"/>
    <w:rsid w:val="00D85BE9"/>
    <w:rsid w:val="00D85CA7"/>
    <w:rsid w:val="00D85DB8"/>
    <w:rsid w:val="00D86238"/>
    <w:rsid w:val="00D86470"/>
    <w:rsid w:val="00D8720D"/>
    <w:rsid w:val="00D8753A"/>
    <w:rsid w:val="00D876DC"/>
    <w:rsid w:val="00D8799F"/>
    <w:rsid w:val="00D87EE2"/>
    <w:rsid w:val="00D90DC0"/>
    <w:rsid w:val="00D914F7"/>
    <w:rsid w:val="00D91926"/>
    <w:rsid w:val="00D92351"/>
    <w:rsid w:val="00D9355B"/>
    <w:rsid w:val="00D935CC"/>
    <w:rsid w:val="00D9376F"/>
    <w:rsid w:val="00D939B3"/>
    <w:rsid w:val="00D9481F"/>
    <w:rsid w:val="00D94D99"/>
    <w:rsid w:val="00D9605E"/>
    <w:rsid w:val="00D96394"/>
    <w:rsid w:val="00D96A2E"/>
    <w:rsid w:val="00D970B1"/>
    <w:rsid w:val="00DA0871"/>
    <w:rsid w:val="00DA0B0E"/>
    <w:rsid w:val="00DA12B3"/>
    <w:rsid w:val="00DA17AA"/>
    <w:rsid w:val="00DA1B16"/>
    <w:rsid w:val="00DA278F"/>
    <w:rsid w:val="00DA319D"/>
    <w:rsid w:val="00DA38B1"/>
    <w:rsid w:val="00DA4428"/>
    <w:rsid w:val="00DA4656"/>
    <w:rsid w:val="00DA47EF"/>
    <w:rsid w:val="00DA4F1E"/>
    <w:rsid w:val="00DA5162"/>
    <w:rsid w:val="00DA5EE0"/>
    <w:rsid w:val="00DA6160"/>
    <w:rsid w:val="00DA6303"/>
    <w:rsid w:val="00DA65AD"/>
    <w:rsid w:val="00DA6998"/>
    <w:rsid w:val="00DA6DA3"/>
    <w:rsid w:val="00DA743C"/>
    <w:rsid w:val="00DA7A56"/>
    <w:rsid w:val="00DA7BE3"/>
    <w:rsid w:val="00DB014E"/>
    <w:rsid w:val="00DB080A"/>
    <w:rsid w:val="00DB0C72"/>
    <w:rsid w:val="00DB10B7"/>
    <w:rsid w:val="00DB1640"/>
    <w:rsid w:val="00DB1E93"/>
    <w:rsid w:val="00DB2A27"/>
    <w:rsid w:val="00DB2BB7"/>
    <w:rsid w:val="00DB2D4A"/>
    <w:rsid w:val="00DB3D2C"/>
    <w:rsid w:val="00DB44C9"/>
    <w:rsid w:val="00DB4548"/>
    <w:rsid w:val="00DB5027"/>
    <w:rsid w:val="00DB52BA"/>
    <w:rsid w:val="00DB5491"/>
    <w:rsid w:val="00DB5BE6"/>
    <w:rsid w:val="00DB61CF"/>
    <w:rsid w:val="00DB71EA"/>
    <w:rsid w:val="00DB72AF"/>
    <w:rsid w:val="00DB73A6"/>
    <w:rsid w:val="00DB7539"/>
    <w:rsid w:val="00DB77A8"/>
    <w:rsid w:val="00DC00DA"/>
    <w:rsid w:val="00DC0471"/>
    <w:rsid w:val="00DC09A6"/>
    <w:rsid w:val="00DC1305"/>
    <w:rsid w:val="00DC13F4"/>
    <w:rsid w:val="00DC1EE2"/>
    <w:rsid w:val="00DC1EE8"/>
    <w:rsid w:val="00DC2BF4"/>
    <w:rsid w:val="00DC2CAE"/>
    <w:rsid w:val="00DC3199"/>
    <w:rsid w:val="00DC3EB6"/>
    <w:rsid w:val="00DC430D"/>
    <w:rsid w:val="00DC4D37"/>
    <w:rsid w:val="00DC6E43"/>
    <w:rsid w:val="00DC6FCC"/>
    <w:rsid w:val="00DC7E2E"/>
    <w:rsid w:val="00DD05DE"/>
    <w:rsid w:val="00DD0E49"/>
    <w:rsid w:val="00DD0E67"/>
    <w:rsid w:val="00DD16E2"/>
    <w:rsid w:val="00DD1722"/>
    <w:rsid w:val="00DD17C4"/>
    <w:rsid w:val="00DD1FD8"/>
    <w:rsid w:val="00DD278F"/>
    <w:rsid w:val="00DD28D6"/>
    <w:rsid w:val="00DD41FE"/>
    <w:rsid w:val="00DD4A57"/>
    <w:rsid w:val="00DD4DB3"/>
    <w:rsid w:val="00DD4DFA"/>
    <w:rsid w:val="00DD54FD"/>
    <w:rsid w:val="00DD5D01"/>
    <w:rsid w:val="00DD69C1"/>
    <w:rsid w:val="00DD6E02"/>
    <w:rsid w:val="00DD773C"/>
    <w:rsid w:val="00DD7A9A"/>
    <w:rsid w:val="00DE00BE"/>
    <w:rsid w:val="00DE05D4"/>
    <w:rsid w:val="00DE088E"/>
    <w:rsid w:val="00DE0AD1"/>
    <w:rsid w:val="00DE0E9E"/>
    <w:rsid w:val="00DE0EA5"/>
    <w:rsid w:val="00DE1A25"/>
    <w:rsid w:val="00DE1FB0"/>
    <w:rsid w:val="00DE22E0"/>
    <w:rsid w:val="00DE2392"/>
    <w:rsid w:val="00DE24F1"/>
    <w:rsid w:val="00DE2B45"/>
    <w:rsid w:val="00DE2CD3"/>
    <w:rsid w:val="00DE2FF8"/>
    <w:rsid w:val="00DE3279"/>
    <w:rsid w:val="00DE39A8"/>
    <w:rsid w:val="00DE427D"/>
    <w:rsid w:val="00DE47DC"/>
    <w:rsid w:val="00DE4ECF"/>
    <w:rsid w:val="00DE5542"/>
    <w:rsid w:val="00DE5583"/>
    <w:rsid w:val="00DE5704"/>
    <w:rsid w:val="00DE64DC"/>
    <w:rsid w:val="00DE68D0"/>
    <w:rsid w:val="00DE6CB0"/>
    <w:rsid w:val="00DE71A3"/>
    <w:rsid w:val="00DE74DC"/>
    <w:rsid w:val="00DE7B9F"/>
    <w:rsid w:val="00DE7DCC"/>
    <w:rsid w:val="00DE7EA0"/>
    <w:rsid w:val="00DF0969"/>
    <w:rsid w:val="00DF0DEB"/>
    <w:rsid w:val="00DF0EA6"/>
    <w:rsid w:val="00DF18C0"/>
    <w:rsid w:val="00DF1924"/>
    <w:rsid w:val="00DF1B8F"/>
    <w:rsid w:val="00DF1C04"/>
    <w:rsid w:val="00DF1E16"/>
    <w:rsid w:val="00DF280C"/>
    <w:rsid w:val="00DF45A5"/>
    <w:rsid w:val="00DF59EE"/>
    <w:rsid w:val="00DF60E5"/>
    <w:rsid w:val="00DF6574"/>
    <w:rsid w:val="00DF6924"/>
    <w:rsid w:val="00DF6DCB"/>
    <w:rsid w:val="00DF7323"/>
    <w:rsid w:val="00DF7D6A"/>
    <w:rsid w:val="00E004B8"/>
    <w:rsid w:val="00E01339"/>
    <w:rsid w:val="00E017C5"/>
    <w:rsid w:val="00E022DA"/>
    <w:rsid w:val="00E03082"/>
    <w:rsid w:val="00E030DF"/>
    <w:rsid w:val="00E040A4"/>
    <w:rsid w:val="00E040DE"/>
    <w:rsid w:val="00E04257"/>
    <w:rsid w:val="00E04593"/>
    <w:rsid w:val="00E046F2"/>
    <w:rsid w:val="00E047AA"/>
    <w:rsid w:val="00E04E70"/>
    <w:rsid w:val="00E04FC8"/>
    <w:rsid w:val="00E0616B"/>
    <w:rsid w:val="00E062D2"/>
    <w:rsid w:val="00E07384"/>
    <w:rsid w:val="00E07EFA"/>
    <w:rsid w:val="00E10243"/>
    <w:rsid w:val="00E1128F"/>
    <w:rsid w:val="00E126F8"/>
    <w:rsid w:val="00E128BF"/>
    <w:rsid w:val="00E12AD7"/>
    <w:rsid w:val="00E13A26"/>
    <w:rsid w:val="00E13F1C"/>
    <w:rsid w:val="00E14279"/>
    <w:rsid w:val="00E14ECB"/>
    <w:rsid w:val="00E1527D"/>
    <w:rsid w:val="00E1573D"/>
    <w:rsid w:val="00E1617F"/>
    <w:rsid w:val="00E1673F"/>
    <w:rsid w:val="00E16CDD"/>
    <w:rsid w:val="00E16DBB"/>
    <w:rsid w:val="00E179CC"/>
    <w:rsid w:val="00E202E3"/>
    <w:rsid w:val="00E20477"/>
    <w:rsid w:val="00E206AF"/>
    <w:rsid w:val="00E208AE"/>
    <w:rsid w:val="00E214A4"/>
    <w:rsid w:val="00E220FC"/>
    <w:rsid w:val="00E2256B"/>
    <w:rsid w:val="00E225AA"/>
    <w:rsid w:val="00E22FF1"/>
    <w:rsid w:val="00E23837"/>
    <w:rsid w:val="00E23852"/>
    <w:rsid w:val="00E24032"/>
    <w:rsid w:val="00E258B6"/>
    <w:rsid w:val="00E26179"/>
    <w:rsid w:val="00E276C4"/>
    <w:rsid w:val="00E277C9"/>
    <w:rsid w:val="00E27CAB"/>
    <w:rsid w:val="00E27CED"/>
    <w:rsid w:val="00E27F7E"/>
    <w:rsid w:val="00E30686"/>
    <w:rsid w:val="00E30892"/>
    <w:rsid w:val="00E308D3"/>
    <w:rsid w:val="00E3098C"/>
    <w:rsid w:val="00E31799"/>
    <w:rsid w:val="00E31B19"/>
    <w:rsid w:val="00E3253E"/>
    <w:rsid w:val="00E33C8A"/>
    <w:rsid w:val="00E34034"/>
    <w:rsid w:val="00E343D5"/>
    <w:rsid w:val="00E344D7"/>
    <w:rsid w:val="00E35CCC"/>
    <w:rsid w:val="00E361D4"/>
    <w:rsid w:val="00E36889"/>
    <w:rsid w:val="00E36933"/>
    <w:rsid w:val="00E36BC5"/>
    <w:rsid w:val="00E4036A"/>
    <w:rsid w:val="00E41347"/>
    <w:rsid w:val="00E421E8"/>
    <w:rsid w:val="00E42763"/>
    <w:rsid w:val="00E42B04"/>
    <w:rsid w:val="00E43393"/>
    <w:rsid w:val="00E43891"/>
    <w:rsid w:val="00E43DA1"/>
    <w:rsid w:val="00E43E0B"/>
    <w:rsid w:val="00E4423A"/>
    <w:rsid w:val="00E44BA8"/>
    <w:rsid w:val="00E44C08"/>
    <w:rsid w:val="00E44C61"/>
    <w:rsid w:val="00E44CFF"/>
    <w:rsid w:val="00E44F64"/>
    <w:rsid w:val="00E45133"/>
    <w:rsid w:val="00E4582E"/>
    <w:rsid w:val="00E45AFC"/>
    <w:rsid w:val="00E45B02"/>
    <w:rsid w:val="00E4602C"/>
    <w:rsid w:val="00E460DE"/>
    <w:rsid w:val="00E46190"/>
    <w:rsid w:val="00E46F1B"/>
    <w:rsid w:val="00E4752B"/>
    <w:rsid w:val="00E47B15"/>
    <w:rsid w:val="00E5042C"/>
    <w:rsid w:val="00E5049B"/>
    <w:rsid w:val="00E5070F"/>
    <w:rsid w:val="00E50A53"/>
    <w:rsid w:val="00E514A9"/>
    <w:rsid w:val="00E51E99"/>
    <w:rsid w:val="00E52181"/>
    <w:rsid w:val="00E521C6"/>
    <w:rsid w:val="00E53206"/>
    <w:rsid w:val="00E533B5"/>
    <w:rsid w:val="00E53F64"/>
    <w:rsid w:val="00E555AB"/>
    <w:rsid w:val="00E55D5E"/>
    <w:rsid w:val="00E56494"/>
    <w:rsid w:val="00E56989"/>
    <w:rsid w:val="00E56EB3"/>
    <w:rsid w:val="00E5716D"/>
    <w:rsid w:val="00E57711"/>
    <w:rsid w:val="00E62718"/>
    <w:rsid w:val="00E6292B"/>
    <w:rsid w:val="00E631E8"/>
    <w:rsid w:val="00E632B6"/>
    <w:rsid w:val="00E63B75"/>
    <w:rsid w:val="00E63C53"/>
    <w:rsid w:val="00E63C82"/>
    <w:rsid w:val="00E6466E"/>
    <w:rsid w:val="00E650A9"/>
    <w:rsid w:val="00E65237"/>
    <w:rsid w:val="00E66241"/>
    <w:rsid w:val="00E6636B"/>
    <w:rsid w:val="00E664D3"/>
    <w:rsid w:val="00E67318"/>
    <w:rsid w:val="00E673A9"/>
    <w:rsid w:val="00E67644"/>
    <w:rsid w:val="00E67C9B"/>
    <w:rsid w:val="00E67CB6"/>
    <w:rsid w:val="00E70C3C"/>
    <w:rsid w:val="00E70E09"/>
    <w:rsid w:val="00E71150"/>
    <w:rsid w:val="00E7134F"/>
    <w:rsid w:val="00E71809"/>
    <w:rsid w:val="00E71E83"/>
    <w:rsid w:val="00E72738"/>
    <w:rsid w:val="00E742BE"/>
    <w:rsid w:val="00E7437F"/>
    <w:rsid w:val="00E74452"/>
    <w:rsid w:val="00E74B2C"/>
    <w:rsid w:val="00E74D2E"/>
    <w:rsid w:val="00E75E97"/>
    <w:rsid w:val="00E7631D"/>
    <w:rsid w:val="00E76F14"/>
    <w:rsid w:val="00E77274"/>
    <w:rsid w:val="00E779D1"/>
    <w:rsid w:val="00E806C2"/>
    <w:rsid w:val="00E80701"/>
    <w:rsid w:val="00E80A84"/>
    <w:rsid w:val="00E80DB9"/>
    <w:rsid w:val="00E80F73"/>
    <w:rsid w:val="00E81BD7"/>
    <w:rsid w:val="00E829AA"/>
    <w:rsid w:val="00E82A07"/>
    <w:rsid w:val="00E83735"/>
    <w:rsid w:val="00E83926"/>
    <w:rsid w:val="00E83935"/>
    <w:rsid w:val="00E84009"/>
    <w:rsid w:val="00E84174"/>
    <w:rsid w:val="00E8471A"/>
    <w:rsid w:val="00E849E6"/>
    <w:rsid w:val="00E84EFD"/>
    <w:rsid w:val="00E85EE9"/>
    <w:rsid w:val="00E86775"/>
    <w:rsid w:val="00E86886"/>
    <w:rsid w:val="00E87296"/>
    <w:rsid w:val="00E87E60"/>
    <w:rsid w:val="00E90566"/>
    <w:rsid w:val="00E90654"/>
    <w:rsid w:val="00E908CB"/>
    <w:rsid w:val="00E90D28"/>
    <w:rsid w:val="00E90E46"/>
    <w:rsid w:val="00E90E5B"/>
    <w:rsid w:val="00E90E82"/>
    <w:rsid w:val="00E91065"/>
    <w:rsid w:val="00E9119B"/>
    <w:rsid w:val="00E92CB7"/>
    <w:rsid w:val="00E933A6"/>
    <w:rsid w:val="00E93BC3"/>
    <w:rsid w:val="00E9464F"/>
    <w:rsid w:val="00E947D9"/>
    <w:rsid w:val="00E9570C"/>
    <w:rsid w:val="00E95F78"/>
    <w:rsid w:val="00E96723"/>
    <w:rsid w:val="00E97453"/>
    <w:rsid w:val="00E9751B"/>
    <w:rsid w:val="00E97890"/>
    <w:rsid w:val="00E97A4A"/>
    <w:rsid w:val="00E97BDB"/>
    <w:rsid w:val="00E97BF2"/>
    <w:rsid w:val="00EA0F29"/>
    <w:rsid w:val="00EA1025"/>
    <w:rsid w:val="00EA1F3D"/>
    <w:rsid w:val="00EA20E6"/>
    <w:rsid w:val="00EA232B"/>
    <w:rsid w:val="00EA24ED"/>
    <w:rsid w:val="00EA2E30"/>
    <w:rsid w:val="00EA3B48"/>
    <w:rsid w:val="00EA462C"/>
    <w:rsid w:val="00EA4ADB"/>
    <w:rsid w:val="00EA4E7E"/>
    <w:rsid w:val="00EA505A"/>
    <w:rsid w:val="00EA5C4D"/>
    <w:rsid w:val="00EA6281"/>
    <w:rsid w:val="00EA713C"/>
    <w:rsid w:val="00EA7A27"/>
    <w:rsid w:val="00EB03B9"/>
    <w:rsid w:val="00EB0DAC"/>
    <w:rsid w:val="00EB15F7"/>
    <w:rsid w:val="00EB1B2F"/>
    <w:rsid w:val="00EB2597"/>
    <w:rsid w:val="00EB25A6"/>
    <w:rsid w:val="00EB3010"/>
    <w:rsid w:val="00EB35AC"/>
    <w:rsid w:val="00EB3685"/>
    <w:rsid w:val="00EB3A3B"/>
    <w:rsid w:val="00EB548F"/>
    <w:rsid w:val="00EB57A0"/>
    <w:rsid w:val="00EB5943"/>
    <w:rsid w:val="00EB5D3A"/>
    <w:rsid w:val="00EB636A"/>
    <w:rsid w:val="00EB66AD"/>
    <w:rsid w:val="00EB78F3"/>
    <w:rsid w:val="00EC0DFC"/>
    <w:rsid w:val="00EC130B"/>
    <w:rsid w:val="00EC1359"/>
    <w:rsid w:val="00EC1635"/>
    <w:rsid w:val="00EC1CA1"/>
    <w:rsid w:val="00EC24FF"/>
    <w:rsid w:val="00EC25DC"/>
    <w:rsid w:val="00EC2A7C"/>
    <w:rsid w:val="00EC2ECC"/>
    <w:rsid w:val="00EC2F3F"/>
    <w:rsid w:val="00EC31C8"/>
    <w:rsid w:val="00EC31FB"/>
    <w:rsid w:val="00EC3A35"/>
    <w:rsid w:val="00EC3DFB"/>
    <w:rsid w:val="00EC3F86"/>
    <w:rsid w:val="00EC43E9"/>
    <w:rsid w:val="00EC49B6"/>
    <w:rsid w:val="00EC54B3"/>
    <w:rsid w:val="00EC55CF"/>
    <w:rsid w:val="00EC5688"/>
    <w:rsid w:val="00EC5ED7"/>
    <w:rsid w:val="00EC649F"/>
    <w:rsid w:val="00EC68D5"/>
    <w:rsid w:val="00EC6F59"/>
    <w:rsid w:val="00EC71F6"/>
    <w:rsid w:val="00EC7373"/>
    <w:rsid w:val="00ED02D4"/>
    <w:rsid w:val="00ED0430"/>
    <w:rsid w:val="00ED0461"/>
    <w:rsid w:val="00ED0C05"/>
    <w:rsid w:val="00ED1146"/>
    <w:rsid w:val="00ED11D5"/>
    <w:rsid w:val="00ED16D3"/>
    <w:rsid w:val="00ED187C"/>
    <w:rsid w:val="00ED2494"/>
    <w:rsid w:val="00ED2C27"/>
    <w:rsid w:val="00ED31F7"/>
    <w:rsid w:val="00ED32A1"/>
    <w:rsid w:val="00ED32B9"/>
    <w:rsid w:val="00ED42F8"/>
    <w:rsid w:val="00ED46BD"/>
    <w:rsid w:val="00ED474C"/>
    <w:rsid w:val="00ED5F2A"/>
    <w:rsid w:val="00ED6154"/>
    <w:rsid w:val="00ED69EA"/>
    <w:rsid w:val="00ED6C73"/>
    <w:rsid w:val="00ED71D2"/>
    <w:rsid w:val="00ED7668"/>
    <w:rsid w:val="00ED7A54"/>
    <w:rsid w:val="00ED7C7E"/>
    <w:rsid w:val="00ED7DD2"/>
    <w:rsid w:val="00ED7E8D"/>
    <w:rsid w:val="00EE05C7"/>
    <w:rsid w:val="00EE16AD"/>
    <w:rsid w:val="00EE206C"/>
    <w:rsid w:val="00EE21EE"/>
    <w:rsid w:val="00EE3257"/>
    <w:rsid w:val="00EE3406"/>
    <w:rsid w:val="00EE3B89"/>
    <w:rsid w:val="00EE4690"/>
    <w:rsid w:val="00EE4E28"/>
    <w:rsid w:val="00EE58FD"/>
    <w:rsid w:val="00EE5D59"/>
    <w:rsid w:val="00EE6785"/>
    <w:rsid w:val="00EE7D6E"/>
    <w:rsid w:val="00EF0084"/>
    <w:rsid w:val="00EF18C1"/>
    <w:rsid w:val="00EF1969"/>
    <w:rsid w:val="00EF1BF4"/>
    <w:rsid w:val="00EF22DB"/>
    <w:rsid w:val="00EF26BA"/>
    <w:rsid w:val="00EF286C"/>
    <w:rsid w:val="00EF2B3C"/>
    <w:rsid w:val="00EF3153"/>
    <w:rsid w:val="00EF3D58"/>
    <w:rsid w:val="00EF5479"/>
    <w:rsid w:val="00EF58A1"/>
    <w:rsid w:val="00EF59CF"/>
    <w:rsid w:val="00EF67C6"/>
    <w:rsid w:val="00EF759A"/>
    <w:rsid w:val="00EF75E1"/>
    <w:rsid w:val="00EF75F8"/>
    <w:rsid w:val="00EF7E62"/>
    <w:rsid w:val="00EF7F2F"/>
    <w:rsid w:val="00EF7F5E"/>
    <w:rsid w:val="00F008D2"/>
    <w:rsid w:val="00F01077"/>
    <w:rsid w:val="00F016F0"/>
    <w:rsid w:val="00F01CB8"/>
    <w:rsid w:val="00F01D6B"/>
    <w:rsid w:val="00F02B47"/>
    <w:rsid w:val="00F035E7"/>
    <w:rsid w:val="00F0513E"/>
    <w:rsid w:val="00F05228"/>
    <w:rsid w:val="00F05733"/>
    <w:rsid w:val="00F05B8B"/>
    <w:rsid w:val="00F05BB6"/>
    <w:rsid w:val="00F0607C"/>
    <w:rsid w:val="00F06D8B"/>
    <w:rsid w:val="00F071CD"/>
    <w:rsid w:val="00F07317"/>
    <w:rsid w:val="00F07881"/>
    <w:rsid w:val="00F07F32"/>
    <w:rsid w:val="00F07F7E"/>
    <w:rsid w:val="00F10064"/>
    <w:rsid w:val="00F10578"/>
    <w:rsid w:val="00F10617"/>
    <w:rsid w:val="00F10763"/>
    <w:rsid w:val="00F10F58"/>
    <w:rsid w:val="00F113CF"/>
    <w:rsid w:val="00F11B13"/>
    <w:rsid w:val="00F11C06"/>
    <w:rsid w:val="00F12242"/>
    <w:rsid w:val="00F126B5"/>
    <w:rsid w:val="00F1378D"/>
    <w:rsid w:val="00F138E5"/>
    <w:rsid w:val="00F13F81"/>
    <w:rsid w:val="00F14198"/>
    <w:rsid w:val="00F1452E"/>
    <w:rsid w:val="00F1473B"/>
    <w:rsid w:val="00F14B60"/>
    <w:rsid w:val="00F14D5A"/>
    <w:rsid w:val="00F15229"/>
    <w:rsid w:val="00F17546"/>
    <w:rsid w:val="00F17A43"/>
    <w:rsid w:val="00F21AA4"/>
    <w:rsid w:val="00F224CA"/>
    <w:rsid w:val="00F22552"/>
    <w:rsid w:val="00F22B25"/>
    <w:rsid w:val="00F2340C"/>
    <w:rsid w:val="00F23C53"/>
    <w:rsid w:val="00F23E7B"/>
    <w:rsid w:val="00F24F48"/>
    <w:rsid w:val="00F25FE3"/>
    <w:rsid w:val="00F26474"/>
    <w:rsid w:val="00F269C2"/>
    <w:rsid w:val="00F26C34"/>
    <w:rsid w:val="00F26F3E"/>
    <w:rsid w:val="00F275F4"/>
    <w:rsid w:val="00F27A11"/>
    <w:rsid w:val="00F27C62"/>
    <w:rsid w:val="00F27FF0"/>
    <w:rsid w:val="00F30420"/>
    <w:rsid w:val="00F30886"/>
    <w:rsid w:val="00F315F4"/>
    <w:rsid w:val="00F317F5"/>
    <w:rsid w:val="00F31C4B"/>
    <w:rsid w:val="00F328CD"/>
    <w:rsid w:val="00F32C6F"/>
    <w:rsid w:val="00F33322"/>
    <w:rsid w:val="00F33E14"/>
    <w:rsid w:val="00F346BD"/>
    <w:rsid w:val="00F36B41"/>
    <w:rsid w:val="00F3747E"/>
    <w:rsid w:val="00F37712"/>
    <w:rsid w:val="00F37C14"/>
    <w:rsid w:val="00F40253"/>
    <w:rsid w:val="00F40507"/>
    <w:rsid w:val="00F4054D"/>
    <w:rsid w:val="00F40A97"/>
    <w:rsid w:val="00F411C1"/>
    <w:rsid w:val="00F4139E"/>
    <w:rsid w:val="00F422C1"/>
    <w:rsid w:val="00F42936"/>
    <w:rsid w:val="00F42FB8"/>
    <w:rsid w:val="00F43D9C"/>
    <w:rsid w:val="00F446E7"/>
    <w:rsid w:val="00F44C82"/>
    <w:rsid w:val="00F44D71"/>
    <w:rsid w:val="00F450AC"/>
    <w:rsid w:val="00F45B10"/>
    <w:rsid w:val="00F45CE2"/>
    <w:rsid w:val="00F4620D"/>
    <w:rsid w:val="00F466A9"/>
    <w:rsid w:val="00F46BE5"/>
    <w:rsid w:val="00F47102"/>
    <w:rsid w:val="00F475FD"/>
    <w:rsid w:val="00F47792"/>
    <w:rsid w:val="00F4788B"/>
    <w:rsid w:val="00F47CFC"/>
    <w:rsid w:val="00F47D2D"/>
    <w:rsid w:val="00F47FBF"/>
    <w:rsid w:val="00F503CD"/>
    <w:rsid w:val="00F50965"/>
    <w:rsid w:val="00F51140"/>
    <w:rsid w:val="00F51945"/>
    <w:rsid w:val="00F519F2"/>
    <w:rsid w:val="00F51AC7"/>
    <w:rsid w:val="00F51B67"/>
    <w:rsid w:val="00F521F8"/>
    <w:rsid w:val="00F52208"/>
    <w:rsid w:val="00F52C15"/>
    <w:rsid w:val="00F53101"/>
    <w:rsid w:val="00F5477C"/>
    <w:rsid w:val="00F55838"/>
    <w:rsid w:val="00F55948"/>
    <w:rsid w:val="00F56B1C"/>
    <w:rsid w:val="00F56BBE"/>
    <w:rsid w:val="00F56CCE"/>
    <w:rsid w:val="00F56CFE"/>
    <w:rsid w:val="00F56F65"/>
    <w:rsid w:val="00F570DE"/>
    <w:rsid w:val="00F6084A"/>
    <w:rsid w:val="00F60C39"/>
    <w:rsid w:val="00F61E18"/>
    <w:rsid w:val="00F624E4"/>
    <w:rsid w:val="00F6264E"/>
    <w:rsid w:val="00F628A8"/>
    <w:rsid w:val="00F62A74"/>
    <w:rsid w:val="00F6373F"/>
    <w:rsid w:val="00F637E5"/>
    <w:rsid w:val="00F64157"/>
    <w:rsid w:val="00F64303"/>
    <w:rsid w:val="00F645DC"/>
    <w:rsid w:val="00F6488D"/>
    <w:rsid w:val="00F64971"/>
    <w:rsid w:val="00F64AA2"/>
    <w:rsid w:val="00F64FBA"/>
    <w:rsid w:val="00F661D7"/>
    <w:rsid w:val="00F66B0D"/>
    <w:rsid w:val="00F66BF1"/>
    <w:rsid w:val="00F6721A"/>
    <w:rsid w:val="00F67265"/>
    <w:rsid w:val="00F673E2"/>
    <w:rsid w:val="00F676C5"/>
    <w:rsid w:val="00F67EBB"/>
    <w:rsid w:val="00F67FCD"/>
    <w:rsid w:val="00F70005"/>
    <w:rsid w:val="00F702DB"/>
    <w:rsid w:val="00F706A8"/>
    <w:rsid w:val="00F70C6F"/>
    <w:rsid w:val="00F71918"/>
    <w:rsid w:val="00F7303A"/>
    <w:rsid w:val="00F73246"/>
    <w:rsid w:val="00F7399E"/>
    <w:rsid w:val="00F73A21"/>
    <w:rsid w:val="00F740CE"/>
    <w:rsid w:val="00F74442"/>
    <w:rsid w:val="00F7451E"/>
    <w:rsid w:val="00F752CD"/>
    <w:rsid w:val="00F7549C"/>
    <w:rsid w:val="00F759B2"/>
    <w:rsid w:val="00F76BE2"/>
    <w:rsid w:val="00F77AF9"/>
    <w:rsid w:val="00F77DDA"/>
    <w:rsid w:val="00F80187"/>
    <w:rsid w:val="00F80412"/>
    <w:rsid w:val="00F8047B"/>
    <w:rsid w:val="00F806A1"/>
    <w:rsid w:val="00F806D7"/>
    <w:rsid w:val="00F8092C"/>
    <w:rsid w:val="00F81194"/>
    <w:rsid w:val="00F819A4"/>
    <w:rsid w:val="00F81E61"/>
    <w:rsid w:val="00F820F6"/>
    <w:rsid w:val="00F82249"/>
    <w:rsid w:val="00F827F1"/>
    <w:rsid w:val="00F82E12"/>
    <w:rsid w:val="00F83ECC"/>
    <w:rsid w:val="00F83F65"/>
    <w:rsid w:val="00F84437"/>
    <w:rsid w:val="00F8504C"/>
    <w:rsid w:val="00F85349"/>
    <w:rsid w:val="00F85729"/>
    <w:rsid w:val="00F85BB4"/>
    <w:rsid w:val="00F86134"/>
    <w:rsid w:val="00F87A03"/>
    <w:rsid w:val="00F902B5"/>
    <w:rsid w:val="00F9092A"/>
    <w:rsid w:val="00F9224E"/>
    <w:rsid w:val="00F92888"/>
    <w:rsid w:val="00F929DB"/>
    <w:rsid w:val="00F92B18"/>
    <w:rsid w:val="00F9356F"/>
    <w:rsid w:val="00F9476D"/>
    <w:rsid w:val="00F947A1"/>
    <w:rsid w:val="00F94963"/>
    <w:rsid w:val="00F9501A"/>
    <w:rsid w:val="00F954D7"/>
    <w:rsid w:val="00F95EAE"/>
    <w:rsid w:val="00F968ED"/>
    <w:rsid w:val="00F97E90"/>
    <w:rsid w:val="00FA000C"/>
    <w:rsid w:val="00FA024E"/>
    <w:rsid w:val="00FA0B0D"/>
    <w:rsid w:val="00FA168B"/>
    <w:rsid w:val="00FA19AE"/>
    <w:rsid w:val="00FA1A47"/>
    <w:rsid w:val="00FA212A"/>
    <w:rsid w:val="00FA21F8"/>
    <w:rsid w:val="00FA24B9"/>
    <w:rsid w:val="00FA2D4C"/>
    <w:rsid w:val="00FA33CA"/>
    <w:rsid w:val="00FA3415"/>
    <w:rsid w:val="00FA3778"/>
    <w:rsid w:val="00FA4B96"/>
    <w:rsid w:val="00FA4C0E"/>
    <w:rsid w:val="00FA58D2"/>
    <w:rsid w:val="00FA58D5"/>
    <w:rsid w:val="00FA6FDD"/>
    <w:rsid w:val="00FA707C"/>
    <w:rsid w:val="00FB00A1"/>
    <w:rsid w:val="00FB05B2"/>
    <w:rsid w:val="00FB0B1F"/>
    <w:rsid w:val="00FB1448"/>
    <w:rsid w:val="00FB18D6"/>
    <w:rsid w:val="00FB3067"/>
    <w:rsid w:val="00FB3D40"/>
    <w:rsid w:val="00FB3FE5"/>
    <w:rsid w:val="00FB4A5C"/>
    <w:rsid w:val="00FB4F0D"/>
    <w:rsid w:val="00FB5853"/>
    <w:rsid w:val="00FB5C0C"/>
    <w:rsid w:val="00FB5E1D"/>
    <w:rsid w:val="00FB6010"/>
    <w:rsid w:val="00FB6019"/>
    <w:rsid w:val="00FB64D1"/>
    <w:rsid w:val="00FB6E0F"/>
    <w:rsid w:val="00FB70CE"/>
    <w:rsid w:val="00FC0725"/>
    <w:rsid w:val="00FC0796"/>
    <w:rsid w:val="00FC1109"/>
    <w:rsid w:val="00FC157C"/>
    <w:rsid w:val="00FC1AA2"/>
    <w:rsid w:val="00FC1C79"/>
    <w:rsid w:val="00FC1FE4"/>
    <w:rsid w:val="00FC33C1"/>
    <w:rsid w:val="00FC4898"/>
    <w:rsid w:val="00FC49F2"/>
    <w:rsid w:val="00FC5842"/>
    <w:rsid w:val="00FC58ED"/>
    <w:rsid w:val="00FC5BC5"/>
    <w:rsid w:val="00FC67C2"/>
    <w:rsid w:val="00FC6825"/>
    <w:rsid w:val="00FC725E"/>
    <w:rsid w:val="00FC72A7"/>
    <w:rsid w:val="00FC7811"/>
    <w:rsid w:val="00FD0329"/>
    <w:rsid w:val="00FD38C2"/>
    <w:rsid w:val="00FD3B03"/>
    <w:rsid w:val="00FD45A6"/>
    <w:rsid w:val="00FD4E79"/>
    <w:rsid w:val="00FD5008"/>
    <w:rsid w:val="00FD59E8"/>
    <w:rsid w:val="00FD61B0"/>
    <w:rsid w:val="00FD6426"/>
    <w:rsid w:val="00FD65E2"/>
    <w:rsid w:val="00FD774C"/>
    <w:rsid w:val="00FD791E"/>
    <w:rsid w:val="00FD7DB6"/>
    <w:rsid w:val="00FE080D"/>
    <w:rsid w:val="00FE0954"/>
    <w:rsid w:val="00FE13D5"/>
    <w:rsid w:val="00FE14CF"/>
    <w:rsid w:val="00FE1E02"/>
    <w:rsid w:val="00FE2089"/>
    <w:rsid w:val="00FE28BD"/>
    <w:rsid w:val="00FE29F4"/>
    <w:rsid w:val="00FE3465"/>
    <w:rsid w:val="00FE3554"/>
    <w:rsid w:val="00FE3A0E"/>
    <w:rsid w:val="00FE3A1D"/>
    <w:rsid w:val="00FE3AA2"/>
    <w:rsid w:val="00FE3AE6"/>
    <w:rsid w:val="00FE437A"/>
    <w:rsid w:val="00FE53BC"/>
    <w:rsid w:val="00FE59E0"/>
    <w:rsid w:val="00FE6EBB"/>
    <w:rsid w:val="00FE70A1"/>
    <w:rsid w:val="00FE7515"/>
    <w:rsid w:val="00FF0459"/>
    <w:rsid w:val="00FF06E1"/>
    <w:rsid w:val="00FF10CF"/>
    <w:rsid w:val="00FF17A5"/>
    <w:rsid w:val="00FF1A57"/>
    <w:rsid w:val="00FF23FB"/>
    <w:rsid w:val="00FF2434"/>
    <w:rsid w:val="00FF2B0E"/>
    <w:rsid w:val="00FF4746"/>
    <w:rsid w:val="00FF48ED"/>
    <w:rsid w:val="00FF4EFF"/>
    <w:rsid w:val="00FF50CD"/>
    <w:rsid w:val="00FF5376"/>
    <w:rsid w:val="00FF5BB9"/>
    <w:rsid w:val="00FF5CF7"/>
    <w:rsid w:val="00FF5F0D"/>
    <w:rsid w:val="00FF5F33"/>
    <w:rsid w:val="00FF60A9"/>
    <w:rsid w:val="00FF6E67"/>
    <w:rsid w:val="00FF7475"/>
    <w:rsid w:val="00FF7603"/>
    <w:rsid w:val="00FF7936"/>
    <w:rsid w:val="00FF7BC1"/>
    <w:rsid w:val="00FF7BE5"/>
    <w:rsid w:val="00FF7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527"/>
    <w:pPr>
      <w:autoSpaceDE w:val="0"/>
      <w:autoSpaceDN w:val="0"/>
    </w:pPr>
    <w:rPr>
      <w:rFonts w:ascii="Times New Roman" w:eastAsia="Times New Roman" w:hAnsi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37527"/>
    <w:pPr>
      <w:keepNext/>
      <w:spacing w:before="40" w:after="20"/>
      <w:jc w:val="both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237527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237527"/>
    <w:pPr>
      <w:keepNext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237527"/>
    <w:rPr>
      <w:rFonts w:ascii="Arial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37527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237527"/>
    <w:rPr>
      <w:rFonts w:ascii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2375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37527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237527"/>
    <w:pPr>
      <w:ind w:left="720"/>
    </w:pPr>
  </w:style>
  <w:style w:type="paragraph" w:styleId="Footer">
    <w:name w:val="footer"/>
    <w:basedOn w:val="Normal"/>
    <w:link w:val="FooterChar"/>
    <w:uiPriority w:val="99"/>
    <w:rsid w:val="002375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37527"/>
    <w:rPr>
      <w:rFonts w:ascii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uiPriority w:val="99"/>
    <w:rsid w:val="00237527"/>
  </w:style>
  <w:style w:type="character" w:customStyle="1" w:styleId="hl">
    <w:name w:val="hl"/>
    <w:basedOn w:val="DefaultParagraphFont"/>
    <w:uiPriority w:val="99"/>
    <w:rsid w:val="002375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41</TotalTime>
  <Pages>1</Pages>
  <Words>509</Words>
  <Characters>2902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subject/>
  <dc:creator>DEVESH</dc:creator>
  <cp:keywords/>
  <dc:description/>
  <cp:lastModifiedBy>manisha</cp:lastModifiedBy>
  <cp:revision>6</cp:revision>
  <dcterms:created xsi:type="dcterms:W3CDTF">2014-08-07T11:15:00Z</dcterms:created>
  <dcterms:modified xsi:type="dcterms:W3CDTF">2014-09-10T05:09:00Z</dcterms:modified>
</cp:coreProperties>
</file>