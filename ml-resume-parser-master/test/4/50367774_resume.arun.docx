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844"/>
        <w:gridCol w:w="3838"/>
      </w:tblGrid>
      <w:tr w:rsidR="00083491" w:rsidRPr="008943FB" w:rsidTr="006A1DA6">
        <w:trPr>
          <w:trHeight w:val="842"/>
        </w:trPr>
        <w:tc>
          <w:tcPr>
            <w:tcW w:w="6756" w:type="dxa"/>
          </w:tcPr>
          <w:tbl>
            <w:tblPr>
              <w:tblW w:w="6158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158"/>
            </w:tblGrid>
            <w:tr w:rsidR="00083491" w:rsidRPr="008943FB" w:rsidTr="006A1DA6">
              <w:trPr>
                <w:trHeight w:val="519"/>
              </w:trPr>
              <w:tc>
                <w:tcPr>
                  <w:tcW w:w="6158" w:type="dxa"/>
                </w:tcPr>
                <w:p w:rsidR="00083491" w:rsidRPr="008943FB" w:rsidRDefault="007934C6" w:rsidP="00056EC2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42"/>
                      <w:szCs w:val="42"/>
                    </w:rPr>
                    <w:t>Arun Goyal</w:t>
                  </w:r>
                </w:p>
              </w:tc>
            </w:tr>
            <w:tr w:rsidR="00083491" w:rsidRPr="008943FB" w:rsidTr="006A1DA6">
              <w:trPr>
                <w:trHeight w:val="267"/>
              </w:trPr>
              <w:tc>
                <w:tcPr>
                  <w:tcW w:w="6158" w:type="dxa"/>
                </w:tcPr>
                <w:p w:rsidR="00083491" w:rsidRPr="008943FB" w:rsidRDefault="009F2958" w:rsidP="007934C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Citizenship</w:t>
                  </w:r>
                  <w:r w:rsidR="00A34C4E"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="00083491"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: </w:t>
                  </w:r>
                  <w:r w:rsidR="00056EC2"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Indian</w:t>
                  </w: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▪ Date of birth</w:t>
                  </w:r>
                  <w:r w:rsidR="00A34C4E"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="00083491"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: </w:t>
                  </w:r>
                  <w:r w:rsidR="007934C6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04-02-1988</w:t>
                  </w:r>
                </w:p>
              </w:tc>
            </w:tr>
          </w:tbl>
          <w:p w:rsidR="00083491" w:rsidRPr="008943FB" w:rsidRDefault="00083491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90" w:type="dxa"/>
          </w:tcPr>
          <w:tbl>
            <w:tblPr>
              <w:tblW w:w="345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452"/>
            </w:tblGrid>
            <w:tr w:rsidR="00083491" w:rsidRPr="008943FB" w:rsidTr="00D6548D">
              <w:trPr>
                <w:trHeight w:val="257"/>
              </w:trPr>
              <w:tc>
                <w:tcPr>
                  <w:tcW w:w="345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8943FB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Contact</w:t>
                  </w:r>
                </w:p>
              </w:tc>
            </w:tr>
            <w:tr w:rsidR="00083491" w:rsidRPr="008943FB" w:rsidTr="00D6548D">
              <w:trPr>
                <w:trHeight w:val="514"/>
              </w:trPr>
              <w:tc>
                <w:tcPr>
                  <w:tcW w:w="345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8943F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Tel : </w:t>
                  </w:r>
                  <w:r w:rsidR="00056EC2"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+91 </w:t>
                  </w:r>
                  <w:r w:rsidR="00226C00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8591156653</w:t>
                  </w:r>
                </w:p>
                <w:p w:rsidR="009F2958" w:rsidRPr="008943FB" w:rsidRDefault="005D1C64" w:rsidP="00CF50D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000000" w:themeColor="text1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lang w:val="fr-FR"/>
                    </w:rPr>
                    <w:t>e-M</w:t>
                  </w:r>
                  <w:r w:rsidR="007934C6">
                    <w:rPr>
                      <w:rFonts w:ascii="Arial" w:hAnsi="Arial" w:cs="Arial"/>
                      <w:b/>
                      <w:bCs/>
                      <w:color w:val="000000" w:themeColor="text1"/>
                      <w:lang w:val="fr-FR"/>
                    </w:rPr>
                    <w:t>ail :yuva2009arun</w:t>
                  </w:r>
                  <w:r w:rsidR="00DC1128">
                    <w:rPr>
                      <w:rFonts w:ascii="Arial" w:hAnsi="Arial" w:cs="Arial"/>
                      <w:b/>
                      <w:bCs/>
                      <w:color w:val="000000" w:themeColor="text1"/>
                      <w:lang w:val="fr-FR"/>
                    </w:rPr>
                    <w:t>@gmail.com</w:t>
                  </w:r>
                </w:p>
              </w:tc>
            </w:tr>
          </w:tbl>
          <w:p w:rsidR="009F2958" w:rsidRPr="008943FB" w:rsidRDefault="009F2958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fr-FR"/>
              </w:rPr>
            </w:pPr>
          </w:p>
        </w:tc>
      </w:tr>
      <w:tr w:rsidR="009F2958" w:rsidRPr="008943FB" w:rsidTr="006A1DA6">
        <w:trPr>
          <w:trHeight w:val="870"/>
        </w:trPr>
        <w:tc>
          <w:tcPr>
            <w:tcW w:w="10547" w:type="dxa"/>
            <w:gridSpan w:val="2"/>
          </w:tcPr>
          <w:p w:rsidR="009F2958" w:rsidRPr="008943FB" w:rsidRDefault="009F2958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fr-FR"/>
              </w:rPr>
            </w:pPr>
          </w:p>
          <w:tbl>
            <w:tblPr>
              <w:tblW w:w="103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14"/>
            </w:tblGrid>
            <w:tr w:rsidR="009F2958" w:rsidRPr="008943FB" w:rsidTr="006A1DA6">
              <w:trPr>
                <w:trHeight w:val="267"/>
              </w:trPr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8943FB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Address</w:t>
                  </w:r>
                </w:p>
              </w:tc>
            </w:tr>
            <w:tr w:rsidR="009F2958" w:rsidRPr="008943FB" w:rsidTr="006A1DA6">
              <w:trPr>
                <w:trHeight w:val="323"/>
              </w:trPr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943FB" w:rsidRDefault="007934C6" w:rsidP="00226C0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 w:themeColor="text1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  <w:lang w:val="fr-FR"/>
                    </w:rPr>
                    <w:t xml:space="preserve">Goyal medicos,near </w:t>
                  </w:r>
                  <w:r w:rsidR="00226C00">
                    <w:rPr>
                      <w:rFonts w:ascii="Arial" w:hAnsi="Arial" w:cs="Arial"/>
                      <w:bCs/>
                      <w:color w:val="000000" w:themeColor="text1"/>
                      <w:lang w:val="fr-FR"/>
                    </w:rPr>
                    <w:t>co-operative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  <w:lang w:val="fr-FR"/>
                    </w:rPr>
                    <w:t xml:space="preserve"> bank, narwana road patran</w:t>
                  </w:r>
                </w:p>
              </w:tc>
            </w:tr>
          </w:tbl>
          <w:p w:rsidR="009F2958" w:rsidRPr="008943FB" w:rsidRDefault="009F2958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fr-FR"/>
              </w:rPr>
            </w:pPr>
          </w:p>
        </w:tc>
      </w:tr>
      <w:tr w:rsidR="00A34C4E" w:rsidRPr="008943FB" w:rsidTr="006A1DA6">
        <w:trPr>
          <w:trHeight w:val="1375"/>
        </w:trPr>
        <w:tc>
          <w:tcPr>
            <w:tcW w:w="10547" w:type="dxa"/>
            <w:gridSpan w:val="2"/>
          </w:tcPr>
          <w:p w:rsidR="00A34C4E" w:rsidRPr="008943FB" w:rsidRDefault="00A34C4E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fr-FR"/>
              </w:rPr>
            </w:pPr>
          </w:p>
          <w:tbl>
            <w:tblPr>
              <w:tblW w:w="103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14"/>
            </w:tblGrid>
            <w:tr w:rsidR="00A34C4E" w:rsidRPr="008943FB" w:rsidTr="006A1DA6">
              <w:trPr>
                <w:trHeight w:val="267"/>
              </w:trPr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8943FB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Profile</w:t>
                  </w:r>
                </w:p>
              </w:tc>
            </w:tr>
            <w:tr w:rsidR="00A34C4E" w:rsidRPr="008943FB" w:rsidTr="006A1DA6">
              <w:trPr>
                <w:trHeight w:val="828"/>
              </w:trPr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18"/>
                    <w:gridCol w:w="7968"/>
                  </w:tblGrid>
                  <w:tr w:rsidR="00315076" w:rsidRPr="008943FB" w:rsidTr="006A1DA6">
                    <w:trPr>
                      <w:trHeight w:val="491"/>
                    </w:trPr>
                    <w:tc>
                      <w:tcPr>
                        <w:tcW w:w="2118" w:type="dxa"/>
                      </w:tcPr>
                      <w:p w:rsidR="00315076" w:rsidRPr="008943FB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Objective</w:t>
                        </w:r>
                      </w:p>
                    </w:tc>
                    <w:tc>
                      <w:tcPr>
                        <w:tcW w:w="7968" w:type="dxa"/>
                      </w:tcPr>
                      <w:p w:rsidR="00315076" w:rsidRPr="008943FB" w:rsidRDefault="00226C00" w:rsidP="00226C0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226C00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To apply my exceptional communication, interpersonal, and organizational skills, as well as knowledge acquired through a bachelor’s degree in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baking sector.</w:t>
                        </w:r>
                      </w:p>
                    </w:tc>
                  </w:tr>
                  <w:tr w:rsidR="00315076" w:rsidRPr="008943FB" w:rsidTr="006A1DA6">
                    <w:trPr>
                      <w:trHeight w:val="337"/>
                    </w:trPr>
                    <w:tc>
                      <w:tcPr>
                        <w:tcW w:w="2118" w:type="dxa"/>
                      </w:tcPr>
                      <w:p w:rsidR="00315076" w:rsidRPr="008943FB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7968" w:type="dxa"/>
                      </w:tcPr>
                      <w:p w:rsidR="00315076" w:rsidRPr="008943FB" w:rsidRDefault="00315076" w:rsidP="00056EC2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c>
                  </w:tr>
                </w:tbl>
                <w:p w:rsidR="00A34C4E" w:rsidRPr="008943FB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:rsidR="00A34C4E" w:rsidRPr="008943FB" w:rsidRDefault="00A34C4E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315076" w:rsidRPr="008943FB" w:rsidTr="006A1DA6">
        <w:trPr>
          <w:trHeight w:val="1698"/>
        </w:trPr>
        <w:tc>
          <w:tcPr>
            <w:tcW w:w="10547" w:type="dxa"/>
            <w:gridSpan w:val="2"/>
          </w:tcPr>
          <w:p w:rsidR="00315076" w:rsidRPr="008943FB" w:rsidRDefault="00315076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tbl>
            <w:tblPr>
              <w:tblW w:w="103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14"/>
            </w:tblGrid>
            <w:tr w:rsidR="00315076" w:rsidRPr="008943FB" w:rsidTr="006A1DA6">
              <w:trPr>
                <w:trHeight w:val="267"/>
              </w:trPr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8943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Key Skills</w:t>
                  </w:r>
                </w:p>
              </w:tc>
            </w:tr>
            <w:tr w:rsidR="00315076" w:rsidRPr="008943FB" w:rsidTr="006A1DA6">
              <w:trPr>
                <w:trHeight w:val="1165"/>
              </w:trPr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8943FB" w:rsidRDefault="008943FB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F</w:t>
                  </w:r>
                  <w:r w:rsidR="00315076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amiliar with a vast array of programming languages, 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21"/>
                    <w:gridCol w:w="2522"/>
                    <w:gridCol w:w="2522"/>
                    <w:gridCol w:w="2522"/>
                  </w:tblGrid>
                  <w:tr w:rsidR="003303B1" w:rsidRPr="008943FB" w:rsidTr="006A1DA6">
                    <w:trPr>
                      <w:trHeight w:val="463"/>
                    </w:trPr>
                    <w:tc>
                      <w:tcPr>
                        <w:tcW w:w="2521" w:type="dxa"/>
                        <w:tcBorders>
                          <w:right w:val="single" w:sz="4" w:space="0" w:color="6D83B3"/>
                        </w:tcBorders>
                      </w:tcPr>
                      <w:p w:rsidR="00130370" w:rsidRPr="008943FB" w:rsidRDefault="00DC1128" w:rsidP="00056EC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C++,Core Java (J2SE</w:t>
                        </w:r>
                        <w:r w:rsidR="00056EC2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)</w:t>
                        </w:r>
                        <w:r w:rsidR="00394E51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</w:tc>
                    <w:tc>
                      <w:tcPr>
                        <w:tcW w:w="252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8943FB" w:rsidRDefault="00DC1128" w:rsidP="00DC112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Mysql,db2</w:t>
                        </w:r>
                        <w:r w:rsidR="0078665D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</w:tc>
                    <w:tc>
                      <w:tcPr>
                        <w:tcW w:w="252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8943FB" w:rsidRDefault="004E59C1" w:rsidP="005B51E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Windows (</w:t>
                        </w:r>
                        <w:r w:rsidR="005B51E6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98/XP/Vista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, 7</w:t>
                        </w:r>
                        <w:r w:rsidR="005B51E6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)</w:t>
                        </w:r>
                        <w:r w:rsidR="0078665D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</w:tc>
                    <w:tc>
                      <w:tcPr>
                        <w:tcW w:w="2522" w:type="dxa"/>
                        <w:tcBorders>
                          <w:left w:val="single" w:sz="4" w:space="0" w:color="6D83B3"/>
                        </w:tcBorders>
                      </w:tcPr>
                      <w:p w:rsidR="00130370" w:rsidRPr="008943FB" w:rsidRDefault="00226C0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MS word,MS office</w:t>
                        </w:r>
                        <w:r w:rsidR="009D7663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</w:tc>
                  </w:tr>
                  <w:tr w:rsidR="003303B1" w:rsidRPr="008943FB" w:rsidTr="006A1DA6">
                    <w:trPr>
                      <w:trHeight w:val="295"/>
                    </w:trPr>
                    <w:tc>
                      <w:tcPr>
                        <w:tcW w:w="2521" w:type="dxa"/>
                        <w:tcBorders>
                          <w:right w:val="single" w:sz="4" w:space="0" w:color="6D83B3"/>
                        </w:tcBorders>
                      </w:tcPr>
                      <w:p w:rsidR="00130370" w:rsidRPr="008943FB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252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8943FB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252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8943FB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2522" w:type="dxa"/>
                        <w:tcBorders>
                          <w:left w:val="single" w:sz="4" w:space="0" w:color="6D83B3"/>
                        </w:tcBorders>
                      </w:tcPr>
                      <w:p w:rsidR="00130370" w:rsidRPr="008943FB" w:rsidRDefault="00130370" w:rsidP="005B51E6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c>
                  </w:tr>
                </w:tbl>
                <w:p w:rsidR="00315076" w:rsidRPr="008943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:rsidR="00315076" w:rsidRPr="008943FB" w:rsidRDefault="00315076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315076" w:rsidRPr="008943FB" w:rsidTr="006A1DA6">
        <w:trPr>
          <w:trHeight w:val="1656"/>
        </w:trPr>
        <w:tc>
          <w:tcPr>
            <w:tcW w:w="10547" w:type="dxa"/>
            <w:gridSpan w:val="2"/>
          </w:tcPr>
          <w:p w:rsidR="00315076" w:rsidRPr="008943FB" w:rsidRDefault="00315076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tbl>
            <w:tblPr>
              <w:tblW w:w="103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14"/>
            </w:tblGrid>
            <w:tr w:rsidR="00315076" w:rsidRPr="008943FB" w:rsidTr="006A1DA6">
              <w:trPr>
                <w:trHeight w:val="267"/>
              </w:trPr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8943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Education</w:t>
                  </w:r>
                </w:p>
              </w:tc>
            </w:tr>
            <w:tr w:rsidR="00315076" w:rsidRPr="008943FB" w:rsidTr="006A1DA6">
              <w:trPr>
                <w:trHeight w:val="1123"/>
              </w:trPr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23"/>
                    <w:gridCol w:w="7963"/>
                  </w:tblGrid>
                  <w:tr w:rsidR="003303B1" w:rsidRPr="008943FB" w:rsidTr="006A1DA6">
                    <w:trPr>
                      <w:trHeight w:val="533"/>
                    </w:trPr>
                    <w:tc>
                      <w:tcPr>
                        <w:tcW w:w="2123" w:type="dxa"/>
                      </w:tcPr>
                      <w:p w:rsidR="00DB5A85" w:rsidRPr="008943FB" w:rsidRDefault="00DC1128" w:rsidP="00DC112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2010</w:t>
                        </w:r>
                        <w:r w:rsidR="00DB5A85" w:rsidRPr="008943FB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to 20</w:t>
                        </w:r>
                        <w:r w:rsidR="005B51E6" w:rsidRPr="008943FB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7963" w:type="dxa"/>
                      </w:tcPr>
                      <w:p w:rsidR="00DB5A85" w:rsidRPr="008943FB" w:rsidRDefault="005B51E6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Bachelor of Technology in</w:t>
                        </w:r>
                        <w:r w:rsidR="00DB5A85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DC1128">
                          <w:rPr>
                            <w:rFonts w:ascii="Arial" w:hAnsi="Arial" w:cs="Arial"/>
                            <w:color w:val="000000" w:themeColor="text1"/>
                          </w:rPr>
                          <w:t>Computer Science</w:t>
                        </w:r>
                        <w:r w:rsidR="00245B81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with </w:t>
                        </w:r>
                        <w:r w:rsidR="00740B9C">
                          <w:rPr>
                            <w:rFonts w:ascii="Arial" w:hAnsi="Arial" w:cs="Arial"/>
                            <w:color w:val="000000" w:themeColor="text1"/>
                          </w:rPr>
                          <w:t>77</w:t>
                        </w:r>
                        <w:r w:rsidR="00F12F0D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%.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</w:p>
                      <w:p w:rsidR="00DB5A85" w:rsidRPr="008943FB" w:rsidRDefault="005B51E6" w:rsidP="00DC112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Punjab</w:t>
                        </w:r>
                        <w:r w:rsidR="00DC1128">
                          <w:rPr>
                            <w:rFonts w:ascii="Arial" w:hAnsi="Arial" w:cs="Arial"/>
                            <w:color w:val="000000" w:themeColor="text1"/>
                          </w:rPr>
                          <w:t>i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University</w:t>
                        </w:r>
                        <w:r w:rsidR="00F12F0D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, </w:t>
                        </w:r>
                        <w:r w:rsidR="00DC1128">
                          <w:rPr>
                            <w:rFonts w:ascii="Arial" w:hAnsi="Arial" w:cs="Arial"/>
                            <w:color w:val="000000" w:themeColor="text1"/>
                          </w:rPr>
                          <w:t>Patiala</w:t>
                        </w:r>
                        <w:r w:rsidR="004B4CD0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</w:tc>
                  </w:tr>
                  <w:tr w:rsidR="003303B1" w:rsidRPr="008943FB" w:rsidTr="006A1DA6">
                    <w:trPr>
                      <w:trHeight w:val="295"/>
                    </w:trPr>
                    <w:tc>
                      <w:tcPr>
                        <w:tcW w:w="2123" w:type="dxa"/>
                      </w:tcPr>
                      <w:p w:rsidR="00DB5A85" w:rsidRPr="008943FB" w:rsidRDefault="005B51E6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2007</w:t>
                        </w:r>
                        <w:r w:rsidR="00DB5A85" w:rsidRPr="008943FB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to 20</w:t>
                        </w:r>
                        <w:r w:rsidR="00DC1128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7963" w:type="dxa"/>
                      </w:tcPr>
                      <w:p w:rsidR="00DB5A85" w:rsidRPr="008943FB" w:rsidRDefault="00DC1128" w:rsidP="00DC112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Diploma</w:t>
                        </w:r>
                        <w:r w:rsidR="007934C6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 With 72</w:t>
                        </w:r>
                        <w:r w:rsidR="004B4CD0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%</w:t>
                        </w:r>
                        <w:r w:rsidR="005B51E6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F12F0D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in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PSBTE,</w:t>
                        </w:r>
                        <w:r w:rsidR="00DF74A3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7934C6">
                          <w:rPr>
                            <w:rFonts w:ascii="Arial" w:hAnsi="Arial" w:cs="Arial"/>
                            <w:color w:val="000000" w:themeColor="text1"/>
                          </w:rPr>
                          <w:t>Thapar Polytechnic College Patiala</w:t>
                        </w:r>
                        <w:r w:rsidR="005B51E6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</w:tc>
                  </w:tr>
                  <w:tr w:rsidR="003303B1" w:rsidRPr="008943FB" w:rsidTr="006A1DA6">
                    <w:trPr>
                      <w:trHeight w:val="281"/>
                    </w:trPr>
                    <w:tc>
                      <w:tcPr>
                        <w:tcW w:w="2123" w:type="dxa"/>
                      </w:tcPr>
                      <w:p w:rsidR="00DB5A85" w:rsidRPr="008943FB" w:rsidRDefault="007934C6" w:rsidP="00DC112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2003</w:t>
                        </w:r>
                        <w:r w:rsidR="00DB5A85" w:rsidRPr="008943FB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to 200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4</w:t>
                        </w:r>
                      </w:p>
                    </w:tc>
                    <w:tc>
                      <w:tcPr>
                        <w:tcW w:w="7963" w:type="dxa"/>
                      </w:tcPr>
                      <w:p w:rsidR="00DB5A85" w:rsidRPr="008943FB" w:rsidRDefault="005B51E6" w:rsidP="007934C6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10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  <w:vertAlign w:val="superscript"/>
                          </w:rPr>
                          <w:t>th</w:t>
                        </w:r>
                        <w:r w:rsidR="004B4CD0" w:rsidRPr="008943FB">
                          <w:rPr>
                            <w:rFonts w:ascii="Arial" w:hAnsi="Arial" w:cs="Arial"/>
                            <w:color w:val="000000" w:themeColor="text1"/>
                            <w:vertAlign w:val="superscript"/>
                          </w:rPr>
                          <w:t xml:space="preserve">  </w:t>
                        </w:r>
                        <w:r w:rsidR="004B4CD0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With </w:t>
                        </w:r>
                        <w:r w:rsidR="007934C6">
                          <w:rPr>
                            <w:rFonts w:ascii="Arial" w:hAnsi="Arial" w:cs="Arial"/>
                            <w:color w:val="000000" w:themeColor="text1"/>
                          </w:rPr>
                          <w:t>72</w:t>
                        </w:r>
                        <w:r w:rsidR="004B4CD0"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% in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DC1128">
                          <w:rPr>
                            <w:rFonts w:ascii="Arial" w:hAnsi="Arial" w:cs="Arial"/>
                            <w:color w:val="000000" w:themeColor="text1"/>
                          </w:rPr>
                          <w:t>PSEB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</w:tbl>
                <w:p w:rsidR="00315076" w:rsidRPr="008943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:rsidR="00315076" w:rsidRPr="008943FB" w:rsidRDefault="00315076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315076" w:rsidRPr="008943FB" w:rsidTr="006A1DA6">
        <w:trPr>
          <w:trHeight w:val="5431"/>
        </w:trPr>
        <w:tc>
          <w:tcPr>
            <w:tcW w:w="10547" w:type="dxa"/>
            <w:gridSpan w:val="2"/>
          </w:tcPr>
          <w:p w:rsidR="001F6CAE" w:rsidRPr="008943FB" w:rsidRDefault="001F6CAE" w:rsidP="001F6CA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tbl>
            <w:tblPr>
              <w:tblW w:w="103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14"/>
            </w:tblGrid>
            <w:tr w:rsidR="001F6CAE" w:rsidRPr="008943FB" w:rsidTr="00D12210">
              <w:trPr>
                <w:trHeight w:val="267"/>
              </w:trPr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F6CAE" w:rsidRPr="008943FB" w:rsidRDefault="001F6CAE" w:rsidP="00D122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Experience</w:t>
                  </w:r>
                </w:p>
              </w:tc>
            </w:tr>
            <w:tr w:rsidR="001F6CAE" w:rsidRPr="008943FB" w:rsidTr="00D12210">
              <w:trPr>
                <w:trHeight w:val="1123"/>
              </w:trPr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23"/>
                    <w:gridCol w:w="7963"/>
                  </w:tblGrid>
                  <w:tr w:rsidR="001F6CAE" w:rsidRPr="008943FB" w:rsidTr="00D12210">
                    <w:trPr>
                      <w:trHeight w:val="533"/>
                    </w:trPr>
                    <w:tc>
                      <w:tcPr>
                        <w:tcW w:w="2123" w:type="dxa"/>
                      </w:tcPr>
                      <w:p w:rsidR="001F6CAE" w:rsidRPr="008943FB" w:rsidRDefault="001F6CAE" w:rsidP="00D1221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Jan 2013 to april 2013</w:t>
                        </w:r>
                      </w:p>
                    </w:tc>
                    <w:tc>
                      <w:tcPr>
                        <w:tcW w:w="7963" w:type="dxa"/>
                      </w:tcPr>
                      <w:p w:rsidR="001F6CAE" w:rsidRPr="001F6CAE" w:rsidRDefault="001F6CAE" w:rsidP="00D1221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Coustmer care executive in competent synergies mohali</w:t>
                        </w:r>
                      </w:p>
                    </w:tc>
                  </w:tr>
                  <w:tr w:rsidR="001F6CAE" w:rsidRPr="008943FB" w:rsidTr="00D12210">
                    <w:trPr>
                      <w:trHeight w:val="295"/>
                    </w:trPr>
                    <w:tc>
                      <w:tcPr>
                        <w:tcW w:w="2123" w:type="dxa"/>
                      </w:tcPr>
                      <w:p w:rsidR="001F6CAE" w:rsidRPr="008943FB" w:rsidRDefault="001F6CAE" w:rsidP="00D1221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July 2013 to april 2014</w:t>
                        </w:r>
                      </w:p>
                    </w:tc>
                    <w:tc>
                      <w:tcPr>
                        <w:tcW w:w="7963" w:type="dxa"/>
                      </w:tcPr>
                      <w:p w:rsidR="001F6CAE" w:rsidRPr="008943FB" w:rsidRDefault="001F6CAE" w:rsidP="00D1221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Worked as lecturer in T.I.M.T college patran</w:t>
                        </w:r>
                      </w:p>
                    </w:tc>
                  </w:tr>
                  <w:tr w:rsidR="001F6CAE" w:rsidRPr="008943FB" w:rsidTr="00D12210">
                    <w:trPr>
                      <w:trHeight w:val="281"/>
                    </w:trPr>
                    <w:tc>
                      <w:tcPr>
                        <w:tcW w:w="2123" w:type="dxa"/>
                      </w:tcPr>
                      <w:p w:rsidR="001F6CAE" w:rsidRPr="008943FB" w:rsidRDefault="001F6CAE" w:rsidP="001F6CA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7963" w:type="dxa"/>
                      </w:tcPr>
                      <w:p w:rsidR="001F6CAE" w:rsidRPr="008943FB" w:rsidRDefault="001F6CAE" w:rsidP="00D1221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</w:tbl>
                <w:p w:rsidR="001F6CAE" w:rsidRPr="008943FB" w:rsidRDefault="001F6CAE" w:rsidP="00D122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:rsidR="00315076" w:rsidRPr="008943FB" w:rsidRDefault="00315076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tbl>
            <w:tblPr>
              <w:tblW w:w="103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8943FB" w:rsidTr="006A1DA6">
              <w:trPr>
                <w:trHeight w:val="588"/>
              </w:trPr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8943FB" w:rsidRDefault="0024615B" w:rsidP="002C160E">
                  <w:pPr>
                    <w:spacing w:after="100" w:afterAutospacing="1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Project</w:t>
                  </w:r>
                  <w:r w:rsidR="00EC6C18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s</w:t>
                  </w:r>
                </w:p>
              </w:tc>
            </w:tr>
            <w:tr w:rsidR="00315076" w:rsidRPr="008943FB" w:rsidTr="000408DF">
              <w:trPr>
                <w:trHeight w:val="2745"/>
              </w:trPr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49" w:type="dxa"/>
                    <w:tblLook w:val="04A0"/>
                  </w:tblPr>
                  <w:tblGrid>
                    <w:gridCol w:w="10249"/>
                  </w:tblGrid>
                  <w:tr w:rsidR="008312AB" w:rsidRPr="008943FB" w:rsidTr="000408DF">
                    <w:trPr>
                      <w:trHeight w:val="3867"/>
                    </w:trPr>
                    <w:tc>
                      <w:tcPr>
                        <w:tcW w:w="10249" w:type="dxa"/>
                      </w:tcPr>
                      <w:p w:rsidR="007A4D91" w:rsidRPr="007934C6" w:rsidRDefault="002C160E" w:rsidP="00EC6C18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       </w:t>
                        </w:r>
                        <w:r w:rsidR="00EC6C18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  <w:p w:rsidR="00EC6C18" w:rsidRDefault="00EC6C18" w:rsidP="00EC6C18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  <w:r w:rsidR="003E12E0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        </w:t>
                        </w:r>
                        <w:r w:rsidR="00E616C9">
                          <w:rPr>
                            <w:rFonts w:ascii="Arial" w:hAnsi="Arial" w:cs="Arial"/>
                            <w:b/>
                            <w:color w:val="000000" w:themeColor="text1"/>
                            <w:u w:val="single"/>
                          </w:rPr>
                          <w:t>Online Shopping mall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—</w:t>
                        </w:r>
                      </w:p>
                      <w:p w:rsidR="00236815" w:rsidRPr="00236815" w:rsidRDefault="00EC6C18" w:rsidP="00EC6C18">
                        <w:pPr>
                          <w:ind w:right="-19"/>
                          <w:rPr>
                            <w:rFonts w:ascii="Arial" w:hAnsi="Arial" w:cs="Arial"/>
                            <w:lang w:eastAsia="ar-SA" w:bidi="ar-SA"/>
                          </w:rPr>
                        </w:pPr>
                        <w:r w:rsidRPr="00537E2E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               </w:t>
                        </w:r>
                        <w:r w:rsidR="00537E2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616C9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The main objective of </w:t>
                        </w:r>
                        <w:r w:rsidR="00236815" w:rsidRPr="00236815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online shopping site to manage the items in the shop and also help customers purchase them online without having to visit the shop physically</w:t>
                        </w:r>
                        <w:r w:rsidR="00E616C9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236815">
                          <w:rPr>
                            <w:rFonts w:ascii="Verdana" w:hAnsi="Verdana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  <w:r w:rsidR="00236815" w:rsidRPr="00236815">
                          <w:rPr>
                            <w:rFonts w:ascii="Arial" w:eastAsia="Times New Roman" w:hAnsi="Arial" w:cs="Arial"/>
                          </w:rPr>
                          <w:t>The system must maintain central data for all customers, sales bills, payments and visitors of the site</w:t>
                        </w:r>
                        <w:r w:rsidR="00236815">
                          <w:rPr>
                            <w:rFonts w:ascii="Arial" w:eastAsia="Times New Roman" w:hAnsi="Arial" w:cs="Arial"/>
                          </w:rPr>
                          <w:t xml:space="preserve">  at the Admin site only</w:t>
                        </w:r>
                        <w:r w:rsidR="00236815" w:rsidRPr="00236815">
                          <w:rPr>
                            <w:rFonts w:ascii="Arial" w:eastAsia="Times New Roman" w:hAnsi="Arial" w:cs="Arial"/>
                          </w:rPr>
                          <w:t>.</w:t>
                        </w:r>
                        <w:r w:rsidR="00236815">
                          <w:rPr>
                            <w:rFonts w:ascii="Arial" w:eastAsia="Times New Roman" w:hAnsi="Arial" w:cs="Arial"/>
                          </w:rPr>
                          <w:t xml:space="preserve">  </w:t>
                        </w:r>
                      </w:p>
                      <w:p w:rsidR="00E616C9" w:rsidRPr="00740B9C" w:rsidRDefault="00740B9C" w:rsidP="00740B9C">
                        <w:pPr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          </w:t>
                        </w:r>
                        <w:r w:rsidR="00E616C9" w:rsidRPr="00740B9C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Some of its features are:</w:t>
                        </w:r>
                      </w:p>
                      <w:p w:rsidR="00E616C9" w:rsidRPr="00740B9C" w:rsidRDefault="00740B9C" w:rsidP="00740B9C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            </w:t>
                        </w:r>
                        <w:r w:rsidR="00E616C9" w:rsidRPr="00740B9C">
                          <w:rPr>
                            <w:rFonts w:ascii="Arial" w:hAnsi="Arial" w:cs="Arial"/>
                            <w:color w:val="000000" w:themeColor="text1"/>
                          </w:rPr>
                          <w:t>1. Better interface of daily processes in retail store.</w:t>
                        </w:r>
                      </w:p>
                      <w:p w:rsidR="00E616C9" w:rsidRPr="008943FB" w:rsidRDefault="00E616C9" w:rsidP="00E616C9">
                        <w:pPr>
                          <w:pStyle w:val="ListParagraph"/>
                          <w:spacing w:after="8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2.</w:t>
                        </w:r>
                        <w:r w:rsidR="00740B9C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Holds features like </w:t>
                        </w:r>
                        <w:r w:rsidRPr="00740B9C">
                          <w:rPr>
                            <w:rFonts w:ascii="Arial" w:hAnsi="Arial" w:cs="Arial"/>
                            <w:color w:val="000000" w:themeColor="text1"/>
                          </w:rPr>
                          <w:t>stock entry, stock details</w:t>
                        </w:r>
                        <w:r w:rsidRPr="008943FB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.</w:t>
                        </w:r>
                      </w:p>
                      <w:p w:rsidR="00E616C9" w:rsidRPr="008943FB" w:rsidRDefault="00E616C9" w:rsidP="00E616C9">
                        <w:pPr>
                          <w:pStyle w:val="ListParagraph"/>
                          <w:spacing w:after="8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3. In </w:t>
                        </w:r>
                        <w:r w:rsidRPr="00740B9C">
                          <w:rPr>
                            <w:rFonts w:ascii="Arial" w:hAnsi="Arial" w:cs="Arial"/>
                            <w:color w:val="000000" w:themeColor="text1"/>
                          </w:rPr>
                          <w:t>assembled PC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purchasing it helps in </w:t>
                        </w:r>
                        <w:r w:rsidRPr="00740B9C">
                          <w:rPr>
                            <w:rFonts w:ascii="Arial" w:hAnsi="Arial" w:cs="Arial"/>
                            <w:color w:val="000000" w:themeColor="text1"/>
                          </w:rPr>
                          <w:t>implicit calculation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of prices as according to accessories are chosen.</w:t>
                        </w:r>
                      </w:p>
                      <w:p w:rsidR="00E616C9" w:rsidRPr="008943FB" w:rsidRDefault="00E616C9" w:rsidP="00E616C9">
                        <w:pPr>
                          <w:pStyle w:val="ListParagraph"/>
                          <w:spacing w:after="8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4. Bill is calculated and thus </w:t>
                        </w:r>
                        <w:r w:rsidRPr="00740B9C">
                          <w:rPr>
                            <w:rFonts w:ascii="Arial" w:hAnsi="Arial" w:cs="Arial"/>
                            <w:color w:val="000000" w:themeColor="text1"/>
                          </w:rPr>
                          <w:t>saved in the record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  <w:p w:rsidR="00537E2E" w:rsidRDefault="00E8347A" w:rsidP="00EC6C18">
                        <w:pPr>
                          <w:ind w:right="-19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This </w:t>
                        </w:r>
                        <w:r w:rsidR="00502678">
                          <w:rPr>
                            <w:rFonts w:ascii="Arial" w:hAnsi="Arial" w:cs="Arial"/>
                          </w:rPr>
                          <w:t>project has been developed mainly with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40B9C">
                          <w:rPr>
                            <w:rFonts w:ascii="Arial" w:hAnsi="Arial" w:cs="Arial"/>
                          </w:rPr>
                          <w:t>IBM Technologies</w:t>
                        </w:r>
                        <w:r>
                          <w:rPr>
                            <w:rFonts w:ascii="Arial" w:hAnsi="Arial" w:cs="Arial"/>
                          </w:rPr>
                          <w:t xml:space="preserve">. The various technologies on which </w:t>
                        </w:r>
                        <w:r w:rsidR="00502678">
                          <w:rPr>
                            <w:rFonts w:ascii="Arial" w:hAnsi="Arial" w:cs="Arial"/>
                          </w:rPr>
                          <w:t>project</w:t>
                        </w:r>
                        <w:r>
                          <w:rPr>
                            <w:rFonts w:ascii="Arial" w:hAnsi="Arial" w:cs="Arial"/>
                          </w:rPr>
                          <w:t xml:space="preserve"> has been built </w:t>
                        </w:r>
                        <w:r w:rsidR="00502678">
                          <w:rPr>
                            <w:rFonts w:ascii="Arial" w:hAnsi="Arial" w:cs="Arial"/>
                          </w:rPr>
                          <w:t xml:space="preserve">upon </w:t>
                        </w:r>
                        <w:r>
                          <w:rPr>
                            <w:rFonts w:ascii="Arial" w:hAnsi="Arial" w:cs="Arial"/>
                          </w:rPr>
                          <w:t xml:space="preserve"> is as below</w:t>
                        </w:r>
                        <w:r w:rsidRPr="008943FB">
                          <w:rPr>
                            <w:rFonts w:ascii="Arial" w:hAnsi="Arial" w:cs="Arial"/>
                            <w:color w:val="000000" w:themeColor="text1"/>
                          </w:rPr>
                          <w:t>—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</w:p>
                      <w:p w:rsidR="00E8347A" w:rsidRPr="00502678" w:rsidRDefault="00E8347A" w:rsidP="00EC6C18">
                        <w:pPr>
                          <w:ind w:right="-19"/>
                          <w:rPr>
                            <w:rFonts w:ascii="Arial" w:hAnsi="Arial" w:cs="Arial"/>
                            <w:b/>
                          </w:rPr>
                        </w:pPr>
                        <w:r w:rsidRPr="00502678">
                          <w:rPr>
                            <w:rFonts w:ascii="Arial" w:hAnsi="Arial" w:cs="Arial"/>
                            <w:b/>
                          </w:rPr>
                          <w:t>Hardware:-</w:t>
                        </w:r>
                      </w:p>
                      <w:p w:rsidR="00E8347A" w:rsidRDefault="00E8347A" w:rsidP="00E8347A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right="-19"/>
                          <w:rPr>
                            <w:rFonts w:ascii="Arial" w:hAnsi="Arial" w:cs="Arial"/>
                          </w:rPr>
                        </w:pPr>
                        <w:r w:rsidRPr="008B5FFC">
                          <w:rPr>
                            <w:rFonts w:ascii="Arial" w:hAnsi="Arial" w:cs="Arial"/>
                            <w:b/>
                          </w:rPr>
                          <w:t>Processor</w:t>
                        </w:r>
                        <w:r w:rsidRPr="008B5FFC">
                          <w:rPr>
                            <w:rFonts w:ascii="Arial" w:hAnsi="Arial" w:cs="Arial"/>
                          </w:rPr>
                          <w:t xml:space="preserve">  :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02678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Intel(Core2Duo)</w:t>
                        </w:r>
                      </w:p>
                      <w:p w:rsidR="00E8347A" w:rsidRDefault="00502678" w:rsidP="00E8347A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right="-19"/>
                          <w:rPr>
                            <w:rFonts w:ascii="Arial" w:hAnsi="Arial" w:cs="Arial"/>
                          </w:rPr>
                        </w:pPr>
                        <w:r w:rsidRPr="008B5FFC">
                          <w:rPr>
                            <w:rFonts w:ascii="Arial" w:hAnsi="Arial" w:cs="Arial"/>
                            <w:b/>
                          </w:rPr>
                          <w:t>RAM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: 1 GB</w:t>
                        </w:r>
                      </w:p>
                      <w:p w:rsidR="00502678" w:rsidRDefault="00502678" w:rsidP="00E8347A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right="-19"/>
                          <w:rPr>
                            <w:rFonts w:ascii="Arial" w:hAnsi="Arial" w:cs="Arial"/>
                          </w:rPr>
                        </w:pPr>
                        <w:r w:rsidRPr="008B5FFC">
                          <w:rPr>
                            <w:rFonts w:ascii="Arial" w:hAnsi="Arial" w:cs="Arial"/>
                            <w:b/>
                          </w:rPr>
                          <w:t>HDD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:  40 GB</w:t>
                        </w:r>
                      </w:p>
                      <w:p w:rsidR="007934C6" w:rsidRDefault="007934C6" w:rsidP="00502678">
                        <w:pPr>
                          <w:ind w:right="-19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40B9C" w:rsidRDefault="00740B9C" w:rsidP="00502678">
                        <w:pPr>
                          <w:ind w:right="-19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40B9C" w:rsidRDefault="00740B9C" w:rsidP="00502678">
                        <w:pPr>
                          <w:ind w:right="-19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40B9C" w:rsidRDefault="00740B9C" w:rsidP="00502678">
                        <w:pPr>
                          <w:ind w:right="-19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EC6C18" w:rsidRDefault="00502678" w:rsidP="00502678">
                        <w:pPr>
                          <w:ind w:right="-19"/>
                          <w:rPr>
                            <w:rFonts w:ascii="Arial" w:hAnsi="Arial" w:cs="Arial"/>
                            <w:b/>
                          </w:rPr>
                        </w:pPr>
                        <w:r w:rsidRPr="00502678">
                          <w:rPr>
                            <w:rFonts w:ascii="Arial" w:hAnsi="Arial" w:cs="Arial"/>
                            <w:b/>
                          </w:rPr>
                          <w:t>Software:-</w:t>
                        </w:r>
                      </w:p>
                      <w:p w:rsidR="00502678" w:rsidRPr="00502678" w:rsidRDefault="00502678" w:rsidP="0050267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right="-19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Frontend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                :  JDK</w:t>
                        </w:r>
                        <w:r w:rsidR="00394E51">
                          <w:rPr>
                            <w:rFonts w:ascii="Arial" w:hAnsi="Arial" w:cs="Arial"/>
                            <w:color w:val="000000" w:themeColor="text1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  <w:p w:rsidR="00502678" w:rsidRPr="00502678" w:rsidRDefault="00502678" w:rsidP="0050267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right="-19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Backend                 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:  DB2 Express C.</w:t>
                        </w:r>
                      </w:p>
                      <w:p w:rsidR="00502678" w:rsidRPr="00394E51" w:rsidRDefault="00502678" w:rsidP="0050267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right="-19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Operating System 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:  A</w:t>
                        </w:r>
                        <w:r w:rsidR="008B5FFC">
                          <w:rPr>
                            <w:rFonts w:ascii="Arial" w:hAnsi="Arial" w:cs="Arial"/>
                            <w:color w:val="000000" w:themeColor="text1"/>
                          </w:rPr>
                          <w:t>ll.</w:t>
                        </w:r>
                      </w:p>
                      <w:p w:rsidR="00394E51" w:rsidRPr="00502678" w:rsidRDefault="00394E51" w:rsidP="0050267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right="-19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Software                 </w:t>
                        </w:r>
                        <w:r w:rsidRPr="00394E51">
                          <w:rPr>
                            <w:rFonts w:ascii="Arial" w:hAnsi="Arial" w:cs="Arial"/>
                            <w:color w:val="000000" w:themeColor="text1"/>
                          </w:rPr>
                          <w:t>: Eclipse</w:t>
                        </w:r>
                      </w:p>
                      <w:p w:rsidR="00502678" w:rsidRPr="00502678" w:rsidRDefault="00502678" w:rsidP="0050267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right="-19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Web Server             </w:t>
                        </w:r>
                        <w:r w:rsidR="00857F0E">
                          <w:rPr>
                            <w:rFonts w:ascii="Arial" w:hAnsi="Arial" w:cs="Arial"/>
                            <w:color w:val="000000" w:themeColor="text1"/>
                          </w:rPr>
                          <w:t>:  Apache Tomcat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Server 6.1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  <w:tr w:rsidR="00502678" w:rsidRPr="008943FB" w:rsidTr="00740B9C">
                    <w:trPr>
                      <w:trHeight w:val="80"/>
                    </w:trPr>
                    <w:tc>
                      <w:tcPr>
                        <w:tcW w:w="10249" w:type="dxa"/>
                      </w:tcPr>
                      <w:p w:rsidR="00502678" w:rsidRPr="008943FB" w:rsidRDefault="00502678" w:rsidP="002C160E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c>
                  </w:tr>
                </w:tbl>
                <w:p w:rsidR="00315076" w:rsidRPr="008943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33"/>
              <w:tblOverlap w:val="never"/>
              <w:tblW w:w="1049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95"/>
            </w:tblGrid>
            <w:tr w:rsidR="002C160E" w:rsidRPr="008943FB" w:rsidTr="006A1DA6">
              <w:trPr>
                <w:trHeight w:val="199"/>
              </w:trPr>
              <w:tc>
                <w:tcPr>
                  <w:tcW w:w="1049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C160E" w:rsidRPr="008943FB" w:rsidRDefault="002C160E" w:rsidP="00D11FA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lastRenderedPageBreak/>
                    <w:t>Activities and Interests</w:t>
                  </w:r>
                </w:p>
              </w:tc>
            </w:tr>
            <w:tr w:rsidR="002C160E" w:rsidRPr="008943FB" w:rsidTr="006A1DA6">
              <w:trPr>
                <w:trHeight w:val="1666"/>
              </w:trPr>
              <w:tc>
                <w:tcPr>
                  <w:tcW w:w="1049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0720A" w:rsidRPr="008943FB" w:rsidRDefault="00857F0E" w:rsidP="00D11FAF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1</w:t>
                  </w:r>
                  <w:r w:rsidR="00DB477B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.</w:t>
                  </w:r>
                  <w:r w:rsidR="0080422E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Sp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orts: Football, Badminton,</w:t>
                  </w:r>
                  <w:r w:rsidR="00740B9C"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Volley</w:t>
                  </w:r>
                  <w:r w:rsidR="00394E51">
                    <w:rPr>
                      <w:rFonts w:ascii="Arial" w:hAnsi="Arial" w:cs="Arial"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ball</w:t>
                  </w:r>
                  <w:r w:rsidR="00394E51"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</w:t>
                  </w:r>
                  <w:r w:rsidR="0050720A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50720A" w:rsidRDefault="00857F0E" w:rsidP="00857F0E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</w:t>
                  </w:r>
                  <w:r w:rsidR="0080422E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. PC</w:t>
                  </w:r>
                  <w:r w:rsidR="0050720A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</w:t>
                  </w:r>
                  <w:r w:rsidR="0080422E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games: Counter</w:t>
                  </w:r>
                  <w:r w:rsidR="0050720A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Strike </w:t>
                  </w:r>
                  <w:r w:rsidR="00D11FAF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1.6</w:t>
                  </w:r>
                  <w:r w:rsidR="0080422E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, Need</w:t>
                  </w:r>
                  <w:r w:rsidR="0050720A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for </w:t>
                  </w:r>
                  <w:r w:rsidR="0080422E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Speed (</w:t>
                  </w:r>
                  <w:r w:rsidR="0050720A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H</w:t>
                  </w:r>
                  <w:r w:rsidR="0078665D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ot </w:t>
                  </w:r>
                  <w:r w:rsidR="0050720A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P</w:t>
                  </w:r>
                  <w:r w:rsidR="0078665D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ursuit</w:t>
                  </w:r>
                  <w:r w:rsidR="0050720A" w:rsidRPr="008943FB">
                    <w:rPr>
                      <w:rFonts w:ascii="Arial" w:hAnsi="Arial" w:cs="Arial"/>
                      <w:bCs/>
                      <w:color w:val="000000" w:themeColor="text1"/>
                    </w:rPr>
                    <w:t>).</w:t>
                  </w:r>
                </w:p>
                <w:p w:rsidR="00740B9C" w:rsidRPr="008943FB" w:rsidRDefault="00740B9C" w:rsidP="00857F0E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3. Chess, Cards.</w:t>
                  </w:r>
                </w:p>
              </w:tc>
            </w:tr>
          </w:tbl>
          <w:p w:rsidR="00315076" w:rsidRPr="008943FB" w:rsidRDefault="00315076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CA4EDD" w:rsidRPr="008943FB" w:rsidTr="006A1DA6">
        <w:trPr>
          <w:trHeight w:val="253"/>
        </w:trPr>
        <w:tc>
          <w:tcPr>
            <w:tcW w:w="10547" w:type="dxa"/>
            <w:gridSpan w:val="2"/>
          </w:tcPr>
          <w:p w:rsidR="008D653C" w:rsidRPr="008943FB" w:rsidRDefault="008D653C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3303B1" w:rsidRPr="008943FB" w:rsidTr="008B0300">
        <w:trPr>
          <w:trHeight w:val="80"/>
        </w:trPr>
        <w:tc>
          <w:tcPr>
            <w:tcW w:w="10547" w:type="dxa"/>
            <w:gridSpan w:val="2"/>
          </w:tcPr>
          <w:tbl>
            <w:tblPr>
              <w:tblW w:w="1052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521"/>
            </w:tblGrid>
            <w:tr w:rsidR="003303B1" w:rsidRPr="008943FB" w:rsidTr="006A1DA6">
              <w:trPr>
                <w:trHeight w:val="114"/>
              </w:trPr>
              <w:tc>
                <w:tcPr>
                  <w:tcW w:w="1052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8943FB" w:rsidRDefault="006A1DA6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Declaration:</w:t>
                  </w:r>
                </w:p>
              </w:tc>
            </w:tr>
            <w:tr w:rsidR="003303B1" w:rsidRPr="008943FB" w:rsidTr="006A1DA6">
              <w:trPr>
                <w:trHeight w:val="229"/>
              </w:trPr>
              <w:tc>
                <w:tcPr>
                  <w:tcW w:w="1052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303B1" w:rsidRPr="008943FB" w:rsidRDefault="001F6CAE" w:rsidP="00504C88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smallCaps/>
                      <w:color w:val="000000" w:themeColor="text1"/>
                    </w:rPr>
                    <w:t>I hereby</w:t>
                  </w:r>
                  <w:r w:rsidR="006A1DA6" w:rsidRPr="008943FB">
                    <w:rPr>
                      <w:rFonts w:ascii="Arial" w:hAnsi="Arial" w:cs="Arial"/>
                      <w:color w:val="000000" w:themeColor="text1"/>
                    </w:rPr>
                    <w:t xml:space="preserve"> declare that all the information provided by me is true and up to best of my cognizance</w:t>
                  </w:r>
                  <w:r w:rsidR="00B94F67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</w:p>
                <w:p w:rsidR="006A1DA6" w:rsidRPr="008943FB" w:rsidRDefault="006A1DA6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Date: </w:t>
                  </w:r>
                  <w:r w:rsidR="001F6CAE" w:rsidRPr="001F6CAE">
                    <w:rPr>
                      <w:rFonts w:ascii="Arial" w:hAnsi="Arial" w:cs="Arial"/>
                      <w:color w:val="000000" w:themeColor="text1"/>
                    </w:rPr>
                    <w:t>27/09/2014</w:t>
                  </w:r>
                  <w:r w:rsidRPr="001F6CAE">
                    <w:rPr>
                      <w:rFonts w:ascii="Arial" w:hAnsi="Arial" w:cs="Arial"/>
                      <w:color w:val="000000" w:themeColor="text1"/>
                    </w:rPr>
                    <w:t xml:space="preserve">                 </w:t>
                  </w:r>
                  <w:r w:rsidRPr="001F6CAE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                                                                                                    </w:t>
                  </w:r>
                  <w:r w:rsidR="00E45BB6" w:rsidRPr="001F6CAE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                 </w:t>
                  </w:r>
                  <w:r w:rsidR="007934C6">
                    <w:rPr>
                      <w:rFonts w:ascii="Arial" w:hAnsi="Arial" w:cs="Arial"/>
                      <w:b/>
                      <w:color w:val="000000" w:themeColor="text1"/>
                    </w:rPr>
                    <w:t>Arun Goyal</w:t>
                  </w:r>
                </w:p>
                <w:p w:rsidR="006A1DA6" w:rsidRPr="008943FB" w:rsidRDefault="006A1DA6" w:rsidP="00504C88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8943FB">
                    <w:rPr>
                      <w:rFonts w:ascii="Arial" w:hAnsi="Arial" w:cs="Arial"/>
                      <w:b/>
                      <w:color w:val="000000" w:themeColor="text1"/>
                    </w:rPr>
                    <w:t>Place:</w:t>
                  </w:r>
                  <w:r w:rsidR="008B0300" w:rsidRPr="008943FB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1F6CAE">
                    <w:rPr>
                      <w:rFonts w:ascii="Arial" w:hAnsi="Arial" w:cs="Arial"/>
                      <w:color w:val="000000" w:themeColor="text1"/>
                    </w:rPr>
                    <w:t>Patran</w:t>
                  </w:r>
                </w:p>
              </w:tc>
            </w:tr>
          </w:tbl>
          <w:p w:rsidR="003303B1" w:rsidRPr="008943FB" w:rsidRDefault="003303B1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CA4EDD" w:rsidRPr="008943FB" w:rsidTr="006A1DA6">
        <w:trPr>
          <w:trHeight w:val="84"/>
        </w:trPr>
        <w:tc>
          <w:tcPr>
            <w:tcW w:w="10547" w:type="dxa"/>
            <w:gridSpan w:val="2"/>
          </w:tcPr>
          <w:p w:rsidR="00CA4EDD" w:rsidRPr="008943FB" w:rsidRDefault="00CA4EDD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4"/>
                <w:szCs w:val="4"/>
              </w:rPr>
            </w:pPr>
          </w:p>
        </w:tc>
      </w:tr>
    </w:tbl>
    <w:p w:rsidR="00DB58CB" w:rsidRPr="008943FB" w:rsidRDefault="00DB58CB" w:rsidP="0087775B">
      <w:pPr>
        <w:rPr>
          <w:rFonts w:ascii="Arial" w:hAnsi="Arial" w:cs="Arial"/>
          <w:color w:val="000000" w:themeColor="text1"/>
        </w:rPr>
      </w:pPr>
    </w:p>
    <w:sectPr w:rsidR="00DB58CB" w:rsidRPr="008943FB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B1E" w:rsidRDefault="00AA1B1E" w:rsidP="008B0300">
      <w:pPr>
        <w:spacing w:before="0" w:after="0" w:line="240" w:lineRule="auto"/>
      </w:pPr>
      <w:r>
        <w:separator/>
      </w:r>
    </w:p>
  </w:endnote>
  <w:endnote w:type="continuationSeparator" w:id="1">
    <w:p w:rsidR="00AA1B1E" w:rsidRDefault="00AA1B1E" w:rsidP="008B03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B1E" w:rsidRDefault="00AA1B1E" w:rsidP="008B0300">
      <w:pPr>
        <w:spacing w:before="0" w:after="0" w:line="240" w:lineRule="auto"/>
      </w:pPr>
      <w:r>
        <w:separator/>
      </w:r>
    </w:p>
  </w:footnote>
  <w:footnote w:type="continuationSeparator" w:id="1">
    <w:p w:rsidR="00AA1B1E" w:rsidRDefault="00AA1B1E" w:rsidP="008B03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E5C"/>
      </v:shape>
    </w:pict>
  </w:numPicBullet>
  <w:abstractNum w:abstractNumId="0">
    <w:nsid w:val="00000003"/>
    <w:multiLevelType w:val="singleLevel"/>
    <w:tmpl w:val="00000003"/>
    <w:name w:val="WW8Num13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Narkisim" w:hint="default"/>
        <w:b w:val="0"/>
        <w:bCs w:val="0"/>
        <w:sz w:val="24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60C6D"/>
    <w:multiLevelType w:val="hybridMultilevel"/>
    <w:tmpl w:val="D8B8B25C"/>
    <w:lvl w:ilvl="0" w:tplc="0409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2E8A2720"/>
    <w:multiLevelType w:val="hybridMultilevel"/>
    <w:tmpl w:val="3BDA6D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CF558A"/>
    <w:multiLevelType w:val="hybridMultilevel"/>
    <w:tmpl w:val="AE7693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713DB"/>
    <w:multiLevelType w:val="hybridMultilevel"/>
    <w:tmpl w:val="3CAE667C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A0A2238"/>
    <w:multiLevelType w:val="hybridMultilevel"/>
    <w:tmpl w:val="02E42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563C8"/>
    <w:multiLevelType w:val="hybridMultilevel"/>
    <w:tmpl w:val="6FA0DC10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92B05"/>
    <w:multiLevelType w:val="hybridMultilevel"/>
    <w:tmpl w:val="18B05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6"/>
  </w:num>
  <w:num w:numId="8">
    <w:abstractNumId w:val="4"/>
  </w:num>
  <w:num w:numId="9">
    <w:abstractNumId w:val="3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6EC2"/>
    <w:rsid w:val="0000437E"/>
    <w:rsid w:val="000408DF"/>
    <w:rsid w:val="00056EC2"/>
    <w:rsid w:val="00060A53"/>
    <w:rsid w:val="00062AD3"/>
    <w:rsid w:val="00083491"/>
    <w:rsid w:val="000C1AFC"/>
    <w:rsid w:val="000F6A1A"/>
    <w:rsid w:val="001211DC"/>
    <w:rsid w:val="00130370"/>
    <w:rsid w:val="00156DD4"/>
    <w:rsid w:val="0016000B"/>
    <w:rsid w:val="001A4AA0"/>
    <w:rsid w:val="001C0637"/>
    <w:rsid w:val="001C2A5D"/>
    <w:rsid w:val="001D05F0"/>
    <w:rsid w:val="001F6CAE"/>
    <w:rsid w:val="00215B45"/>
    <w:rsid w:val="00226C00"/>
    <w:rsid w:val="00236815"/>
    <w:rsid w:val="00245B81"/>
    <w:rsid w:val="0024615B"/>
    <w:rsid w:val="002B3C0D"/>
    <w:rsid w:val="002C160E"/>
    <w:rsid w:val="002D44B0"/>
    <w:rsid w:val="003067E6"/>
    <w:rsid w:val="00315076"/>
    <w:rsid w:val="003303B1"/>
    <w:rsid w:val="00354905"/>
    <w:rsid w:val="00366905"/>
    <w:rsid w:val="00394DAB"/>
    <w:rsid w:val="00394E51"/>
    <w:rsid w:val="003E12E0"/>
    <w:rsid w:val="004021D9"/>
    <w:rsid w:val="0044790F"/>
    <w:rsid w:val="00454E21"/>
    <w:rsid w:val="004B4CD0"/>
    <w:rsid w:val="004E0076"/>
    <w:rsid w:val="004E59C1"/>
    <w:rsid w:val="004E7960"/>
    <w:rsid w:val="00502678"/>
    <w:rsid w:val="00504C88"/>
    <w:rsid w:val="0050720A"/>
    <w:rsid w:val="00532D43"/>
    <w:rsid w:val="00537E2E"/>
    <w:rsid w:val="00562696"/>
    <w:rsid w:val="00592938"/>
    <w:rsid w:val="005B51E6"/>
    <w:rsid w:val="005C08DF"/>
    <w:rsid w:val="005C2AFA"/>
    <w:rsid w:val="005C4CBE"/>
    <w:rsid w:val="005D1C64"/>
    <w:rsid w:val="005D4107"/>
    <w:rsid w:val="006068F3"/>
    <w:rsid w:val="00606CB9"/>
    <w:rsid w:val="006138FA"/>
    <w:rsid w:val="00641208"/>
    <w:rsid w:val="00666DEF"/>
    <w:rsid w:val="00694E29"/>
    <w:rsid w:val="006A069E"/>
    <w:rsid w:val="006A1DA6"/>
    <w:rsid w:val="006E5165"/>
    <w:rsid w:val="0072109D"/>
    <w:rsid w:val="00721468"/>
    <w:rsid w:val="00740B9C"/>
    <w:rsid w:val="007477AA"/>
    <w:rsid w:val="00784CBD"/>
    <w:rsid w:val="0078665D"/>
    <w:rsid w:val="007934C6"/>
    <w:rsid w:val="007A4D91"/>
    <w:rsid w:val="007E310D"/>
    <w:rsid w:val="007E70AC"/>
    <w:rsid w:val="0080422E"/>
    <w:rsid w:val="008071CF"/>
    <w:rsid w:val="0082139F"/>
    <w:rsid w:val="008312AB"/>
    <w:rsid w:val="008358C2"/>
    <w:rsid w:val="00857F0E"/>
    <w:rsid w:val="00862743"/>
    <w:rsid w:val="00862A43"/>
    <w:rsid w:val="00864960"/>
    <w:rsid w:val="0087775B"/>
    <w:rsid w:val="008943FB"/>
    <w:rsid w:val="008B0300"/>
    <w:rsid w:val="008B5598"/>
    <w:rsid w:val="008B5FFC"/>
    <w:rsid w:val="008D653C"/>
    <w:rsid w:val="008F5FCA"/>
    <w:rsid w:val="00914EC1"/>
    <w:rsid w:val="00932F2C"/>
    <w:rsid w:val="00946E0E"/>
    <w:rsid w:val="00985FB6"/>
    <w:rsid w:val="00993AB8"/>
    <w:rsid w:val="009D57D3"/>
    <w:rsid w:val="009D7663"/>
    <w:rsid w:val="009F2958"/>
    <w:rsid w:val="009F79C8"/>
    <w:rsid w:val="00A21105"/>
    <w:rsid w:val="00A34C4E"/>
    <w:rsid w:val="00A8515D"/>
    <w:rsid w:val="00AA1B1E"/>
    <w:rsid w:val="00AD1245"/>
    <w:rsid w:val="00AD2B49"/>
    <w:rsid w:val="00B26413"/>
    <w:rsid w:val="00B27C28"/>
    <w:rsid w:val="00B34E7A"/>
    <w:rsid w:val="00B508D4"/>
    <w:rsid w:val="00B7717B"/>
    <w:rsid w:val="00B94F67"/>
    <w:rsid w:val="00BB17F5"/>
    <w:rsid w:val="00BB71BE"/>
    <w:rsid w:val="00BC6250"/>
    <w:rsid w:val="00BD7FB5"/>
    <w:rsid w:val="00BE76CE"/>
    <w:rsid w:val="00BF0E24"/>
    <w:rsid w:val="00C16E08"/>
    <w:rsid w:val="00C56CBA"/>
    <w:rsid w:val="00CA3C8F"/>
    <w:rsid w:val="00CA4EDD"/>
    <w:rsid w:val="00CF50DF"/>
    <w:rsid w:val="00D11FAF"/>
    <w:rsid w:val="00D2391E"/>
    <w:rsid w:val="00D3253E"/>
    <w:rsid w:val="00D51AE4"/>
    <w:rsid w:val="00D6548D"/>
    <w:rsid w:val="00DA1623"/>
    <w:rsid w:val="00DB477B"/>
    <w:rsid w:val="00DB58CB"/>
    <w:rsid w:val="00DB5A85"/>
    <w:rsid w:val="00DC1128"/>
    <w:rsid w:val="00DE2EAE"/>
    <w:rsid w:val="00DF74A3"/>
    <w:rsid w:val="00E221C2"/>
    <w:rsid w:val="00E45BB6"/>
    <w:rsid w:val="00E616C9"/>
    <w:rsid w:val="00E73759"/>
    <w:rsid w:val="00E8347A"/>
    <w:rsid w:val="00E93F7B"/>
    <w:rsid w:val="00EB1ECD"/>
    <w:rsid w:val="00EC6C18"/>
    <w:rsid w:val="00ED023E"/>
    <w:rsid w:val="00ED4C37"/>
    <w:rsid w:val="00F12F0D"/>
    <w:rsid w:val="00F52CB4"/>
    <w:rsid w:val="00F622A0"/>
    <w:rsid w:val="00FA4EC1"/>
    <w:rsid w:val="00FA5EF3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Narkisim" w:eastAsia="Bookman Old Style" w:hAnsi="Narkisim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Narkisim" w:eastAsia="Bookman Old Style" w:hAnsi="Narkisim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Narkisim" w:eastAsia="Bookman Old Style" w:hAnsi="Narkisim" w:cs="Times New Roman"/>
        <w:b/>
        <w:bCs/>
      </w:rPr>
    </w:tblStylePr>
    <w:tblStylePr w:type="lastCol">
      <w:rPr>
        <w:rFonts w:ascii="Narkisim" w:eastAsia="Bookman Old Style" w:hAnsi="Narkisim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B03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30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B03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300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236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p%20jha\AppData\Roaming\Microsoft\Templates\CS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0B73-E019-487D-9F6E-904938E8A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B92067-E8E6-4EB3-AFBA-AE45A78F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 jha</dc:creator>
  <cp:lastModifiedBy>lic patran</cp:lastModifiedBy>
  <cp:revision>2</cp:revision>
  <cp:lastPrinted>2014-08-21T11:48:00Z</cp:lastPrinted>
  <dcterms:created xsi:type="dcterms:W3CDTF">2014-09-27T04:55:00Z</dcterms:created>
  <dcterms:modified xsi:type="dcterms:W3CDTF">2014-09-27T04:55:00Z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TC300076779990</vt:lpwstr>
  </property>
</Properties>
</file>