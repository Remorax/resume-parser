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953" w:rsidRDefault="00434953" w:rsidP="00973E8B">
      <w:pPr>
        <w:jc w:val="center"/>
        <w:rPr>
          <w:b/>
          <w:sz w:val="32"/>
          <w:szCs w:val="32"/>
          <w:u w:val="single"/>
        </w:rPr>
      </w:pPr>
      <w:r w:rsidRPr="00021B69">
        <w:rPr>
          <w:b/>
          <w:sz w:val="32"/>
          <w:szCs w:val="32"/>
          <w:u w:val="single"/>
        </w:rPr>
        <w:t>CURRICULUM VITAE</w:t>
      </w:r>
    </w:p>
    <w:p w:rsidR="00434953" w:rsidRDefault="00434953" w:rsidP="002474BA">
      <w:pPr>
        <w:rPr>
          <w:b/>
          <w:sz w:val="32"/>
          <w:szCs w:val="32"/>
          <w:u w:val="single"/>
        </w:rPr>
      </w:pPr>
    </w:p>
    <w:p w:rsidR="00434953" w:rsidRPr="00725477" w:rsidRDefault="00434953" w:rsidP="00EE35D2">
      <w:pPr>
        <w:spacing w:line="276" w:lineRule="auto"/>
        <w:rPr>
          <w:b/>
          <w:sz w:val="28"/>
          <w:szCs w:val="28"/>
        </w:rPr>
      </w:pPr>
      <w:r w:rsidRPr="00725477">
        <w:rPr>
          <w:b/>
          <w:sz w:val="28"/>
          <w:szCs w:val="28"/>
        </w:rPr>
        <w:t>VIPUL JAIN</w:t>
      </w:r>
    </w:p>
    <w:p w:rsidR="00434953" w:rsidRPr="00725477" w:rsidRDefault="00434953" w:rsidP="00EE35D2">
      <w:pPr>
        <w:spacing w:line="276" w:lineRule="auto"/>
        <w:rPr>
          <w:sz w:val="28"/>
          <w:szCs w:val="28"/>
        </w:rPr>
      </w:pPr>
      <w:r w:rsidRPr="00725477">
        <w:rPr>
          <w:sz w:val="28"/>
          <w:szCs w:val="28"/>
        </w:rPr>
        <w:t xml:space="preserve">2/483 Jawahar Nagar, </w:t>
      </w:r>
    </w:p>
    <w:p w:rsidR="00434953" w:rsidRPr="00725477" w:rsidRDefault="00434953" w:rsidP="00EE35D2">
      <w:pPr>
        <w:spacing w:line="276" w:lineRule="auto"/>
        <w:rPr>
          <w:sz w:val="28"/>
          <w:szCs w:val="28"/>
        </w:rPr>
      </w:pPr>
      <w:r w:rsidRPr="00725477">
        <w:rPr>
          <w:sz w:val="28"/>
          <w:szCs w:val="28"/>
        </w:rPr>
        <w:t xml:space="preserve">Jaipur -302004, Rajasthan.      </w:t>
      </w:r>
    </w:p>
    <w:p w:rsidR="00434953" w:rsidRPr="00725477" w:rsidRDefault="00434953" w:rsidP="00EE35D2">
      <w:pPr>
        <w:spacing w:line="276" w:lineRule="auto"/>
        <w:rPr>
          <w:sz w:val="28"/>
          <w:szCs w:val="28"/>
        </w:rPr>
      </w:pPr>
      <w:r w:rsidRPr="00725477">
        <w:rPr>
          <w:sz w:val="28"/>
          <w:szCs w:val="28"/>
        </w:rPr>
        <w:t>Phone No.   -  0141-3200815</w:t>
      </w:r>
    </w:p>
    <w:p w:rsidR="00434953" w:rsidRPr="00725477" w:rsidRDefault="00434953" w:rsidP="00EE35D2">
      <w:pPr>
        <w:pBdr>
          <w:bottom w:val="single" w:sz="12" w:space="1" w:color="auto"/>
        </w:pBdr>
        <w:spacing w:line="276" w:lineRule="auto"/>
        <w:rPr>
          <w:sz w:val="28"/>
          <w:szCs w:val="28"/>
        </w:rPr>
      </w:pPr>
      <w:r w:rsidRPr="00725477">
        <w:rPr>
          <w:sz w:val="28"/>
          <w:szCs w:val="28"/>
        </w:rPr>
        <w:t>Mobile No. -  9024508755</w:t>
      </w:r>
      <w:r>
        <w:rPr>
          <w:sz w:val="28"/>
          <w:szCs w:val="28"/>
        </w:rPr>
        <w:t>, 9610148755</w:t>
      </w:r>
    </w:p>
    <w:p w:rsidR="00434953" w:rsidRPr="00725477" w:rsidRDefault="00434953" w:rsidP="00EE35D2">
      <w:pPr>
        <w:pBdr>
          <w:bottom w:val="single" w:sz="12" w:space="1" w:color="auto"/>
        </w:pBdr>
        <w:spacing w:line="276" w:lineRule="auto"/>
        <w:rPr>
          <w:sz w:val="28"/>
          <w:szCs w:val="28"/>
        </w:rPr>
      </w:pPr>
      <w:r w:rsidRPr="00725477">
        <w:rPr>
          <w:sz w:val="28"/>
          <w:szCs w:val="28"/>
        </w:rPr>
        <w:t>Email Id      -  vipul_301201008@yahoo.in</w:t>
      </w:r>
    </w:p>
    <w:p w:rsidR="00434953" w:rsidRPr="00725477" w:rsidRDefault="00434953" w:rsidP="00EE35D2">
      <w:pPr>
        <w:pBdr>
          <w:bottom w:val="single" w:sz="12" w:space="1" w:color="auto"/>
        </w:pBdr>
        <w:spacing w:line="276" w:lineRule="auto"/>
        <w:rPr>
          <w:sz w:val="28"/>
          <w:szCs w:val="28"/>
        </w:rPr>
      </w:pPr>
    </w:p>
    <w:p w:rsidR="00434953" w:rsidRPr="00725477" w:rsidRDefault="00434953" w:rsidP="00EE35D2">
      <w:pPr>
        <w:spacing w:line="276" w:lineRule="auto"/>
        <w:rPr>
          <w:sz w:val="28"/>
          <w:szCs w:val="28"/>
        </w:rPr>
      </w:pPr>
    </w:p>
    <w:p w:rsidR="00434953" w:rsidRPr="00725477" w:rsidRDefault="00434953" w:rsidP="001D13B3">
      <w:pPr>
        <w:spacing w:line="276" w:lineRule="auto"/>
        <w:ind w:left="360"/>
        <w:rPr>
          <w:b/>
          <w:sz w:val="28"/>
          <w:szCs w:val="28"/>
          <w:u w:val="single"/>
        </w:rPr>
      </w:pPr>
      <w:r w:rsidRPr="00725477">
        <w:rPr>
          <w:b/>
          <w:sz w:val="28"/>
          <w:szCs w:val="28"/>
          <w:u w:val="single"/>
        </w:rPr>
        <w:t>ACADEMIC</w:t>
      </w:r>
    </w:p>
    <w:p w:rsidR="00434953" w:rsidRPr="00725477" w:rsidRDefault="00434953" w:rsidP="00EE35D2">
      <w:pPr>
        <w:spacing w:line="276" w:lineRule="auto"/>
        <w:ind w:left="360"/>
        <w:rPr>
          <w:sz w:val="28"/>
          <w:szCs w:val="28"/>
        </w:rPr>
      </w:pPr>
    </w:p>
    <w:p w:rsidR="00434953" w:rsidRPr="00725477" w:rsidRDefault="00434953" w:rsidP="001B1B1E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725477">
        <w:rPr>
          <w:sz w:val="28"/>
          <w:szCs w:val="28"/>
        </w:rPr>
        <w:t>Matriculation under R.B.S.E. with 80.50% Marks from Jaipur in the year 2001.</w:t>
      </w:r>
    </w:p>
    <w:p w:rsidR="00434953" w:rsidRPr="00725477" w:rsidRDefault="00434953" w:rsidP="001B1B1E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725477">
        <w:rPr>
          <w:sz w:val="28"/>
          <w:szCs w:val="28"/>
        </w:rPr>
        <w:t>Higher Secondary under R.B.S.E. with 80.92% Marks from Jaipur in the year 2003.</w:t>
      </w:r>
    </w:p>
    <w:p w:rsidR="00434953" w:rsidRPr="00725477" w:rsidRDefault="00434953" w:rsidP="001B1B1E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725477">
        <w:rPr>
          <w:sz w:val="28"/>
          <w:szCs w:val="28"/>
        </w:rPr>
        <w:t>B.Sc.(Physics,Chemistry,Maths) under Maharaja College University of Rajasthan, Jaipur with 67.88% Marks in the year 2007.</w:t>
      </w:r>
    </w:p>
    <w:p w:rsidR="00434953" w:rsidRPr="00725477" w:rsidRDefault="00434953" w:rsidP="001B1B1E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725477">
        <w:rPr>
          <w:sz w:val="28"/>
          <w:szCs w:val="28"/>
        </w:rPr>
        <w:t>Computer Foundation Course( Windows, M.S. Office, Tally 7.2, Tally 9.0, Internet) under Royal Computer &amp; Education Centre from Jawahar Nagar, Jaipur in the year 2007, RS-CIT Course, Jaipur in the year 2012 .</w:t>
      </w:r>
    </w:p>
    <w:p w:rsidR="00434953" w:rsidRPr="00725477" w:rsidRDefault="00434953" w:rsidP="00EE35D2">
      <w:pPr>
        <w:spacing w:line="276" w:lineRule="auto"/>
        <w:rPr>
          <w:sz w:val="28"/>
          <w:szCs w:val="28"/>
        </w:rPr>
      </w:pPr>
    </w:p>
    <w:p w:rsidR="00434953" w:rsidRPr="00725477" w:rsidRDefault="00434953" w:rsidP="001D13B3">
      <w:pPr>
        <w:spacing w:line="276" w:lineRule="auto"/>
        <w:ind w:left="360"/>
        <w:rPr>
          <w:b/>
          <w:sz w:val="28"/>
          <w:szCs w:val="28"/>
          <w:u w:val="single"/>
        </w:rPr>
      </w:pPr>
      <w:r w:rsidRPr="00725477">
        <w:rPr>
          <w:b/>
          <w:sz w:val="28"/>
          <w:szCs w:val="28"/>
          <w:u w:val="single"/>
        </w:rPr>
        <w:t>PROFESSIONAL EXPERIENCE</w:t>
      </w:r>
    </w:p>
    <w:p w:rsidR="00434953" w:rsidRPr="00074B61" w:rsidRDefault="00434953" w:rsidP="00074B61">
      <w:pPr>
        <w:spacing w:line="276" w:lineRule="auto"/>
        <w:jc w:val="both"/>
        <w:rPr>
          <w:sz w:val="28"/>
          <w:szCs w:val="28"/>
        </w:rPr>
      </w:pPr>
    </w:p>
    <w:p w:rsidR="00434953" w:rsidRPr="00725477" w:rsidRDefault="00434953" w:rsidP="00F864AD">
      <w:pPr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Accounts officer</w:t>
      </w:r>
      <w:r w:rsidRPr="00725477">
        <w:rPr>
          <w:sz w:val="28"/>
          <w:szCs w:val="28"/>
        </w:rPr>
        <w:t xml:space="preserve"> in</w:t>
      </w:r>
      <w:r>
        <w:rPr>
          <w:sz w:val="28"/>
          <w:szCs w:val="28"/>
        </w:rPr>
        <w:t xml:space="preserve"> Kalajee Jewellery</w:t>
      </w:r>
      <w:r w:rsidRPr="007254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from Dec. 2009 to July 2012  in </w:t>
      </w:r>
      <w:r w:rsidRPr="00725477">
        <w:rPr>
          <w:sz w:val="28"/>
          <w:szCs w:val="28"/>
        </w:rPr>
        <w:t>Jaipur.</w:t>
      </w:r>
    </w:p>
    <w:p w:rsidR="00434953" w:rsidRDefault="00434953" w:rsidP="009B4AD5">
      <w:pPr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Sales Officer- Casa in ICICI BANK LTD., Johari bazar branch from August 2012 to October 2014.</w:t>
      </w:r>
    </w:p>
    <w:p w:rsidR="00434953" w:rsidRDefault="00434953" w:rsidP="009B4AD5">
      <w:pPr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At present Acquisition assistant manager in Kotak Mahindra bank C-scheme Branch from October 2014.</w:t>
      </w:r>
    </w:p>
    <w:p w:rsidR="00434953" w:rsidRPr="00725477" w:rsidRDefault="00434953" w:rsidP="008C599D">
      <w:pPr>
        <w:spacing w:line="276" w:lineRule="auto"/>
        <w:ind w:left="720"/>
        <w:jc w:val="both"/>
        <w:rPr>
          <w:sz w:val="28"/>
          <w:szCs w:val="28"/>
        </w:rPr>
      </w:pPr>
    </w:p>
    <w:p w:rsidR="00434953" w:rsidRPr="00725477" w:rsidRDefault="00434953" w:rsidP="001D13B3">
      <w:pPr>
        <w:spacing w:line="276" w:lineRule="auto"/>
        <w:ind w:left="360"/>
        <w:jc w:val="both"/>
        <w:rPr>
          <w:b/>
          <w:sz w:val="28"/>
          <w:szCs w:val="28"/>
          <w:u w:val="single"/>
        </w:rPr>
      </w:pPr>
      <w:r w:rsidRPr="00725477">
        <w:rPr>
          <w:b/>
          <w:sz w:val="28"/>
          <w:szCs w:val="28"/>
          <w:u w:val="single"/>
        </w:rPr>
        <w:t>LANGUAGES KNOWN</w:t>
      </w:r>
    </w:p>
    <w:p w:rsidR="00434953" w:rsidRPr="00725477" w:rsidRDefault="00434953" w:rsidP="00EE35D2">
      <w:pPr>
        <w:spacing w:line="276" w:lineRule="auto"/>
        <w:ind w:left="360"/>
        <w:jc w:val="both"/>
        <w:rPr>
          <w:sz w:val="28"/>
          <w:szCs w:val="28"/>
        </w:rPr>
      </w:pPr>
    </w:p>
    <w:p w:rsidR="00434953" w:rsidRPr="00725477" w:rsidRDefault="00434953" w:rsidP="00ED7B8E">
      <w:pPr>
        <w:tabs>
          <w:tab w:val="left" w:pos="720"/>
        </w:tabs>
        <w:spacing w:line="276" w:lineRule="auto"/>
        <w:ind w:left="360"/>
        <w:jc w:val="both"/>
        <w:rPr>
          <w:sz w:val="28"/>
          <w:szCs w:val="28"/>
        </w:rPr>
      </w:pPr>
      <w:r w:rsidRPr="00725477">
        <w:rPr>
          <w:sz w:val="28"/>
          <w:szCs w:val="28"/>
        </w:rPr>
        <w:t xml:space="preserve">     Hindi &amp; English</w:t>
      </w:r>
    </w:p>
    <w:p w:rsidR="00434953" w:rsidRPr="00725477" w:rsidRDefault="00434953" w:rsidP="00EE35D2">
      <w:pPr>
        <w:spacing w:line="276" w:lineRule="auto"/>
        <w:ind w:left="360"/>
        <w:jc w:val="both"/>
        <w:rPr>
          <w:sz w:val="28"/>
          <w:szCs w:val="28"/>
        </w:rPr>
      </w:pPr>
    </w:p>
    <w:p w:rsidR="00434953" w:rsidRPr="00725477" w:rsidRDefault="00434953" w:rsidP="001D13B3">
      <w:pPr>
        <w:spacing w:line="276" w:lineRule="auto"/>
        <w:ind w:left="360"/>
        <w:jc w:val="both"/>
        <w:rPr>
          <w:b/>
          <w:sz w:val="28"/>
          <w:szCs w:val="28"/>
          <w:u w:val="single"/>
        </w:rPr>
      </w:pPr>
      <w:r w:rsidRPr="00725477">
        <w:rPr>
          <w:b/>
          <w:sz w:val="28"/>
          <w:szCs w:val="28"/>
          <w:u w:val="single"/>
        </w:rPr>
        <w:t>PERSONAL DETAILS</w:t>
      </w:r>
    </w:p>
    <w:p w:rsidR="00434953" w:rsidRPr="00725477" w:rsidRDefault="00434953" w:rsidP="00EE35D2">
      <w:pPr>
        <w:spacing w:line="276" w:lineRule="auto"/>
        <w:ind w:left="360"/>
        <w:jc w:val="both"/>
        <w:rPr>
          <w:sz w:val="28"/>
          <w:szCs w:val="28"/>
        </w:rPr>
      </w:pPr>
    </w:p>
    <w:tbl>
      <w:tblPr>
        <w:tblW w:w="8760" w:type="dxa"/>
        <w:tblInd w:w="-106" w:type="dxa"/>
        <w:tblLayout w:type="fixed"/>
        <w:tblLook w:val="01E0"/>
      </w:tblPr>
      <w:tblGrid>
        <w:gridCol w:w="2310"/>
        <w:gridCol w:w="237"/>
        <w:gridCol w:w="6213"/>
      </w:tblGrid>
      <w:tr w:rsidR="00434953" w:rsidRPr="00725477">
        <w:tc>
          <w:tcPr>
            <w:tcW w:w="2310" w:type="dxa"/>
          </w:tcPr>
          <w:p w:rsidR="00434953" w:rsidRPr="00725477" w:rsidRDefault="00434953" w:rsidP="00EE35D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25477">
              <w:rPr>
                <w:sz w:val="28"/>
                <w:szCs w:val="28"/>
              </w:rPr>
              <w:t xml:space="preserve">      Date of Birth</w:t>
            </w:r>
          </w:p>
        </w:tc>
        <w:tc>
          <w:tcPr>
            <w:tcW w:w="237" w:type="dxa"/>
          </w:tcPr>
          <w:p w:rsidR="00434953" w:rsidRPr="00725477" w:rsidRDefault="00434953" w:rsidP="00EE35D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25477">
              <w:rPr>
                <w:sz w:val="28"/>
                <w:szCs w:val="28"/>
              </w:rPr>
              <w:t>:</w:t>
            </w:r>
          </w:p>
        </w:tc>
        <w:tc>
          <w:tcPr>
            <w:tcW w:w="6213" w:type="dxa"/>
          </w:tcPr>
          <w:p w:rsidR="00434953" w:rsidRPr="00725477" w:rsidRDefault="00434953" w:rsidP="00EE35D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25477">
              <w:rPr>
                <w:sz w:val="28"/>
                <w:szCs w:val="28"/>
              </w:rPr>
              <w:t>4</w:t>
            </w:r>
            <w:r w:rsidRPr="00725477">
              <w:rPr>
                <w:sz w:val="28"/>
                <w:szCs w:val="28"/>
                <w:vertAlign w:val="superscript"/>
              </w:rPr>
              <w:t>th</w:t>
            </w:r>
            <w:r w:rsidRPr="00725477">
              <w:rPr>
                <w:sz w:val="28"/>
                <w:szCs w:val="28"/>
              </w:rPr>
              <w:t xml:space="preserve"> June, 1986</w:t>
            </w:r>
          </w:p>
        </w:tc>
      </w:tr>
      <w:tr w:rsidR="00434953" w:rsidRPr="00725477">
        <w:tc>
          <w:tcPr>
            <w:tcW w:w="2310" w:type="dxa"/>
          </w:tcPr>
          <w:p w:rsidR="00434953" w:rsidRPr="00725477" w:rsidRDefault="00434953" w:rsidP="00E57A42">
            <w:pPr>
              <w:tabs>
                <w:tab w:val="left" w:pos="492"/>
                <w:tab w:val="left" w:pos="626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RPr="00725477">
              <w:rPr>
                <w:sz w:val="28"/>
                <w:szCs w:val="28"/>
              </w:rPr>
              <w:t xml:space="preserve">      Marital Status</w:t>
            </w:r>
          </w:p>
        </w:tc>
        <w:tc>
          <w:tcPr>
            <w:tcW w:w="237" w:type="dxa"/>
          </w:tcPr>
          <w:p w:rsidR="00434953" w:rsidRPr="00725477" w:rsidRDefault="00434953" w:rsidP="00EE35D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25477">
              <w:rPr>
                <w:sz w:val="28"/>
                <w:szCs w:val="28"/>
              </w:rPr>
              <w:t>:</w:t>
            </w:r>
          </w:p>
        </w:tc>
        <w:tc>
          <w:tcPr>
            <w:tcW w:w="6213" w:type="dxa"/>
          </w:tcPr>
          <w:p w:rsidR="00434953" w:rsidRPr="00725477" w:rsidRDefault="00434953" w:rsidP="00EE35D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25477">
              <w:rPr>
                <w:sz w:val="28"/>
                <w:szCs w:val="28"/>
              </w:rPr>
              <w:t>Single</w:t>
            </w:r>
          </w:p>
        </w:tc>
      </w:tr>
      <w:tr w:rsidR="00434953" w:rsidRPr="00725477">
        <w:tc>
          <w:tcPr>
            <w:tcW w:w="2310" w:type="dxa"/>
          </w:tcPr>
          <w:p w:rsidR="00434953" w:rsidRPr="00725477" w:rsidRDefault="00434953" w:rsidP="00EE35D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25477">
              <w:rPr>
                <w:sz w:val="28"/>
                <w:szCs w:val="28"/>
              </w:rPr>
              <w:t xml:space="preserve">      Father’s Name</w:t>
            </w:r>
          </w:p>
        </w:tc>
        <w:tc>
          <w:tcPr>
            <w:tcW w:w="237" w:type="dxa"/>
          </w:tcPr>
          <w:p w:rsidR="00434953" w:rsidRPr="00725477" w:rsidRDefault="00434953" w:rsidP="00EE35D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25477">
              <w:rPr>
                <w:sz w:val="28"/>
                <w:szCs w:val="28"/>
              </w:rPr>
              <w:t>:</w:t>
            </w:r>
          </w:p>
        </w:tc>
        <w:tc>
          <w:tcPr>
            <w:tcW w:w="6213" w:type="dxa"/>
          </w:tcPr>
          <w:p w:rsidR="00434953" w:rsidRPr="00725477" w:rsidRDefault="00434953" w:rsidP="00EE35D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25477">
              <w:rPr>
                <w:sz w:val="28"/>
                <w:szCs w:val="28"/>
              </w:rPr>
              <w:t>Sh. Bhushan Kumar Jain</w:t>
            </w:r>
          </w:p>
        </w:tc>
      </w:tr>
      <w:tr w:rsidR="00434953" w:rsidRPr="00725477">
        <w:tc>
          <w:tcPr>
            <w:tcW w:w="2310" w:type="dxa"/>
          </w:tcPr>
          <w:p w:rsidR="00434953" w:rsidRPr="00725477" w:rsidRDefault="00434953" w:rsidP="00EE35D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25477">
              <w:rPr>
                <w:sz w:val="28"/>
                <w:szCs w:val="28"/>
              </w:rPr>
              <w:t xml:space="preserve">      Hobbies</w:t>
            </w:r>
          </w:p>
        </w:tc>
        <w:tc>
          <w:tcPr>
            <w:tcW w:w="237" w:type="dxa"/>
          </w:tcPr>
          <w:p w:rsidR="00434953" w:rsidRPr="00725477" w:rsidRDefault="00434953" w:rsidP="00EE35D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25477">
              <w:rPr>
                <w:sz w:val="28"/>
                <w:szCs w:val="28"/>
              </w:rPr>
              <w:t>:</w:t>
            </w:r>
          </w:p>
        </w:tc>
        <w:tc>
          <w:tcPr>
            <w:tcW w:w="6213" w:type="dxa"/>
          </w:tcPr>
          <w:p w:rsidR="00434953" w:rsidRPr="00725477" w:rsidRDefault="00434953" w:rsidP="00EE35D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25477">
              <w:rPr>
                <w:sz w:val="28"/>
                <w:szCs w:val="28"/>
              </w:rPr>
              <w:t>Listening Songs, Playing Cricket and Reading Books</w:t>
            </w:r>
          </w:p>
        </w:tc>
      </w:tr>
    </w:tbl>
    <w:p w:rsidR="00434953" w:rsidRPr="00725477" w:rsidRDefault="00434953" w:rsidP="00EE35D2">
      <w:pPr>
        <w:spacing w:line="276" w:lineRule="auto"/>
        <w:jc w:val="both"/>
        <w:rPr>
          <w:sz w:val="28"/>
          <w:szCs w:val="28"/>
        </w:rPr>
      </w:pPr>
    </w:p>
    <w:p w:rsidR="00434953" w:rsidRDefault="00434953" w:rsidP="00140AB8">
      <w:pPr>
        <w:tabs>
          <w:tab w:val="left" w:pos="1080"/>
        </w:tabs>
        <w:spacing w:line="276" w:lineRule="auto"/>
        <w:ind w:left="360"/>
        <w:jc w:val="both"/>
        <w:rPr>
          <w:sz w:val="28"/>
          <w:szCs w:val="28"/>
        </w:rPr>
      </w:pPr>
    </w:p>
    <w:p w:rsidR="00434953" w:rsidRPr="00725477" w:rsidRDefault="00434953" w:rsidP="00140AB8">
      <w:pPr>
        <w:tabs>
          <w:tab w:val="left" w:pos="1080"/>
        </w:tabs>
        <w:spacing w:line="276" w:lineRule="auto"/>
        <w:ind w:left="360"/>
        <w:jc w:val="both"/>
        <w:rPr>
          <w:sz w:val="28"/>
          <w:szCs w:val="28"/>
        </w:rPr>
      </w:pPr>
      <w:r w:rsidRPr="00725477">
        <w:rPr>
          <w:sz w:val="28"/>
          <w:szCs w:val="28"/>
        </w:rPr>
        <w:t xml:space="preserve">Place  -  Jaipur                                                                                   </w:t>
      </w:r>
      <w:r w:rsidRPr="00725477">
        <w:rPr>
          <w:b/>
          <w:sz w:val="28"/>
          <w:szCs w:val="28"/>
        </w:rPr>
        <w:t>(VIPUL JAIN)</w:t>
      </w:r>
      <w:r w:rsidRPr="00725477">
        <w:rPr>
          <w:sz w:val="28"/>
          <w:szCs w:val="28"/>
        </w:rPr>
        <w:t xml:space="preserve">              </w:t>
      </w:r>
    </w:p>
    <w:sectPr w:rsidR="00434953" w:rsidRPr="00725477" w:rsidSect="00A26DB3">
      <w:pgSz w:w="11909" w:h="16834" w:code="9"/>
      <w:pgMar w:top="630" w:right="749" w:bottom="90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55B24"/>
    <w:multiLevelType w:val="hybridMultilevel"/>
    <w:tmpl w:val="54AA78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3BE4675"/>
    <w:multiLevelType w:val="hybridMultilevel"/>
    <w:tmpl w:val="54AA78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6ED690C"/>
    <w:multiLevelType w:val="hybridMultilevel"/>
    <w:tmpl w:val="2F5893E6"/>
    <w:lvl w:ilvl="0" w:tplc="7FF8ED1E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794045C"/>
    <w:multiLevelType w:val="hybridMultilevel"/>
    <w:tmpl w:val="BBB0041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3F39"/>
    <w:rsid w:val="000061CC"/>
    <w:rsid w:val="00016A1B"/>
    <w:rsid w:val="00021B69"/>
    <w:rsid w:val="0002280E"/>
    <w:rsid w:val="00033E61"/>
    <w:rsid w:val="0004156D"/>
    <w:rsid w:val="00050F23"/>
    <w:rsid w:val="00056F2D"/>
    <w:rsid w:val="00057CB0"/>
    <w:rsid w:val="00062CD6"/>
    <w:rsid w:val="000659D8"/>
    <w:rsid w:val="00073F27"/>
    <w:rsid w:val="00074B61"/>
    <w:rsid w:val="0008328A"/>
    <w:rsid w:val="00092FA0"/>
    <w:rsid w:val="00093644"/>
    <w:rsid w:val="000A0855"/>
    <w:rsid w:val="000B2516"/>
    <w:rsid w:val="000B288A"/>
    <w:rsid w:val="000D4469"/>
    <w:rsid w:val="000F5761"/>
    <w:rsid w:val="001015F2"/>
    <w:rsid w:val="00107AD8"/>
    <w:rsid w:val="001100BC"/>
    <w:rsid w:val="00117654"/>
    <w:rsid w:val="00121D04"/>
    <w:rsid w:val="0012715A"/>
    <w:rsid w:val="0012796A"/>
    <w:rsid w:val="00136C55"/>
    <w:rsid w:val="00140AB8"/>
    <w:rsid w:val="00145871"/>
    <w:rsid w:val="00155ADA"/>
    <w:rsid w:val="00160A77"/>
    <w:rsid w:val="00163E7C"/>
    <w:rsid w:val="001652BE"/>
    <w:rsid w:val="00173A1E"/>
    <w:rsid w:val="00176D2A"/>
    <w:rsid w:val="00177D88"/>
    <w:rsid w:val="00181F96"/>
    <w:rsid w:val="001976EA"/>
    <w:rsid w:val="001A1795"/>
    <w:rsid w:val="001B1B1E"/>
    <w:rsid w:val="001B7A08"/>
    <w:rsid w:val="001C374B"/>
    <w:rsid w:val="001D13B3"/>
    <w:rsid w:val="001D1700"/>
    <w:rsid w:val="001E746A"/>
    <w:rsid w:val="001F0EB7"/>
    <w:rsid w:val="001F1BB6"/>
    <w:rsid w:val="001F41B1"/>
    <w:rsid w:val="002103A6"/>
    <w:rsid w:val="00224F9C"/>
    <w:rsid w:val="00226758"/>
    <w:rsid w:val="00243B04"/>
    <w:rsid w:val="002474BA"/>
    <w:rsid w:val="00262BA5"/>
    <w:rsid w:val="00275BDC"/>
    <w:rsid w:val="002931B3"/>
    <w:rsid w:val="00294F03"/>
    <w:rsid w:val="002A052E"/>
    <w:rsid w:val="002A70DE"/>
    <w:rsid w:val="002B35BA"/>
    <w:rsid w:val="002C3070"/>
    <w:rsid w:val="002D5630"/>
    <w:rsid w:val="002D6527"/>
    <w:rsid w:val="002E7A42"/>
    <w:rsid w:val="002F4CE9"/>
    <w:rsid w:val="002F6A68"/>
    <w:rsid w:val="0031350B"/>
    <w:rsid w:val="00324207"/>
    <w:rsid w:val="00335716"/>
    <w:rsid w:val="003368E7"/>
    <w:rsid w:val="00340F31"/>
    <w:rsid w:val="00352FF2"/>
    <w:rsid w:val="00363E4D"/>
    <w:rsid w:val="0037292F"/>
    <w:rsid w:val="003824F9"/>
    <w:rsid w:val="00392FF5"/>
    <w:rsid w:val="003A55B1"/>
    <w:rsid w:val="003A6E18"/>
    <w:rsid w:val="003B1445"/>
    <w:rsid w:val="003B2D16"/>
    <w:rsid w:val="003B5B16"/>
    <w:rsid w:val="003C398C"/>
    <w:rsid w:val="003C721C"/>
    <w:rsid w:val="003D14E3"/>
    <w:rsid w:val="00412BDB"/>
    <w:rsid w:val="00413833"/>
    <w:rsid w:val="00415A22"/>
    <w:rsid w:val="004168CF"/>
    <w:rsid w:val="00424361"/>
    <w:rsid w:val="00434953"/>
    <w:rsid w:val="00450418"/>
    <w:rsid w:val="0046759F"/>
    <w:rsid w:val="00481AE7"/>
    <w:rsid w:val="00482D18"/>
    <w:rsid w:val="004830EA"/>
    <w:rsid w:val="00486977"/>
    <w:rsid w:val="00494EC5"/>
    <w:rsid w:val="0049582B"/>
    <w:rsid w:val="004968E1"/>
    <w:rsid w:val="004A2FC0"/>
    <w:rsid w:val="004C0894"/>
    <w:rsid w:val="004C743F"/>
    <w:rsid w:val="004E3E4C"/>
    <w:rsid w:val="004F33B4"/>
    <w:rsid w:val="00501AEB"/>
    <w:rsid w:val="00503F41"/>
    <w:rsid w:val="00504245"/>
    <w:rsid w:val="0051397D"/>
    <w:rsid w:val="00521547"/>
    <w:rsid w:val="00522A3F"/>
    <w:rsid w:val="005270A7"/>
    <w:rsid w:val="005305F1"/>
    <w:rsid w:val="005373B6"/>
    <w:rsid w:val="00537ECC"/>
    <w:rsid w:val="00555813"/>
    <w:rsid w:val="005572D3"/>
    <w:rsid w:val="0056003C"/>
    <w:rsid w:val="00562E4E"/>
    <w:rsid w:val="00564AD0"/>
    <w:rsid w:val="005711A2"/>
    <w:rsid w:val="005717CB"/>
    <w:rsid w:val="0057538C"/>
    <w:rsid w:val="00587EAC"/>
    <w:rsid w:val="0059309A"/>
    <w:rsid w:val="005973B2"/>
    <w:rsid w:val="005A4F10"/>
    <w:rsid w:val="005A63D2"/>
    <w:rsid w:val="005E4253"/>
    <w:rsid w:val="005F0A32"/>
    <w:rsid w:val="005F56B9"/>
    <w:rsid w:val="006072DC"/>
    <w:rsid w:val="00614B8B"/>
    <w:rsid w:val="00637942"/>
    <w:rsid w:val="00641246"/>
    <w:rsid w:val="00644D99"/>
    <w:rsid w:val="00651341"/>
    <w:rsid w:val="00661ACD"/>
    <w:rsid w:val="00662A5B"/>
    <w:rsid w:val="00663332"/>
    <w:rsid w:val="006900FF"/>
    <w:rsid w:val="006D0178"/>
    <w:rsid w:val="006D5E37"/>
    <w:rsid w:val="006E2DCA"/>
    <w:rsid w:val="006E76AD"/>
    <w:rsid w:val="0070736D"/>
    <w:rsid w:val="00712069"/>
    <w:rsid w:val="00720C3A"/>
    <w:rsid w:val="00722E17"/>
    <w:rsid w:val="007236D9"/>
    <w:rsid w:val="00725477"/>
    <w:rsid w:val="00733C53"/>
    <w:rsid w:val="007347EC"/>
    <w:rsid w:val="00737A23"/>
    <w:rsid w:val="00743C1E"/>
    <w:rsid w:val="007440AD"/>
    <w:rsid w:val="00767AF8"/>
    <w:rsid w:val="00780DEE"/>
    <w:rsid w:val="00784BB1"/>
    <w:rsid w:val="007A7713"/>
    <w:rsid w:val="007A7846"/>
    <w:rsid w:val="007B26AD"/>
    <w:rsid w:val="007C0553"/>
    <w:rsid w:val="007C4205"/>
    <w:rsid w:val="007D2856"/>
    <w:rsid w:val="007D6980"/>
    <w:rsid w:val="007E255C"/>
    <w:rsid w:val="007F3DF0"/>
    <w:rsid w:val="0081335E"/>
    <w:rsid w:val="0081400D"/>
    <w:rsid w:val="0082125E"/>
    <w:rsid w:val="0083411A"/>
    <w:rsid w:val="00864B3A"/>
    <w:rsid w:val="00870BDA"/>
    <w:rsid w:val="0087156D"/>
    <w:rsid w:val="008738B2"/>
    <w:rsid w:val="00882069"/>
    <w:rsid w:val="008944CA"/>
    <w:rsid w:val="008A53FF"/>
    <w:rsid w:val="008C386D"/>
    <w:rsid w:val="008C599D"/>
    <w:rsid w:val="008E112B"/>
    <w:rsid w:val="008F1633"/>
    <w:rsid w:val="008F471B"/>
    <w:rsid w:val="008F6B84"/>
    <w:rsid w:val="00920F8C"/>
    <w:rsid w:val="00922332"/>
    <w:rsid w:val="009262BD"/>
    <w:rsid w:val="009346EF"/>
    <w:rsid w:val="00937557"/>
    <w:rsid w:val="0094679F"/>
    <w:rsid w:val="00947BEC"/>
    <w:rsid w:val="00960AD5"/>
    <w:rsid w:val="00973E8B"/>
    <w:rsid w:val="00993EE2"/>
    <w:rsid w:val="009A18EB"/>
    <w:rsid w:val="009A7271"/>
    <w:rsid w:val="009B104A"/>
    <w:rsid w:val="009B4AD5"/>
    <w:rsid w:val="009D0BA2"/>
    <w:rsid w:val="009D2E40"/>
    <w:rsid w:val="009E42E1"/>
    <w:rsid w:val="009E45D1"/>
    <w:rsid w:val="009E700A"/>
    <w:rsid w:val="009E758B"/>
    <w:rsid w:val="009F43C6"/>
    <w:rsid w:val="009F637F"/>
    <w:rsid w:val="00A03C55"/>
    <w:rsid w:val="00A05224"/>
    <w:rsid w:val="00A143E9"/>
    <w:rsid w:val="00A16715"/>
    <w:rsid w:val="00A2560F"/>
    <w:rsid w:val="00A26DB3"/>
    <w:rsid w:val="00A36626"/>
    <w:rsid w:val="00A60FD6"/>
    <w:rsid w:val="00A64C57"/>
    <w:rsid w:val="00A64DFF"/>
    <w:rsid w:val="00A67DAF"/>
    <w:rsid w:val="00A77A8F"/>
    <w:rsid w:val="00A83029"/>
    <w:rsid w:val="00A96A0B"/>
    <w:rsid w:val="00AA244B"/>
    <w:rsid w:val="00AA5E44"/>
    <w:rsid w:val="00AB746C"/>
    <w:rsid w:val="00AC1E4F"/>
    <w:rsid w:val="00AC507C"/>
    <w:rsid w:val="00AE37AB"/>
    <w:rsid w:val="00AE3F39"/>
    <w:rsid w:val="00B00254"/>
    <w:rsid w:val="00B0069D"/>
    <w:rsid w:val="00B00B61"/>
    <w:rsid w:val="00B10BDC"/>
    <w:rsid w:val="00B10F99"/>
    <w:rsid w:val="00B257B7"/>
    <w:rsid w:val="00B313AC"/>
    <w:rsid w:val="00B403B7"/>
    <w:rsid w:val="00B55B55"/>
    <w:rsid w:val="00B563C6"/>
    <w:rsid w:val="00B74AFD"/>
    <w:rsid w:val="00B91686"/>
    <w:rsid w:val="00B94EFF"/>
    <w:rsid w:val="00B97F9A"/>
    <w:rsid w:val="00BB39FD"/>
    <w:rsid w:val="00BB49BF"/>
    <w:rsid w:val="00BC23E3"/>
    <w:rsid w:val="00BD3C9E"/>
    <w:rsid w:val="00BD6F56"/>
    <w:rsid w:val="00BE5217"/>
    <w:rsid w:val="00BF0421"/>
    <w:rsid w:val="00BF4731"/>
    <w:rsid w:val="00C235FB"/>
    <w:rsid w:val="00C31199"/>
    <w:rsid w:val="00C4330D"/>
    <w:rsid w:val="00C65CC3"/>
    <w:rsid w:val="00C6749E"/>
    <w:rsid w:val="00C7640C"/>
    <w:rsid w:val="00C84995"/>
    <w:rsid w:val="00C8746D"/>
    <w:rsid w:val="00C91D4D"/>
    <w:rsid w:val="00CA0FE6"/>
    <w:rsid w:val="00CA3DE8"/>
    <w:rsid w:val="00CC473F"/>
    <w:rsid w:val="00CF6B56"/>
    <w:rsid w:val="00CF7460"/>
    <w:rsid w:val="00D000B1"/>
    <w:rsid w:val="00D01277"/>
    <w:rsid w:val="00D24998"/>
    <w:rsid w:val="00D27086"/>
    <w:rsid w:val="00D33E04"/>
    <w:rsid w:val="00D373C7"/>
    <w:rsid w:val="00D428F3"/>
    <w:rsid w:val="00D46E62"/>
    <w:rsid w:val="00D5275B"/>
    <w:rsid w:val="00D66853"/>
    <w:rsid w:val="00D7188C"/>
    <w:rsid w:val="00D74456"/>
    <w:rsid w:val="00D85EF1"/>
    <w:rsid w:val="00DA1B4D"/>
    <w:rsid w:val="00DA59BA"/>
    <w:rsid w:val="00DC11E1"/>
    <w:rsid w:val="00DD0456"/>
    <w:rsid w:val="00DD183B"/>
    <w:rsid w:val="00DD1CF0"/>
    <w:rsid w:val="00DD6838"/>
    <w:rsid w:val="00DF0623"/>
    <w:rsid w:val="00E06E5C"/>
    <w:rsid w:val="00E2515B"/>
    <w:rsid w:val="00E25F73"/>
    <w:rsid w:val="00E33A61"/>
    <w:rsid w:val="00E348C3"/>
    <w:rsid w:val="00E378C2"/>
    <w:rsid w:val="00E478D1"/>
    <w:rsid w:val="00E557E7"/>
    <w:rsid w:val="00E55CF4"/>
    <w:rsid w:val="00E57A42"/>
    <w:rsid w:val="00E77BBD"/>
    <w:rsid w:val="00E8346E"/>
    <w:rsid w:val="00E912D4"/>
    <w:rsid w:val="00EB462A"/>
    <w:rsid w:val="00EB6D9C"/>
    <w:rsid w:val="00ED2379"/>
    <w:rsid w:val="00ED3FA5"/>
    <w:rsid w:val="00ED6702"/>
    <w:rsid w:val="00ED68DF"/>
    <w:rsid w:val="00ED7B8E"/>
    <w:rsid w:val="00EE35D2"/>
    <w:rsid w:val="00EF1DFE"/>
    <w:rsid w:val="00EF5F73"/>
    <w:rsid w:val="00F001CD"/>
    <w:rsid w:val="00F01577"/>
    <w:rsid w:val="00F02B54"/>
    <w:rsid w:val="00F20FE6"/>
    <w:rsid w:val="00F270A8"/>
    <w:rsid w:val="00F27481"/>
    <w:rsid w:val="00F32B4D"/>
    <w:rsid w:val="00F4363B"/>
    <w:rsid w:val="00F65545"/>
    <w:rsid w:val="00F66242"/>
    <w:rsid w:val="00F72060"/>
    <w:rsid w:val="00F864AD"/>
    <w:rsid w:val="00F928AD"/>
    <w:rsid w:val="00FB513F"/>
    <w:rsid w:val="00FC0DEC"/>
    <w:rsid w:val="00FC61DB"/>
    <w:rsid w:val="00FE0D0F"/>
    <w:rsid w:val="00FE64DA"/>
    <w:rsid w:val="00FE736C"/>
    <w:rsid w:val="00FF5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0B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E42E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01AE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202</Words>
  <Characters>1154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VITAI</dc:title>
  <dc:subject/>
  <dc:creator>User</dc:creator>
  <cp:keywords/>
  <dc:description/>
  <cp:lastModifiedBy>GIRIRAJ</cp:lastModifiedBy>
  <cp:revision>2</cp:revision>
  <cp:lastPrinted>2010-02-10T05:46:00Z</cp:lastPrinted>
  <dcterms:created xsi:type="dcterms:W3CDTF">2015-08-15T04:38:00Z</dcterms:created>
  <dcterms:modified xsi:type="dcterms:W3CDTF">2015-08-15T04:38:00Z</dcterms:modified>
</cp:coreProperties>
</file>