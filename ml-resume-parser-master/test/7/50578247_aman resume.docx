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76A" w:rsidRPr="004E79B6" w:rsidRDefault="006C476A" w:rsidP="004E79B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E79B6">
        <w:rPr>
          <w:rFonts w:ascii="Times New Roman" w:hAnsi="Times New Roman" w:cs="Times New Roman"/>
          <w:b/>
          <w:bCs/>
          <w:sz w:val="32"/>
          <w:szCs w:val="32"/>
          <w:u w:val="single"/>
        </w:rPr>
        <w:t>RESUME</w:t>
      </w:r>
    </w:p>
    <w:p w:rsidR="006C476A" w:rsidRDefault="006C476A" w:rsidP="00C07D0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5B2F">
        <w:rPr>
          <w:rFonts w:ascii="Times New Roman" w:hAnsi="Times New Roman" w:cs="Times New Roman"/>
          <w:b/>
          <w:bCs/>
          <w:sz w:val="28"/>
          <w:szCs w:val="28"/>
        </w:rPr>
        <w:t>AMANDEEP KAUR</w:t>
      </w:r>
      <w:r w:rsidRPr="004E79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CF5EBE"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>mail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hyperlink r:id="rId7" w:history="1">
        <w:r w:rsidRPr="009862EC">
          <w:rPr>
            <w:rStyle w:val="Hyperlink"/>
            <w:rFonts w:ascii="Times New Roman" w:hAnsi="Times New Roman" w:cs="Times New Roman"/>
            <w:sz w:val="20"/>
            <w:szCs w:val="20"/>
          </w:rPr>
          <w:t>kauramandeep51@gmail.com</w:t>
        </w:r>
      </w:hyperlink>
    </w:p>
    <w:p w:rsidR="006C476A" w:rsidRPr="00BD688A" w:rsidRDefault="006C476A" w:rsidP="00C07D0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Near Govt. School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CF5EBE">
        <w:rPr>
          <w:rFonts w:ascii="Times New Roman" w:hAnsi="Times New Roman" w:cs="Times New Roman"/>
          <w:b/>
          <w:bCs/>
        </w:rPr>
        <w:t>contact no</w:t>
      </w:r>
      <w:r>
        <w:rPr>
          <w:rFonts w:ascii="Times New Roman" w:hAnsi="Times New Roman" w:cs="Times New Roman"/>
          <w:sz w:val="20"/>
          <w:szCs w:val="20"/>
        </w:rPr>
        <w:t xml:space="preserve"> 9896668107</w:t>
      </w:r>
    </w:p>
    <w:p w:rsidR="006C476A" w:rsidRDefault="006C476A" w:rsidP="001F25F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Village – Rattak , TEH -Assandh                                                             </w:t>
      </w:r>
    </w:p>
    <w:p w:rsidR="006C476A" w:rsidRDefault="006C476A" w:rsidP="001F25F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Dsct.  Karnal</w:t>
      </w:r>
      <w:r w:rsidRPr="00D45B2F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Pr="00D45B2F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</w:t>
      </w:r>
      <w:r w:rsidRPr="00D45B2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C476A" w:rsidRDefault="006C476A" w:rsidP="001F25F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45B2F">
        <w:rPr>
          <w:rFonts w:ascii="Times New Roman" w:hAnsi="Times New Roman" w:cs="Times New Roman"/>
          <w:sz w:val="20"/>
          <w:szCs w:val="20"/>
        </w:rPr>
        <w:t xml:space="preserve">Haryana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</w:p>
    <w:p w:rsidR="006C476A" w:rsidRPr="00D45B2F" w:rsidRDefault="006C476A" w:rsidP="001F25F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45B2F">
        <w:rPr>
          <w:rFonts w:ascii="Times New Roman" w:hAnsi="Times New Roman" w:cs="Times New Roman"/>
          <w:b/>
          <w:bCs/>
          <w:sz w:val="20"/>
          <w:szCs w:val="20"/>
        </w:rPr>
        <w:t>Pin:</w:t>
      </w:r>
      <w:r w:rsidRPr="00D45B2F">
        <w:rPr>
          <w:rFonts w:ascii="Times New Roman" w:hAnsi="Times New Roman" w:cs="Times New Roman"/>
          <w:sz w:val="20"/>
          <w:szCs w:val="20"/>
        </w:rPr>
        <w:t>-132039</w:t>
      </w:r>
    </w:p>
    <w:p w:rsidR="006C476A" w:rsidRPr="00CB6F87" w:rsidRDefault="006C476A" w:rsidP="00CB6F8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45B2F">
        <w:rPr>
          <w:rFonts w:ascii="Times New Roman" w:hAnsi="Times New Roman" w:cs="Times New Roman"/>
          <w:sz w:val="20"/>
          <w:szCs w:val="20"/>
        </w:rPr>
        <w:t xml:space="preserve">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</w:t>
      </w:r>
      <w:r w:rsidRPr="00D45B2F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D45B2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6C476A" w:rsidRPr="00631949" w:rsidRDefault="006C476A" w:rsidP="001F25F8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631949">
        <w:rPr>
          <w:rFonts w:ascii="Times New Roman" w:hAnsi="Times New Roman" w:cs="Times New Roman"/>
          <w:b/>
          <w:bCs/>
          <w:highlight w:val="lightGray"/>
          <w:u w:val="single"/>
        </w:rPr>
        <w:t>CAREER OBJECTIVE:</w:t>
      </w:r>
    </w:p>
    <w:p w:rsidR="006C476A" w:rsidRPr="004E79B6" w:rsidRDefault="006C476A" w:rsidP="001F25F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C476A" w:rsidRPr="00631949" w:rsidRDefault="006C476A" w:rsidP="00643B49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631949">
        <w:rPr>
          <w:rFonts w:ascii="Times New Roman" w:hAnsi="Times New Roman" w:cs="Times New Roman"/>
          <w:sz w:val="20"/>
          <w:szCs w:val="20"/>
        </w:rPr>
        <w:t>Seeking for the entry level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31949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31949">
        <w:rPr>
          <w:rFonts w:ascii="Times New Roman" w:hAnsi="Times New Roman" w:cs="Times New Roman"/>
          <w:sz w:val="20"/>
          <w:szCs w:val="20"/>
        </w:rPr>
        <w:t xml:space="preserve"> respon</w:t>
      </w:r>
      <w:r>
        <w:rPr>
          <w:rFonts w:ascii="Times New Roman" w:hAnsi="Times New Roman" w:cs="Times New Roman"/>
          <w:sz w:val="20"/>
          <w:szCs w:val="20"/>
        </w:rPr>
        <w:t xml:space="preserve">sible  position. </w:t>
      </w:r>
      <w:r w:rsidRPr="00631949">
        <w:rPr>
          <w:rFonts w:ascii="Times New Roman" w:hAnsi="Times New Roman" w:cs="Times New Roman"/>
          <w:sz w:val="20"/>
          <w:szCs w:val="20"/>
        </w:rPr>
        <w:t xml:space="preserve">To work in the competitive corporate environment on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631949">
        <w:rPr>
          <w:rFonts w:ascii="Times New Roman" w:hAnsi="Times New Roman" w:cs="Times New Roman"/>
          <w:sz w:val="20"/>
          <w:szCs w:val="20"/>
        </w:rPr>
        <w:t xml:space="preserve">ssignment </w:t>
      </w:r>
      <w:r>
        <w:rPr>
          <w:rFonts w:ascii="Times New Roman" w:hAnsi="Times New Roman" w:cs="Times New Roman"/>
          <w:sz w:val="20"/>
          <w:szCs w:val="20"/>
        </w:rPr>
        <w:t xml:space="preserve">that </w:t>
      </w:r>
      <w:r w:rsidRPr="00631949">
        <w:rPr>
          <w:rFonts w:ascii="Times New Roman" w:hAnsi="Times New Roman" w:cs="Times New Roman"/>
          <w:sz w:val="20"/>
          <w:szCs w:val="20"/>
        </w:rPr>
        <w:t>will boost my knowledge and skills.</w:t>
      </w:r>
    </w:p>
    <w:p w:rsidR="006C476A" w:rsidRPr="00631949" w:rsidRDefault="006C476A" w:rsidP="00643B49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31949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:rsidR="006C476A" w:rsidRPr="00631949" w:rsidRDefault="006C476A" w:rsidP="001F25F8">
      <w:pPr>
        <w:spacing w:after="0"/>
        <w:rPr>
          <w:rFonts w:ascii="Times New Roman" w:hAnsi="Times New Roman" w:cs="Times New Roman"/>
          <w:b/>
          <w:bCs/>
        </w:rPr>
      </w:pPr>
      <w:r w:rsidRPr="00631949">
        <w:rPr>
          <w:rFonts w:ascii="Times New Roman" w:hAnsi="Times New Roman" w:cs="Times New Roman"/>
          <w:b/>
          <w:bCs/>
          <w:highlight w:val="lightGray"/>
          <w:u w:val="single"/>
        </w:rPr>
        <w:t>PROFESSIONAL QUALIFICATIONS</w:t>
      </w:r>
    </w:p>
    <w:p w:rsidR="006C476A" w:rsidRPr="00631949" w:rsidRDefault="006C476A" w:rsidP="00087D30">
      <w:pPr>
        <w:pStyle w:val="Objective"/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631949">
        <w:rPr>
          <w:rFonts w:ascii="Times New Roman" w:hAnsi="Times New Roman" w:cs="Times New Roman"/>
        </w:rPr>
        <w:t xml:space="preserve"> M.B.A. From Maharaja Agarasen Institute of management &amp; technology (approved by AICTE &amp; affiliated to Kurukshetra University, Kurukshetra)</w:t>
      </w:r>
    </w:p>
    <w:p w:rsidR="006C476A" w:rsidRPr="00D96DDF" w:rsidRDefault="006C476A" w:rsidP="00D96DDF">
      <w:pPr>
        <w:pStyle w:val="ListParagraph"/>
        <w:widowControl w:val="0"/>
        <w:numPr>
          <w:ilvl w:val="0"/>
          <w:numId w:val="10"/>
        </w:numPr>
        <w:tabs>
          <w:tab w:val="left" w:pos="180"/>
        </w:tabs>
        <w:autoSpaceDE w:val="0"/>
        <w:autoSpaceDN w:val="0"/>
        <w:adjustRightInd w:val="0"/>
        <w:rPr>
          <w:sz w:val="20"/>
          <w:szCs w:val="20"/>
        </w:rPr>
      </w:pPr>
      <w:r w:rsidRPr="001D2DBF">
        <w:rPr>
          <w:sz w:val="20"/>
          <w:szCs w:val="20"/>
        </w:rPr>
        <w:t>Ranked 20th amongst the top 100 B schools of India by Business World 2009 (A renowned business magazine in INDIA)</w:t>
      </w:r>
    </w:p>
    <w:p w:rsidR="006C476A" w:rsidRPr="00D96DDF" w:rsidRDefault="006C476A" w:rsidP="00D96DDF">
      <w:pPr>
        <w:pStyle w:val="ListParagraph"/>
        <w:widowControl w:val="0"/>
        <w:tabs>
          <w:tab w:val="left" w:pos="180"/>
        </w:tabs>
        <w:autoSpaceDE w:val="0"/>
        <w:autoSpaceDN w:val="0"/>
        <w:adjustRightInd w:val="0"/>
        <w:rPr>
          <w:sz w:val="20"/>
          <w:szCs w:val="20"/>
        </w:rPr>
      </w:pPr>
    </w:p>
    <w:p w:rsidR="006C476A" w:rsidRPr="00D96DDF" w:rsidRDefault="006C476A" w:rsidP="00D96DDF">
      <w:pPr>
        <w:spacing w:after="0"/>
        <w:rPr>
          <w:rFonts w:ascii="Times New Roman" w:hAnsi="Times New Roman" w:cs="Times New Roman"/>
          <w:b/>
          <w:bCs/>
        </w:rPr>
      </w:pPr>
      <w:r w:rsidRPr="00D96DDF">
        <w:rPr>
          <w:rFonts w:ascii="Times New Roman" w:hAnsi="Times New Roman" w:cs="Times New Roman"/>
          <w:b/>
          <w:bCs/>
        </w:rPr>
        <w:t>Major</w:t>
      </w:r>
      <w:r>
        <w:rPr>
          <w:rFonts w:ascii="Times New Roman" w:hAnsi="Times New Roman" w:cs="Times New Roman"/>
          <w:b/>
          <w:bCs/>
        </w:rPr>
        <w:t xml:space="preserve"> - Finance</w:t>
      </w:r>
      <w:r w:rsidRPr="00D96DDF">
        <w:rPr>
          <w:rFonts w:ascii="Times New Roman" w:hAnsi="Times New Roman" w:cs="Times New Roman"/>
          <w:b/>
          <w:bCs/>
        </w:rPr>
        <w:t xml:space="preserve"> </w:t>
      </w:r>
    </w:p>
    <w:p w:rsidR="006C476A" w:rsidRPr="00D96DDF" w:rsidRDefault="006C476A" w:rsidP="00D96DDF">
      <w:pPr>
        <w:spacing w:after="0"/>
        <w:rPr>
          <w:rFonts w:ascii="Times New Roman" w:hAnsi="Times New Roman" w:cs="Times New Roman"/>
          <w:b/>
          <w:bCs/>
        </w:rPr>
      </w:pPr>
      <w:r w:rsidRPr="00D96DDF">
        <w:rPr>
          <w:rFonts w:ascii="Times New Roman" w:hAnsi="Times New Roman" w:cs="Times New Roman"/>
          <w:b/>
          <w:bCs/>
        </w:rPr>
        <w:t>Minor</w:t>
      </w:r>
      <w:r>
        <w:rPr>
          <w:rFonts w:ascii="Times New Roman" w:hAnsi="Times New Roman" w:cs="Times New Roman"/>
          <w:b/>
          <w:bCs/>
        </w:rPr>
        <w:t xml:space="preserve"> -</w:t>
      </w:r>
      <w:r w:rsidRPr="00D96DD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Marketing</w:t>
      </w:r>
    </w:p>
    <w:p w:rsidR="006C476A" w:rsidRPr="00D96DDF" w:rsidRDefault="006C476A" w:rsidP="00D96DDF">
      <w:pPr>
        <w:widowControl w:val="0"/>
        <w:tabs>
          <w:tab w:val="left" w:pos="180"/>
        </w:tabs>
        <w:autoSpaceDE w:val="0"/>
        <w:autoSpaceDN w:val="0"/>
        <w:adjustRightInd w:val="0"/>
        <w:rPr>
          <w:sz w:val="20"/>
          <w:szCs w:val="20"/>
        </w:rPr>
      </w:pPr>
    </w:p>
    <w:p w:rsidR="006C476A" w:rsidRDefault="006C476A" w:rsidP="00420F71">
      <w:pPr>
        <w:pStyle w:val="Heading3"/>
        <w:spacing w:line="360" w:lineRule="auto"/>
        <w:rPr>
          <w:sz w:val="22"/>
          <w:szCs w:val="22"/>
          <w:u w:val="single"/>
        </w:rPr>
      </w:pPr>
      <w:r w:rsidRPr="00631949">
        <w:rPr>
          <w:sz w:val="22"/>
          <w:szCs w:val="22"/>
          <w:highlight w:val="lightGray"/>
          <w:u w:val="single"/>
        </w:rPr>
        <w:t>ACADEMIC QUALIFICATIONS:</w:t>
      </w:r>
    </w:p>
    <w:p w:rsidR="006C476A" w:rsidRPr="00685E22" w:rsidRDefault="006C476A" w:rsidP="00685E22"/>
    <w:tbl>
      <w:tblPr>
        <w:tblW w:w="873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070"/>
        <w:gridCol w:w="2070"/>
        <w:gridCol w:w="2430"/>
        <w:gridCol w:w="2160"/>
      </w:tblGrid>
      <w:tr w:rsidR="006C476A" w:rsidRPr="00750E8B">
        <w:tc>
          <w:tcPr>
            <w:tcW w:w="2070" w:type="dxa"/>
          </w:tcPr>
          <w:p w:rsidR="006C476A" w:rsidRPr="00750E8B" w:rsidRDefault="006C476A" w:rsidP="00750E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50E8B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</w:p>
        </w:tc>
        <w:tc>
          <w:tcPr>
            <w:tcW w:w="2070" w:type="dxa"/>
          </w:tcPr>
          <w:p w:rsidR="006C476A" w:rsidRPr="00750E8B" w:rsidRDefault="006C476A" w:rsidP="00750E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50E8B">
              <w:rPr>
                <w:rFonts w:ascii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2430" w:type="dxa"/>
          </w:tcPr>
          <w:p w:rsidR="006C476A" w:rsidRPr="00750E8B" w:rsidRDefault="006C476A" w:rsidP="00750E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50E8B">
              <w:rPr>
                <w:rFonts w:ascii="Times New Roman" w:hAnsi="Times New Roman" w:cs="Times New Roman"/>
                <w:sz w:val="20"/>
                <w:szCs w:val="20"/>
              </w:rPr>
              <w:t>University/board</w:t>
            </w:r>
          </w:p>
        </w:tc>
        <w:tc>
          <w:tcPr>
            <w:tcW w:w="2160" w:type="dxa"/>
          </w:tcPr>
          <w:p w:rsidR="006C476A" w:rsidRPr="00750E8B" w:rsidRDefault="006C476A" w:rsidP="00750E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50E8B">
              <w:rPr>
                <w:rFonts w:ascii="Times New Roman" w:hAnsi="Times New Roman" w:cs="Times New Roman"/>
                <w:sz w:val="20"/>
                <w:szCs w:val="20"/>
              </w:rPr>
              <w:t>percentage</w:t>
            </w:r>
          </w:p>
        </w:tc>
      </w:tr>
      <w:tr w:rsidR="006C476A" w:rsidRPr="00750E8B">
        <w:tc>
          <w:tcPr>
            <w:tcW w:w="2070" w:type="dxa"/>
          </w:tcPr>
          <w:p w:rsidR="006C476A" w:rsidRPr="00750E8B" w:rsidRDefault="006C476A" w:rsidP="00750E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50E8B">
              <w:rPr>
                <w:rFonts w:ascii="Times New Roman" w:hAnsi="Times New Roman" w:cs="Times New Roman"/>
                <w:sz w:val="20"/>
                <w:szCs w:val="20"/>
              </w:rPr>
              <w:t>M.B.A.</w:t>
            </w:r>
          </w:p>
        </w:tc>
        <w:tc>
          <w:tcPr>
            <w:tcW w:w="2070" w:type="dxa"/>
          </w:tcPr>
          <w:p w:rsidR="006C476A" w:rsidRPr="00750E8B" w:rsidRDefault="006C476A" w:rsidP="00750E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2009-11</w:t>
            </w:r>
          </w:p>
        </w:tc>
        <w:tc>
          <w:tcPr>
            <w:tcW w:w="2430" w:type="dxa"/>
          </w:tcPr>
          <w:p w:rsidR="006C476A" w:rsidRPr="00750E8B" w:rsidRDefault="006C476A" w:rsidP="00750E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50E8B">
              <w:rPr>
                <w:rFonts w:ascii="Times New Roman" w:hAnsi="Times New Roman" w:cs="Times New Roman"/>
                <w:sz w:val="20"/>
                <w:szCs w:val="20"/>
              </w:rPr>
              <w:t>K.U.K. Kurukshetra</w:t>
            </w:r>
          </w:p>
        </w:tc>
        <w:tc>
          <w:tcPr>
            <w:tcW w:w="2160" w:type="dxa"/>
          </w:tcPr>
          <w:p w:rsidR="006C476A" w:rsidRPr="00750E8B" w:rsidRDefault="006C476A" w:rsidP="00750E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71.42</w:t>
            </w:r>
          </w:p>
        </w:tc>
      </w:tr>
      <w:tr w:rsidR="006C476A" w:rsidRPr="00750E8B">
        <w:tc>
          <w:tcPr>
            <w:tcW w:w="2070" w:type="dxa"/>
          </w:tcPr>
          <w:p w:rsidR="006C476A" w:rsidRPr="00750E8B" w:rsidRDefault="006C476A" w:rsidP="00750E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50E8B">
              <w:rPr>
                <w:rFonts w:ascii="Times New Roman" w:hAnsi="Times New Roman" w:cs="Times New Roman"/>
                <w:sz w:val="20"/>
                <w:szCs w:val="20"/>
              </w:rPr>
              <w:t>B.com</w:t>
            </w:r>
          </w:p>
        </w:tc>
        <w:tc>
          <w:tcPr>
            <w:tcW w:w="2070" w:type="dxa"/>
          </w:tcPr>
          <w:p w:rsidR="006C476A" w:rsidRPr="00750E8B" w:rsidRDefault="006C476A" w:rsidP="00750E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50E8B">
              <w:rPr>
                <w:rFonts w:ascii="Times New Roman" w:hAnsi="Times New Roman" w:cs="Times New Roman"/>
                <w:sz w:val="20"/>
                <w:szCs w:val="20"/>
              </w:rPr>
              <w:t>2006-09</w:t>
            </w:r>
          </w:p>
        </w:tc>
        <w:tc>
          <w:tcPr>
            <w:tcW w:w="2430" w:type="dxa"/>
          </w:tcPr>
          <w:p w:rsidR="006C476A" w:rsidRPr="00750E8B" w:rsidRDefault="006C476A" w:rsidP="00750E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50E8B">
              <w:rPr>
                <w:rFonts w:ascii="Times New Roman" w:hAnsi="Times New Roman" w:cs="Times New Roman"/>
                <w:sz w:val="20"/>
                <w:szCs w:val="20"/>
              </w:rPr>
              <w:t>K.U.K. Kurukshetra</w:t>
            </w:r>
          </w:p>
        </w:tc>
        <w:tc>
          <w:tcPr>
            <w:tcW w:w="2160" w:type="dxa"/>
          </w:tcPr>
          <w:p w:rsidR="006C476A" w:rsidRPr="00750E8B" w:rsidRDefault="006C476A" w:rsidP="00750E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73.33</w:t>
            </w:r>
          </w:p>
        </w:tc>
      </w:tr>
      <w:tr w:rsidR="006C476A" w:rsidRPr="00750E8B">
        <w:tc>
          <w:tcPr>
            <w:tcW w:w="2070" w:type="dxa"/>
          </w:tcPr>
          <w:p w:rsidR="006C476A" w:rsidRPr="00750E8B" w:rsidRDefault="006C476A" w:rsidP="00750E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50E8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750E8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750E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</w:tcPr>
          <w:p w:rsidR="006C476A" w:rsidRPr="00750E8B" w:rsidRDefault="006C476A" w:rsidP="00750E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50E8B">
              <w:rPr>
                <w:rFonts w:ascii="Times New Roman" w:hAnsi="Times New Roman" w:cs="Times New Roman"/>
                <w:sz w:val="20"/>
                <w:szCs w:val="20"/>
              </w:rPr>
              <w:t>2005-06</w:t>
            </w:r>
          </w:p>
        </w:tc>
        <w:tc>
          <w:tcPr>
            <w:tcW w:w="2430" w:type="dxa"/>
          </w:tcPr>
          <w:p w:rsidR="006C476A" w:rsidRPr="00750E8B" w:rsidRDefault="006C476A" w:rsidP="00750E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50E8B">
              <w:rPr>
                <w:rFonts w:ascii="Times New Roman" w:hAnsi="Times New Roman" w:cs="Times New Roman"/>
                <w:sz w:val="20"/>
                <w:szCs w:val="20"/>
              </w:rPr>
              <w:t>H.B.S.E.</w:t>
            </w:r>
          </w:p>
        </w:tc>
        <w:tc>
          <w:tcPr>
            <w:tcW w:w="2160" w:type="dxa"/>
          </w:tcPr>
          <w:p w:rsidR="006C476A" w:rsidRPr="00750E8B" w:rsidRDefault="006C476A" w:rsidP="00750E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73.60</w:t>
            </w:r>
          </w:p>
        </w:tc>
      </w:tr>
      <w:tr w:rsidR="006C476A" w:rsidRPr="00750E8B">
        <w:tc>
          <w:tcPr>
            <w:tcW w:w="2070" w:type="dxa"/>
          </w:tcPr>
          <w:p w:rsidR="006C476A" w:rsidRPr="00750E8B" w:rsidRDefault="006C476A" w:rsidP="00750E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50E8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50E8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750E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</w:tcPr>
          <w:p w:rsidR="006C476A" w:rsidRPr="00750E8B" w:rsidRDefault="006C476A" w:rsidP="00750E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50E8B">
              <w:rPr>
                <w:rFonts w:ascii="Times New Roman" w:hAnsi="Times New Roman" w:cs="Times New Roman"/>
                <w:sz w:val="20"/>
                <w:szCs w:val="20"/>
              </w:rPr>
              <w:t>2003-04</w:t>
            </w:r>
          </w:p>
        </w:tc>
        <w:tc>
          <w:tcPr>
            <w:tcW w:w="2430" w:type="dxa"/>
          </w:tcPr>
          <w:p w:rsidR="006C476A" w:rsidRPr="00750E8B" w:rsidRDefault="006C476A" w:rsidP="00750E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50E8B">
              <w:rPr>
                <w:rFonts w:ascii="Times New Roman" w:hAnsi="Times New Roman" w:cs="Times New Roman"/>
                <w:sz w:val="20"/>
                <w:szCs w:val="20"/>
              </w:rPr>
              <w:t>H.B.S.E.</w:t>
            </w:r>
          </w:p>
        </w:tc>
        <w:tc>
          <w:tcPr>
            <w:tcW w:w="2160" w:type="dxa"/>
          </w:tcPr>
          <w:p w:rsidR="006C476A" w:rsidRPr="00750E8B" w:rsidRDefault="006C476A" w:rsidP="00750E8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50E8B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.17</w:t>
            </w:r>
          </w:p>
        </w:tc>
      </w:tr>
    </w:tbl>
    <w:p w:rsidR="006C476A" w:rsidRDefault="006C476A" w:rsidP="00B47061">
      <w:pPr>
        <w:pStyle w:val="Heading3"/>
        <w:spacing w:line="360" w:lineRule="auto"/>
        <w:rPr>
          <w:sz w:val="22"/>
          <w:szCs w:val="22"/>
          <w:highlight w:val="lightGray"/>
          <w:u w:val="single"/>
        </w:rPr>
      </w:pPr>
    </w:p>
    <w:p w:rsidR="006C476A" w:rsidRPr="00B47061" w:rsidRDefault="006C476A" w:rsidP="00B47061">
      <w:pPr>
        <w:pStyle w:val="Heading3"/>
        <w:spacing w:line="360" w:lineRule="auto"/>
        <w:rPr>
          <w:sz w:val="22"/>
          <w:szCs w:val="22"/>
          <w:u w:val="single"/>
        </w:rPr>
      </w:pPr>
      <w:r w:rsidRPr="00B47061">
        <w:rPr>
          <w:sz w:val="22"/>
          <w:szCs w:val="22"/>
          <w:highlight w:val="lightGray"/>
          <w:u w:val="single"/>
        </w:rPr>
        <w:t>COMPUTER PROFICIENCY:</w:t>
      </w:r>
    </w:p>
    <w:p w:rsidR="006C476A" w:rsidRPr="00B47061" w:rsidRDefault="006C476A" w:rsidP="00B47061">
      <w:pPr>
        <w:pStyle w:val="BodyText2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Basics(MS office)</w:t>
      </w:r>
    </w:p>
    <w:p w:rsidR="006C476A" w:rsidRDefault="006C476A" w:rsidP="00B4706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47061">
        <w:rPr>
          <w:sz w:val="20"/>
          <w:szCs w:val="20"/>
        </w:rPr>
        <w:t>Applications of internet</w:t>
      </w:r>
    </w:p>
    <w:p w:rsidR="006C476A" w:rsidRPr="00B47061" w:rsidRDefault="006C476A" w:rsidP="00087D30">
      <w:pPr>
        <w:pStyle w:val="ListParagraph"/>
        <w:rPr>
          <w:sz w:val="20"/>
          <w:szCs w:val="20"/>
        </w:rPr>
      </w:pPr>
    </w:p>
    <w:p w:rsidR="006C476A" w:rsidRPr="00B10D6D" w:rsidRDefault="006C476A" w:rsidP="00631949">
      <w:pPr>
        <w:rPr>
          <w:rFonts w:ascii="Times New Roman" w:hAnsi="Times New Roman" w:cs="Times New Roman"/>
          <w:b/>
          <w:bCs/>
          <w:color w:val="000000"/>
          <w:highlight w:val="lightGray"/>
          <w:u w:val="single"/>
        </w:rPr>
      </w:pPr>
      <w:r>
        <w:rPr>
          <w:rFonts w:ascii="Times New Roman" w:hAnsi="Times New Roman" w:cs="Times New Roman"/>
          <w:b/>
          <w:bCs/>
          <w:color w:val="000000"/>
          <w:highlight w:val="lightGray"/>
          <w:u w:val="single"/>
        </w:rPr>
        <w:t xml:space="preserve"> </w:t>
      </w:r>
      <w:r w:rsidRPr="00B47061">
        <w:rPr>
          <w:rFonts w:ascii="Times New Roman" w:hAnsi="Times New Roman" w:cs="Times New Roman"/>
          <w:b/>
          <w:bCs/>
          <w:color w:val="000000"/>
          <w:highlight w:val="lightGray"/>
          <w:u w:val="single"/>
        </w:rPr>
        <w:t>PROJECT/INTERSHIP</w:t>
      </w:r>
    </w:p>
    <w:p w:rsidR="006C476A" w:rsidRDefault="006C476A" w:rsidP="0063194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HDFC Bank on the Project</w:t>
      </w:r>
    </w:p>
    <w:p w:rsidR="006C476A" w:rsidRDefault="006C476A" w:rsidP="0063194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” A study on customer awareness and satisfaction level about mutual fund in HDFC Bank” </w:t>
      </w:r>
    </w:p>
    <w:p w:rsidR="006C476A" w:rsidRPr="000D1498" w:rsidRDefault="006C476A" w:rsidP="00631949">
      <w:pPr>
        <w:rPr>
          <w:rFonts w:ascii="Times New Roman" w:hAnsi="Times New Roman" w:cs="Times New Roman"/>
          <w:b/>
          <w:bCs/>
          <w:color w:val="000000"/>
          <w:highlight w:val="lightGray"/>
          <w:u w:val="single"/>
        </w:rPr>
      </w:pPr>
      <w:r>
        <w:rPr>
          <w:rFonts w:ascii="Times New Roman" w:hAnsi="Times New Roman" w:cs="Times New Roman"/>
          <w:b/>
          <w:bCs/>
          <w:color w:val="000000"/>
          <w:highlight w:val="lightGray"/>
          <w:u w:val="single"/>
        </w:rPr>
        <w:t>SEMINAR DELIVERED</w:t>
      </w:r>
    </w:p>
    <w:p w:rsidR="006C476A" w:rsidRPr="00B10D6D" w:rsidRDefault="006C476A" w:rsidP="0063194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‘Foreign Trade Policy’</w:t>
      </w:r>
    </w:p>
    <w:p w:rsidR="006C476A" w:rsidRDefault="006C476A" w:rsidP="00B10D6D">
      <w:pPr>
        <w:pStyle w:val="Heading3"/>
        <w:spacing w:line="360" w:lineRule="auto"/>
        <w:rPr>
          <w:sz w:val="22"/>
          <w:szCs w:val="22"/>
          <w:u w:val="single"/>
        </w:rPr>
      </w:pPr>
      <w:r w:rsidRPr="00F24F28">
        <w:rPr>
          <w:sz w:val="22"/>
          <w:szCs w:val="22"/>
          <w:highlight w:val="lightGray"/>
          <w:u w:val="single"/>
        </w:rPr>
        <w:t>ACHIVEMENTS</w:t>
      </w:r>
    </w:p>
    <w:p w:rsidR="006C476A" w:rsidRPr="00C90B41" w:rsidRDefault="006C476A" w:rsidP="00C90B41">
      <w:pPr>
        <w:pStyle w:val="Heading3"/>
        <w:spacing w:line="360" w:lineRule="auto"/>
        <w:rPr>
          <w:sz w:val="22"/>
          <w:szCs w:val="22"/>
        </w:rPr>
      </w:pPr>
      <w:r w:rsidRPr="00B10D6D">
        <w:rPr>
          <w:sz w:val="22"/>
          <w:szCs w:val="22"/>
        </w:rPr>
        <w:t>Academic</w:t>
      </w:r>
    </w:p>
    <w:p w:rsidR="006C476A" w:rsidRPr="003471C7" w:rsidRDefault="006C476A" w:rsidP="00BE40FC">
      <w:pPr>
        <w:pStyle w:val="ListParagraph"/>
        <w:widowControl w:val="0"/>
        <w:numPr>
          <w:ilvl w:val="0"/>
          <w:numId w:val="3"/>
        </w:numPr>
        <w:tabs>
          <w:tab w:val="left" w:pos="180"/>
        </w:tabs>
        <w:autoSpaceDE w:val="0"/>
        <w:autoSpaceDN w:val="0"/>
        <w:adjustRightInd w:val="0"/>
        <w:spacing w:line="276" w:lineRule="auto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Secured 89% marks in, Financial Beginner Module, NCFM</w:t>
      </w:r>
    </w:p>
    <w:p w:rsidR="006C476A" w:rsidRPr="00BE40FC" w:rsidRDefault="006C476A" w:rsidP="00BE40FC">
      <w:pPr>
        <w:pStyle w:val="ListParagraph"/>
        <w:widowControl w:val="0"/>
        <w:numPr>
          <w:ilvl w:val="0"/>
          <w:numId w:val="3"/>
        </w:numPr>
        <w:tabs>
          <w:tab w:val="left" w:pos="180"/>
        </w:tabs>
        <w:autoSpaceDE w:val="0"/>
        <w:autoSpaceDN w:val="0"/>
        <w:adjustRightInd w:val="0"/>
        <w:spacing w:line="276" w:lineRule="auto"/>
        <w:jc w:val="both"/>
        <w:rPr>
          <w:b/>
          <w:bCs/>
          <w:sz w:val="20"/>
          <w:szCs w:val="20"/>
        </w:rPr>
      </w:pPr>
      <w:r w:rsidRPr="00BE40FC">
        <w:rPr>
          <w:sz w:val="20"/>
          <w:szCs w:val="20"/>
        </w:rPr>
        <w:t>Participated in international conference held at MAIMT</w:t>
      </w:r>
    </w:p>
    <w:p w:rsidR="006C476A" w:rsidRPr="00BE40FC" w:rsidRDefault="006C476A" w:rsidP="00BE40FC">
      <w:pPr>
        <w:pStyle w:val="BodyText2"/>
        <w:numPr>
          <w:ilvl w:val="0"/>
          <w:numId w:val="4"/>
        </w:numPr>
        <w:tabs>
          <w:tab w:val="right" w:pos="9749"/>
        </w:tabs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0FC">
        <w:rPr>
          <w:rFonts w:ascii="Times New Roman" w:hAnsi="Times New Roman" w:cs="Times New Roman"/>
          <w:sz w:val="20"/>
          <w:szCs w:val="20"/>
        </w:rPr>
        <w:t>Won scholarship given by H.B.S.E. at merit basis in 10</w:t>
      </w:r>
      <w:r w:rsidRPr="00BE40FC">
        <w:rPr>
          <w:rFonts w:ascii="Times New Roman" w:hAnsi="Times New Roman" w:cs="Times New Roman"/>
          <w:sz w:val="20"/>
          <w:szCs w:val="20"/>
          <w:vertAlign w:val="superscript"/>
        </w:rPr>
        <w:t>th.</w:t>
      </w:r>
      <w:r w:rsidRPr="00BE40F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C476A" w:rsidRPr="00BE40FC" w:rsidRDefault="006C476A" w:rsidP="00BE40FC">
      <w:pPr>
        <w:pStyle w:val="BodyText2"/>
        <w:numPr>
          <w:ilvl w:val="0"/>
          <w:numId w:val="4"/>
        </w:numPr>
        <w:tabs>
          <w:tab w:val="right" w:pos="9749"/>
        </w:tabs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0FC">
        <w:rPr>
          <w:rFonts w:ascii="Times New Roman" w:hAnsi="Times New Roman" w:cs="Times New Roman"/>
          <w:sz w:val="20"/>
          <w:szCs w:val="20"/>
        </w:rPr>
        <w:t xml:space="preserve">Membership  in event management team  </w:t>
      </w:r>
    </w:p>
    <w:p w:rsidR="006C476A" w:rsidRDefault="006C476A" w:rsidP="00BE40FC">
      <w:pPr>
        <w:widowControl w:val="0"/>
        <w:tabs>
          <w:tab w:val="left" w:pos="18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6C476A" w:rsidRDefault="006C476A" w:rsidP="00B10D6D">
      <w:pPr>
        <w:widowControl w:val="0"/>
        <w:tabs>
          <w:tab w:val="left" w:pos="18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Pr="00F24F28">
        <w:rPr>
          <w:rFonts w:ascii="Times New Roman" w:hAnsi="Times New Roman" w:cs="Times New Roman"/>
          <w:b/>
          <w:bCs/>
        </w:rPr>
        <w:t>ultural</w:t>
      </w:r>
    </w:p>
    <w:p w:rsidR="006C476A" w:rsidRPr="00DA6D45" w:rsidRDefault="006C476A" w:rsidP="00F24F28">
      <w:pPr>
        <w:pStyle w:val="ListParagraph"/>
        <w:widowControl w:val="0"/>
        <w:numPr>
          <w:ilvl w:val="0"/>
          <w:numId w:val="9"/>
        </w:numPr>
        <w:tabs>
          <w:tab w:val="left" w:pos="180"/>
        </w:tabs>
        <w:autoSpaceDE w:val="0"/>
        <w:autoSpaceDN w:val="0"/>
        <w:adjustRightInd w:val="0"/>
        <w:jc w:val="both"/>
        <w:rPr>
          <w:b/>
          <w:bCs/>
        </w:rPr>
      </w:pPr>
      <w:r>
        <w:rPr>
          <w:sz w:val="20"/>
          <w:szCs w:val="20"/>
        </w:rPr>
        <w:t>Participated in dance</w:t>
      </w:r>
      <w:r w:rsidRPr="00B10D6D">
        <w:rPr>
          <w:sz w:val="20"/>
          <w:szCs w:val="20"/>
        </w:rPr>
        <w:t xml:space="preserve"> competition at college, and at P.G. level</w:t>
      </w:r>
    </w:p>
    <w:p w:rsidR="006C476A" w:rsidRPr="003471C7" w:rsidRDefault="006C476A" w:rsidP="00F24F28">
      <w:pPr>
        <w:pStyle w:val="ListParagraph"/>
        <w:widowControl w:val="0"/>
        <w:numPr>
          <w:ilvl w:val="0"/>
          <w:numId w:val="9"/>
        </w:numPr>
        <w:tabs>
          <w:tab w:val="left" w:pos="180"/>
        </w:tabs>
        <w:autoSpaceDE w:val="0"/>
        <w:autoSpaceDN w:val="0"/>
        <w:adjustRightInd w:val="0"/>
        <w:jc w:val="both"/>
        <w:rPr>
          <w:b/>
          <w:bCs/>
        </w:rPr>
      </w:pPr>
      <w:r>
        <w:rPr>
          <w:sz w:val="20"/>
          <w:szCs w:val="20"/>
        </w:rPr>
        <w:t>Participated in management games</w:t>
      </w:r>
    </w:p>
    <w:p w:rsidR="006C476A" w:rsidRPr="003471C7" w:rsidRDefault="006C476A" w:rsidP="00814DFD">
      <w:pPr>
        <w:pStyle w:val="ListParagraph"/>
        <w:widowControl w:val="0"/>
        <w:tabs>
          <w:tab w:val="left" w:pos="180"/>
        </w:tabs>
        <w:autoSpaceDE w:val="0"/>
        <w:autoSpaceDN w:val="0"/>
        <w:adjustRightInd w:val="0"/>
        <w:jc w:val="both"/>
        <w:rPr>
          <w:b/>
          <w:bCs/>
        </w:rPr>
      </w:pPr>
    </w:p>
    <w:p w:rsidR="006C476A" w:rsidRPr="00F24F28" w:rsidRDefault="006C476A" w:rsidP="00F24F28">
      <w:pPr>
        <w:widowControl w:val="0"/>
        <w:tabs>
          <w:tab w:val="left" w:pos="18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u w:val="single"/>
        </w:rPr>
      </w:pPr>
      <w:r w:rsidRPr="00F24F28">
        <w:rPr>
          <w:rFonts w:ascii="Times New Roman" w:hAnsi="Times New Roman" w:cs="Times New Roman"/>
          <w:b/>
          <w:bCs/>
          <w:highlight w:val="lightGray"/>
          <w:u w:val="single"/>
        </w:rPr>
        <w:t>OTHER INFORMATION</w:t>
      </w:r>
    </w:p>
    <w:p w:rsidR="006C476A" w:rsidRPr="00BE40FC" w:rsidRDefault="006C476A" w:rsidP="00BE40FC">
      <w:pPr>
        <w:pStyle w:val="Heading3"/>
        <w:tabs>
          <w:tab w:val="right" w:pos="9749"/>
        </w:tabs>
        <w:spacing w:line="360" w:lineRule="auto"/>
        <w:rPr>
          <w:sz w:val="24"/>
          <w:szCs w:val="24"/>
          <w:u w:val="single"/>
        </w:rPr>
      </w:pPr>
      <w:r w:rsidRPr="00F24F28">
        <w:rPr>
          <w:sz w:val="20"/>
          <w:szCs w:val="20"/>
          <w:highlight w:val="lightGray"/>
        </w:rPr>
        <w:t>PERSONAL SKILLS</w:t>
      </w:r>
      <w:r w:rsidRPr="004E79B6">
        <w:rPr>
          <w:sz w:val="24"/>
          <w:szCs w:val="24"/>
          <w:highlight w:val="lightGray"/>
          <w:u w:val="single"/>
        </w:rPr>
        <w:t>:</w:t>
      </w:r>
    </w:p>
    <w:p w:rsidR="006C476A" w:rsidRPr="00DA6D45" w:rsidRDefault="006C476A" w:rsidP="00BE40FC">
      <w:pPr>
        <w:pStyle w:val="BodyText2"/>
        <w:numPr>
          <w:ilvl w:val="0"/>
          <w:numId w:val="4"/>
        </w:numPr>
        <w:tabs>
          <w:tab w:val="right" w:pos="9749"/>
        </w:tabs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24F28">
        <w:rPr>
          <w:rFonts w:ascii="Times New Roman" w:hAnsi="Times New Roman" w:cs="Times New Roman"/>
          <w:sz w:val="20"/>
          <w:szCs w:val="20"/>
        </w:rPr>
        <w:t>Optimistic attitude towards life.</w:t>
      </w:r>
    </w:p>
    <w:p w:rsidR="006C476A" w:rsidRDefault="006C476A" w:rsidP="00BE40F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 w:rsidRPr="00F24F28">
        <w:rPr>
          <w:rFonts w:ascii="Times New Roman" w:hAnsi="Times New Roman" w:cs="Times New Roman"/>
          <w:sz w:val="20"/>
          <w:szCs w:val="20"/>
        </w:rPr>
        <w:t>Quick Learn</w:t>
      </w:r>
      <w:r>
        <w:rPr>
          <w:rFonts w:ascii="Times New Roman" w:hAnsi="Times New Roman" w:cs="Times New Roman"/>
          <w:sz w:val="20"/>
          <w:szCs w:val="20"/>
        </w:rPr>
        <w:t xml:space="preserve">er, Result oriented </w:t>
      </w:r>
    </w:p>
    <w:p w:rsidR="006C476A" w:rsidRDefault="006C476A" w:rsidP="00BE40F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 w:rsidRPr="00BE40FC">
        <w:rPr>
          <w:rFonts w:ascii="Times New Roman" w:hAnsi="Times New Roman" w:cs="Times New Roman"/>
          <w:sz w:val="20"/>
          <w:szCs w:val="20"/>
        </w:rPr>
        <w:t xml:space="preserve"> Highly adaptive to any environment,</w:t>
      </w:r>
    </w:p>
    <w:p w:rsidR="006C476A" w:rsidRPr="00BE40FC" w:rsidRDefault="006C476A" w:rsidP="00BE40FC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6C476A" w:rsidRDefault="006C476A" w:rsidP="00BE40FC">
      <w:pPr>
        <w:pStyle w:val="BodyText"/>
        <w:spacing w:after="0" w:line="360" w:lineRule="auto"/>
        <w:rPr>
          <w:rFonts w:ascii="Times New Roman" w:hAnsi="Times New Roman" w:cs="Times New Roman"/>
          <w:b/>
          <w:bCs/>
        </w:rPr>
      </w:pPr>
      <w:r w:rsidRPr="00F24F28">
        <w:rPr>
          <w:rFonts w:ascii="Times New Roman" w:hAnsi="Times New Roman" w:cs="Times New Roman"/>
          <w:sz w:val="20"/>
          <w:szCs w:val="20"/>
        </w:rPr>
        <w:t xml:space="preserve"> </w:t>
      </w:r>
      <w:r w:rsidRPr="00B10D6D">
        <w:rPr>
          <w:rFonts w:ascii="Times New Roman" w:hAnsi="Times New Roman" w:cs="Times New Roman"/>
          <w:b/>
          <w:bCs/>
          <w:highlight w:val="lightGray"/>
        </w:rPr>
        <w:t>INTEREST AREAS</w:t>
      </w:r>
    </w:p>
    <w:p w:rsidR="006C476A" w:rsidRPr="00B10D6D" w:rsidRDefault="006C476A" w:rsidP="00BE40FC">
      <w:pPr>
        <w:pStyle w:val="BodyText"/>
        <w:spacing w:after="0"/>
        <w:rPr>
          <w:rFonts w:ascii="Times New Roman" w:hAnsi="Times New Roman" w:cs="Times New Roman"/>
          <w:b/>
          <w:bCs/>
        </w:rPr>
      </w:pPr>
    </w:p>
    <w:p w:rsidR="006C476A" w:rsidRPr="00BD688A" w:rsidRDefault="006C476A" w:rsidP="00BD688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 w:rsidRPr="00BD688A">
        <w:rPr>
          <w:rFonts w:ascii="Times New Roman" w:hAnsi="Times New Roman" w:cs="Times New Roman"/>
          <w:sz w:val="20"/>
          <w:szCs w:val="20"/>
        </w:rPr>
        <w:t>Listen to music.</w:t>
      </w:r>
    </w:p>
    <w:p w:rsidR="006C476A" w:rsidRPr="00BD688A" w:rsidRDefault="006C476A" w:rsidP="00BD688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 w:rsidRPr="00BD688A">
        <w:rPr>
          <w:rFonts w:ascii="Times New Roman" w:hAnsi="Times New Roman" w:cs="Times New Roman"/>
          <w:sz w:val="20"/>
          <w:szCs w:val="20"/>
        </w:rPr>
        <w:t>Interact with people.</w:t>
      </w:r>
    </w:p>
    <w:p w:rsidR="006C476A" w:rsidRPr="00BD688A" w:rsidRDefault="006C476A" w:rsidP="00BD688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 w:rsidRPr="00BD688A">
        <w:rPr>
          <w:rFonts w:ascii="Times New Roman" w:hAnsi="Times New Roman" w:cs="Times New Roman"/>
          <w:sz w:val="20"/>
          <w:szCs w:val="20"/>
        </w:rPr>
        <w:t>Dancing</w:t>
      </w:r>
    </w:p>
    <w:p w:rsidR="006C476A" w:rsidRPr="00814DFD" w:rsidRDefault="006C476A" w:rsidP="00BE40FC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6C476A" w:rsidRPr="00B10D6D" w:rsidRDefault="006C476A" w:rsidP="000655B7">
      <w:pPr>
        <w:pStyle w:val="Heading3"/>
        <w:spacing w:line="360" w:lineRule="auto"/>
        <w:rPr>
          <w:sz w:val="22"/>
          <w:szCs w:val="22"/>
        </w:rPr>
      </w:pPr>
      <w:r w:rsidRPr="00B10D6D">
        <w:rPr>
          <w:sz w:val="22"/>
          <w:szCs w:val="22"/>
          <w:highlight w:val="lightGray"/>
        </w:rPr>
        <w:t>PERSONAL DETAILS:</w:t>
      </w:r>
    </w:p>
    <w:p w:rsidR="006C476A" w:rsidRPr="00B10D6D" w:rsidRDefault="006C476A" w:rsidP="00964DA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Name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:            </w:t>
      </w:r>
      <w:r w:rsidRPr="00B10D6D">
        <w:rPr>
          <w:rFonts w:ascii="Times New Roman" w:hAnsi="Times New Roman" w:cs="Times New Roman"/>
          <w:sz w:val="20"/>
          <w:szCs w:val="20"/>
        </w:rPr>
        <w:t>Amandeep Kaur</w:t>
      </w:r>
    </w:p>
    <w:p w:rsidR="006C476A" w:rsidRPr="00B10D6D" w:rsidRDefault="006C476A" w:rsidP="00964DAA">
      <w:pPr>
        <w:pStyle w:val="BodyText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10D6D">
        <w:rPr>
          <w:rFonts w:ascii="Times New Roman" w:hAnsi="Times New Roman" w:cs="Times New Roman"/>
          <w:sz w:val="20"/>
          <w:szCs w:val="20"/>
        </w:rPr>
        <w:t>Date of Birth</w:t>
      </w:r>
      <w:r w:rsidRPr="00B10D6D">
        <w:rPr>
          <w:rFonts w:ascii="Times New Roman" w:hAnsi="Times New Roman" w:cs="Times New Roman"/>
          <w:sz w:val="20"/>
          <w:szCs w:val="20"/>
        </w:rPr>
        <w:tab/>
      </w:r>
      <w:r w:rsidRPr="00B10D6D">
        <w:rPr>
          <w:rFonts w:ascii="Times New Roman" w:hAnsi="Times New Roman" w:cs="Times New Roman"/>
          <w:sz w:val="20"/>
          <w:szCs w:val="20"/>
        </w:rPr>
        <w:tab/>
        <w:t xml:space="preserve">:           </w:t>
      </w:r>
      <w:r>
        <w:rPr>
          <w:rFonts w:ascii="Times New Roman" w:hAnsi="Times New Roman" w:cs="Times New Roman"/>
          <w:sz w:val="20"/>
          <w:szCs w:val="20"/>
        </w:rPr>
        <w:t xml:space="preserve">  4</w:t>
      </w:r>
      <w:r w:rsidRPr="00B10D6D">
        <w:rPr>
          <w:rFonts w:ascii="Times New Roman" w:hAnsi="Times New Roman" w:cs="Times New Roman"/>
          <w:sz w:val="20"/>
          <w:szCs w:val="20"/>
        </w:rPr>
        <w:t xml:space="preserve"> May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B10D6D">
        <w:rPr>
          <w:rFonts w:ascii="Times New Roman" w:hAnsi="Times New Roman" w:cs="Times New Roman"/>
          <w:sz w:val="20"/>
          <w:szCs w:val="20"/>
        </w:rPr>
        <w:t xml:space="preserve"> 1989</w:t>
      </w:r>
    </w:p>
    <w:p w:rsidR="006C476A" w:rsidRPr="00B10D6D" w:rsidRDefault="006C476A" w:rsidP="00964DA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Husband’ Name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:             Angrej </w:t>
      </w:r>
      <w:r w:rsidRPr="00B10D6D">
        <w:rPr>
          <w:rFonts w:ascii="Times New Roman" w:hAnsi="Times New Roman" w:cs="Times New Roman"/>
          <w:sz w:val="20"/>
          <w:szCs w:val="20"/>
        </w:rPr>
        <w:t>Singh</w:t>
      </w:r>
    </w:p>
    <w:p w:rsidR="006C476A" w:rsidRPr="00B10D6D" w:rsidRDefault="006C476A" w:rsidP="00964DA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10D6D">
        <w:rPr>
          <w:rFonts w:ascii="Times New Roman" w:hAnsi="Times New Roman" w:cs="Times New Roman"/>
          <w:sz w:val="20"/>
          <w:szCs w:val="20"/>
        </w:rPr>
        <w:t>Mother’s Name</w:t>
      </w:r>
      <w:r w:rsidRPr="00B10D6D">
        <w:rPr>
          <w:rFonts w:ascii="Times New Roman" w:hAnsi="Times New Roman" w:cs="Times New Roman"/>
          <w:sz w:val="20"/>
          <w:szCs w:val="20"/>
        </w:rPr>
        <w:tab/>
      </w:r>
      <w:r w:rsidRPr="00B10D6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:            </w:t>
      </w:r>
      <w:r w:rsidRPr="00B10D6D">
        <w:rPr>
          <w:rFonts w:ascii="Times New Roman" w:hAnsi="Times New Roman" w:cs="Times New Roman"/>
          <w:sz w:val="20"/>
          <w:szCs w:val="20"/>
        </w:rPr>
        <w:t>Persen Kaur</w:t>
      </w:r>
    </w:p>
    <w:p w:rsidR="006C476A" w:rsidRPr="00B10D6D" w:rsidRDefault="006C476A" w:rsidP="00964DA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Marital Status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            married</w:t>
      </w:r>
    </w:p>
    <w:p w:rsidR="006C476A" w:rsidRPr="00B10D6D" w:rsidRDefault="006C476A" w:rsidP="00964DAA">
      <w:pPr>
        <w:pStyle w:val="BodyText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10D6D">
        <w:rPr>
          <w:rFonts w:ascii="Times New Roman" w:hAnsi="Times New Roman" w:cs="Times New Roman"/>
          <w:sz w:val="20"/>
          <w:szCs w:val="20"/>
        </w:rPr>
        <w:t xml:space="preserve">Sex </w:t>
      </w:r>
      <w:r w:rsidRPr="00B10D6D">
        <w:rPr>
          <w:rFonts w:ascii="Times New Roman" w:hAnsi="Times New Roman" w:cs="Times New Roman"/>
          <w:sz w:val="20"/>
          <w:szCs w:val="20"/>
        </w:rPr>
        <w:tab/>
      </w:r>
      <w:r w:rsidRPr="00B10D6D">
        <w:rPr>
          <w:rFonts w:ascii="Times New Roman" w:hAnsi="Times New Roman" w:cs="Times New Roman"/>
          <w:sz w:val="20"/>
          <w:szCs w:val="20"/>
        </w:rPr>
        <w:tab/>
      </w:r>
      <w:r w:rsidRPr="00B10D6D">
        <w:rPr>
          <w:rFonts w:ascii="Times New Roman" w:hAnsi="Times New Roman" w:cs="Times New Roman"/>
          <w:sz w:val="20"/>
          <w:szCs w:val="20"/>
        </w:rPr>
        <w:tab/>
        <w:t>:</w:t>
      </w:r>
      <w:r w:rsidRPr="00B10D6D">
        <w:rPr>
          <w:rFonts w:ascii="Times New Roman" w:hAnsi="Times New Roman" w:cs="Times New Roman"/>
          <w:sz w:val="20"/>
          <w:szCs w:val="20"/>
        </w:rPr>
        <w:tab/>
        <w:t>Female</w:t>
      </w:r>
    </w:p>
    <w:p w:rsidR="006C476A" w:rsidRDefault="006C476A" w:rsidP="00B10D6D">
      <w:pPr>
        <w:pStyle w:val="BodyText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10D6D">
        <w:rPr>
          <w:rFonts w:ascii="Times New Roman" w:hAnsi="Times New Roman" w:cs="Times New Roman"/>
          <w:sz w:val="20"/>
          <w:szCs w:val="20"/>
        </w:rPr>
        <w:t>Languages Known</w:t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</w:rPr>
        <w:tab/>
        <w:t xml:space="preserve">Hindi, English, and Punjabi </w:t>
      </w:r>
    </w:p>
    <w:p w:rsidR="006C476A" w:rsidRPr="00B10D6D" w:rsidRDefault="006C476A" w:rsidP="000655B7">
      <w:pPr>
        <w:pStyle w:val="BodyText"/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B10D6D">
        <w:rPr>
          <w:rFonts w:ascii="Times New Roman" w:hAnsi="Times New Roman" w:cs="Times New Roman"/>
          <w:b/>
          <w:bCs/>
          <w:highlight w:val="lightGray"/>
          <w:u w:val="single"/>
        </w:rPr>
        <w:t>DECLARATION:</w:t>
      </w:r>
    </w:p>
    <w:p w:rsidR="006C476A" w:rsidRPr="004D11C6" w:rsidRDefault="006C476A" w:rsidP="004D11C6">
      <w:pPr>
        <w:pStyle w:val="BodyText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9B6">
        <w:rPr>
          <w:rFonts w:ascii="Times New Roman" w:hAnsi="Times New Roman" w:cs="Times New Roman"/>
          <w:sz w:val="24"/>
          <w:szCs w:val="24"/>
        </w:rPr>
        <w:t>I hereby declare that the information furnished above is true to the best of my knowledge.</w:t>
      </w:r>
    </w:p>
    <w:p w:rsidR="006C476A" w:rsidRDefault="006C476A" w:rsidP="00C71322">
      <w:pPr>
        <w:jc w:val="both"/>
        <w:rPr>
          <w:rFonts w:ascii="Times New Roman" w:hAnsi="Times New Roman" w:cs="Times New Roman"/>
          <w:sz w:val="24"/>
          <w:szCs w:val="24"/>
        </w:rPr>
      </w:pPr>
      <w:r w:rsidRPr="004E79B6">
        <w:rPr>
          <w:rFonts w:ascii="Times New Roman" w:hAnsi="Times New Roman" w:cs="Times New Roman"/>
          <w:sz w:val="24"/>
          <w:szCs w:val="24"/>
        </w:rPr>
        <w:tab/>
      </w:r>
      <w:r w:rsidRPr="004E79B6">
        <w:rPr>
          <w:rFonts w:ascii="Times New Roman" w:hAnsi="Times New Roman" w:cs="Times New Roman"/>
          <w:sz w:val="24"/>
          <w:szCs w:val="24"/>
        </w:rPr>
        <w:tab/>
      </w:r>
      <w:r w:rsidRPr="004E79B6">
        <w:rPr>
          <w:rFonts w:ascii="Times New Roman" w:hAnsi="Times New Roman" w:cs="Times New Roman"/>
          <w:sz w:val="24"/>
          <w:szCs w:val="24"/>
        </w:rPr>
        <w:tab/>
      </w:r>
      <w:r w:rsidRPr="004E79B6">
        <w:rPr>
          <w:rFonts w:ascii="Times New Roman" w:hAnsi="Times New Roman" w:cs="Times New Roman"/>
          <w:sz w:val="24"/>
          <w:szCs w:val="24"/>
        </w:rPr>
        <w:tab/>
      </w:r>
      <w:r w:rsidRPr="004E79B6">
        <w:rPr>
          <w:rFonts w:ascii="Times New Roman" w:hAnsi="Times New Roman" w:cs="Times New Roman"/>
          <w:sz w:val="24"/>
          <w:szCs w:val="24"/>
        </w:rPr>
        <w:tab/>
      </w:r>
      <w:r w:rsidRPr="004E79B6">
        <w:rPr>
          <w:rFonts w:ascii="Times New Roman" w:hAnsi="Times New Roman" w:cs="Times New Roman"/>
          <w:sz w:val="24"/>
          <w:szCs w:val="24"/>
        </w:rPr>
        <w:tab/>
      </w:r>
      <w:r w:rsidRPr="004E79B6">
        <w:rPr>
          <w:rFonts w:ascii="Times New Roman" w:hAnsi="Times New Roman" w:cs="Times New Roman"/>
          <w:sz w:val="24"/>
          <w:szCs w:val="24"/>
        </w:rPr>
        <w:tab/>
      </w:r>
      <w:r w:rsidRPr="004E79B6">
        <w:rPr>
          <w:rFonts w:ascii="Times New Roman" w:hAnsi="Times New Roman" w:cs="Times New Roman"/>
          <w:sz w:val="24"/>
          <w:szCs w:val="24"/>
        </w:rPr>
        <w:tab/>
      </w:r>
      <w:r w:rsidRPr="004E79B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C476A" w:rsidRPr="00B10D6D" w:rsidRDefault="006C476A" w:rsidP="00C713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r w:rsidRPr="00B10D6D">
        <w:rPr>
          <w:rFonts w:ascii="Times New Roman" w:hAnsi="Times New Roman" w:cs="Times New Roman"/>
          <w:b/>
          <w:bCs/>
          <w:u w:val="single"/>
        </w:rPr>
        <w:t>AMANDEEP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Pr="00B10D6D">
        <w:rPr>
          <w:rFonts w:ascii="Times New Roman" w:hAnsi="Times New Roman" w:cs="Times New Roman"/>
          <w:b/>
          <w:bCs/>
          <w:u w:val="single"/>
        </w:rPr>
        <w:t>KAUR</w:t>
      </w:r>
    </w:p>
    <w:p w:rsidR="006C476A" w:rsidRPr="004E79B6" w:rsidRDefault="006C476A" w:rsidP="00B10D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476A" w:rsidRDefault="006C476A" w:rsidP="00C713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476A" w:rsidRDefault="006C476A" w:rsidP="00C713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476A" w:rsidRDefault="006C476A" w:rsidP="00C713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476A" w:rsidRDefault="006C476A" w:rsidP="00C713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476A" w:rsidRDefault="006C476A" w:rsidP="00C713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476A" w:rsidRDefault="006C476A" w:rsidP="00C713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476A" w:rsidRDefault="006C476A" w:rsidP="00C713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476A" w:rsidRDefault="006C476A" w:rsidP="00C713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476A" w:rsidRDefault="006C476A" w:rsidP="00C713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476A" w:rsidRDefault="006C476A" w:rsidP="00C713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476A" w:rsidRDefault="006C476A" w:rsidP="00C713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476A" w:rsidRDefault="006C476A" w:rsidP="00C713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476A" w:rsidRDefault="006C476A" w:rsidP="00C713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476A" w:rsidRDefault="006C476A" w:rsidP="00C713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476A" w:rsidRPr="004E79B6" w:rsidRDefault="006C476A" w:rsidP="00C713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476A" w:rsidRPr="004E79B6" w:rsidRDefault="006C476A" w:rsidP="000655B7">
      <w:pPr>
        <w:pStyle w:val="ListParagraph"/>
      </w:pPr>
    </w:p>
    <w:p w:rsidR="006C476A" w:rsidRDefault="006C476A" w:rsidP="00B0720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6C476A" w:rsidRPr="004E79B6" w:rsidRDefault="006C476A" w:rsidP="00BE40FC">
      <w:pPr>
        <w:tabs>
          <w:tab w:val="left" w:pos="720"/>
        </w:tabs>
        <w:rPr>
          <w:rFonts w:ascii="Times New Roman" w:hAnsi="Times New Roman" w:cs="Times New Roman"/>
        </w:rPr>
      </w:pPr>
    </w:p>
    <w:sectPr w:rsidR="006C476A" w:rsidRPr="004E79B6" w:rsidSect="00B4706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76A" w:rsidRDefault="006C476A" w:rsidP="00F24F28">
      <w:pPr>
        <w:spacing w:after="0" w:line="240" w:lineRule="auto"/>
      </w:pPr>
      <w:r>
        <w:separator/>
      </w:r>
    </w:p>
  </w:endnote>
  <w:endnote w:type="continuationSeparator" w:id="0">
    <w:p w:rsidR="006C476A" w:rsidRDefault="006C476A" w:rsidP="00F24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©öUAA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76A" w:rsidRDefault="006C476A" w:rsidP="00F24F28">
      <w:pPr>
        <w:spacing w:after="0" w:line="240" w:lineRule="auto"/>
      </w:pPr>
      <w:r>
        <w:separator/>
      </w:r>
    </w:p>
  </w:footnote>
  <w:footnote w:type="continuationSeparator" w:id="0">
    <w:p w:rsidR="006C476A" w:rsidRDefault="006C476A" w:rsidP="00F24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1101"/>
    <w:multiLevelType w:val="hybridMultilevel"/>
    <w:tmpl w:val="22904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7B56020"/>
    <w:multiLevelType w:val="hybridMultilevel"/>
    <w:tmpl w:val="F5988F08"/>
    <w:lvl w:ilvl="0" w:tplc="0409000B">
      <w:start w:val="1"/>
      <w:numFmt w:val="bullet"/>
      <w:lvlText w:val=""/>
      <w:lvlJc w:val="left"/>
      <w:pPr>
        <w:tabs>
          <w:tab w:val="num" w:pos="795"/>
        </w:tabs>
        <w:ind w:left="795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cs="Wingdings" w:hint="default"/>
      </w:rPr>
    </w:lvl>
  </w:abstractNum>
  <w:abstractNum w:abstractNumId="2">
    <w:nsid w:val="1CE65FE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3">
    <w:nsid w:val="22E859B9"/>
    <w:multiLevelType w:val="hybridMultilevel"/>
    <w:tmpl w:val="A7B8E6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B687926"/>
    <w:multiLevelType w:val="hybridMultilevel"/>
    <w:tmpl w:val="DDEE7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6500709"/>
    <w:multiLevelType w:val="hybridMultilevel"/>
    <w:tmpl w:val="2FAE8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9F14506"/>
    <w:multiLevelType w:val="hybridMultilevel"/>
    <w:tmpl w:val="33C8FF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5761CEB"/>
    <w:multiLevelType w:val="hybridMultilevel"/>
    <w:tmpl w:val="263065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05A060F"/>
    <w:multiLevelType w:val="hybridMultilevel"/>
    <w:tmpl w:val="C268A1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98A648E"/>
    <w:multiLevelType w:val="hybridMultilevel"/>
    <w:tmpl w:val="365001AA"/>
    <w:lvl w:ilvl="0" w:tplc="3C6ED94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  <w:szCs w:val="2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8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03D9"/>
    <w:rsid w:val="000655B7"/>
    <w:rsid w:val="00087D30"/>
    <w:rsid w:val="000D1498"/>
    <w:rsid w:val="000D34BF"/>
    <w:rsid w:val="001016CA"/>
    <w:rsid w:val="0012236E"/>
    <w:rsid w:val="001358CA"/>
    <w:rsid w:val="00161101"/>
    <w:rsid w:val="001B25E0"/>
    <w:rsid w:val="001B5B2C"/>
    <w:rsid w:val="001D2DBF"/>
    <w:rsid w:val="001F25F8"/>
    <w:rsid w:val="001F38E8"/>
    <w:rsid w:val="001F4DD5"/>
    <w:rsid w:val="001F6CA6"/>
    <w:rsid w:val="00231754"/>
    <w:rsid w:val="002333BE"/>
    <w:rsid w:val="00263403"/>
    <w:rsid w:val="00264532"/>
    <w:rsid w:val="00274A22"/>
    <w:rsid w:val="00281282"/>
    <w:rsid w:val="002F6C5B"/>
    <w:rsid w:val="003471C7"/>
    <w:rsid w:val="00350F31"/>
    <w:rsid w:val="003C0C54"/>
    <w:rsid w:val="00420F71"/>
    <w:rsid w:val="00482130"/>
    <w:rsid w:val="004C6B35"/>
    <w:rsid w:val="004D11C6"/>
    <w:rsid w:val="004E5FF5"/>
    <w:rsid w:val="004E79B6"/>
    <w:rsid w:val="00512CC4"/>
    <w:rsid w:val="00517D1D"/>
    <w:rsid w:val="00531786"/>
    <w:rsid w:val="00545857"/>
    <w:rsid w:val="005660FB"/>
    <w:rsid w:val="005B0A4E"/>
    <w:rsid w:val="006034B6"/>
    <w:rsid w:val="00631949"/>
    <w:rsid w:val="00641498"/>
    <w:rsid w:val="00643B49"/>
    <w:rsid w:val="006621E1"/>
    <w:rsid w:val="00685E22"/>
    <w:rsid w:val="006C476A"/>
    <w:rsid w:val="00717AAD"/>
    <w:rsid w:val="00730632"/>
    <w:rsid w:val="00750E8B"/>
    <w:rsid w:val="007643C3"/>
    <w:rsid w:val="007A677F"/>
    <w:rsid w:val="007B3A7D"/>
    <w:rsid w:val="008031BD"/>
    <w:rsid w:val="00814DFD"/>
    <w:rsid w:val="00864C51"/>
    <w:rsid w:val="008946DF"/>
    <w:rsid w:val="008C617F"/>
    <w:rsid w:val="0092767F"/>
    <w:rsid w:val="00964DAA"/>
    <w:rsid w:val="0098137B"/>
    <w:rsid w:val="009862EC"/>
    <w:rsid w:val="009F43E8"/>
    <w:rsid w:val="00A401FF"/>
    <w:rsid w:val="00A47610"/>
    <w:rsid w:val="00A611E9"/>
    <w:rsid w:val="00A92402"/>
    <w:rsid w:val="00AA1963"/>
    <w:rsid w:val="00AA2CB1"/>
    <w:rsid w:val="00AB1A1A"/>
    <w:rsid w:val="00AC4B1A"/>
    <w:rsid w:val="00B07203"/>
    <w:rsid w:val="00B10D6D"/>
    <w:rsid w:val="00B47061"/>
    <w:rsid w:val="00BA36F3"/>
    <w:rsid w:val="00BC4C56"/>
    <w:rsid w:val="00BD688A"/>
    <w:rsid w:val="00BE40FC"/>
    <w:rsid w:val="00BE5BA0"/>
    <w:rsid w:val="00C07D06"/>
    <w:rsid w:val="00C67F70"/>
    <w:rsid w:val="00C71322"/>
    <w:rsid w:val="00C90B41"/>
    <w:rsid w:val="00CB6F87"/>
    <w:rsid w:val="00CF5EBE"/>
    <w:rsid w:val="00CF6AEF"/>
    <w:rsid w:val="00D45B2F"/>
    <w:rsid w:val="00D83067"/>
    <w:rsid w:val="00D935FA"/>
    <w:rsid w:val="00D96DDF"/>
    <w:rsid w:val="00DA6D45"/>
    <w:rsid w:val="00DF7D05"/>
    <w:rsid w:val="00E97372"/>
    <w:rsid w:val="00EA03D9"/>
    <w:rsid w:val="00ED35A8"/>
    <w:rsid w:val="00EE4F44"/>
    <w:rsid w:val="00F24F28"/>
    <w:rsid w:val="00F26D50"/>
    <w:rsid w:val="00F35861"/>
    <w:rsid w:val="00F41977"/>
    <w:rsid w:val="00F849B6"/>
    <w:rsid w:val="00F87261"/>
    <w:rsid w:val="00FA79B1"/>
    <w:rsid w:val="00FC202F"/>
    <w:rsid w:val="00FC5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4B6"/>
    <w:pPr>
      <w:spacing w:after="200" w:line="276" w:lineRule="auto"/>
    </w:pPr>
    <w:rPr>
      <w:rFonts w:cs="Calibri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43B49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643B49"/>
    <w:rPr>
      <w:rFonts w:ascii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1F25F8"/>
    <w:rPr>
      <w:color w:val="0000FF"/>
      <w:u w:val="single"/>
    </w:rPr>
  </w:style>
  <w:style w:type="paragraph" w:customStyle="1" w:styleId="Objective">
    <w:name w:val="Objective"/>
    <w:basedOn w:val="Normal"/>
    <w:next w:val="BodyText"/>
    <w:uiPriority w:val="99"/>
    <w:rsid w:val="00F35861"/>
    <w:pPr>
      <w:spacing w:before="240" w:after="220" w:line="220" w:lineRule="atLeast"/>
    </w:pPr>
    <w:rPr>
      <w:rFonts w:ascii="Arial" w:eastAsia="Batang" w:hAnsi="Arial" w:cs="Arial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F358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35861"/>
  </w:style>
  <w:style w:type="paragraph" w:styleId="BodyText2">
    <w:name w:val="Body Text 2"/>
    <w:basedOn w:val="Normal"/>
    <w:link w:val="BodyText2Char"/>
    <w:uiPriority w:val="99"/>
    <w:rsid w:val="00517D1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517D1D"/>
  </w:style>
  <w:style w:type="paragraph" w:styleId="ListParagraph">
    <w:name w:val="List Paragraph"/>
    <w:basedOn w:val="Normal"/>
    <w:uiPriority w:val="99"/>
    <w:qFormat/>
    <w:rsid w:val="00517D1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63194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F24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24F28"/>
  </w:style>
  <w:style w:type="paragraph" w:styleId="Footer">
    <w:name w:val="footer"/>
    <w:basedOn w:val="Normal"/>
    <w:link w:val="FooterChar"/>
    <w:uiPriority w:val="99"/>
    <w:semiHidden/>
    <w:rsid w:val="00F24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24F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uramandeep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3</Pages>
  <Words>484</Words>
  <Characters>2763</Characters>
  <Application>Microsoft Office Outlook</Application>
  <DocSecurity>0</DocSecurity>
  <Lines>0</Lines>
  <Paragraphs>0</Paragraphs>
  <ScaleCrop>false</ScaleCrop>
  <Company>goyal industries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creative</dc:creator>
  <cp:keywords/>
  <dc:description/>
  <cp:lastModifiedBy>User</cp:lastModifiedBy>
  <cp:revision>3</cp:revision>
  <dcterms:created xsi:type="dcterms:W3CDTF">2015-03-09T05:39:00Z</dcterms:created>
  <dcterms:modified xsi:type="dcterms:W3CDTF">2015-03-10T03:15:00Z</dcterms:modified>
</cp:coreProperties>
</file>