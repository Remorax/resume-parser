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16B" w:rsidRDefault="00DB416B" w:rsidP="00E67E5D">
      <w:pPr>
        <w:pStyle w:val="Heading8"/>
        <w:ind w:right="-1231"/>
        <w:rPr>
          <w:sz w:val="24"/>
        </w:rPr>
      </w:pPr>
      <w:r>
        <w:rPr>
          <w:sz w:val="24"/>
          <w:u w:val="single"/>
        </w:rPr>
        <w:t>CURRICULUM VITAE</w:t>
      </w:r>
      <w:r>
        <w:rPr>
          <w:sz w:val="24"/>
        </w:rPr>
        <w:t xml:space="preserve"> </w:t>
      </w:r>
      <w:r w:rsidR="00E67E5D">
        <w:rPr>
          <w:sz w:val="24"/>
        </w:rPr>
        <w:t xml:space="preserve">  </w:t>
      </w:r>
    </w:p>
    <w:p w:rsidR="00DB416B" w:rsidRDefault="00DB416B"/>
    <w:tbl>
      <w:tblPr>
        <w:tblW w:w="11044" w:type="dxa"/>
        <w:tblInd w:w="-1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680"/>
        <w:gridCol w:w="7364"/>
      </w:tblGrid>
      <w:tr w:rsidR="00DB416B" w:rsidTr="007C12A3">
        <w:tblPrEx>
          <w:tblCellMar>
            <w:top w:w="0" w:type="dxa"/>
            <w:bottom w:w="0" w:type="dxa"/>
          </w:tblCellMar>
        </w:tblPrEx>
        <w:trPr>
          <w:cantSplit/>
          <w:trHeight w:val="12983"/>
          <w:tblHeader/>
        </w:trPr>
        <w:tc>
          <w:tcPr>
            <w:tcW w:w="3680" w:type="dxa"/>
            <w:shd w:val="pct10" w:color="auto" w:fill="auto"/>
          </w:tcPr>
          <w:p w:rsidR="00DB416B" w:rsidRDefault="00DB416B">
            <w:pPr>
              <w:pStyle w:val="Nome"/>
              <w:ind w:left="0" w:firstLine="0"/>
              <w:rPr>
                <w:sz w:val="24"/>
              </w:rPr>
            </w:pPr>
          </w:p>
          <w:p w:rsidR="008904D4" w:rsidRDefault="00A362C7">
            <w:pPr>
              <w:pStyle w:val="Heading1"/>
              <w:outlineLvl w:val="0"/>
              <w:rPr>
                <w:sz w:val="24"/>
                <w:szCs w:val="24"/>
              </w:rPr>
            </w:pPr>
            <w:r>
              <w:object w:dxaOrig="2535" w:dyaOrig="2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75pt;height:147pt;mso-position-horizontal-relative:page;mso-position-vertical-relative:page" o:ole="">
                  <v:imagedata r:id="rId5" o:title="" embosscolor="white"/>
                </v:shape>
                <o:OLEObject Type="Embed" ProgID="PBrush" ShapeID="_x0000_i1025" DrawAspect="Content" ObjectID="_1504962615" r:id="rId6"/>
              </w:object>
            </w:r>
          </w:p>
          <w:p w:rsidR="00BC4982" w:rsidRDefault="002B3016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DB416B" w:rsidRPr="00444F93" w:rsidRDefault="00150D36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21B98">
              <w:rPr>
                <w:sz w:val="32"/>
                <w:szCs w:val="32"/>
              </w:rPr>
              <w:t>Sneha Sahu</w:t>
            </w:r>
            <w:r w:rsidR="00867ADD">
              <w:rPr>
                <w:sz w:val="24"/>
                <w:szCs w:val="24"/>
              </w:rPr>
              <w:t xml:space="preserve"> </w:t>
            </w:r>
          </w:p>
          <w:p w:rsidR="00444F93" w:rsidRPr="00444F93" w:rsidRDefault="00444F93" w:rsidP="00444F93"/>
          <w:p w:rsidR="006773F2" w:rsidRPr="006773F2" w:rsidRDefault="00DB416B" w:rsidP="006773F2">
            <w:pPr>
              <w:pStyle w:val="Heading1"/>
              <w:outlineLvl w:val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Present addres:</w:t>
            </w:r>
          </w:p>
          <w:p w:rsidR="00DB416B" w:rsidRDefault="00D21B98">
            <w:pPr>
              <w:pStyle w:val="Heading1"/>
              <w:outlineLvl w:val="0"/>
              <w:rPr>
                <w:b w:val="0"/>
                <w:bCs/>
                <w:i w:val="0"/>
                <w:u w:val="none"/>
              </w:rPr>
            </w:pPr>
            <w:r>
              <w:rPr>
                <w:b w:val="0"/>
                <w:bCs/>
                <w:i w:val="0"/>
                <w:u w:val="none"/>
              </w:rPr>
              <w:t xml:space="preserve">D/O Shri Awadh Ram Sahu,Shri ram nagar ,Near vaishnav devi mandir Kanker </w:t>
            </w:r>
            <w:r w:rsidR="00BC4982">
              <w:rPr>
                <w:b w:val="0"/>
                <w:bCs/>
                <w:i w:val="0"/>
                <w:u w:val="none"/>
              </w:rPr>
              <w:t>(C.G.)</w:t>
            </w:r>
            <w:r w:rsidR="00DB416B">
              <w:rPr>
                <w:b w:val="0"/>
                <w:bCs/>
                <w:i w:val="0"/>
                <w:u w:val="none"/>
              </w:rPr>
              <w:t xml:space="preserve">                                      </w:t>
            </w:r>
          </w:p>
          <w:p w:rsidR="00DB416B" w:rsidRDefault="00DB416B" w:rsidP="00AF0FFC">
            <w:pPr>
              <w:rPr>
                <w:b/>
                <w:bCs/>
                <w:i/>
                <w:iCs/>
              </w:rPr>
            </w:pPr>
          </w:p>
          <w:p w:rsidR="003B3B68" w:rsidRDefault="003B3B68" w:rsidP="00AF0FF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Mob </w:t>
            </w:r>
            <w:r w:rsidR="002C117B">
              <w:rPr>
                <w:b/>
                <w:bCs/>
                <w:i/>
                <w:iCs/>
              </w:rPr>
              <w:t>–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D21B98">
              <w:rPr>
                <w:b/>
                <w:bCs/>
                <w:i/>
                <w:iCs/>
              </w:rPr>
              <w:t>09098183105</w:t>
            </w:r>
          </w:p>
          <w:p w:rsidR="00DB416B" w:rsidRPr="006773F2" w:rsidRDefault="002C117B">
            <w:pPr>
              <w:rPr>
                <w:b/>
                <w:sz w:val="28"/>
                <w:szCs w:val="28"/>
              </w:rPr>
            </w:pPr>
            <w:r>
              <w:rPr>
                <w:b/>
                <w:bCs/>
                <w:i/>
                <w:iCs/>
              </w:rPr>
              <w:t xml:space="preserve">          ,09425593021</w:t>
            </w:r>
            <w:r w:rsidR="00DB416B">
              <w:t xml:space="preserve"> </w:t>
            </w:r>
            <w:r w:rsidR="00DB416B">
              <w:rPr>
                <w:sz w:val="28"/>
                <w:szCs w:val="28"/>
              </w:rPr>
              <w:t xml:space="preserve">  </w:t>
            </w:r>
          </w:p>
          <w:p w:rsidR="00DB416B" w:rsidRDefault="00DB416B">
            <w:pPr>
              <w:rPr>
                <w:b/>
                <w:iCs/>
                <w:u w:val="single"/>
                <w:lang w:val="pt-BR"/>
              </w:rPr>
            </w:pPr>
            <w:r>
              <w:rPr>
                <w:b/>
                <w:iCs/>
                <w:u w:val="single"/>
                <w:lang w:val="pt-BR"/>
              </w:rPr>
              <w:t xml:space="preserve">E-mail: </w:t>
            </w:r>
          </w:p>
          <w:p w:rsidR="00DB416B" w:rsidRPr="00DF0356" w:rsidRDefault="00DB416B" w:rsidP="00DF0356">
            <w:pPr>
              <w:rPr>
                <w:sz w:val="20"/>
                <w:szCs w:val="20"/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2C117B">
              <w:rPr>
                <w:sz w:val="20"/>
                <w:szCs w:val="20"/>
              </w:rPr>
              <w:t>Ssahu.sneha@gmail.com</w:t>
            </w:r>
          </w:p>
          <w:p w:rsidR="00DB416B" w:rsidRDefault="00DB416B">
            <w:pPr>
              <w:rPr>
                <w:b/>
                <w:iCs/>
                <w:lang w:val="pt-BR"/>
              </w:rPr>
            </w:pPr>
          </w:p>
          <w:p w:rsidR="00DB416B" w:rsidRDefault="00DB416B">
            <w:pPr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>Personal Data</w:t>
            </w:r>
          </w:p>
          <w:p w:rsidR="00DB416B" w:rsidRDefault="00DB416B">
            <w:pPr>
              <w:pStyle w:val="Heading1"/>
              <w:outlineLvl w:val="0"/>
              <w:rPr>
                <w:b w:val="0"/>
                <w:i w:val="0"/>
                <w:u w:val="none"/>
              </w:rPr>
            </w:pPr>
          </w:p>
          <w:p w:rsidR="00867ADD" w:rsidRPr="00867ADD" w:rsidRDefault="00DB416B" w:rsidP="00867ADD">
            <w:pPr>
              <w:pStyle w:val="Heading1"/>
              <w:outlineLvl w:val="0"/>
              <w:rPr>
                <w:b w:val="0"/>
                <w:bCs/>
                <w:sz w:val="24"/>
                <w:szCs w:val="24"/>
                <w:u w:val="none"/>
              </w:rPr>
            </w:pPr>
            <w:r>
              <w:rPr>
                <w:b w:val="0"/>
                <w:i w:val="0"/>
                <w:u w:val="none"/>
              </w:rPr>
              <w:t>N</w:t>
            </w:r>
            <w:r w:rsidR="009A6DB6">
              <w:rPr>
                <w:b w:val="0"/>
                <w:i w:val="0"/>
                <w:u w:val="none"/>
              </w:rPr>
              <w:t>ame</w:t>
            </w:r>
            <w:r w:rsidR="00444F93">
              <w:rPr>
                <w:b w:val="0"/>
                <w:i w:val="0"/>
                <w:u w:val="none"/>
              </w:rPr>
              <w:tab/>
            </w:r>
            <w:r w:rsidR="002C117B">
              <w:rPr>
                <w:b w:val="0"/>
                <w:i w:val="0"/>
                <w:u w:val="none"/>
              </w:rPr>
              <w:t xml:space="preserve">              </w:t>
            </w:r>
            <w:r w:rsidR="00444F93">
              <w:rPr>
                <w:b w:val="0"/>
                <w:i w:val="0"/>
                <w:u w:val="none"/>
              </w:rPr>
              <w:t xml:space="preserve"> :</w:t>
            </w:r>
            <w:r w:rsidR="002C117B">
              <w:rPr>
                <w:b w:val="0"/>
                <w:i w:val="0"/>
                <w:u w:val="none"/>
              </w:rPr>
              <w:t>Sneha Sahu</w:t>
            </w:r>
            <w:r w:rsidR="00867ADD" w:rsidRPr="00867ADD">
              <w:rPr>
                <w:b w:val="0"/>
                <w:bCs/>
                <w:sz w:val="24"/>
                <w:szCs w:val="24"/>
                <w:u w:val="none"/>
              </w:rPr>
              <w:t xml:space="preserve"> </w:t>
            </w:r>
          </w:p>
          <w:p w:rsidR="009A6DB6" w:rsidRPr="00867ADD" w:rsidRDefault="00DB416B" w:rsidP="00867AD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Father's Name</w:t>
            </w:r>
            <w:r>
              <w:rPr>
                <w:b/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2C117B">
              <w:rPr>
                <w:sz w:val="18"/>
                <w:szCs w:val="18"/>
              </w:rPr>
              <w:t>Shri Awadh Ram Sahu</w:t>
            </w:r>
          </w:p>
          <w:p w:rsidR="009A6DB6" w:rsidRDefault="002C117B" w:rsidP="00867ADD">
            <w:pPr>
              <w:pStyle w:val="Header"/>
              <w:tabs>
                <w:tab w:val="clear" w:pos="4320"/>
                <w:tab w:val="clear" w:pos="8640"/>
                <w:tab w:val="left" w:pos="1335"/>
                <w:tab w:val="left" w:pos="1425"/>
              </w:tabs>
            </w:pPr>
            <w:r>
              <w:t xml:space="preserve">Date of Birth       </w:t>
            </w:r>
            <w:r w:rsidR="00DB416B">
              <w:t xml:space="preserve"> :</w:t>
            </w:r>
            <w:r w:rsidR="00444F93">
              <w:t xml:space="preserve"> </w:t>
            </w:r>
            <w:r>
              <w:t>28</w:t>
            </w:r>
            <w:r w:rsidR="00C532A8">
              <w:t xml:space="preserve"> </w:t>
            </w:r>
            <w:r>
              <w:t>Feb</w:t>
            </w:r>
            <w:r w:rsidR="00C532A8">
              <w:t xml:space="preserve"> 1988</w:t>
            </w:r>
          </w:p>
          <w:p w:rsidR="00DB416B" w:rsidRDefault="002C117B" w:rsidP="009A6DB6">
            <w:pPr>
              <w:pStyle w:val="Header"/>
              <w:tabs>
                <w:tab w:val="clear" w:pos="4320"/>
                <w:tab w:val="clear" w:pos="8640"/>
                <w:tab w:val="left" w:pos="1335"/>
                <w:tab w:val="left" w:pos="1425"/>
              </w:tabs>
            </w:pPr>
            <w:r>
              <w:t>Gender                 : Fem</w:t>
            </w:r>
            <w:r w:rsidR="00DB416B">
              <w:t>ale</w:t>
            </w:r>
          </w:p>
          <w:p w:rsidR="00DB416B" w:rsidRDefault="002C117B">
            <w:pPr>
              <w:tabs>
                <w:tab w:val="left" w:pos="1245"/>
              </w:tabs>
              <w:rPr>
                <w:bCs/>
                <w:iCs/>
                <w:sz w:val="20"/>
              </w:rPr>
            </w:pPr>
            <w:r>
              <w:rPr>
                <w:bCs/>
                <w:iCs/>
                <w:sz w:val="20"/>
              </w:rPr>
              <w:t xml:space="preserve">Nationality          </w:t>
            </w:r>
            <w:r w:rsidR="00DB416B">
              <w:rPr>
                <w:bCs/>
                <w:iCs/>
                <w:sz w:val="20"/>
              </w:rPr>
              <w:t xml:space="preserve"> : Indian</w:t>
            </w:r>
          </w:p>
          <w:p w:rsidR="00DB416B" w:rsidRDefault="002C117B">
            <w:pPr>
              <w:pStyle w:val="Heading6"/>
              <w:outlineLvl w:val="5"/>
              <w:rPr>
                <w:bCs/>
                <w:i w:val="0"/>
                <w:iCs/>
              </w:rPr>
            </w:pPr>
            <w:r>
              <w:rPr>
                <w:bCs/>
                <w:i w:val="0"/>
                <w:iCs/>
              </w:rPr>
              <w:t xml:space="preserve">Marital Status      </w:t>
            </w:r>
            <w:r w:rsidR="00540EEE">
              <w:rPr>
                <w:bCs/>
                <w:i w:val="0"/>
                <w:iCs/>
              </w:rPr>
              <w:t xml:space="preserve"> : Married</w:t>
            </w:r>
          </w:p>
          <w:p w:rsidR="009A6DB6" w:rsidRDefault="00DB416B">
            <w:pPr>
              <w:pStyle w:val="Heading6"/>
              <w:outlineLvl w:val="5"/>
              <w:rPr>
                <w:i w:val="0"/>
              </w:rPr>
            </w:pPr>
            <w:r>
              <w:rPr>
                <w:i w:val="0"/>
              </w:rPr>
              <w:t xml:space="preserve">Languages known : </w:t>
            </w:r>
            <w:r w:rsidR="00CC57B4">
              <w:rPr>
                <w:i w:val="0"/>
              </w:rPr>
              <w:t>English</w:t>
            </w:r>
            <w:r w:rsidR="00CC57B4">
              <w:t>,</w:t>
            </w:r>
            <w:r w:rsidR="00CC57B4">
              <w:rPr>
                <w:i w:val="0"/>
              </w:rPr>
              <w:t xml:space="preserve"> Hindi</w:t>
            </w:r>
          </w:p>
          <w:p w:rsidR="00DB416B" w:rsidRDefault="009A6DB6">
            <w:pPr>
              <w:pStyle w:val="Heading6"/>
              <w:outlineLvl w:val="5"/>
              <w:rPr>
                <w:i w:val="0"/>
              </w:rPr>
            </w:pPr>
            <w:r>
              <w:rPr>
                <w:i w:val="0"/>
              </w:rPr>
              <w:t xml:space="preserve">         </w:t>
            </w:r>
            <w:r w:rsidR="00444F93">
              <w:rPr>
                <w:i w:val="0"/>
              </w:rPr>
              <w:t xml:space="preserve">                       </w:t>
            </w:r>
          </w:p>
          <w:p w:rsidR="00DB416B" w:rsidRPr="002C117B" w:rsidRDefault="00C532A8" w:rsidP="002C117B">
            <w:pPr>
              <w:rPr>
                <w:b/>
                <w:szCs w:val="20"/>
                <w:u w:val="single"/>
              </w:rPr>
            </w:pPr>
            <w:r>
              <w:t xml:space="preserve">                    </w:t>
            </w:r>
            <w:r w:rsidR="00444F93" w:rsidRPr="00444F93">
              <w:rPr>
                <w:i/>
                <w:sz w:val="20"/>
                <w:szCs w:val="20"/>
              </w:rPr>
              <w:t xml:space="preserve">  </w:t>
            </w:r>
            <w:r w:rsidR="00444F93" w:rsidRPr="00444F93">
              <w:rPr>
                <w:sz w:val="20"/>
                <w:szCs w:val="20"/>
              </w:rPr>
              <w:t xml:space="preserve"> </w:t>
            </w:r>
            <w:r w:rsidR="00444F93" w:rsidRPr="00444F93">
              <w:rPr>
                <w:b/>
                <w:szCs w:val="20"/>
                <w:u w:val="single"/>
              </w:rPr>
              <w:t xml:space="preserve">                          </w:t>
            </w:r>
          </w:p>
          <w:p w:rsidR="00DB416B" w:rsidRDefault="00DB416B">
            <w:pPr>
              <w:pStyle w:val="Heading3"/>
              <w:tabs>
                <w:tab w:val="left" w:pos="1335"/>
                <w:tab w:val="left" w:pos="1425"/>
              </w:tabs>
              <w:outlineLvl w:val="2"/>
              <w:rPr>
                <w:sz w:val="24"/>
              </w:rPr>
            </w:pPr>
            <w:r>
              <w:rPr>
                <w:sz w:val="24"/>
              </w:rPr>
              <w:t>Key skills</w:t>
            </w:r>
          </w:p>
          <w:p w:rsidR="00DB416B" w:rsidRDefault="00DB416B" w:rsidP="00C532A8">
            <w:pPr>
              <w:tabs>
                <w:tab w:val="left" w:pos="1335"/>
                <w:tab w:val="left" w:pos="1425"/>
              </w:tabs>
              <w:rPr>
                <w:bCs/>
                <w:iCs/>
                <w:sz w:val="20"/>
              </w:rPr>
            </w:pPr>
          </w:p>
          <w:p w:rsidR="002B3016" w:rsidRPr="00BC4982" w:rsidRDefault="00DB416B" w:rsidP="00BC4982">
            <w:pPr>
              <w:numPr>
                <w:ilvl w:val="0"/>
                <w:numId w:val="1"/>
              </w:numPr>
              <w:tabs>
                <w:tab w:val="left" w:pos="1335"/>
                <w:tab w:val="left" w:pos="1425"/>
              </w:tabs>
              <w:rPr>
                <w:bCs/>
                <w:i/>
                <w:sz w:val="20"/>
              </w:rPr>
            </w:pPr>
            <w:r>
              <w:rPr>
                <w:bCs/>
                <w:iCs/>
                <w:sz w:val="20"/>
              </w:rPr>
              <w:t>Can work effectively in team as well as individually.</w:t>
            </w:r>
          </w:p>
          <w:p w:rsidR="002B3016" w:rsidRDefault="002B3016" w:rsidP="002B3016">
            <w:pPr>
              <w:numPr>
                <w:ilvl w:val="0"/>
                <w:numId w:val="1"/>
              </w:numPr>
              <w:tabs>
                <w:tab w:val="left" w:pos="1335"/>
                <w:tab w:val="left" w:pos="1425"/>
              </w:tabs>
              <w:rPr>
                <w:i/>
                <w:sz w:val="20"/>
              </w:rPr>
            </w:pPr>
            <w:r>
              <w:rPr>
                <w:bCs/>
                <w:iCs/>
                <w:sz w:val="20"/>
              </w:rPr>
              <w:t>Eager to learn new things</w:t>
            </w:r>
            <w:r w:rsidR="00150D36">
              <w:rPr>
                <w:bCs/>
                <w:iCs/>
                <w:sz w:val="20"/>
              </w:rPr>
              <w:t>.</w:t>
            </w:r>
          </w:p>
          <w:p w:rsidR="00DB416B" w:rsidRDefault="00DB416B">
            <w:pPr>
              <w:tabs>
                <w:tab w:val="left" w:pos="1335"/>
                <w:tab w:val="left" w:pos="1425"/>
              </w:tabs>
              <w:rPr>
                <w:i/>
                <w:sz w:val="20"/>
              </w:rPr>
            </w:pPr>
          </w:p>
          <w:p w:rsidR="00DB416B" w:rsidRDefault="00DB416B">
            <w:pPr>
              <w:pStyle w:val="Heading3"/>
              <w:tabs>
                <w:tab w:val="left" w:pos="1335"/>
                <w:tab w:val="left" w:pos="1425"/>
              </w:tabs>
              <w:outlineLvl w:val="2"/>
              <w:rPr>
                <w:sz w:val="24"/>
              </w:rPr>
            </w:pPr>
            <w:r>
              <w:rPr>
                <w:sz w:val="24"/>
              </w:rPr>
              <w:t>Hobbies</w:t>
            </w:r>
          </w:p>
          <w:p w:rsidR="00DB416B" w:rsidRDefault="00DB416B" w:rsidP="00C532A8">
            <w:pPr>
              <w:tabs>
                <w:tab w:val="left" w:pos="1335"/>
                <w:tab w:val="left" w:pos="1425"/>
              </w:tabs>
              <w:rPr>
                <w:bCs/>
                <w:i/>
                <w:sz w:val="20"/>
              </w:rPr>
            </w:pPr>
          </w:p>
          <w:p w:rsidR="00286DDB" w:rsidRPr="00842E28" w:rsidRDefault="00DB416B" w:rsidP="00842E28">
            <w:pPr>
              <w:numPr>
                <w:ilvl w:val="0"/>
                <w:numId w:val="1"/>
              </w:numPr>
              <w:tabs>
                <w:tab w:val="left" w:pos="1335"/>
                <w:tab w:val="left" w:pos="1425"/>
              </w:tabs>
              <w:rPr>
                <w:bCs/>
                <w:i/>
                <w:sz w:val="20"/>
              </w:rPr>
            </w:pPr>
            <w:r>
              <w:rPr>
                <w:bCs/>
                <w:iCs/>
                <w:sz w:val="20"/>
              </w:rPr>
              <w:t>Listening to music</w:t>
            </w:r>
          </w:p>
          <w:p w:rsidR="00C532A8" w:rsidRPr="00C532A8" w:rsidRDefault="00444F93">
            <w:pPr>
              <w:numPr>
                <w:ilvl w:val="0"/>
                <w:numId w:val="1"/>
              </w:numPr>
              <w:tabs>
                <w:tab w:val="left" w:pos="1335"/>
                <w:tab w:val="left" w:pos="1425"/>
              </w:tabs>
              <w:rPr>
                <w:bCs/>
                <w:i/>
                <w:sz w:val="20"/>
              </w:rPr>
            </w:pPr>
            <w:r>
              <w:rPr>
                <w:bCs/>
                <w:iCs/>
                <w:sz w:val="20"/>
              </w:rPr>
              <w:t>Making Friends</w:t>
            </w:r>
          </w:p>
          <w:p w:rsidR="00444F93" w:rsidRDefault="00444F93" w:rsidP="00842E28">
            <w:pPr>
              <w:tabs>
                <w:tab w:val="left" w:pos="1335"/>
                <w:tab w:val="left" w:pos="1425"/>
              </w:tabs>
              <w:ind w:left="360"/>
              <w:rPr>
                <w:bCs/>
                <w:i/>
                <w:sz w:val="20"/>
              </w:rPr>
            </w:pPr>
          </w:p>
          <w:p w:rsidR="00DB416B" w:rsidRDefault="00DB416B">
            <w:pPr>
              <w:tabs>
                <w:tab w:val="left" w:pos="1335"/>
                <w:tab w:val="left" w:pos="1425"/>
              </w:tabs>
              <w:rPr>
                <w:i/>
                <w:sz w:val="20"/>
              </w:rPr>
            </w:pPr>
          </w:p>
          <w:p w:rsidR="00DB416B" w:rsidRDefault="00DB416B"/>
        </w:tc>
        <w:tc>
          <w:tcPr>
            <w:tcW w:w="7364" w:type="dxa"/>
            <w:tcBorders>
              <w:bottom w:val="single" w:sz="4" w:space="0" w:color="auto"/>
            </w:tcBorders>
          </w:tcPr>
          <w:p w:rsidR="00150D36" w:rsidRDefault="00DB416B" w:rsidP="00F918DF">
            <w:pPr>
              <w:pStyle w:val="Tit"/>
              <w:shd w:val="pct10" w:color="auto" w:fill="auto"/>
              <w:ind w:right="-155"/>
            </w:pPr>
            <w:r w:rsidRPr="000F0D46">
              <w:rPr>
                <w:sz w:val="20"/>
              </w:rPr>
              <w:t>OBJECTIVE</w:t>
            </w:r>
            <w:r w:rsidRPr="000F0D46">
              <w:t>:</w:t>
            </w:r>
          </w:p>
          <w:p w:rsidR="00150D36" w:rsidRDefault="00955152" w:rsidP="00F918DF">
            <w:pPr>
              <w:pStyle w:val="BodyText2"/>
              <w:jc w:val="left"/>
              <w:rPr>
                <w:sz w:val="24"/>
              </w:rPr>
            </w:pPr>
            <w:r>
              <w:rPr>
                <w:sz w:val="24"/>
              </w:rPr>
              <w:t>To utilize my optimistic perception, devotion, dedication and eagerness for work and learning which beneficial first for organization than individual</w:t>
            </w:r>
            <w:r w:rsidR="00D54259">
              <w:rPr>
                <w:sz w:val="24"/>
              </w:rPr>
              <w:t>.</w:t>
            </w:r>
          </w:p>
          <w:p w:rsidR="00C76325" w:rsidRDefault="00C76325" w:rsidP="00F918DF">
            <w:pPr>
              <w:pStyle w:val="BodyText2"/>
              <w:jc w:val="left"/>
              <w:rPr>
                <w:sz w:val="24"/>
              </w:rPr>
            </w:pPr>
          </w:p>
          <w:p w:rsidR="001756A0" w:rsidRPr="00C76325" w:rsidRDefault="00DB416B" w:rsidP="00C76325">
            <w:pPr>
              <w:pStyle w:val="Tit"/>
              <w:shd w:val="pct10" w:color="auto" w:fill="auto"/>
              <w:ind w:left="0" w:right="-155" w:firstLine="0"/>
              <w:rPr>
                <w:sz w:val="20"/>
              </w:rPr>
            </w:pPr>
            <w:r>
              <w:rPr>
                <w:sz w:val="20"/>
              </w:rPr>
              <w:t>EXPERIENCE:</w:t>
            </w:r>
          </w:p>
          <w:p w:rsidR="001756A0" w:rsidRDefault="001756A0" w:rsidP="00F918DF">
            <w:pPr>
              <w:pStyle w:val="BodyText2"/>
              <w:numPr>
                <w:ilvl w:val="0"/>
                <w:numId w:val="12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 xml:space="preserve">Now </w:t>
            </w:r>
            <w:r w:rsidR="003B3B6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Working As a </w:t>
            </w:r>
            <w:r w:rsidR="002C117B">
              <w:rPr>
                <w:sz w:val="24"/>
              </w:rPr>
              <w:t>Assistant Manager (Sales Department) in Axis bank Ltd.  From 24</w:t>
            </w:r>
            <w:r>
              <w:rPr>
                <w:sz w:val="24"/>
              </w:rPr>
              <w:t xml:space="preserve"> </w:t>
            </w:r>
            <w:r w:rsidR="002C117B">
              <w:rPr>
                <w:sz w:val="24"/>
              </w:rPr>
              <w:t>Sep.</w:t>
            </w:r>
            <w:r>
              <w:rPr>
                <w:sz w:val="24"/>
              </w:rPr>
              <w:t xml:space="preserve"> 2012.</w:t>
            </w:r>
          </w:p>
          <w:p w:rsidR="00471DA8" w:rsidRDefault="00471DA8" w:rsidP="00E55C9B">
            <w:pPr>
              <w:pStyle w:val="BodyText2"/>
              <w:jc w:val="left"/>
              <w:rPr>
                <w:sz w:val="24"/>
              </w:rPr>
            </w:pPr>
          </w:p>
          <w:p w:rsidR="00757F4D" w:rsidRPr="00757F4D" w:rsidRDefault="002C117B" w:rsidP="00F918DF">
            <w:pPr>
              <w:pStyle w:val="Heading8"/>
              <w:ind w:left="0" w:firstLine="0"/>
              <w:jc w:val="left"/>
              <w:outlineLvl w:val="7"/>
              <w:rPr>
                <w:sz w:val="24"/>
                <w:szCs w:val="24"/>
              </w:rPr>
            </w:pPr>
            <w:r>
              <w:rPr>
                <w:sz w:val="20"/>
              </w:rPr>
              <w:t>Career Achievement</w:t>
            </w:r>
            <w:r w:rsidR="00F97346" w:rsidRPr="00757F4D">
              <w:rPr>
                <w:sz w:val="24"/>
                <w:szCs w:val="24"/>
              </w:rPr>
              <w:t>:</w:t>
            </w:r>
          </w:p>
          <w:p w:rsidR="00A40203" w:rsidRDefault="00757F4D" w:rsidP="00C76325">
            <w:pPr>
              <w:pStyle w:val="Heading8"/>
              <w:ind w:left="0" w:firstLine="0"/>
              <w:jc w:val="left"/>
              <w:outlineLvl w:val="7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pict>
                <v:rect id="_x0000_i1026" style="width:.3pt;height:.05pt;mso-position-horizontal-relative:page;mso-position-vertical-relative:page" o:preferrelative="t" o:hrpct="1" o:hralign="center" o:bullet="t" o:hrstd="t" o:hr="t" fillcolor="#a0a0a0" stroked="f"/>
              </w:pict>
            </w:r>
          </w:p>
          <w:p w:rsidR="006773F2" w:rsidRPr="006773F2" w:rsidRDefault="006773F2" w:rsidP="006773F2"/>
          <w:p w:rsidR="00A40203" w:rsidRPr="00FC213D" w:rsidRDefault="00A40203" w:rsidP="00A40203">
            <w:pPr>
              <w:pStyle w:val="Normal11pt"/>
              <w:rPr>
                <w:b/>
                <w:u w:val="single"/>
              </w:rPr>
            </w:pPr>
            <w:r>
              <w:t xml:space="preserve">    Joined as Business Development Executive and promoted as </w:t>
            </w:r>
            <w:r>
              <w:rPr>
                <w:b/>
              </w:rPr>
              <w:t>Asst. Sales Manager</w:t>
            </w:r>
          </w:p>
          <w:p w:rsidR="00A40203" w:rsidRPr="00C04AD1" w:rsidRDefault="00A40203" w:rsidP="00A40203">
            <w:pPr>
              <w:pStyle w:val="Normal11pt"/>
              <w:rPr>
                <w:b/>
                <w:u w:val="single"/>
              </w:rPr>
            </w:pPr>
            <w:r>
              <w:t xml:space="preserve">    Won Several Contests and bagged prizes from Zonal and Circle office.</w:t>
            </w:r>
          </w:p>
          <w:p w:rsidR="00A40203" w:rsidRPr="001D1C49" w:rsidRDefault="00A40203" w:rsidP="00A40203">
            <w:pPr>
              <w:pStyle w:val="Normal11pt"/>
              <w:rPr>
                <w:b/>
                <w:u w:val="single"/>
              </w:rPr>
            </w:pPr>
            <w:r>
              <w:t xml:space="preserve">    Rated as one of the top performing sales staff in entire circle.</w:t>
            </w:r>
          </w:p>
          <w:p w:rsidR="00A40203" w:rsidRPr="00A40203" w:rsidRDefault="00A40203" w:rsidP="00A40203">
            <w:pPr>
              <w:pStyle w:val="Normal11pt"/>
              <w:rPr>
                <w:b/>
                <w:u w:val="single"/>
              </w:rPr>
            </w:pPr>
            <w:r>
              <w:t xml:space="preserve">  </w:t>
            </w:r>
            <w:r w:rsidR="00475CCC">
              <w:t xml:space="preserve"> </w:t>
            </w:r>
            <w:r>
              <w:t xml:space="preserve"> Continuously achieving the budgets for CASA and IPG. </w:t>
            </w:r>
          </w:p>
          <w:p w:rsidR="00A40203" w:rsidRPr="000830F2" w:rsidRDefault="00A40203" w:rsidP="00A40203">
            <w:pPr>
              <w:pStyle w:val="Normal11pt"/>
              <w:rPr>
                <w:b/>
                <w:u w:val="single"/>
              </w:rPr>
            </w:pPr>
            <w:r>
              <w:t xml:space="preserve">  </w:t>
            </w:r>
            <w:r w:rsidR="00475CCC">
              <w:t xml:space="preserve">  </w:t>
            </w:r>
            <w:r>
              <w:t xml:space="preserve">Qualified in Axis business conference </w:t>
            </w:r>
            <w:r w:rsidRPr="000830F2">
              <w:rPr>
                <w:b/>
              </w:rPr>
              <w:t>(Kuala lumpur</w:t>
            </w:r>
            <w:r w:rsidR="00475CCC" w:rsidRPr="000830F2">
              <w:rPr>
                <w:b/>
              </w:rPr>
              <w:t>)</w:t>
            </w:r>
          </w:p>
          <w:p w:rsidR="00A40203" w:rsidRPr="00C76325" w:rsidRDefault="00475CCC" w:rsidP="00C76325">
            <w:pPr>
              <w:pStyle w:val="Normal11pt"/>
              <w:rPr>
                <w:b/>
                <w:u w:val="single"/>
              </w:rPr>
            </w:pPr>
            <w:r>
              <w:t xml:space="preserve">    Qualified in ALF MDRT</w:t>
            </w:r>
            <w:r w:rsidRPr="000830F2">
              <w:rPr>
                <w:b/>
              </w:rPr>
              <w:t xml:space="preserve"> (Hong Kong)</w:t>
            </w:r>
          </w:p>
          <w:p w:rsidR="00A40203" w:rsidRDefault="00A40203" w:rsidP="00A40203">
            <w:pPr>
              <w:pStyle w:val="BodyText2"/>
              <w:ind w:left="720"/>
              <w:jc w:val="left"/>
              <w:rPr>
                <w:sz w:val="24"/>
              </w:rPr>
            </w:pPr>
          </w:p>
          <w:p w:rsidR="00C76325" w:rsidRDefault="00A40203" w:rsidP="00C76325">
            <w:pPr>
              <w:pStyle w:val="Heading8"/>
              <w:ind w:left="0" w:firstLine="0"/>
              <w:jc w:val="left"/>
              <w:outlineLvl w:val="7"/>
              <w:rPr>
                <w:sz w:val="24"/>
                <w:szCs w:val="24"/>
              </w:rPr>
            </w:pPr>
            <w:r>
              <w:rPr>
                <w:sz w:val="22"/>
                <w:szCs w:val="22"/>
                <w:u w:val="single"/>
              </w:rPr>
              <w:t>Key Responsibilities Include</w:t>
            </w:r>
            <w:r w:rsidRPr="00757F4D">
              <w:rPr>
                <w:sz w:val="24"/>
                <w:szCs w:val="24"/>
              </w:rPr>
              <w:t>:</w:t>
            </w:r>
          </w:p>
          <w:p w:rsidR="00FD0508" w:rsidRPr="00FD0508" w:rsidRDefault="00FD0508" w:rsidP="00FD0508"/>
          <w:p w:rsidR="00A40203" w:rsidRDefault="00A40203" w:rsidP="00A40203">
            <w:pPr>
              <w:pStyle w:val="Normal11pt"/>
            </w:pPr>
            <w:r>
              <w:t xml:space="preserve">    Sales of Retail Banking Products of the Bank i.e. CASA, Term deposits and Credit Cards etc.</w:t>
            </w:r>
          </w:p>
          <w:p w:rsidR="00A40203" w:rsidRDefault="00A40203" w:rsidP="00A40203">
            <w:pPr>
              <w:pStyle w:val="Normal11pt"/>
            </w:pPr>
            <w:r>
              <w:t xml:space="preserve">    Dealing in investment products i.e. Life Insurance, General Insurance , Mutual Funds, Demat accounts and Gold Coins etc.</w:t>
            </w:r>
          </w:p>
          <w:p w:rsidR="00A40203" w:rsidRDefault="00A40203" w:rsidP="00A40203">
            <w:pPr>
              <w:pStyle w:val="Normal11pt"/>
            </w:pPr>
            <w:r>
              <w:t xml:space="preserve">    Nurture and upgrade the existing customer portfolio to Relationship Banking.</w:t>
            </w:r>
          </w:p>
          <w:p w:rsidR="00A40203" w:rsidRDefault="00A40203" w:rsidP="00A40203">
            <w:pPr>
              <w:pStyle w:val="Normal11pt"/>
            </w:pPr>
            <w:r>
              <w:t xml:space="preserve">    Implement sales campaigns for mobilization of investment and retail products.  </w:t>
            </w:r>
          </w:p>
          <w:p w:rsidR="00A40203" w:rsidRDefault="00A40203" w:rsidP="00A40203">
            <w:pPr>
              <w:pStyle w:val="Normal11pt"/>
            </w:pPr>
            <w:r>
              <w:t xml:space="preserve">    Educate customers on new age banking services like Mobile Banking and Internet Banking.</w:t>
            </w:r>
          </w:p>
          <w:p w:rsidR="00A40203" w:rsidRDefault="00A40203" w:rsidP="00A40203">
            <w:pPr>
              <w:pStyle w:val="Normal11pt"/>
            </w:pPr>
            <w:r>
              <w:t xml:space="preserve">    Establish sales goals and put best efforts to achieve the same month on month basis.</w:t>
            </w:r>
          </w:p>
          <w:p w:rsidR="00A40203" w:rsidRPr="00C76325" w:rsidRDefault="00A40203" w:rsidP="00C76325">
            <w:pPr>
              <w:pStyle w:val="Normal11pt"/>
            </w:pPr>
            <w:r>
              <w:t xml:space="preserve">    Reporting to the Superiors on targets &amp; achievements.</w:t>
            </w:r>
          </w:p>
          <w:p w:rsidR="00F97346" w:rsidRDefault="00A40203" w:rsidP="00A40203">
            <w:pPr>
              <w:pStyle w:val="BodyText2"/>
              <w:numPr>
                <w:ilvl w:val="0"/>
                <w:numId w:val="16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DB416B" w:rsidRDefault="00DB416B" w:rsidP="00F918DF">
            <w:pPr>
              <w:pStyle w:val="Tit"/>
              <w:shd w:val="pct10" w:color="auto" w:fill="auto"/>
              <w:ind w:left="0" w:right="-155" w:firstLine="0"/>
              <w:rPr>
                <w:sz w:val="20"/>
              </w:rPr>
            </w:pPr>
            <w:r>
              <w:rPr>
                <w:sz w:val="20"/>
              </w:rPr>
              <w:t>EDUCATION:</w:t>
            </w:r>
          </w:p>
          <w:p w:rsidR="00FD0508" w:rsidRDefault="00FD0508" w:rsidP="00FD0508">
            <w:pPr>
              <w:rPr>
                <w:b/>
              </w:rPr>
            </w:pPr>
            <w:r>
              <w:rPr>
                <w:b/>
                <w:u w:val="single"/>
              </w:rPr>
              <w:t>Professional Qualifications</w:t>
            </w:r>
            <w:r>
              <w:rPr>
                <w:b/>
              </w:rPr>
              <w:t>:</w:t>
            </w:r>
          </w:p>
          <w:p w:rsidR="00FD0508" w:rsidRDefault="00FD0508" w:rsidP="00FD0508">
            <w:pPr>
              <w:numPr>
                <w:ilvl w:val="0"/>
                <w:numId w:val="3"/>
              </w:numPr>
            </w:pPr>
            <w:r>
              <w:t>MBA with 72%  from Mats University ,Raipur (C.G)</w:t>
            </w:r>
          </w:p>
          <w:p w:rsidR="00FD0508" w:rsidRDefault="00FD0508" w:rsidP="00FD0508">
            <w:pPr>
              <w:numPr>
                <w:ilvl w:val="0"/>
                <w:numId w:val="3"/>
              </w:numPr>
            </w:pPr>
          </w:p>
          <w:p w:rsidR="00FD0508" w:rsidRDefault="00FD0508" w:rsidP="00FD0508">
            <w:pPr>
              <w:rPr>
                <w:b/>
              </w:rPr>
            </w:pPr>
            <w:r>
              <w:rPr>
                <w:b/>
                <w:u w:val="single"/>
              </w:rPr>
              <w:t>Academic Qualifications</w:t>
            </w:r>
            <w:r>
              <w:rPr>
                <w:b/>
              </w:rPr>
              <w:t>:</w:t>
            </w:r>
          </w:p>
          <w:p w:rsidR="00FD0508" w:rsidRDefault="00FD0508" w:rsidP="00FD0508">
            <w:pPr>
              <w:numPr>
                <w:ilvl w:val="0"/>
                <w:numId w:val="3"/>
              </w:numPr>
            </w:pPr>
            <w:r>
              <w:t>B.B.A with 67% from Panjab Tech. University Raipur (C.G.)</w:t>
            </w:r>
          </w:p>
          <w:p w:rsidR="00FD0508" w:rsidRDefault="00FD0508" w:rsidP="00FD0508">
            <w:pPr>
              <w:numPr>
                <w:ilvl w:val="0"/>
                <w:numId w:val="3"/>
              </w:numPr>
            </w:pPr>
            <w:r>
              <w:t>12</w:t>
            </w:r>
            <w:r w:rsidRPr="006B56C0">
              <w:rPr>
                <w:vertAlign w:val="superscript"/>
              </w:rPr>
              <w:t>th</w:t>
            </w:r>
            <w:r>
              <w:t xml:space="preserve">  with 64% from C.G.B.S.E , Raipur (C.G)</w:t>
            </w:r>
          </w:p>
          <w:p w:rsidR="00FD0508" w:rsidRDefault="00FD0508" w:rsidP="00FD0508">
            <w:pPr>
              <w:numPr>
                <w:ilvl w:val="0"/>
                <w:numId w:val="3"/>
              </w:numPr>
            </w:pPr>
            <w:r>
              <w:t>10</w:t>
            </w:r>
            <w:r w:rsidRPr="006B56C0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 xml:space="preserve"> with 64% from C.G.B.S.E , Raipur (C.G)</w:t>
            </w:r>
          </w:p>
          <w:p w:rsidR="006E2CB5" w:rsidRDefault="00FD0508" w:rsidP="00C76325">
            <w:pPr>
              <w:numPr>
                <w:ilvl w:val="0"/>
                <w:numId w:val="3"/>
              </w:numPr>
            </w:pPr>
            <w:r>
              <w:t xml:space="preserve">CCFA with 70% from AISECT Institute Raipur ,(C.G.) </w:t>
            </w:r>
          </w:p>
        </w:tc>
      </w:tr>
    </w:tbl>
    <w:p w:rsidR="00DB416B" w:rsidRDefault="00DB416B">
      <w:pPr>
        <w:pStyle w:val="PlainText"/>
        <w:rPr>
          <w:rFonts w:ascii="Times New Roman" w:hAnsi="Times New Roman"/>
          <w:bCs/>
          <w:sz w:val="24"/>
        </w:rPr>
      </w:pPr>
    </w:p>
    <w:p w:rsidR="00DB416B" w:rsidRPr="00E84627" w:rsidRDefault="00DB416B" w:rsidP="00E84627">
      <w:pPr>
        <w:pStyle w:val="PlainText"/>
        <w:tabs>
          <w:tab w:val="left" w:pos="7155"/>
        </w:tabs>
        <w:rPr>
          <w:rFonts w:ascii="Times New Roman" w:hAnsi="Times New Roman"/>
          <w:b/>
          <w:bCs/>
          <w:sz w:val="24"/>
        </w:rPr>
      </w:pPr>
      <w:r w:rsidRPr="00E84627">
        <w:rPr>
          <w:rFonts w:ascii="Times New Roman" w:hAnsi="Times New Roman"/>
          <w:b/>
          <w:bCs/>
          <w:sz w:val="24"/>
        </w:rPr>
        <w:t>Date:</w:t>
      </w:r>
      <w:r w:rsidR="00C532A8">
        <w:rPr>
          <w:rFonts w:ascii="Times New Roman" w:hAnsi="Times New Roman"/>
          <w:b/>
          <w:bCs/>
          <w:sz w:val="24"/>
        </w:rPr>
        <w:t xml:space="preserve">   </w:t>
      </w:r>
    </w:p>
    <w:p w:rsidR="00DF0356" w:rsidRPr="00444F93" w:rsidRDefault="00E84627" w:rsidP="00DF0356">
      <w:pPr>
        <w:pStyle w:val="Heading1"/>
        <w:rPr>
          <w:sz w:val="24"/>
          <w:szCs w:val="24"/>
        </w:rPr>
      </w:pPr>
      <w:r w:rsidRPr="001B05DA">
        <w:rPr>
          <w:u w:val="none"/>
        </w:rPr>
        <w:t>Place:</w:t>
      </w:r>
      <w:r w:rsidRPr="001B05DA">
        <w:rPr>
          <w:u w:val="none"/>
        </w:rPr>
        <w:tab/>
      </w:r>
      <w:r w:rsidR="00C532A8">
        <w:rPr>
          <w:u w:val="none"/>
        </w:rPr>
        <w:t>Raipur</w:t>
      </w:r>
      <w:r w:rsidR="00C532A8">
        <w:rPr>
          <w:u w:val="none"/>
        </w:rPr>
        <w:tab/>
      </w:r>
      <w:r w:rsidR="00C532A8">
        <w:rPr>
          <w:u w:val="none"/>
        </w:rPr>
        <w:tab/>
      </w:r>
      <w:r w:rsidR="00C532A8">
        <w:rPr>
          <w:u w:val="none"/>
        </w:rPr>
        <w:tab/>
      </w:r>
      <w:r w:rsidR="00C532A8">
        <w:rPr>
          <w:u w:val="none"/>
        </w:rPr>
        <w:tab/>
      </w:r>
      <w:r w:rsidR="00C532A8">
        <w:rPr>
          <w:u w:val="none"/>
        </w:rPr>
        <w:tab/>
      </w:r>
      <w:r w:rsidRPr="001B05DA">
        <w:rPr>
          <w:u w:val="none"/>
        </w:rPr>
        <w:tab/>
      </w:r>
      <w:r w:rsidR="002C117B">
        <w:rPr>
          <w:u w:val="none"/>
        </w:rPr>
        <w:t>SNEHA SAHU</w:t>
      </w:r>
      <w:r w:rsidR="00DF0356" w:rsidRPr="00150D36">
        <w:rPr>
          <w:sz w:val="28"/>
          <w:szCs w:val="28"/>
        </w:rPr>
        <w:t xml:space="preserve"> </w:t>
      </w:r>
    </w:p>
    <w:p w:rsidR="00DB416B" w:rsidRPr="001B05DA" w:rsidRDefault="00DB416B" w:rsidP="00DF0356">
      <w:pPr>
        <w:pStyle w:val="Heading1"/>
        <w:rPr>
          <w:u w:val="none"/>
        </w:rPr>
      </w:pPr>
    </w:p>
    <w:sectPr w:rsidR="00DB416B" w:rsidRPr="001B05DA">
      <w:pgSz w:w="11909" w:h="16834" w:code="9"/>
      <w:pgMar w:top="1080" w:right="1800" w:bottom="72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rect id="_x0000_i1031" style="width:.3pt;height:.05pt;mso-position-horizontal-relative:page;mso-position-vertical-relative:page" o:preferrelative="t" o:hrpct="1" o:hralign="center" o:bullet="t" o:hrstd="t" o:hr="t" fillcolor="#a0a0a0" stroked="f"/>
    </w:pict>
  </w:numPicBullet>
  <w:numPicBullet w:numPicBulletId="1">
    <w:pict>
      <v:rect id="_x0000_i1032" style="width:.3pt;height:.05pt;mso-position-horizontal-relative:page;mso-position-vertical-relative:page" o:preferrelative="t" o:hrpct="1" o:hralign="center" o:bullet="t" o:hrstd="t" o:hr="t" fillcolor="#a0a0a0" stroked="f"/>
    </w:pict>
  </w:numPicBullet>
  <w:abstractNum w:abstractNumId="0">
    <w:nsid w:val="00000001"/>
    <w:multiLevelType w:val="multilevel"/>
    <w:tmpl w:val="203C0482"/>
    <w:name w:val="WW8Num2"/>
    <w:lvl w:ilvl="0">
      <w:start w:val="1"/>
      <w:numFmt w:val="bullet"/>
      <w:pStyle w:val="Normal11p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E66E9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6F68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B68F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C900372"/>
    <w:lvl w:ilvl="0" w:tplc="04090001">
      <w:start w:val="1"/>
      <w:numFmt w:val="bullet"/>
      <w:lvlText w:val=""/>
      <w:lvlJc w:val="left"/>
      <w:pPr>
        <w:tabs>
          <w:tab w:val="num" w:pos="1878"/>
        </w:tabs>
        <w:ind w:left="1878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758"/>
        </w:tabs>
        <w:ind w:left="17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478"/>
        </w:tabs>
        <w:ind w:left="2478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198"/>
        </w:tabs>
        <w:ind w:left="3198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18"/>
        </w:tabs>
        <w:ind w:left="391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38"/>
        </w:tabs>
        <w:ind w:left="4638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358"/>
        </w:tabs>
        <w:ind w:left="5358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078"/>
        </w:tabs>
        <w:ind w:left="607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798"/>
        </w:tabs>
        <w:ind w:left="6798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4BEDF0C"/>
    <w:lvl w:ilvl="0" w:tplc="62DADE7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hybridMultilevel"/>
    <w:tmpl w:val="7CB6B5F0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76EC148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9F4CA63A">
      <w:start w:val="2"/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2F6A9D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0AC6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8EC6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F1AA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9390A59C"/>
    <w:lvl w:ilvl="0" w:tplc="04090001">
      <w:start w:val="1"/>
      <w:numFmt w:val="bullet"/>
      <w:lvlText w:val=""/>
      <w:lvlJc w:val="left"/>
      <w:pPr>
        <w:tabs>
          <w:tab w:val="num" w:pos="1133"/>
        </w:tabs>
        <w:ind w:left="1133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53"/>
        </w:tabs>
        <w:ind w:left="1853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73"/>
        </w:tabs>
        <w:ind w:left="2573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93"/>
        </w:tabs>
        <w:ind w:left="3293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013"/>
        </w:tabs>
        <w:ind w:left="4013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733"/>
        </w:tabs>
        <w:ind w:left="4733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53"/>
        </w:tabs>
        <w:ind w:left="5453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73"/>
        </w:tabs>
        <w:ind w:left="6173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93"/>
        </w:tabs>
        <w:ind w:left="6893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9B24200E"/>
    <w:lvl w:ilvl="0" w:tplc="1D5E17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769E2C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72236C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CA3B4A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A880C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80C944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E21AEE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C45DCE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9EF204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0000000F"/>
    <w:multiLevelType w:val="hybridMultilevel"/>
    <w:tmpl w:val="ED242D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40"/>
        </w:tabs>
        <w:ind w:left="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21CAB6B0"/>
    <w:lvl w:ilvl="0" w:tplc="380ED30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12"/>
  </w:num>
  <w:num w:numId="7">
    <w:abstractNumId w:val="2"/>
  </w:num>
  <w:num w:numId="8">
    <w:abstractNumId w:val="4"/>
  </w:num>
  <w:num w:numId="9">
    <w:abstractNumId w:val="15"/>
  </w:num>
  <w:num w:numId="10">
    <w:abstractNumId w:val="14"/>
  </w:num>
  <w:num w:numId="11">
    <w:abstractNumId w:val="5"/>
  </w:num>
  <w:num w:numId="12">
    <w:abstractNumId w:val="11"/>
  </w:num>
  <w:num w:numId="13">
    <w:abstractNumId w:val="8"/>
  </w:num>
  <w:num w:numId="14">
    <w:abstractNumId w:val="9"/>
  </w:num>
  <w:num w:numId="15">
    <w:abstractNumId w:val="1"/>
  </w:num>
  <w:num w:numId="16">
    <w:abstractNumId w:val="13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ocumentProtection w:edit="readOnly" w:enforcement="0"/>
  <w:defaultTabStop w:val="720"/>
  <w:doNotShadeFormData/>
  <w:noPunctuationKerning/>
  <w:characterSpacingControl w:val="doNotCompress"/>
  <w:doNotValidateAgainstSchema/>
  <w:doNotDemarcateInvalidXml/>
  <w:compat/>
  <w:rsids>
    <w:rsidRoot w:val="00172A27"/>
    <w:rsid w:val="000830F2"/>
    <w:rsid w:val="00096620"/>
    <w:rsid w:val="000B5C34"/>
    <w:rsid w:val="000F0D46"/>
    <w:rsid w:val="00106C34"/>
    <w:rsid w:val="00120AC3"/>
    <w:rsid w:val="00122D43"/>
    <w:rsid w:val="00150D36"/>
    <w:rsid w:val="001756A0"/>
    <w:rsid w:val="0018267B"/>
    <w:rsid w:val="001B05DA"/>
    <w:rsid w:val="001C3BE6"/>
    <w:rsid w:val="00204C18"/>
    <w:rsid w:val="00227385"/>
    <w:rsid w:val="00286DDB"/>
    <w:rsid w:val="002B3016"/>
    <w:rsid w:val="002C117B"/>
    <w:rsid w:val="002F17D0"/>
    <w:rsid w:val="003A4B65"/>
    <w:rsid w:val="003B3B68"/>
    <w:rsid w:val="004056FA"/>
    <w:rsid w:val="00412F36"/>
    <w:rsid w:val="00444F93"/>
    <w:rsid w:val="00471DA8"/>
    <w:rsid w:val="00475CCC"/>
    <w:rsid w:val="004C29A4"/>
    <w:rsid w:val="004E6A5F"/>
    <w:rsid w:val="00540EEE"/>
    <w:rsid w:val="005549FB"/>
    <w:rsid w:val="005A16EA"/>
    <w:rsid w:val="005F51DD"/>
    <w:rsid w:val="006039FE"/>
    <w:rsid w:val="006113B6"/>
    <w:rsid w:val="00645474"/>
    <w:rsid w:val="0065760C"/>
    <w:rsid w:val="00675E52"/>
    <w:rsid w:val="006773F2"/>
    <w:rsid w:val="006E2CB5"/>
    <w:rsid w:val="007311CA"/>
    <w:rsid w:val="00757F4D"/>
    <w:rsid w:val="007A02B2"/>
    <w:rsid w:val="007C12A3"/>
    <w:rsid w:val="00842E28"/>
    <w:rsid w:val="0086636F"/>
    <w:rsid w:val="00867ADD"/>
    <w:rsid w:val="008904D4"/>
    <w:rsid w:val="00895CE5"/>
    <w:rsid w:val="008F085C"/>
    <w:rsid w:val="00933411"/>
    <w:rsid w:val="00955152"/>
    <w:rsid w:val="00972900"/>
    <w:rsid w:val="009A6DB6"/>
    <w:rsid w:val="00A362C7"/>
    <w:rsid w:val="00A40203"/>
    <w:rsid w:val="00AB4A9B"/>
    <w:rsid w:val="00AF0FFC"/>
    <w:rsid w:val="00B64494"/>
    <w:rsid w:val="00B86F27"/>
    <w:rsid w:val="00BC4982"/>
    <w:rsid w:val="00BD4E3D"/>
    <w:rsid w:val="00C53116"/>
    <w:rsid w:val="00C532A8"/>
    <w:rsid w:val="00C76325"/>
    <w:rsid w:val="00C95F75"/>
    <w:rsid w:val="00CC57B4"/>
    <w:rsid w:val="00CD1EA5"/>
    <w:rsid w:val="00CD4E00"/>
    <w:rsid w:val="00D21B98"/>
    <w:rsid w:val="00D54259"/>
    <w:rsid w:val="00D95E35"/>
    <w:rsid w:val="00DA6C99"/>
    <w:rsid w:val="00DB416B"/>
    <w:rsid w:val="00DF0356"/>
    <w:rsid w:val="00E45A60"/>
    <w:rsid w:val="00E55C9B"/>
    <w:rsid w:val="00E61066"/>
    <w:rsid w:val="00E67E5D"/>
    <w:rsid w:val="00E84627"/>
    <w:rsid w:val="00F22853"/>
    <w:rsid w:val="00F53FCD"/>
    <w:rsid w:val="00F5734A"/>
    <w:rsid w:val="00F918DF"/>
    <w:rsid w:val="00F97346"/>
    <w:rsid w:val="00FD0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  <w:sz w:val="20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iCs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ind w:left="1450"/>
      <w:outlineLvl w:val="6"/>
    </w:pPr>
    <w:rPr>
      <w:b/>
      <w:bCs/>
      <w:sz w:val="22"/>
      <w:szCs w:val="20"/>
    </w:rPr>
  </w:style>
  <w:style w:type="paragraph" w:styleId="Heading8">
    <w:name w:val="heading 8"/>
    <w:basedOn w:val="Normal"/>
    <w:next w:val="Normal"/>
    <w:qFormat/>
    <w:pPr>
      <w:keepNext/>
      <w:shd w:val="pct12" w:color="auto" w:fill="auto"/>
      <w:ind w:left="-270" w:right="450" w:firstLine="270"/>
      <w:jc w:val="center"/>
      <w:outlineLvl w:val="7"/>
    </w:pPr>
    <w:rPr>
      <w:b/>
      <w:sz w:val="28"/>
      <w:szCs w:val="20"/>
    </w:rPr>
  </w:style>
  <w:style w:type="character" w:default="1" w:styleId="DefaultParagraphFont">
    <w:name w:val="Default Paragraph Font"/>
    <w:rPr>
      <w:rFonts w:ascii="Times New Roman" w:eastAsia="Times New Roman" w:hAnsi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customStyle="1" w:styleId="Nome">
    <w:name w:val="Nome"/>
    <w:basedOn w:val="Normal"/>
    <w:pPr>
      <w:ind w:left="426" w:hanging="426"/>
    </w:pPr>
    <w:rPr>
      <w:b/>
      <w:sz w:val="28"/>
      <w:szCs w:val="20"/>
    </w:rPr>
  </w:style>
  <w:style w:type="character" w:styleId="Hyperlink">
    <w:name w:val="Hyperlink"/>
    <w:rPr>
      <w:rFonts w:ascii="Times New Roman" w:eastAsia="Times New Roman" w:hAnsi="Times New Roman"/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pPr>
      <w:jc w:val="both"/>
    </w:pPr>
    <w:rPr>
      <w:sz w:val="20"/>
      <w:szCs w:val="20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styleId="BodyText3">
    <w:name w:val="Body Text 3"/>
    <w:basedOn w:val="Normal"/>
    <w:rPr>
      <w:b/>
      <w:iCs/>
      <w:sz w:val="20"/>
      <w:szCs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Normal11pt">
    <w:name w:val="Normal + 11 pt"/>
    <w:basedOn w:val="Normal"/>
    <w:pPr>
      <w:numPr>
        <w:numId w:val="17"/>
      </w:numPr>
      <w:suppressAutoHyphens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HP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HP</dc:creator>
  <cp:lastModifiedBy>com04</cp:lastModifiedBy>
  <cp:revision>2</cp:revision>
  <cp:lastPrinted>2002-10-28T21:44:00Z</cp:lastPrinted>
  <dcterms:created xsi:type="dcterms:W3CDTF">2015-09-28T10:54:00Z</dcterms:created>
  <dcterms:modified xsi:type="dcterms:W3CDTF">2015-09-28T10:54:00Z</dcterms:modified>
</cp:coreProperties>
</file>