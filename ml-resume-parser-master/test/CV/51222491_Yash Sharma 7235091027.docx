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63" w:rsidRPr="001A54FF" w:rsidRDefault="001A54FF" w:rsidP="001A54FF">
      <w:pPr>
        <w:pStyle w:val="JobTitle"/>
        <w:ind w:left="0"/>
        <w:rPr>
          <w:sz w:val="32"/>
        </w:rPr>
      </w:pPr>
      <w:r w:rsidRPr="001A54FF">
        <w:rPr>
          <w:sz w:val="32"/>
        </w:rPr>
        <w:t xml:space="preserve">                                            </w:t>
      </w:r>
      <w:r w:rsidR="001D4012" w:rsidRPr="001A54FF">
        <w:rPr>
          <w:sz w:val="32"/>
        </w:rPr>
        <w:t>Yash Sharma</w:t>
      </w:r>
    </w:p>
    <w:p w:rsidR="00E841B1" w:rsidRPr="001A54FF" w:rsidRDefault="00E841B1" w:rsidP="001A54FF">
      <w:pPr>
        <w:pStyle w:val="JobTitle"/>
      </w:pPr>
    </w:p>
    <w:p w:rsidR="001A54FF" w:rsidRPr="001A54FF" w:rsidRDefault="00E55149" w:rsidP="001A54FF">
      <w:pPr>
        <w:pStyle w:val="JobTitle"/>
      </w:pPr>
      <w:hyperlink r:id="rId8" w:history="1">
        <w:r w:rsidR="00FA6A63" w:rsidRPr="001A54FF">
          <w:rPr>
            <w:rStyle w:val="Hyperlink"/>
            <w:color w:val="auto"/>
            <w:u w:val="none"/>
          </w:rPr>
          <w:t>Yash2671@yahoo.com</w:t>
        </w:r>
      </w:hyperlink>
      <w:r w:rsidR="00FA6A63" w:rsidRPr="001A54FF">
        <w:t xml:space="preserve">    </w:t>
      </w:r>
    </w:p>
    <w:p w:rsidR="00E578E1" w:rsidRPr="001A54FF" w:rsidRDefault="001A54FF" w:rsidP="001A54FF">
      <w:pPr>
        <w:pStyle w:val="JobTitle"/>
      </w:pPr>
      <w:r w:rsidRPr="001A54FF">
        <w:t>Yash1311@live.com</w:t>
      </w:r>
      <w:r w:rsidR="00FA6A63" w:rsidRPr="001A54FF">
        <w:t xml:space="preserve">          </w:t>
      </w:r>
      <w:r w:rsidR="00C8141A" w:rsidRPr="001A54FF">
        <w:t xml:space="preserve">                </w:t>
      </w:r>
      <w:r w:rsidR="00FA6A63" w:rsidRPr="001A54FF">
        <w:t xml:space="preserve"> </w:t>
      </w:r>
      <w:r w:rsidR="00E841B1" w:rsidRPr="001A54FF">
        <w:t xml:space="preserve">       </w:t>
      </w:r>
      <w:r w:rsidR="00FA6A63" w:rsidRPr="001A54FF">
        <w:t xml:space="preserve"> 13th November,</w:t>
      </w:r>
      <w:r w:rsidR="00E578E1" w:rsidRPr="001A54FF">
        <w:t xml:space="preserve">1991        </w:t>
      </w:r>
      <w:r w:rsidR="00C8141A" w:rsidRPr="001A54FF">
        <w:t xml:space="preserve">                             </w:t>
      </w:r>
      <w:r w:rsidR="000D3996" w:rsidRPr="001A54FF">
        <w:t xml:space="preserve"> +91</w:t>
      </w:r>
      <w:r w:rsidR="00FE1D63">
        <w:t>7235091027</w:t>
      </w:r>
    </w:p>
    <w:p w:rsidR="00C5026A" w:rsidRDefault="00C5026A" w:rsidP="00286169">
      <w:pPr>
        <w:pStyle w:val="JobTitle"/>
        <w:ind w:left="-810"/>
      </w:pPr>
    </w:p>
    <w:p w:rsidR="00C5026A" w:rsidRDefault="00C5026A" w:rsidP="00286169">
      <w:pPr>
        <w:pStyle w:val="JobTitle"/>
        <w:ind w:left="-810"/>
      </w:pPr>
    </w:p>
    <w:p w:rsidR="00C5026A" w:rsidRDefault="00C5026A" w:rsidP="00C5026A">
      <w:pPr>
        <w:pStyle w:val="JobTitle"/>
        <w:ind w:left="-810"/>
      </w:pPr>
      <w:r w:rsidRPr="00C5026A">
        <w:rPr>
          <w:highlight w:val="lightGray"/>
        </w:rPr>
        <w:t>Objective</w:t>
      </w:r>
    </w:p>
    <w:p w:rsidR="00C5026A" w:rsidRPr="001A54FF" w:rsidRDefault="00C5026A" w:rsidP="00C5026A">
      <w:pPr>
        <w:pStyle w:val="ListParagraph"/>
        <w:numPr>
          <w:ilvl w:val="0"/>
          <w:numId w:val="42"/>
        </w:numPr>
        <w:ind w:left="660"/>
        <w:rPr>
          <w:sz w:val="22"/>
          <w:szCs w:val="22"/>
        </w:rPr>
      </w:pPr>
      <w:r w:rsidRPr="001A54FF">
        <w:rPr>
          <w:sz w:val="22"/>
          <w:szCs w:val="22"/>
        </w:rPr>
        <w:t>Aiming for challenging jobs in Financial Marketing &amp; Analysis/ Banking Management( Operation)/Client Relationship Management with an organization of repute where I can get an opportunity to face multiple challenges.</w:t>
      </w:r>
    </w:p>
    <w:p w:rsidR="00C5026A" w:rsidRPr="00C5026A" w:rsidRDefault="00C5026A" w:rsidP="00C5026A">
      <w:pPr>
        <w:pStyle w:val="ListParagraph"/>
        <w:ind w:left="660"/>
        <w:rPr>
          <w:sz w:val="20"/>
          <w:szCs w:val="20"/>
        </w:rPr>
      </w:pPr>
    </w:p>
    <w:p w:rsidR="00286169" w:rsidRPr="00E841B1" w:rsidRDefault="00C5026A" w:rsidP="00C8141A">
      <w:pPr>
        <w:pStyle w:val="JobTitle"/>
        <w:ind w:left="-900"/>
      </w:pPr>
      <w:r>
        <w:t xml:space="preserve"> </w:t>
      </w:r>
      <w:r w:rsidRPr="00C5026A">
        <w:rPr>
          <w:highlight w:val="lightGray"/>
        </w:rPr>
        <w:t>Career Synopsis</w:t>
      </w:r>
      <w:r>
        <w:t xml:space="preserve"> </w:t>
      </w:r>
    </w:p>
    <w:p w:rsidR="00C5026A" w:rsidRPr="001A54FF" w:rsidRDefault="00C5026A" w:rsidP="00C5026A">
      <w:pPr>
        <w:pStyle w:val="ListParagraph"/>
        <w:numPr>
          <w:ilvl w:val="0"/>
          <w:numId w:val="35"/>
        </w:numPr>
        <w:spacing w:before="100" w:beforeAutospacing="1" w:after="100" w:afterAutospacing="1" w:line="255" w:lineRule="atLeast"/>
        <w:rPr>
          <w:rFonts w:eastAsia="Arial Unicode MS"/>
          <w:sz w:val="22"/>
          <w:szCs w:val="22"/>
        </w:rPr>
      </w:pPr>
      <w:r w:rsidRPr="001A54FF">
        <w:rPr>
          <w:rFonts w:eastAsia="Arial Unicode MS"/>
          <w:sz w:val="22"/>
          <w:szCs w:val="22"/>
        </w:rPr>
        <w:t xml:space="preserve">A result oriented professional with almost 2 years experience across diverse facets such as Banking Operation Management, Financial Marketing, Client Servicing, </w:t>
      </w:r>
      <w:r w:rsidRPr="001A54FF">
        <w:rPr>
          <w:rStyle w:val="apple-style-span"/>
          <w:rFonts w:eastAsiaTheme="minorEastAsia"/>
          <w:color w:val="000000"/>
          <w:sz w:val="22"/>
          <w:szCs w:val="22"/>
        </w:rPr>
        <w:t xml:space="preserve">Statutory Compliance </w:t>
      </w:r>
      <w:r w:rsidRPr="001A54FF">
        <w:rPr>
          <w:rFonts w:eastAsia="Arial Unicode MS"/>
          <w:sz w:val="22"/>
          <w:szCs w:val="22"/>
        </w:rPr>
        <w:t xml:space="preserve">and Business Development in the Banking Industry. </w:t>
      </w:r>
    </w:p>
    <w:p w:rsidR="00C5026A" w:rsidRPr="001A54FF" w:rsidRDefault="00C5026A" w:rsidP="00C5026A">
      <w:pPr>
        <w:pStyle w:val="ListParagraph"/>
        <w:numPr>
          <w:ilvl w:val="0"/>
          <w:numId w:val="35"/>
        </w:numPr>
        <w:spacing w:before="100" w:beforeAutospacing="1" w:after="100" w:afterAutospacing="1" w:line="255" w:lineRule="atLeast"/>
        <w:rPr>
          <w:rFonts w:eastAsia="MS Mincho"/>
          <w:sz w:val="22"/>
          <w:szCs w:val="22"/>
        </w:rPr>
      </w:pPr>
      <w:r w:rsidRPr="001A54FF">
        <w:rPr>
          <w:rFonts w:eastAsia="Arial Unicode MS"/>
          <w:sz w:val="22"/>
          <w:szCs w:val="22"/>
        </w:rPr>
        <w:t>Currently associated with ICICI Bank Ltd. as Customer Service Officer</w:t>
      </w:r>
    </w:p>
    <w:p w:rsidR="00C5026A" w:rsidRPr="001A54FF" w:rsidRDefault="00C5026A" w:rsidP="00C5026A">
      <w:pPr>
        <w:pStyle w:val="ListParagraph"/>
        <w:numPr>
          <w:ilvl w:val="0"/>
          <w:numId w:val="35"/>
        </w:numPr>
        <w:spacing w:before="100" w:beforeAutospacing="1" w:after="100" w:afterAutospacing="1" w:line="255" w:lineRule="atLeast"/>
        <w:rPr>
          <w:rFonts w:eastAsia="MS Mincho"/>
          <w:sz w:val="22"/>
          <w:szCs w:val="22"/>
        </w:rPr>
      </w:pPr>
      <w:r w:rsidRPr="001A54FF">
        <w:rPr>
          <w:rFonts w:eastAsia="Arial Unicode MS"/>
          <w:sz w:val="22"/>
          <w:szCs w:val="22"/>
        </w:rPr>
        <w:t>Possess excellent Interpersonal, Communication and Organizational skills with demonstrated abilities in team management and customer relationship management</w:t>
      </w:r>
    </w:p>
    <w:p w:rsidR="00C8141A" w:rsidRPr="001A54FF" w:rsidRDefault="00C5026A" w:rsidP="00C5026A">
      <w:pPr>
        <w:pStyle w:val="ListParagraph"/>
        <w:numPr>
          <w:ilvl w:val="0"/>
          <w:numId w:val="35"/>
        </w:numPr>
        <w:spacing w:before="100" w:beforeAutospacing="1" w:after="100" w:afterAutospacing="1" w:line="255" w:lineRule="atLeast"/>
        <w:rPr>
          <w:rFonts w:eastAsia="MS Mincho"/>
          <w:sz w:val="22"/>
          <w:szCs w:val="22"/>
        </w:rPr>
      </w:pPr>
      <w:r w:rsidRPr="001A54FF">
        <w:rPr>
          <w:sz w:val="22"/>
          <w:szCs w:val="22"/>
        </w:rPr>
        <w:t>Strong relationship management skills.</w:t>
      </w:r>
    </w:p>
    <w:p w:rsidR="00E578E1" w:rsidRPr="00E841B1" w:rsidRDefault="00796B3A" w:rsidP="00C8141A">
      <w:pPr>
        <w:pStyle w:val="JobTitle"/>
        <w:ind w:left="-900"/>
      </w:pPr>
      <w:r w:rsidRPr="00E841B1">
        <w:rPr>
          <w:rFonts w:ascii="Arial Narrow" w:hAnsi="Arial Narrow"/>
        </w:rPr>
        <w:t xml:space="preserve">  </w:t>
      </w:r>
      <w:r w:rsidR="00E55149" w:rsidRPr="00E55149">
        <w:rPr>
          <w:noProof/>
          <w:highlight w:val="lightGra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90.25pt;margin-top:15.9pt;width:.75pt;height:3.75pt;z-index:251658240;mso-position-horizontal-relative:text;mso-position-vertical-relative:text" o:connectortype="straight"/>
        </w:pict>
      </w:r>
      <w:r w:rsidR="007C4F06" w:rsidRPr="00E841B1">
        <w:rPr>
          <w:highlight w:val="lightGray"/>
        </w:rPr>
        <w:t>Work Ex</w:t>
      </w:r>
      <w:r w:rsidR="00653FEA" w:rsidRPr="00E841B1">
        <w:rPr>
          <w:highlight w:val="lightGray"/>
        </w:rPr>
        <w:t>perience</w:t>
      </w:r>
      <w:r w:rsidR="007C4F06" w:rsidRPr="00E841B1">
        <w:t xml:space="preserve"> </w:t>
      </w:r>
      <w:r w:rsidR="007B7463" w:rsidRPr="00E841B1">
        <w:t xml:space="preserve">                                                                                                                                        </w:t>
      </w:r>
      <w:r w:rsidR="007C4F06" w:rsidRPr="00E841B1">
        <w:t xml:space="preserve">                                                                                                                                </w:t>
      </w:r>
    </w:p>
    <w:p w:rsidR="00C8141A" w:rsidRPr="00F375B2" w:rsidRDefault="00C8141A" w:rsidP="00C8141A">
      <w:pPr>
        <w:pStyle w:val="JobTitle"/>
        <w:ind w:left="-810" w:hanging="90"/>
        <w:rPr>
          <w:sz w:val="22"/>
          <w:szCs w:val="22"/>
        </w:rPr>
      </w:pPr>
      <w:r w:rsidRPr="00E841B1">
        <w:t xml:space="preserve">  </w:t>
      </w:r>
      <w:r w:rsidR="001D4012" w:rsidRPr="001A54FF">
        <w:rPr>
          <w:sz w:val="24"/>
        </w:rPr>
        <w:t>ICICI Bank</w:t>
      </w:r>
      <w:r w:rsidR="001A54FF">
        <w:rPr>
          <w:sz w:val="24"/>
        </w:rPr>
        <w:t xml:space="preserve"> Ltd</w:t>
      </w:r>
      <w:r w:rsidR="001D4012" w:rsidRPr="001A54FF">
        <w:rPr>
          <w:sz w:val="24"/>
        </w:rPr>
        <w:t xml:space="preserve">   </w:t>
      </w:r>
      <w:r w:rsidR="00CC3032" w:rsidRPr="00E841B1">
        <w:t>Kelwa, Rajsamand</w:t>
      </w:r>
      <w:r w:rsidR="001D4012" w:rsidRPr="00E841B1">
        <w:t xml:space="preserve">  </w:t>
      </w:r>
      <w:r w:rsidR="007C4F06" w:rsidRPr="00E841B1">
        <w:t xml:space="preserve">: </w:t>
      </w:r>
      <w:r w:rsidR="001D4012" w:rsidRPr="00E841B1">
        <w:t xml:space="preserve">  </w:t>
      </w:r>
      <w:r w:rsidR="007C4F06" w:rsidRPr="00E841B1">
        <w:t>Customer Service Officer</w:t>
      </w:r>
      <w:r w:rsidR="00F375B2">
        <w:t xml:space="preserve">    </w:t>
      </w:r>
      <w:r w:rsidR="007C4F06" w:rsidRPr="00E841B1">
        <w:t xml:space="preserve">        </w:t>
      </w:r>
      <w:r w:rsidR="00480657">
        <w:t xml:space="preserve">         </w:t>
      </w:r>
      <w:r w:rsidR="00595742">
        <w:t xml:space="preserve">     </w:t>
      </w:r>
      <w:r w:rsidRPr="00E841B1">
        <w:t xml:space="preserve">  </w:t>
      </w:r>
      <w:r w:rsidR="007C4F06" w:rsidRPr="00E841B1">
        <w:t xml:space="preserve"> </w:t>
      </w:r>
      <w:r w:rsidR="007C4F06" w:rsidRPr="00F375B2">
        <w:rPr>
          <w:sz w:val="22"/>
          <w:szCs w:val="22"/>
        </w:rPr>
        <w:t xml:space="preserve">August 13’- </w:t>
      </w:r>
      <w:r w:rsidR="00F375B2" w:rsidRPr="00F375B2">
        <w:rPr>
          <w:sz w:val="22"/>
          <w:szCs w:val="22"/>
        </w:rPr>
        <w:t xml:space="preserve">July </w:t>
      </w:r>
      <w:r w:rsidR="00480657" w:rsidRPr="00F375B2">
        <w:rPr>
          <w:sz w:val="22"/>
          <w:szCs w:val="22"/>
        </w:rPr>
        <w:t>15</w:t>
      </w:r>
    </w:p>
    <w:p w:rsidR="00C8141A" w:rsidRDefault="001D4012" w:rsidP="00E841B1">
      <w:pPr>
        <w:pStyle w:val="JobTitle"/>
        <w:numPr>
          <w:ilvl w:val="0"/>
          <w:numId w:val="32"/>
        </w:numPr>
        <w:rPr>
          <w:b w:val="0"/>
          <w:sz w:val="22"/>
          <w:szCs w:val="22"/>
        </w:rPr>
      </w:pPr>
      <w:r w:rsidRPr="001A54FF">
        <w:rPr>
          <w:b w:val="0"/>
          <w:sz w:val="22"/>
          <w:szCs w:val="22"/>
        </w:rPr>
        <w:t>Handling all process for Gold Loan</w:t>
      </w:r>
      <w:r w:rsidR="00595742" w:rsidRPr="001A54FF">
        <w:rPr>
          <w:b w:val="0"/>
          <w:sz w:val="22"/>
          <w:szCs w:val="22"/>
        </w:rPr>
        <w:t xml:space="preserve">, disbursed Gold Loan worth </w:t>
      </w:r>
      <w:r w:rsidR="00595742" w:rsidRPr="00F375B2">
        <w:rPr>
          <w:sz w:val="22"/>
          <w:szCs w:val="22"/>
        </w:rPr>
        <w:t>Rs. 2.5 Crores</w:t>
      </w:r>
    </w:p>
    <w:p w:rsidR="00F375B2" w:rsidRPr="00F375B2" w:rsidRDefault="00310393" w:rsidP="00E841B1">
      <w:pPr>
        <w:pStyle w:val="JobTitle"/>
        <w:numPr>
          <w:ilvl w:val="0"/>
          <w:numId w:val="32"/>
        </w:numPr>
        <w:rPr>
          <w:sz w:val="22"/>
          <w:szCs w:val="22"/>
        </w:rPr>
      </w:pPr>
      <w:r>
        <w:rPr>
          <w:sz w:val="24"/>
          <w:szCs w:val="24"/>
          <w:u w:val="single"/>
        </w:rPr>
        <w:t xml:space="preserve">Life  </w:t>
      </w:r>
      <w:r w:rsidR="00F375B2" w:rsidRPr="00F375B2">
        <w:rPr>
          <w:sz w:val="24"/>
          <w:szCs w:val="24"/>
          <w:u w:val="single"/>
        </w:rPr>
        <w:t>INSURANCE of 72 lakh</w:t>
      </w:r>
    </w:p>
    <w:p w:rsidR="00595742" w:rsidRPr="001A54FF" w:rsidRDefault="00595742" w:rsidP="00E841B1">
      <w:pPr>
        <w:pStyle w:val="JobTitle"/>
        <w:numPr>
          <w:ilvl w:val="0"/>
          <w:numId w:val="32"/>
        </w:numPr>
        <w:rPr>
          <w:b w:val="0"/>
          <w:sz w:val="22"/>
          <w:szCs w:val="22"/>
        </w:rPr>
      </w:pPr>
      <w:r w:rsidRPr="001A54FF">
        <w:rPr>
          <w:b w:val="0"/>
          <w:sz w:val="22"/>
          <w:szCs w:val="22"/>
        </w:rPr>
        <w:t>Made branch</w:t>
      </w:r>
      <w:r w:rsidRPr="001A54FF">
        <w:rPr>
          <w:sz w:val="22"/>
          <w:szCs w:val="22"/>
        </w:rPr>
        <w:t xml:space="preserve"> PROFITABLE</w:t>
      </w:r>
      <w:r w:rsidRPr="001A54FF">
        <w:rPr>
          <w:b w:val="0"/>
          <w:sz w:val="22"/>
          <w:szCs w:val="22"/>
        </w:rPr>
        <w:t xml:space="preserve"> of Rs. 7.5 lacs, only branch in the region and 3</w:t>
      </w:r>
      <w:r w:rsidRPr="001A54FF">
        <w:rPr>
          <w:b w:val="0"/>
          <w:sz w:val="22"/>
          <w:szCs w:val="22"/>
          <w:vertAlign w:val="superscript"/>
        </w:rPr>
        <w:t>rd</w:t>
      </w:r>
      <w:r w:rsidRPr="001A54FF">
        <w:rPr>
          <w:b w:val="0"/>
          <w:sz w:val="22"/>
          <w:szCs w:val="22"/>
        </w:rPr>
        <w:t xml:space="preserve"> in the Zone</w:t>
      </w:r>
    </w:p>
    <w:p w:rsidR="00595742" w:rsidRDefault="00FE1D63" w:rsidP="00E841B1">
      <w:pPr>
        <w:pStyle w:val="JobTitle"/>
        <w:numPr>
          <w:ilvl w:val="0"/>
          <w:numId w:val="32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Handled surprise </w:t>
      </w:r>
      <w:r w:rsidRPr="00F375B2">
        <w:rPr>
          <w:sz w:val="22"/>
          <w:szCs w:val="22"/>
        </w:rPr>
        <w:t>RBI audit, I</w:t>
      </w:r>
      <w:r w:rsidR="00595742" w:rsidRPr="00F375B2">
        <w:rPr>
          <w:sz w:val="22"/>
          <w:szCs w:val="22"/>
        </w:rPr>
        <w:t>A</w:t>
      </w:r>
      <w:r w:rsidRPr="00F375B2">
        <w:rPr>
          <w:sz w:val="22"/>
          <w:szCs w:val="22"/>
        </w:rPr>
        <w:t>D</w:t>
      </w:r>
      <w:r w:rsidR="00595742" w:rsidRPr="001A54FF">
        <w:rPr>
          <w:b w:val="0"/>
          <w:sz w:val="22"/>
          <w:szCs w:val="22"/>
        </w:rPr>
        <w:t xml:space="preserve"> Audit and various compliance Audit</w:t>
      </w:r>
    </w:p>
    <w:p w:rsidR="00FE1D63" w:rsidRPr="001A54FF" w:rsidRDefault="00FE1D63" w:rsidP="00E841B1">
      <w:pPr>
        <w:pStyle w:val="JobTitle"/>
        <w:numPr>
          <w:ilvl w:val="0"/>
          <w:numId w:val="32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SIP Business worth Rs. 1.5 Lac (Mutual Funds) </w:t>
      </w:r>
    </w:p>
    <w:p w:rsidR="00595742" w:rsidRPr="001A54FF" w:rsidRDefault="00D20B0A" w:rsidP="00E841B1">
      <w:pPr>
        <w:pStyle w:val="JobTitle"/>
        <w:numPr>
          <w:ilvl w:val="0"/>
          <w:numId w:val="32"/>
        </w:numPr>
        <w:rPr>
          <w:b w:val="0"/>
          <w:sz w:val="22"/>
          <w:szCs w:val="22"/>
        </w:rPr>
      </w:pPr>
      <w:r w:rsidRPr="001A54FF">
        <w:rPr>
          <w:b w:val="0"/>
          <w:sz w:val="22"/>
          <w:szCs w:val="22"/>
        </w:rPr>
        <w:t xml:space="preserve">Participated in every Zonal Events of 2014 </w:t>
      </w:r>
      <w:r w:rsidR="00595742" w:rsidRPr="001A54FF">
        <w:rPr>
          <w:b w:val="0"/>
          <w:sz w:val="22"/>
          <w:szCs w:val="22"/>
        </w:rPr>
        <w:t>-2015</w:t>
      </w:r>
    </w:p>
    <w:p w:rsidR="00D20B0A" w:rsidRPr="001A54FF" w:rsidRDefault="00595742" w:rsidP="00595742">
      <w:pPr>
        <w:pStyle w:val="JobTitle"/>
        <w:numPr>
          <w:ilvl w:val="0"/>
          <w:numId w:val="32"/>
        </w:numPr>
        <w:rPr>
          <w:b w:val="0"/>
          <w:sz w:val="22"/>
          <w:szCs w:val="22"/>
        </w:rPr>
      </w:pPr>
      <w:r w:rsidRPr="001A54FF">
        <w:rPr>
          <w:b w:val="0"/>
          <w:sz w:val="22"/>
          <w:szCs w:val="22"/>
        </w:rPr>
        <w:t xml:space="preserve">Branch FPR (First Person Responsible) </w:t>
      </w:r>
      <w:r w:rsidR="00E511B1" w:rsidRPr="00E511B1">
        <w:rPr>
          <w:sz w:val="24"/>
          <w:szCs w:val="24"/>
        </w:rPr>
        <w:t>(Branch Book Value 3</w:t>
      </w:r>
      <w:r w:rsidR="00E511B1">
        <w:rPr>
          <w:sz w:val="24"/>
          <w:szCs w:val="24"/>
        </w:rPr>
        <w:t>8</w:t>
      </w:r>
      <w:r w:rsidR="00E511B1" w:rsidRPr="00E511B1">
        <w:rPr>
          <w:sz w:val="24"/>
          <w:szCs w:val="24"/>
        </w:rPr>
        <w:t xml:space="preserve"> CRORES)</w:t>
      </w:r>
    </w:p>
    <w:p w:rsidR="00595742" w:rsidRPr="001A54FF" w:rsidRDefault="00595742" w:rsidP="00595742">
      <w:pPr>
        <w:pStyle w:val="JobTitle"/>
        <w:numPr>
          <w:ilvl w:val="0"/>
          <w:numId w:val="32"/>
        </w:numPr>
        <w:rPr>
          <w:b w:val="0"/>
          <w:sz w:val="22"/>
          <w:szCs w:val="22"/>
        </w:rPr>
      </w:pPr>
      <w:r w:rsidRPr="001A54FF">
        <w:rPr>
          <w:b w:val="0"/>
          <w:sz w:val="22"/>
          <w:szCs w:val="22"/>
        </w:rPr>
        <w:t>Region’s topper in overall Life Insurance Business</w:t>
      </w:r>
    </w:p>
    <w:p w:rsidR="00C8141A" w:rsidRPr="001A54FF" w:rsidRDefault="001D4012" w:rsidP="00E841B1">
      <w:pPr>
        <w:pStyle w:val="JobTitle"/>
        <w:numPr>
          <w:ilvl w:val="0"/>
          <w:numId w:val="32"/>
        </w:numPr>
        <w:rPr>
          <w:rFonts w:cs="Times New Roman"/>
          <w:b w:val="0"/>
          <w:sz w:val="22"/>
          <w:szCs w:val="22"/>
        </w:rPr>
      </w:pPr>
      <w:r w:rsidRPr="001A54FF">
        <w:rPr>
          <w:b w:val="0"/>
          <w:sz w:val="22"/>
          <w:szCs w:val="22"/>
        </w:rPr>
        <w:t>Responsible for all customer requests</w:t>
      </w:r>
      <w:r w:rsidR="00595742" w:rsidRPr="001A54FF">
        <w:rPr>
          <w:b w:val="0"/>
          <w:sz w:val="22"/>
          <w:szCs w:val="22"/>
        </w:rPr>
        <w:t xml:space="preserve"> Service</w:t>
      </w:r>
      <w:r w:rsidRPr="001A54FF">
        <w:rPr>
          <w:b w:val="0"/>
          <w:sz w:val="22"/>
          <w:szCs w:val="22"/>
        </w:rPr>
        <w:t xml:space="preserve"> and quality service</w:t>
      </w:r>
    </w:p>
    <w:p w:rsidR="00595742" w:rsidRPr="001A54FF" w:rsidRDefault="00595742" w:rsidP="00E841B1">
      <w:pPr>
        <w:pStyle w:val="JobTitle"/>
        <w:numPr>
          <w:ilvl w:val="0"/>
          <w:numId w:val="32"/>
        </w:numPr>
        <w:rPr>
          <w:rFonts w:cs="Times New Roman"/>
          <w:b w:val="0"/>
          <w:sz w:val="22"/>
          <w:szCs w:val="22"/>
        </w:rPr>
      </w:pPr>
      <w:r w:rsidRPr="001A54FF">
        <w:rPr>
          <w:b w:val="0"/>
          <w:sz w:val="22"/>
          <w:szCs w:val="22"/>
        </w:rPr>
        <w:t xml:space="preserve">Opened 80 Saving Accounts &amp; 22 Current Account (27 processed by Tab) </w:t>
      </w:r>
    </w:p>
    <w:p w:rsidR="00C8141A" w:rsidRPr="001A54FF" w:rsidRDefault="008057F5" w:rsidP="00E841B1">
      <w:pPr>
        <w:pStyle w:val="JobTitle"/>
        <w:numPr>
          <w:ilvl w:val="0"/>
          <w:numId w:val="32"/>
        </w:numPr>
        <w:rPr>
          <w:rFonts w:cs="Times New Roman"/>
          <w:b w:val="0"/>
          <w:sz w:val="22"/>
          <w:szCs w:val="22"/>
        </w:rPr>
      </w:pPr>
      <w:r w:rsidRPr="001A54FF">
        <w:rPr>
          <w:rFonts w:cs="Times New Roman"/>
          <w:b w:val="0"/>
          <w:sz w:val="22"/>
          <w:szCs w:val="22"/>
        </w:rPr>
        <w:t>Handling</w:t>
      </w:r>
      <w:r w:rsidR="001D4012" w:rsidRPr="001A54FF">
        <w:rPr>
          <w:rFonts w:cs="Times New Roman"/>
          <w:b w:val="0"/>
          <w:sz w:val="22"/>
          <w:szCs w:val="22"/>
        </w:rPr>
        <w:t xml:space="preserve"> all aspects of Branch Operations Activities like</w:t>
      </w:r>
      <w:r w:rsidR="001D4012" w:rsidRPr="001A54FF">
        <w:rPr>
          <w:rFonts w:cs="Times New Roman"/>
          <w:b w:val="0"/>
          <w:sz w:val="22"/>
          <w:szCs w:val="22"/>
          <w:lang w:val="en-GB"/>
        </w:rPr>
        <w:t>, Cas</w:t>
      </w:r>
      <w:r w:rsidRPr="001A54FF">
        <w:rPr>
          <w:rFonts w:cs="Times New Roman"/>
          <w:b w:val="0"/>
          <w:sz w:val="22"/>
          <w:szCs w:val="22"/>
          <w:lang w:val="en-GB"/>
        </w:rPr>
        <w:t xml:space="preserve">h transaction, account </w:t>
      </w:r>
      <w:r w:rsidR="00C8141A" w:rsidRPr="001A54FF">
        <w:rPr>
          <w:rFonts w:cs="Times New Roman"/>
          <w:b w:val="0"/>
          <w:sz w:val="22"/>
          <w:szCs w:val="22"/>
          <w:lang w:val="en-GB"/>
        </w:rPr>
        <w:t>queries, fund</w:t>
      </w:r>
      <w:r w:rsidR="00C8141A" w:rsidRPr="001A54FF">
        <w:rPr>
          <w:rFonts w:cs="Times New Roman"/>
          <w:b w:val="0"/>
          <w:sz w:val="22"/>
          <w:szCs w:val="22"/>
        </w:rPr>
        <w:t xml:space="preserve"> </w:t>
      </w:r>
      <w:r w:rsidR="001D4012" w:rsidRPr="001A54FF">
        <w:rPr>
          <w:rFonts w:cs="Times New Roman"/>
          <w:b w:val="0"/>
          <w:sz w:val="22"/>
          <w:szCs w:val="22"/>
          <w:lang w:val="en-GB"/>
        </w:rPr>
        <w:t>transfer, RTGS, NEFT, demand draft, term deposits, account opening etc.</w:t>
      </w:r>
    </w:p>
    <w:p w:rsidR="00C8141A" w:rsidRPr="001A54FF" w:rsidRDefault="008057F5" w:rsidP="00E841B1">
      <w:pPr>
        <w:pStyle w:val="JobTitle"/>
        <w:numPr>
          <w:ilvl w:val="0"/>
          <w:numId w:val="32"/>
        </w:numPr>
        <w:rPr>
          <w:rFonts w:cs="Times New Roman"/>
          <w:b w:val="0"/>
          <w:sz w:val="22"/>
          <w:szCs w:val="22"/>
        </w:rPr>
      </w:pPr>
      <w:r w:rsidRPr="001A54FF">
        <w:rPr>
          <w:b w:val="0"/>
          <w:bCs/>
          <w:sz w:val="22"/>
          <w:szCs w:val="22"/>
        </w:rPr>
        <w:t>Handlin</w:t>
      </w:r>
      <w:r w:rsidR="005541E4" w:rsidRPr="001A54FF">
        <w:rPr>
          <w:b w:val="0"/>
          <w:bCs/>
          <w:sz w:val="22"/>
          <w:szCs w:val="22"/>
        </w:rPr>
        <w:t xml:space="preserve">g </w:t>
      </w:r>
      <w:r w:rsidR="00CC3032" w:rsidRPr="001A54FF">
        <w:rPr>
          <w:b w:val="0"/>
          <w:bCs/>
          <w:sz w:val="22"/>
          <w:szCs w:val="22"/>
        </w:rPr>
        <w:t xml:space="preserve"> normal clearing process and clearing house</w:t>
      </w:r>
      <w:r w:rsidRPr="001A54FF">
        <w:rPr>
          <w:b w:val="0"/>
          <w:bCs/>
          <w:sz w:val="22"/>
          <w:szCs w:val="22"/>
        </w:rPr>
        <w:t xml:space="preserve"> </w:t>
      </w:r>
      <w:r w:rsidRPr="001A54FF">
        <w:rPr>
          <w:rStyle w:val="apple-style-span"/>
          <w:rFonts w:asciiTheme="majorHAnsi" w:hAnsiTheme="majorHAnsi"/>
          <w:b w:val="0"/>
          <w:color w:val="000000"/>
          <w:sz w:val="22"/>
          <w:szCs w:val="22"/>
        </w:rPr>
        <w:t>t</w:t>
      </w:r>
      <w:r w:rsidR="00CC3032" w:rsidRPr="001A54FF">
        <w:rPr>
          <w:rStyle w:val="apple-style-span"/>
          <w:rFonts w:asciiTheme="majorHAnsi" w:hAnsiTheme="majorHAnsi"/>
          <w:b w:val="0"/>
          <w:color w:val="000000"/>
          <w:sz w:val="22"/>
          <w:szCs w:val="22"/>
        </w:rPr>
        <w:t>owards</w:t>
      </w:r>
      <w:r w:rsidRPr="001A54FF">
        <w:rPr>
          <w:rStyle w:val="apple-style-span"/>
          <w:rFonts w:asciiTheme="majorHAnsi" w:hAnsiTheme="majorHAnsi"/>
          <w:b w:val="0"/>
          <w:color w:val="000000"/>
          <w:sz w:val="22"/>
          <w:szCs w:val="22"/>
        </w:rPr>
        <w:t xml:space="preserve"> </w:t>
      </w:r>
      <w:r w:rsidR="00CC3032" w:rsidRPr="001A54FF">
        <w:rPr>
          <w:rStyle w:val="apple-style-span"/>
          <w:rFonts w:asciiTheme="majorHAnsi" w:hAnsiTheme="majorHAnsi"/>
          <w:b w:val="0"/>
          <w:color w:val="000000"/>
          <w:sz w:val="22"/>
          <w:szCs w:val="22"/>
        </w:rPr>
        <w:t xml:space="preserve"> Zero Defect and No Pendency, self-mandated norms with a focus towards Client Relationship Management</w:t>
      </w:r>
      <w:r w:rsidR="00CC3032" w:rsidRPr="001A54FF">
        <w:rPr>
          <w:bCs/>
          <w:sz w:val="22"/>
          <w:szCs w:val="22"/>
        </w:rPr>
        <w:t xml:space="preserve"> .</w:t>
      </w:r>
    </w:p>
    <w:p w:rsidR="00C8141A" w:rsidRPr="001A54FF" w:rsidRDefault="008057F5" w:rsidP="00C5026A">
      <w:pPr>
        <w:pStyle w:val="JobTitle"/>
        <w:numPr>
          <w:ilvl w:val="0"/>
          <w:numId w:val="32"/>
        </w:numPr>
        <w:rPr>
          <w:rFonts w:cs="Times New Roman"/>
          <w:b w:val="0"/>
          <w:sz w:val="22"/>
          <w:szCs w:val="22"/>
        </w:rPr>
      </w:pPr>
      <w:r w:rsidRPr="001A54FF">
        <w:rPr>
          <w:b w:val="0"/>
          <w:bCs/>
          <w:sz w:val="22"/>
          <w:szCs w:val="22"/>
        </w:rPr>
        <w:t>Working</w:t>
      </w:r>
      <w:r w:rsidR="00CC3032" w:rsidRPr="001A54FF">
        <w:rPr>
          <w:b w:val="0"/>
          <w:bCs/>
          <w:sz w:val="22"/>
          <w:szCs w:val="22"/>
        </w:rPr>
        <w:t xml:space="preserve"> as front desk officer ensuring quality service and customer satisf</w:t>
      </w:r>
      <w:r w:rsidR="00C8141A" w:rsidRPr="001A54FF">
        <w:rPr>
          <w:b w:val="0"/>
          <w:bCs/>
          <w:sz w:val="22"/>
          <w:szCs w:val="22"/>
        </w:rPr>
        <w:t>action.</w:t>
      </w:r>
    </w:p>
    <w:p w:rsidR="00C5026A" w:rsidRPr="00C5026A" w:rsidRDefault="00C5026A" w:rsidP="00C5026A">
      <w:pPr>
        <w:pStyle w:val="JobTitle"/>
        <w:ind w:left="-90"/>
        <w:rPr>
          <w:rFonts w:cs="Times New Roman"/>
          <w:b w:val="0"/>
        </w:rPr>
      </w:pPr>
    </w:p>
    <w:p w:rsidR="00C8141A" w:rsidRPr="00E841B1" w:rsidRDefault="00CC3032" w:rsidP="00C8141A">
      <w:pPr>
        <w:pStyle w:val="JobTitle"/>
        <w:ind w:left="-810"/>
        <w:rPr>
          <w:rFonts w:cs="Times New Roman"/>
          <w:b w:val="0"/>
        </w:rPr>
      </w:pPr>
      <w:r w:rsidRPr="00E841B1">
        <w:rPr>
          <w:rFonts w:cs="Arial"/>
          <w:bCs/>
        </w:rPr>
        <w:t>Max New York Life Insurance Co. Ltd (Summer Analyst</w:t>
      </w:r>
      <w:r w:rsidR="008057F5" w:rsidRPr="00E841B1">
        <w:rPr>
          <w:rFonts w:cs="Arial"/>
          <w:bCs/>
        </w:rPr>
        <w:t>)                                   May’11-July’11</w:t>
      </w:r>
    </w:p>
    <w:p w:rsidR="00C8141A" w:rsidRPr="00E841B1" w:rsidRDefault="00CC3032" w:rsidP="00E841B1">
      <w:pPr>
        <w:pStyle w:val="JobTitle"/>
        <w:numPr>
          <w:ilvl w:val="0"/>
          <w:numId w:val="33"/>
        </w:numPr>
        <w:rPr>
          <w:rStyle w:val="Emphasis"/>
          <w:rFonts w:cs="Times New Roman"/>
          <w:b w:val="0"/>
          <w:i w:val="0"/>
          <w:iCs w:val="0"/>
        </w:rPr>
      </w:pPr>
      <w:r w:rsidRPr="00E841B1">
        <w:rPr>
          <w:rStyle w:val="Emphasis"/>
          <w:b w:val="0"/>
          <w:i w:val="0"/>
        </w:rPr>
        <w:t>Exploring</w:t>
      </w:r>
      <w:r w:rsidR="007C4F06" w:rsidRPr="00E841B1">
        <w:rPr>
          <w:rStyle w:val="Emphasis"/>
          <w:b w:val="0"/>
          <w:i w:val="0"/>
        </w:rPr>
        <w:t xml:space="preserve"> </w:t>
      </w:r>
      <w:r w:rsidR="008057F5" w:rsidRPr="00E841B1">
        <w:rPr>
          <w:rStyle w:val="Emphasis"/>
          <w:b w:val="0"/>
          <w:i w:val="0"/>
        </w:rPr>
        <w:t>competitive of Max New York life limited</w:t>
      </w:r>
      <w:r w:rsidR="008057F5" w:rsidRPr="00E841B1">
        <w:rPr>
          <w:rStyle w:val="Emphasis"/>
          <w:rFonts w:asciiTheme="majorHAnsi" w:hAnsiTheme="majorHAnsi"/>
          <w:b w:val="0"/>
          <w:i w:val="0"/>
          <w:iCs w:val="0"/>
        </w:rPr>
        <w:t>.</w:t>
      </w:r>
    </w:p>
    <w:p w:rsidR="00C8141A" w:rsidRPr="00E841B1" w:rsidRDefault="008057F5" w:rsidP="00E841B1">
      <w:pPr>
        <w:pStyle w:val="JobTitle"/>
        <w:numPr>
          <w:ilvl w:val="0"/>
          <w:numId w:val="33"/>
        </w:numPr>
        <w:rPr>
          <w:rStyle w:val="Emphasis"/>
          <w:rFonts w:cs="Times New Roman"/>
          <w:b w:val="0"/>
          <w:i w:val="0"/>
          <w:iCs w:val="0"/>
        </w:rPr>
      </w:pPr>
      <w:r w:rsidRPr="00E841B1">
        <w:rPr>
          <w:rStyle w:val="Emphasis"/>
          <w:b w:val="0"/>
          <w:i w:val="0"/>
        </w:rPr>
        <w:t>Promotion and Brand building</w:t>
      </w:r>
      <w:r w:rsidR="00C8141A" w:rsidRPr="00E841B1">
        <w:rPr>
          <w:rStyle w:val="Emphasis"/>
          <w:b w:val="0"/>
          <w:i w:val="0"/>
        </w:rPr>
        <w:t>.</w:t>
      </w:r>
    </w:p>
    <w:p w:rsidR="00C8141A" w:rsidRPr="00E841B1" w:rsidRDefault="00CC3032" w:rsidP="00E841B1">
      <w:pPr>
        <w:pStyle w:val="JobTitle"/>
        <w:numPr>
          <w:ilvl w:val="0"/>
          <w:numId w:val="33"/>
        </w:numPr>
        <w:rPr>
          <w:rStyle w:val="Emphasis"/>
          <w:rFonts w:cs="Times New Roman"/>
          <w:b w:val="0"/>
          <w:i w:val="0"/>
          <w:iCs w:val="0"/>
        </w:rPr>
      </w:pPr>
      <w:r w:rsidRPr="00E841B1">
        <w:rPr>
          <w:rStyle w:val="Emphasis"/>
          <w:b w:val="0"/>
          <w:i w:val="0"/>
        </w:rPr>
        <w:t>Exploring Impact of Liberalization of Insurance industry in India</w:t>
      </w:r>
      <w:bookmarkStart w:id="0" w:name="_GoBack"/>
      <w:bookmarkEnd w:id="0"/>
      <w:r w:rsidR="00673630" w:rsidRPr="00E841B1">
        <w:rPr>
          <w:rStyle w:val="Emphasis"/>
          <w:b w:val="0"/>
          <w:i w:val="0"/>
        </w:rPr>
        <w:t>.</w:t>
      </w:r>
    </w:p>
    <w:p w:rsidR="00C8141A" w:rsidRPr="00E841B1" w:rsidRDefault="00C8141A" w:rsidP="00C8141A">
      <w:pPr>
        <w:pStyle w:val="JobTitle"/>
        <w:ind w:left="-810"/>
        <w:rPr>
          <w:rStyle w:val="Emphasis"/>
          <w:rFonts w:cs="Times New Roman"/>
          <w:b w:val="0"/>
          <w:i w:val="0"/>
          <w:iCs w:val="0"/>
        </w:rPr>
      </w:pPr>
    </w:p>
    <w:p w:rsidR="00E127BD" w:rsidRPr="00E841B1" w:rsidRDefault="002B509C" w:rsidP="00C8141A">
      <w:pPr>
        <w:pStyle w:val="JobTitle"/>
        <w:ind w:left="-810"/>
        <w:rPr>
          <w:rFonts w:cs="Times New Roman"/>
          <w:b w:val="0"/>
        </w:rPr>
      </w:pPr>
      <w:r w:rsidRPr="00E841B1">
        <w:rPr>
          <w:highlight w:val="lightGray"/>
        </w:rPr>
        <w:t xml:space="preserve">Educational </w:t>
      </w:r>
      <w:r w:rsidR="00670D42" w:rsidRPr="00E841B1">
        <w:rPr>
          <w:highlight w:val="lightGray"/>
        </w:rPr>
        <w:t>Q</w:t>
      </w:r>
      <w:r w:rsidR="00E127BD" w:rsidRPr="00E841B1">
        <w:rPr>
          <w:highlight w:val="lightGray"/>
        </w:rPr>
        <w:t>ualification</w:t>
      </w:r>
    </w:p>
    <w:tbl>
      <w:tblPr>
        <w:tblW w:w="11285" w:type="dxa"/>
        <w:jc w:val="center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70"/>
        <w:gridCol w:w="4120"/>
        <w:gridCol w:w="2515"/>
        <w:gridCol w:w="1695"/>
        <w:gridCol w:w="1385"/>
      </w:tblGrid>
      <w:tr w:rsidR="003F1034" w:rsidRPr="00E841B1" w:rsidTr="00C5026A">
        <w:trPr>
          <w:trHeight w:val="379"/>
          <w:jc w:val="center"/>
        </w:trPr>
        <w:tc>
          <w:tcPr>
            <w:tcW w:w="1570" w:type="dxa"/>
            <w:vAlign w:val="center"/>
          </w:tcPr>
          <w:p w:rsidR="00CE0FE0" w:rsidRPr="00E841B1" w:rsidRDefault="003F1034" w:rsidP="000D3996">
            <w:pPr>
              <w:pStyle w:val="JobTitle"/>
              <w:ind w:left="0"/>
              <w:jc w:val="center"/>
              <w:rPr>
                <w:highlight w:val="lightGray"/>
              </w:rPr>
            </w:pPr>
            <w:r w:rsidRPr="00E841B1">
              <w:t>Qualification</w:t>
            </w:r>
          </w:p>
        </w:tc>
        <w:tc>
          <w:tcPr>
            <w:tcW w:w="4120" w:type="dxa"/>
            <w:vAlign w:val="center"/>
          </w:tcPr>
          <w:p w:rsidR="00CE0FE0" w:rsidRPr="00E841B1" w:rsidRDefault="003F1034" w:rsidP="000D3996">
            <w:pPr>
              <w:pStyle w:val="JobTitle"/>
              <w:jc w:val="center"/>
              <w:rPr>
                <w:highlight w:val="lightGray"/>
              </w:rPr>
            </w:pPr>
            <w:r w:rsidRPr="00E841B1">
              <w:t>Institution</w:t>
            </w:r>
          </w:p>
        </w:tc>
        <w:tc>
          <w:tcPr>
            <w:tcW w:w="2515" w:type="dxa"/>
            <w:vAlign w:val="center"/>
          </w:tcPr>
          <w:p w:rsidR="00CE0FE0" w:rsidRPr="00E841B1" w:rsidRDefault="003F1034" w:rsidP="000D3996">
            <w:pPr>
              <w:pStyle w:val="JobTitle"/>
              <w:jc w:val="center"/>
              <w:rPr>
                <w:highlight w:val="lightGray"/>
              </w:rPr>
            </w:pPr>
            <w:r w:rsidRPr="00E841B1">
              <w:t>University/Board</w:t>
            </w:r>
          </w:p>
        </w:tc>
        <w:tc>
          <w:tcPr>
            <w:tcW w:w="1695" w:type="dxa"/>
            <w:vAlign w:val="center"/>
          </w:tcPr>
          <w:p w:rsidR="00CE0FE0" w:rsidRPr="00E841B1" w:rsidRDefault="003F1034" w:rsidP="000D3996">
            <w:pPr>
              <w:pStyle w:val="JobTitle"/>
              <w:jc w:val="center"/>
              <w:rPr>
                <w:highlight w:val="lightGray"/>
              </w:rPr>
            </w:pPr>
            <w:r w:rsidRPr="00E841B1">
              <w:t>Percentage</w:t>
            </w:r>
          </w:p>
        </w:tc>
        <w:tc>
          <w:tcPr>
            <w:tcW w:w="1385" w:type="dxa"/>
            <w:vAlign w:val="center"/>
          </w:tcPr>
          <w:p w:rsidR="00CE0FE0" w:rsidRPr="00E841B1" w:rsidRDefault="003F1034" w:rsidP="000D3996">
            <w:pPr>
              <w:pStyle w:val="JobTitle"/>
              <w:jc w:val="center"/>
            </w:pPr>
            <w:r w:rsidRPr="00E841B1">
              <w:t>Year</w:t>
            </w:r>
          </w:p>
        </w:tc>
      </w:tr>
      <w:tr w:rsidR="003F1034" w:rsidRPr="00E841B1" w:rsidTr="001A54FF">
        <w:trPr>
          <w:trHeight w:val="683"/>
          <w:jc w:val="center"/>
        </w:trPr>
        <w:tc>
          <w:tcPr>
            <w:tcW w:w="1570" w:type="dxa"/>
            <w:vAlign w:val="center"/>
          </w:tcPr>
          <w:p w:rsidR="00CE0FE0" w:rsidRPr="00E841B1" w:rsidRDefault="00CA45D0" w:rsidP="000D3996">
            <w:pPr>
              <w:pStyle w:val="JobTitle"/>
              <w:ind w:left="4"/>
              <w:jc w:val="center"/>
            </w:pPr>
            <w:r w:rsidRPr="00E841B1">
              <w:t>B.B.M (Finance)</w:t>
            </w:r>
          </w:p>
        </w:tc>
        <w:tc>
          <w:tcPr>
            <w:tcW w:w="4120" w:type="dxa"/>
            <w:vAlign w:val="center"/>
          </w:tcPr>
          <w:p w:rsidR="00CE0FE0" w:rsidRPr="00E841B1" w:rsidRDefault="00CA45D0" w:rsidP="000D3996">
            <w:pPr>
              <w:pStyle w:val="JobTitle"/>
              <w:jc w:val="center"/>
            </w:pPr>
            <w:r w:rsidRPr="00E841B1">
              <w:t>Garden City College , Bengaluru</w:t>
            </w:r>
          </w:p>
        </w:tc>
        <w:tc>
          <w:tcPr>
            <w:tcW w:w="2515" w:type="dxa"/>
            <w:vAlign w:val="center"/>
          </w:tcPr>
          <w:p w:rsidR="00CE0FE0" w:rsidRPr="00E841B1" w:rsidRDefault="000D3996" w:rsidP="000D3996">
            <w:pPr>
              <w:pStyle w:val="JobTitle"/>
              <w:jc w:val="center"/>
            </w:pPr>
            <w:r>
              <w:t>Benga</w:t>
            </w:r>
            <w:r w:rsidR="00673630" w:rsidRPr="00E841B1">
              <w:t>luru</w:t>
            </w:r>
          </w:p>
        </w:tc>
        <w:tc>
          <w:tcPr>
            <w:tcW w:w="1695" w:type="dxa"/>
            <w:vAlign w:val="center"/>
          </w:tcPr>
          <w:p w:rsidR="00CE0FE0" w:rsidRPr="00E841B1" w:rsidRDefault="007C4F06" w:rsidP="000D3996">
            <w:pPr>
              <w:pStyle w:val="JobTitle"/>
              <w:jc w:val="center"/>
            </w:pPr>
            <w:r w:rsidRPr="00E841B1">
              <w:t>66.7%</w:t>
            </w:r>
          </w:p>
        </w:tc>
        <w:tc>
          <w:tcPr>
            <w:tcW w:w="1385" w:type="dxa"/>
            <w:vAlign w:val="center"/>
          </w:tcPr>
          <w:p w:rsidR="00CE0FE0" w:rsidRPr="00E841B1" w:rsidRDefault="007C4F06" w:rsidP="000D3996">
            <w:pPr>
              <w:pStyle w:val="JobTitle"/>
              <w:jc w:val="center"/>
            </w:pPr>
            <w:r w:rsidRPr="00E841B1">
              <w:t>2012</w:t>
            </w:r>
          </w:p>
        </w:tc>
      </w:tr>
      <w:tr w:rsidR="003F1034" w:rsidRPr="00E841B1" w:rsidTr="001A54FF">
        <w:trPr>
          <w:trHeight w:val="530"/>
          <w:jc w:val="center"/>
        </w:trPr>
        <w:tc>
          <w:tcPr>
            <w:tcW w:w="1570" w:type="dxa"/>
            <w:vAlign w:val="center"/>
          </w:tcPr>
          <w:p w:rsidR="00CE0FE0" w:rsidRPr="00E841B1" w:rsidRDefault="003F1034" w:rsidP="000D3996">
            <w:pPr>
              <w:pStyle w:val="JobTitle"/>
              <w:ind w:left="4"/>
              <w:jc w:val="center"/>
            </w:pPr>
            <w:r w:rsidRPr="00E841B1">
              <w:t>Class 1</w:t>
            </w:r>
            <w:r w:rsidR="00073BF3" w:rsidRPr="00E841B1">
              <w:t>2</w:t>
            </w:r>
          </w:p>
        </w:tc>
        <w:tc>
          <w:tcPr>
            <w:tcW w:w="4120" w:type="dxa"/>
            <w:vAlign w:val="center"/>
          </w:tcPr>
          <w:p w:rsidR="0039332E" w:rsidRPr="00E841B1" w:rsidRDefault="00CA45D0" w:rsidP="000D3996">
            <w:pPr>
              <w:pStyle w:val="JobTitle"/>
              <w:jc w:val="center"/>
            </w:pPr>
            <w:r w:rsidRPr="00E841B1">
              <w:t>City Montessori School , Lucknow</w:t>
            </w:r>
          </w:p>
        </w:tc>
        <w:tc>
          <w:tcPr>
            <w:tcW w:w="2515" w:type="dxa"/>
            <w:vAlign w:val="center"/>
          </w:tcPr>
          <w:p w:rsidR="00CE0FE0" w:rsidRPr="00E841B1" w:rsidRDefault="0039332E" w:rsidP="000D3996">
            <w:pPr>
              <w:pStyle w:val="JobTitle"/>
              <w:jc w:val="center"/>
            </w:pPr>
            <w:r w:rsidRPr="00E841B1">
              <w:t>ISC</w:t>
            </w:r>
          </w:p>
        </w:tc>
        <w:tc>
          <w:tcPr>
            <w:tcW w:w="1695" w:type="dxa"/>
            <w:vAlign w:val="center"/>
          </w:tcPr>
          <w:p w:rsidR="00CE0FE0" w:rsidRPr="00E841B1" w:rsidRDefault="00CA45D0" w:rsidP="000D3996">
            <w:pPr>
              <w:pStyle w:val="JobTitle"/>
              <w:jc w:val="center"/>
            </w:pPr>
            <w:r w:rsidRPr="00E841B1">
              <w:t>74.75%</w:t>
            </w:r>
          </w:p>
        </w:tc>
        <w:tc>
          <w:tcPr>
            <w:tcW w:w="1385" w:type="dxa"/>
            <w:vAlign w:val="center"/>
          </w:tcPr>
          <w:p w:rsidR="00CE0FE0" w:rsidRPr="00E841B1" w:rsidRDefault="007C4F06" w:rsidP="000D3996">
            <w:pPr>
              <w:pStyle w:val="JobTitle"/>
              <w:jc w:val="center"/>
            </w:pPr>
            <w:r w:rsidRPr="00E841B1">
              <w:t>2009</w:t>
            </w:r>
          </w:p>
        </w:tc>
      </w:tr>
      <w:tr w:rsidR="003F1034" w:rsidRPr="00E841B1" w:rsidTr="001A54FF">
        <w:trPr>
          <w:trHeight w:val="737"/>
          <w:jc w:val="center"/>
        </w:trPr>
        <w:tc>
          <w:tcPr>
            <w:tcW w:w="1570" w:type="dxa"/>
            <w:vAlign w:val="center"/>
          </w:tcPr>
          <w:p w:rsidR="00CE0FE0" w:rsidRPr="00E841B1" w:rsidRDefault="003F1034" w:rsidP="000D3996">
            <w:pPr>
              <w:pStyle w:val="JobTitle"/>
              <w:ind w:left="4"/>
              <w:jc w:val="center"/>
            </w:pPr>
            <w:r w:rsidRPr="00E841B1">
              <w:t>Class 1</w:t>
            </w:r>
            <w:r w:rsidR="00073BF3" w:rsidRPr="00E841B1">
              <w:t>0</w:t>
            </w:r>
          </w:p>
        </w:tc>
        <w:tc>
          <w:tcPr>
            <w:tcW w:w="4120" w:type="dxa"/>
            <w:vAlign w:val="center"/>
          </w:tcPr>
          <w:p w:rsidR="00CE0FE0" w:rsidRPr="00E841B1" w:rsidRDefault="00CA45D0" w:rsidP="000D3996">
            <w:pPr>
              <w:pStyle w:val="JobTitle"/>
              <w:jc w:val="center"/>
            </w:pPr>
            <w:r w:rsidRPr="00E841B1">
              <w:t>City Montessori School , Lucknow</w:t>
            </w:r>
          </w:p>
        </w:tc>
        <w:tc>
          <w:tcPr>
            <w:tcW w:w="2515" w:type="dxa"/>
            <w:vAlign w:val="center"/>
          </w:tcPr>
          <w:p w:rsidR="00CE0FE0" w:rsidRPr="00E841B1" w:rsidRDefault="0039332E" w:rsidP="000D3996">
            <w:pPr>
              <w:pStyle w:val="JobTitle"/>
              <w:jc w:val="center"/>
            </w:pPr>
            <w:r w:rsidRPr="00E841B1">
              <w:t>ICSE</w:t>
            </w:r>
          </w:p>
        </w:tc>
        <w:tc>
          <w:tcPr>
            <w:tcW w:w="1695" w:type="dxa"/>
            <w:vAlign w:val="center"/>
          </w:tcPr>
          <w:p w:rsidR="00CE0FE0" w:rsidRPr="00E841B1" w:rsidRDefault="007C4F06" w:rsidP="000D3996">
            <w:pPr>
              <w:pStyle w:val="JobTitle"/>
              <w:jc w:val="center"/>
            </w:pPr>
            <w:r w:rsidRPr="00E841B1">
              <w:t>77.4%</w:t>
            </w:r>
          </w:p>
        </w:tc>
        <w:tc>
          <w:tcPr>
            <w:tcW w:w="1385" w:type="dxa"/>
            <w:vAlign w:val="center"/>
          </w:tcPr>
          <w:p w:rsidR="00CE0FE0" w:rsidRPr="00E841B1" w:rsidRDefault="007C4F06" w:rsidP="000D3996">
            <w:pPr>
              <w:pStyle w:val="JobTitle"/>
              <w:jc w:val="center"/>
            </w:pPr>
            <w:r w:rsidRPr="00E841B1">
              <w:t>2007</w:t>
            </w:r>
          </w:p>
        </w:tc>
      </w:tr>
    </w:tbl>
    <w:p w:rsidR="004F1FC3" w:rsidRDefault="004F1FC3" w:rsidP="000D434C">
      <w:pPr>
        <w:pStyle w:val="JobTitle"/>
      </w:pPr>
    </w:p>
    <w:p w:rsidR="001A54FF" w:rsidRDefault="001A54FF" w:rsidP="00FE1D63">
      <w:pPr>
        <w:pStyle w:val="JobTitle"/>
        <w:ind w:left="0"/>
      </w:pPr>
    </w:p>
    <w:p w:rsidR="001A54FF" w:rsidRDefault="001A54FF" w:rsidP="000D434C">
      <w:pPr>
        <w:pStyle w:val="JobTitle"/>
      </w:pPr>
    </w:p>
    <w:p w:rsidR="001A54FF" w:rsidRPr="00E841B1" w:rsidRDefault="001A54FF" w:rsidP="000D434C">
      <w:pPr>
        <w:pStyle w:val="JobTitle"/>
      </w:pPr>
    </w:p>
    <w:p w:rsidR="007676BE" w:rsidRDefault="00E11441" w:rsidP="007676BE">
      <w:pPr>
        <w:pStyle w:val="JobTitle"/>
        <w:ind w:left="-810"/>
      </w:pPr>
      <w:r w:rsidRPr="00E841B1">
        <w:rPr>
          <w:highlight w:val="lightGray"/>
        </w:rPr>
        <w:t>Awards And Achievements</w:t>
      </w:r>
    </w:p>
    <w:p w:rsidR="00595742" w:rsidRPr="00E841B1" w:rsidRDefault="00595742" w:rsidP="00595742">
      <w:pPr>
        <w:pStyle w:val="JobTitle"/>
        <w:ind w:left="0"/>
      </w:pPr>
    </w:p>
    <w:p w:rsidR="00C8141A" w:rsidRPr="00595742" w:rsidRDefault="00DD01A2" w:rsidP="00E841B1">
      <w:pPr>
        <w:pStyle w:val="JobTitle"/>
        <w:numPr>
          <w:ilvl w:val="0"/>
          <w:numId w:val="34"/>
        </w:numPr>
        <w:rPr>
          <w:b w:val="0"/>
          <w:sz w:val="22"/>
          <w:szCs w:val="22"/>
        </w:rPr>
      </w:pPr>
      <w:r w:rsidRPr="00C5026A">
        <w:rPr>
          <w:rFonts w:asciiTheme="majorHAnsi" w:hAnsiTheme="majorHAnsi"/>
          <w:b w:val="0"/>
          <w:sz w:val="22"/>
          <w:szCs w:val="22"/>
        </w:rPr>
        <w:t>IRDA Certified</w:t>
      </w:r>
      <w:r w:rsidR="000D3996" w:rsidRPr="00C5026A">
        <w:rPr>
          <w:rFonts w:asciiTheme="majorHAnsi" w:hAnsiTheme="majorHAnsi"/>
          <w:b w:val="0"/>
          <w:sz w:val="22"/>
          <w:szCs w:val="22"/>
        </w:rPr>
        <w:t>.</w:t>
      </w:r>
    </w:p>
    <w:p w:rsidR="00595742" w:rsidRPr="00595742" w:rsidRDefault="00595742" w:rsidP="00E841B1">
      <w:pPr>
        <w:pStyle w:val="JobTitle"/>
        <w:numPr>
          <w:ilvl w:val="0"/>
          <w:numId w:val="34"/>
        </w:numPr>
        <w:rPr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 xml:space="preserve">Got various Gold Loan Appreciation certificate from Business Head North </w:t>
      </w:r>
    </w:p>
    <w:p w:rsidR="00595742" w:rsidRPr="00FE1D63" w:rsidRDefault="00595742" w:rsidP="00E841B1">
      <w:pPr>
        <w:pStyle w:val="JobTitle"/>
        <w:numPr>
          <w:ilvl w:val="0"/>
          <w:numId w:val="34"/>
        </w:numPr>
        <w:rPr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>Got thrice Appreciation Certificate by Region Head for processing 50 Ekyc Transactions in a day</w:t>
      </w:r>
    </w:p>
    <w:p w:rsidR="00FE1D63" w:rsidRPr="00FE1D63" w:rsidRDefault="00FE1D63" w:rsidP="00FE1D63">
      <w:pPr>
        <w:pStyle w:val="JobTitle"/>
        <w:numPr>
          <w:ilvl w:val="0"/>
          <w:numId w:val="34"/>
        </w:numPr>
        <w:rPr>
          <w:b w:val="0"/>
          <w:sz w:val="22"/>
          <w:szCs w:val="22"/>
        </w:rPr>
      </w:pPr>
      <w:r w:rsidRPr="00FE1D63">
        <w:rPr>
          <w:sz w:val="22"/>
          <w:szCs w:val="22"/>
        </w:rPr>
        <w:t xml:space="preserve">SIP </w:t>
      </w:r>
      <w:r>
        <w:rPr>
          <w:b w:val="0"/>
          <w:sz w:val="22"/>
          <w:szCs w:val="22"/>
        </w:rPr>
        <w:t xml:space="preserve">Business worth Rs. 1.5 Lac (Mutual Funds) </w:t>
      </w:r>
    </w:p>
    <w:p w:rsidR="00595742" w:rsidRPr="00C5026A" w:rsidRDefault="00595742" w:rsidP="00E841B1">
      <w:pPr>
        <w:pStyle w:val="JobTitle"/>
        <w:numPr>
          <w:ilvl w:val="0"/>
          <w:numId w:val="34"/>
        </w:numPr>
        <w:rPr>
          <w:b w:val="0"/>
          <w:sz w:val="22"/>
          <w:szCs w:val="22"/>
        </w:rPr>
      </w:pPr>
      <w:r>
        <w:rPr>
          <w:rFonts w:asciiTheme="majorHAnsi" w:hAnsiTheme="majorHAnsi"/>
          <w:b w:val="0"/>
          <w:sz w:val="22"/>
          <w:szCs w:val="22"/>
        </w:rPr>
        <w:t>Got facilitated in every Zonal Event 2014-15 (June Junoon, Victory Leap, Freedom to Dream, Zonal Super 30, Spectacular September, Heroes, Kingdom of Dreams &amp; Goa Calling)</w:t>
      </w:r>
    </w:p>
    <w:p w:rsidR="007676BE" w:rsidRPr="00C5026A" w:rsidRDefault="007676BE" w:rsidP="00E841B1">
      <w:pPr>
        <w:pStyle w:val="JobTitle"/>
        <w:numPr>
          <w:ilvl w:val="0"/>
          <w:numId w:val="34"/>
        </w:numPr>
        <w:rPr>
          <w:b w:val="0"/>
          <w:sz w:val="22"/>
          <w:szCs w:val="22"/>
        </w:rPr>
      </w:pPr>
      <w:r w:rsidRPr="00C5026A">
        <w:rPr>
          <w:b w:val="0"/>
          <w:sz w:val="22"/>
          <w:szCs w:val="22"/>
        </w:rPr>
        <w:t xml:space="preserve">Did an overall </w:t>
      </w:r>
      <w:r w:rsidRPr="00FE1D63">
        <w:rPr>
          <w:sz w:val="24"/>
          <w:szCs w:val="24"/>
          <w:u w:val="single"/>
        </w:rPr>
        <w:t xml:space="preserve">INSURANCE of </w:t>
      </w:r>
      <w:r w:rsidR="00595742" w:rsidRPr="00FE1D63">
        <w:rPr>
          <w:sz w:val="24"/>
          <w:szCs w:val="24"/>
          <w:u w:val="single"/>
        </w:rPr>
        <w:t>7</w:t>
      </w:r>
      <w:r w:rsidR="00FE1D63" w:rsidRPr="00FE1D63">
        <w:rPr>
          <w:sz w:val="24"/>
          <w:szCs w:val="24"/>
          <w:u w:val="single"/>
        </w:rPr>
        <w:t>2</w:t>
      </w:r>
      <w:r w:rsidRPr="00FE1D63">
        <w:rPr>
          <w:sz w:val="24"/>
          <w:szCs w:val="24"/>
          <w:u w:val="single"/>
        </w:rPr>
        <w:t xml:space="preserve"> lakh</w:t>
      </w:r>
      <w:r w:rsidRPr="00C5026A">
        <w:rPr>
          <w:b w:val="0"/>
          <w:sz w:val="22"/>
          <w:szCs w:val="22"/>
        </w:rPr>
        <w:t xml:space="preserve"> in </w:t>
      </w:r>
      <w:r w:rsidR="000D3996" w:rsidRPr="00C5026A">
        <w:rPr>
          <w:b w:val="0"/>
          <w:sz w:val="22"/>
          <w:szCs w:val="22"/>
        </w:rPr>
        <w:t xml:space="preserve">Rajasthan state </w:t>
      </w:r>
      <w:r w:rsidRPr="00C5026A">
        <w:rPr>
          <w:b w:val="0"/>
          <w:sz w:val="22"/>
          <w:szCs w:val="22"/>
        </w:rPr>
        <w:t>.</w:t>
      </w:r>
      <w:r w:rsidR="000D3996" w:rsidRPr="00C5026A">
        <w:rPr>
          <w:b w:val="0"/>
          <w:sz w:val="22"/>
          <w:szCs w:val="22"/>
        </w:rPr>
        <w:t xml:space="preserve">(ranked first in all over region and </w:t>
      </w:r>
      <w:r w:rsidR="00595742">
        <w:rPr>
          <w:b w:val="0"/>
          <w:sz w:val="22"/>
          <w:szCs w:val="22"/>
        </w:rPr>
        <w:t xml:space="preserve">third in zone </w:t>
      </w:r>
      <w:r w:rsidR="000D3996" w:rsidRPr="00C5026A">
        <w:rPr>
          <w:b w:val="0"/>
          <w:sz w:val="22"/>
          <w:szCs w:val="22"/>
        </w:rPr>
        <w:t>).</w:t>
      </w:r>
    </w:p>
    <w:p w:rsidR="00C8141A" w:rsidRPr="00C5026A" w:rsidRDefault="00DD01A2" w:rsidP="00E841B1">
      <w:pPr>
        <w:pStyle w:val="JobTitle"/>
        <w:numPr>
          <w:ilvl w:val="0"/>
          <w:numId w:val="34"/>
        </w:numPr>
        <w:rPr>
          <w:sz w:val="22"/>
          <w:szCs w:val="22"/>
        </w:rPr>
      </w:pPr>
      <w:r w:rsidRPr="00C5026A">
        <w:rPr>
          <w:rFonts w:asciiTheme="majorHAnsi" w:hAnsiTheme="majorHAnsi"/>
          <w:b w:val="0"/>
          <w:sz w:val="22"/>
          <w:szCs w:val="22"/>
        </w:rPr>
        <w:t>Ranked</w:t>
      </w:r>
      <w:r w:rsidR="007676BE" w:rsidRPr="00C5026A">
        <w:rPr>
          <w:rFonts w:asciiTheme="majorHAnsi" w:hAnsiTheme="majorHAnsi"/>
          <w:b w:val="0"/>
          <w:sz w:val="22"/>
          <w:szCs w:val="22"/>
        </w:rPr>
        <w:t xml:space="preserve"> first</w:t>
      </w:r>
      <w:r w:rsidRPr="00C5026A">
        <w:rPr>
          <w:rFonts w:asciiTheme="majorHAnsi" w:hAnsiTheme="majorHAnsi"/>
          <w:b w:val="0"/>
          <w:sz w:val="22"/>
          <w:szCs w:val="22"/>
        </w:rPr>
        <w:t xml:space="preserve"> amongst in the</w:t>
      </w:r>
      <w:r w:rsidR="000D3996" w:rsidRPr="00C5026A">
        <w:rPr>
          <w:rFonts w:asciiTheme="majorHAnsi" w:hAnsiTheme="majorHAnsi"/>
          <w:b w:val="0"/>
          <w:sz w:val="22"/>
          <w:szCs w:val="22"/>
        </w:rPr>
        <w:t xml:space="preserve"> region</w:t>
      </w:r>
      <w:r w:rsidR="007676BE" w:rsidRPr="00C5026A">
        <w:rPr>
          <w:rFonts w:asciiTheme="majorHAnsi" w:hAnsiTheme="majorHAnsi"/>
          <w:b w:val="0"/>
          <w:sz w:val="22"/>
          <w:szCs w:val="22"/>
        </w:rPr>
        <w:t>.</w:t>
      </w:r>
    </w:p>
    <w:p w:rsidR="00C8141A" w:rsidRPr="00C5026A" w:rsidRDefault="00DD01A2" w:rsidP="00E841B1">
      <w:pPr>
        <w:pStyle w:val="JobTitle"/>
        <w:numPr>
          <w:ilvl w:val="0"/>
          <w:numId w:val="34"/>
        </w:numPr>
        <w:rPr>
          <w:sz w:val="22"/>
          <w:szCs w:val="22"/>
        </w:rPr>
      </w:pPr>
      <w:r w:rsidRPr="00C5026A">
        <w:rPr>
          <w:rFonts w:asciiTheme="majorHAnsi" w:hAnsiTheme="majorHAnsi"/>
          <w:b w:val="0"/>
          <w:sz w:val="22"/>
          <w:szCs w:val="22"/>
        </w:rPr>
        <w:t>Ranked third in the Rajasthan region in overall employees business dashboard.</w:t>
      </w:r>
    </w:p>
    <w:p w:rsidR="00D20B0A" w:rsidRPr="00C5026A" w:rsidRDefault="00D20B0A" w:rsidP="00E841B1">
      <w:pPr>
        <w:pStyle w:val="JobTitle"/>
        <w:numPr>
          <w:ilvl w:val="0"/>
          <w:numId w:val="34"/>
        </w:numPr>
        <w:rPr>
          <w:sz w:val="22"/>
          <w:szCs w:val="22"/>
        </w:rPr>
      </w:pPr>
      <w:r w:rsidRPr="00C5026A">
        <w:rPr>
          <w:rFonts w:asciiTheme="majorHAnsi" w:hAnsiTheme="majorHAnsi"/>
          <w:b w:val="0"/>
          <w:sz w:val="22"/>
          <w:szCs w:val="22"/>
        </w:rPr>
        <w:t>Certified in Portfolio Management (Finance)</w:t>
      </w:r>
    </w:p>
    <w:p w:rsidR="00C8141A" w:rsidRPr="00C5026A" w:rsidRDefault="00C8141A" w:rsidP="00E841B1">
      <w:pPr>
        <w:pStyle w:val="JobTitle"/>
        <w:numPr>
          <w:ilvl w:val="0"/>
          <w:numId w:val="34"/>
        </w:numPr>
        <w:rPr>
          <w:sz w:val="22"/>
          <w:szCs w:val="22"/>
        </w:rPr>
      </w:pPr>
      <w:r w:rsidRPr="00C5026A">
        <w:rPr>
          <w:rFonts w:asciiTheme="majorHAnsi" w:hAnsiTheme="majorHAnsi"/>
          <w:b w:val="0"/>
          <w:sz w:val="22"/>
          <w:szCs w:val="22"/>
        </w:rPr>
        <w:t>Discipli</w:t>
      </w:r>
      <w:r w:rsidR="000D434C" w:rsidRPr="00C5026A">
        <w:rPr>
          <w:rFonts w:asciiTheme="majorHAnsi" w:hAnsiTheme="majorHAnsi"/>
          <w:b w:val="0"/>
          <w:sz w:val="22"/>
          <w:szCs w:val="22"/>
        </w:rPr>
        <w:t xml:space="preserve">ne </w:t>
      </w:r>
      <w:r w:rsidR="007676BE" w:rsidRPr="00C5026A">
        <w:rPr>
          <w:rFonts w:asciiTheme="majorHAnsi" w:hAnsiTheme="majorHAnsi"/>
          <w:b w:val="0"/>
          <w:sz w:val="22"/>
          <w:szCs w:val="22"/>
        </w:rPr>
        <w:t>incharge</w:t>
      </w:r>
      <w:r w:rsidR="000D434C" w:rsidRPr="00C5026A">
        <w:rPr>
          <w:rFonts w:asciiTheme="majorHAnsi" w:hAnsiTheme="majorHAnsi"/>
          <w:b w:val="0"/>
          <w:sz w:val="22"/>
          <w:szCs w:val="22"/>
        </w:rPr>
        <w:t xml:space="preserve"> in school</w:t>
      </w:r>
      <w:r w:rsidR="007676BE" w:rsidRPr="00C5026A">
        <w:rPr>
          <w:rFonts w:asciiTheme="majorHAnsi" w:hAnsiTheme="majorHAnsi"/>
          <w:b w:val="0"/>
          <w:sz w:val="22"/>
          <w:szCs w:val="22"/>
        </w:rPr>
        <w:t>.</w:t>
      </w:r>
    </w:p>
    <w:p w:rsidR="00C8141A" w:rsidRPr="00C5026A" w:rsidRDefault="000D434C" w:rsidP="00E841B1">
      <w:pPr>
        <w:pStyle w:val="JobTitle"/>
        <w:numPr>
          <w:ilvl w:val="0"/>
          <w:numId w:val="34"/>
        </w:numPr>
        <w:rPr>
          <w:sz w:val="22"/>
          <w:szCs w:val="22"/>
        </w:rPr>
      </w:pPr>
      <w:r w:rsidRPr="00C5026A">
        <w:rPr>
          <w:rFonts w:asciiTheme="majorHAnsi" w:hAnsiTheme="majorHAnsi"/>
          <w:b w:val="0"/>
          <w:sz w:val="22"/>
          <w:szCs w:val="22"/>
        </w:rPr>
        <w:t>Worked as a Hall Manager During IMTEX 2011 At Bangalore International Exhibition Centre (BIEC)</w:t>
      </w:r>
    </w:p>
    <w:p w:rsidR="00C5026A" w:rsidRPr="00C5026A" w:rsidRDefault="00C5026A" w:rsidP="00C5026A">
      <w:pPr>
        <w:numPr>
          <w:ilvl w:val="0"/>
          <w:numId w:val="34"/>
        </w:numPr>
        <w:rPr>
          <w:sz w:val="22"/>
          <w:szCs w:val="22"/>
        </w:rPr>
      </w:pPr>
      <w:r w:rsidRPr="00C5026A">
        <w:rPr>
          <w:sz w:val="22"/>
          <w:szCs w:val="22"/>
        </w:rPr>
        <w:t>Awarded for outstanding performance in Life Insurance from SGM.</w:t>
      </w:r>
    </w:p>
    <w:p w:rsidR="00C5026A" w:rsidRPr="00C5026A" w:rsidRDefault="00C5026A" w:rsidP="00C5026A">
      <w:pPr>
        <w:numPr>
          <w:ilvl w:val="0"/>
          <w:numId w:val="34"/>
        </w:numPr>
        <w:rPr>
          <w:sz w:val="22"/>
          <w:szCs w:val="22"/>
        </w:rPr>
      </w:pPr>
      <w:r w:rsidRPr="00C5026A">
        <w:rPr>
          <w:sz w:val="22"/>
          <w:szCs w:val="22"/>
        </w:rPr>
        <w:t>Received appreciation from clients and senior management  for the work on several occasions.</w:t>
      </w:r>
    </w:p>
    <w:p w:rsidR="00C5026A" w:rsidRDefault="00C5026A" w:rsidP="00C5026A">
      <w:pPr>
        <w:rPr>
          <w:sz w:val="20"/>
          <w:szCs w:val="20"/>
        </w:rPr>
      </w:pPr>
    </w:p>
    <w:p w:rsidR="00C5026A" w:rsidRPr="00C5026A" w:rsidRDefault="00C5026A" w:rsidP="00C5026A">
      <w:pPr>
        <w:rPr>
          <w:sz w:val="20"/>
          <w:szCs w:val="20"/>
        </w:rPr>
      </w:pPr>
    </w:p>
    <w:p w:rsidR="00C5026A" w:rsidRDefault="00C5026A" w:rsidP="00C5026A">
      <w:pPr>
        <w:pStyle w:val="JobTitle"/>
        <w:ind w:left="-810"/>
      </w:pPr>
      <w:r w:rsidRPr="00C5026A">
        <w:rPr>
          <w:highlight w:val="lightGray"/>
        </w:rPr>
        <w:t>Marketing Functions</w:t>
      </w:r>
    </w:p>
    <w:p w:rsidR="00C5026A" w:rsidRPr="00C5026A" w:rsidRDefault="00C5026A" w:rsidP="00C5026A">
      <w:pPr>
        <w:pStyle w:val="JobTitle"/>
        <w:ind w:left="-810"/>
      </w:pPr>
    </w:p>
    <w:p w:rsidR="00C5026A" w:rsidRDefault="00C5026A" w:rsidP="00C5026A">
      <w:pPr>
        <w:pStyle w:val="Achievement"/>
        <w:rPr>
          <w:sz w:val="22"/>
          <w:szCs w:val="22"/>
        </w:rPr>
      </w:pPr>
      <w:r w:rsidRPr="00C5026A">
        <w:rPr>
          <w:rStyle w:val="apple-style-span"/>
          <w:rFonts w:eastAsiaTheme="minorEastAsia"/>
          <w:color w:val="000000"/>
        </w:rPr>
        <w:t>Forged customer relationships resulting in increase in customer base and deposits</w:t>
      </w:r>
      <w:r w:rsidRPr="00C5026A">
        <w:rPr>
          <w:sz w:val="22"/>
          <w:szCs w:val="22"/>
        </w:rPr>
        <w:t>.</w:t>
      </w:r>
    </w:p>
    <w:p w:rsidR="00C5026A" w:rsidRPr="00C5026A" w:rsidRDefault="00C5026A" w:rsidP="00C5026A">
      <w:pPr>
        <w:pStyle w:val="Achievement"/>
        <w:rPr>
          <w:rStyle w:val="apple-style-span"/>
          <w:bCs/>
          <w:sz w:val="22"/>
          <w:szCs w:val="22"/>
        </w:rPr>
      </w:pPr>
      <w:r w:rsidRPr="00C5026A">
        <w:rPr>
          <w:rStyle w:val="apple-style-span"/>
          <w:rFonts w:eastAsiaTheme="minorEastAsia"/>
          <w:color w:val="000000"/>
        </w:rPr>
        <w:t>Successful in generating leads for savings/currents accounts &amp; term deposits.</w:t>
      </w:r>
    </w:p>
    <w:p w:rsidR="00C5026A" w:rsidRPr="00C5026A" w:rsidRDefault="00C5026A" w:rsidP="00C5026A">
      <w:pPr>
        <w:pStyle w:val="Achievement"/>
        <w:rPr>
          <w:bCs/>
        </w:rPr>
      </w:pPr>
      <w:r w:rsidRPr="00C5026A">
        <w:t>Interfacing with clients to acquaint them with products like life insurance, gold and cross selling these products.</w:t>
      </w:r>
    </w:p>
    <w:p w:rsidR="00C5026A" w:rsidRPr="00C5026A" w:rsidRDefault="00C5026A" w:rsidP="00C5026A">
      <w:pPr>
        <w:pStyle w:val="Achievement"/>
        <w:numPr>
          <w:ilvl w:val="0"/>
          <w:numId w:val="0"/>
        </w:numPr>
        <w:ind w:left="720"/>
        <w:rPr>
          <w:bCs/>
        </w:rPr>
      </w:pPr>
    </w:p>
    <w:p w:rsidR="00C5026A" w:rsidRDefault="00C5026A" w:rsidP="00C8141A">
      <w:pPr>
        <w:pStyle w:val="JobTitle"/>
        <w:ind w:left="-810"/>
        <w:rPr>
          <w:b w:val="0"/>
        </w:rPr>
      </w:pPr>
    </w:p>
    <w:p w:rsidR="00C5026A" w:rsidRDefault="00C5026A" w:rsidP="00C8141A">
      <w:pPr>
        <w:pStyle w:val="JobTitle"/>
        <w:ind w:left="-810"/>
        <w:rPr>
          <w:b w:val="0"/>
        </w:rPr>
      </w:pPr>
    </w:p>
    <w:p w:rsidR="00C5026A" w:rsidRDefault="00C5026A" w:rsidP="00C8141A">
      <w:pPr>
        <w:pStyle w:val="JobTitle"/>
        <w:ind w:left="-810"/>
        <w:rPr>
          <w:b w:val="0"/>
        </w:rPr>
      </w:pPr>
    </w:p>
    <w:p w:rsidR="00C5026A" w:rsidRPr="009448D5" w:rsidRDefault="00C5026A" w:rsidP="00C5026A">
      <w:pPr>
        <w:pStyle w:val="SectionHeading"/>
        <w:rPr>
          <w:rFonts w:ascii="Times New Roman" w:hAnsi="Times New Roman" w:cs="Times New Roman"/>
          <w:sz w:val="22"/>
          <w:szCs w:val="22"/>
        </w:rPr>
      </w:pPr>
    </w:p>
    <w:p w:rsidR="00C5026A" w:rsidRDefault="00C5026A" w:rsidP="00C5026A">
      <w:pPr>
        <w:pStyle w:val="JobTitle"/>
        <w:ind w:left="0"/>
        <w:rPr>
          <w:rFonts w:ascii="Times New Roman" w:hAnsi="Times New Roman" w:cs="Times New Roman"/>
          <w:b w:val="0"/>
          <w:bCs/>
          <w:iCs/>
          <w:sz w:val="22"/>
          <w:szCs w:val="22"/>
        </w:rPr>
      </w:pPr>
      <w:r w:rsidRPr="00C5026A">
        <w:rPr>
          <w:rFonts w:ascii="Times New Roman" w:hAnsi="Times New Roman" w:cs="Times New Roman"/>
          <w:b w:val="0"/>
          <w:bCs/>
          <w:iCs/>
          <w:sz w:val="22"/>
          <w:szCs w:val="22"/>
          <w:highlight w:val="lightGray"/>
        </w:rPr>
        <w:t>PROFILE</w:t>
      </w:r>
    </w:p>
    <w:p w:rsidR="00C5026A" w:rsidRPr="00A345F2" w:rsidRDefault="00C5026A" w:rsidP="00C5026A">
      <w:pPr>
        <w:pStyle w:val="JobTitle"/>
        <w:ind w:left="0"/>
        <w:rPr>
          <w:rFonts w:ascii="Times New Roman" w:hAnsi="Times New Roman" w:cs="Times New Roman"/>
          <w:b w:val="0"/>
          <w:bCs/>
          <w:iCs/>
          <w:sz w:val="22"/>
          <w:szCs w:val="22"/>
        </w:rPr>
      </w:pPr>
    </w:p>
    <w:p w:rsidR="00C5026A" w:rsidRPr="009448D5" w:rsidRDefault="00C5026A" w:rsidP="00C5026A">
      <w:pPr>
        <w:pStyle w:val="JobTitle"/>
        <w:ind w:left="0"/>
        <w:rPr>
          <w:rFonts w:ascii="Times New Roman" w:hAnsi="Times New Roman" w:cs="Times New Roman"/>
          <w:b w:val="0"/>
          <w:bCs/>
          <w:iCs/>
          <w:sz w:val="22"/>
          <w:szCs w:val="22"/>
        </w:rPr>
      </w:pPr>
      <w:r w:rsidRPr="009448D5">
        <w:rPr>
          <w:rFonts w:ascii="Times New Roman" w:hAnsi="Times New Roman" w:cs="Times New Roman"/>
          <w:b w:val="0"/>
          <w:bCs/>
          <w:iCs/>
          <w:sz w:val="22"/>
          <w:szCs w:val="22"/>
        </w:rPr>
        <w:t xml:space="preserve">Date Of Birth: </w:t>
      </w:r>
      <w:r>
        <w:rPr>
          <w:rFonts w:ascii="Times New Roman" w:hAnsi="Times New Roman" w:cs="Times New Roman"/>
          <w:b w:val="0"/>
          <w:bCs/>
          <w:iCs/>
          <w:sz w:val="22"/>
          <w:szCs w:val="22"/>
        </w:rPr>
        <w:t>13</w:t>
      </w:r>
      <w:r w:rsidRPr="00C5026A">
        <w:rPr>
          <w:rFonts w:ascii="Times New Roman" w:hAnsi="Times New Roman" w:cs="Times New Roman"/>
          <w:b w:val="0"/>
          <w:bCs/>
          <w:iCs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iCs/>
          <w:sz w:val="22"/>
          <w:szCs w:val="22"/>
        </w:rPr>
        <w:t xml:space="preserve"> November 1991</w:t>
      </w:r>
    </w:p>
    <w:p w:rsidR="00C5026A" w:rsidRPr="009448D5" w:rsidRDefault="00C5026A" w:rsidP="00C5026A">
      <w:pPr>
        <w:pStyle w:val="JobTitle"/>
        <w:ind w:left="0"/>
        <w:rPr>
          <w:rFonts w:ascii="Times New Roman" w:hAnsi="Times New Roman" w:cs="Times New Roman"/>
          <w:b w:val="0"/>
          <w:bCs/>
          <w:iCs/>
          <w:sz w:val="22"/>
          <w:szCs w:val="22"/>
        </w:rPr>
      </w:pPr>
      <w:r w:rsidRPr="009448D5">
        <w:rPr>
          <w:rFonts w:ascii="Times New Roman" w:hAnsi="Times New Roman" w:cs="Times New Roman"/>
          <w:b w:val="0"/>
          <w:bCs/>
          <w:iCs/>
          <w:sz w:val="22"/>
          <w:szCs w:val="22"/>
        </w:rPr>
        <w:t>Gender: Male</w:t>
      </w:r>
    </w:p>
    <w:p w:rsidR="00C5026A" w:rsidRPr="009448D5" w:rsidRDefault="00C5026A" w:rsidP="00C5026A">
      <w:pPr>
        <w:pStyle w:val="JobTitle"/>
        <w:ind w:left="0"/>
        <w:rPr>
          <w:rFonts w:ascii="Times New Roman" w:hAnsi="Times New Roman" w:cs="Times New Roman"/>
          <w:b w:val="0"/>
          <w:bCs/>
          <w:iCs/>
          <w:sz w:val="22"/>
          <w:szCs w:val="22"/>
        </w:rPr>
      </w:pPr>
      <w:r w:rsidRPr="009448D5">
        <w:rPr>
          <w:rFonts w:ascii="Times New Roman" w:hAnsi="Times New Roman" w:cs="Times New Roman"/>
          <w:b w:val="0"/>
          <w:bCs/>
          <w:iCs/>
          <w:sz w:val="22"/>
          <w:szCs w:val="22"/>
        </w:rPr>
        <w:t>Status : Single</w:t>
      </w:r>
    </w:p>
    <w:p w:rsidR="00C5026A" w:rsidRPr="009448D5" w:rsidRDefault="00C5026A" w:rsidP="00C5026A">
      <w:pPr>
        <w:pStyle w:val="JobTitle"/>
        <w:ind w:left="0"/>
        <w:rPr>
          <w:rFonts w:ascii="Times New Roman" w:hAnsi="Times New Roman" w:cs="Times New Roman"/>
          <w:b w:val="0"/>
          <w:bCs/>
          <w:iCs/>
          <w:sz w:val="22"/>
          <w:szCs w:val="22"/>
        </w:rPr>
      </w:pPr>
      <w:r w:rsidRPr="009448D5">
        <w:rPr>
          <w:rFonts w:ascii="Times New Roman" w:hAnsi="Times New Roman" w:cs="Times New Roman"/>
          <w:b w:val="0"/>
          <w:bCs/>
          <w:iCs/>
          <w:sz w:val="22"/>
          <w:szCs w:val="22"/>
        </w:rPr>
        <w:t>Language Known: English &amp; Hindi</w:t>
      </w:r>
    </w:p>
    <w:p w:rsidR="00C5026A" w:rsidRPr="009448D5" w:rsidRDefault="00C5026A" w:rsidP="00C5026A">
      <w:pPr>
        <w:pStyle w:val="JobTitle"/>
        <w:ind w:left="0"/>
        <w:rPr>
          <w:rFonts w:ascii="Times New Roman" w:hAnsi="Times New Roman" w:cs="Times New Roman"/>
          <w:b w:val="0"/>
          <w:bCs/>
          <w:iCs/>
          <w:sz w:val="22"/>
          <w:szCs w:val="22"/>
        </w:rPr>
      </w:pPr>
      <w:r w:rsidRPr="009448D5">
        <w:rPr>
          <w:rFonts w:ascii="Times New Roman" w:hAnsi="Times New Roman" w:cs="Times New Roman"/>
          <w:b w:val="0"/>
          <w:bCs/>
          <w:iCs/>
          <w:sz w:val="22"/>
          <w:szCs w:val="22"/>
        </w:rPr>
        <w:t xml:space="preserve">Communication Address: </w:t>
      </w:r>
      <w:r>
        <w:rPr>
          <w:rFonts w:ascii="Times New Roman" w:hAnsi="Times New Roman" w:cs="Times New Roman"/>
          <w:b w:val="0"/>
          <w:bCs/>
          <w:iCs/>
          <w:sz w:val="22"/>
          <w:szCs w:val="22"/>
        </w:rPr>
        <w:t>“88 Vijay N</w:t>
      </w:r>
      <w:r w:rsidR="001A54FF">
        <w:rPr>
          <w:rFonts w:ascii="Times New Roman" w:hAnsi="Times New Roman" w:cs="Times New Roman"/>
          <w:b w:val="0"/>
          <w:bCs/>
          <w:iCs/>
          <w:sz w:val="22"/>
          <w:szCs w:val="22"/>
        </w:rPr>
        <w:t>agar,</w:t>
      </w:r>
      <w:r w:rsidR="00F375B2">
        <w:rPr>
          <w:rFonts w:ascii="Times New Roman" w:hAnsi="Times New Roman" w:cs="Times New Roman"/>
          <w:b w:val="0"/>
          <w:bCs/>
          <w:iCs/>
          <w:sz w:val="22"/>
          <w:szCs w:val="22"/>
        </w:rPr>
        <w:t xml:space="preserve"> Lucknow (U.P.) 22602</w:t>
      </w:r>
      <w:r>
        <w:rPr>
          <w:rFonts w:ascii="Times New Roman" w:hAnsi="Times New Roman" w:cs="Times New Roman"/>
          <w:b w:val="0"/>
          <w:bCs/>
          <w:iCs/>
          <w:sz w:val="22"/>
          <w:szCs w:val="22"/>
        </w:rPr>
        <w:t>3</w:t>
      </w:r>
    </w:p>
    <w:p w:rsidR="00C5026A" w:rsidRDefault="00C5026A" w:rsidP="00C5026A"/>
    <w:p w:rsidR="00C5026A" w:rsidRDefault="00C5026A" w:rsidP="00C5026A"/>
    <w:p w:rsidR="00C5026A" w:rsidRPr="009448D5" w:rsidRDefault="00C5026A" w:rsidP="00C5026A">
      <w:pPr>
        <w:pStyle w:val="SectionHeading"/>
        <w:rPr>
          <w:rFonts w:ascii="Times New Roman" w:hAnsi="Times New Roman" w:cs="Times New Roman"/>
          <w:sz w:val="22"/>
          <w:szCs w:val="22"/>
        </w:rPr>
      </w:pPr>
      <w:r w:rsidRPr="00C5026A">
        <w:rPr>
          <w:rFonts w:ascii="Times New Roman" w:hAnsi="Times New Roman" w:cs="Times New Roman"/>
          <w:sz w:val="22"/>
          <w:szCs w:val="22"/>
          <w:highlight w:val="lightGray"/>
        </w:rPr>
        <w:t>References</w:t>
      </w:r>
      <w:r w:rsidRPr="009448D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C5026A" w:rsidRDefault="00C5026A" w:rsidP="00C5026A"/>
    <w:p w:rsidR="00C5026A" w:rsidRPr="009448D5" w:rsidRDefault="00C5026A" w:rsidP="00C5026A">
      <w:pPr>
        <w:rPr>
          <w:sz w:val="22"/>
          <w:szCs w:val="22"/>
        </w:rPr>
      </w:pPr>
      <w:r w:rsidRPr="009448D5">
        <w:rPr>
          <w:sz w:val="22"/>
          <w:szCs w:val="22"/>
        </w:rPr>
        <w:t>Will be provided on request.</w:t>
      </w:r>
    </w:p>
    <w:p w:rsidR="00C5026A" w:rsidRDefault="00C5026A" w:rsidP="00C5026A"/>
    <w:p w:rsidR="00C5026A" w:rsidRDefault="00C5026A" w:rsidP="00C5026A"/>
    <w:p w:rsidR="00C5026A" w:rsidRPr="009448D5" w:rsidRDefault="00C5026A" w:rsidP="00C5026A">
      <w:pPr>
        <w:framePr w:hSpace="180" w:wrap="around" w:vAnchor="text" w:hAnchor="text" w:y="1"/>
        <w:suppressOverlap/>
        <w:rPr>
          <w:sz w:val="22"/>
          <w:szCs w:val="22"/>
        </w:rPr>
      </w:pPr>
      <w:r w:rsidRPr="009448D5">
        <w:rPr>
          <w:sz w:val="22"/>
          <w:szCs w:val="22"/>
        </w:rPr>
        <w:t xml:space="preserve">PLACE:                                                                   </w:t>
      </w:r>
    </w:p>
    <w:p w:rsidR="00C5026A" w:rsidRPr="009448D5" w:rsidRDefault="00C5026A" w:rsidP="00C5026A">
      <w:pPr>
        <w:framePr w:hSpace="180" w:wrap="around" w:vAnchor="text" w:hAnchor="text" w:y="1"/>
        <w:suppressOverlap/>
        <w:rPr>
          <w:sz w:val="22"/>
          <w:szCs w:val="22"/>
        </w:rPr>
      </w:pPr>
    </w:p>
    <w:p w:rsidR="00C5026A" w:rsidRDefault="00C5026A" w:rsidP="00C5026A">
      <w:r w:rsidRPr="009448D5">
        <w:rPr>
          <w:sz w:val="22"/>
          <w:szCs w:val="22"/>
        </w:rPr>
        <w:t xml:space="preserve">DATE:                                                                                                           </w:t>
      </w:r>
      <w:r>
        <w:rPr>
          <w:sz w:val="22"/>
          <w:szCs w:val="22"/>
        </w:rPr>
        <w:t>YASH SHARMA</w:t>
      </w:r>
    </w:p>
    <w:sectPr w:rsidR="00C5026A" w:rsidSect="00C8141A">
      <w:pgSz w:w="11906" w:h="16838"/>
      <w:pgMar w:top="360" w:right="1742" w:bottom="547" w:left="1440" w:header="345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B19" w:rsidRDefault="003C7B19">
      <w:r>
        <w:separator/>
      </w:r>
    </w:p>
  </w:endnote>
  <w:endnote w:type="continuationSeparator" w:id="1">
    <w:p w:rsidR="003C7B19" w:rsidRDefault="003C7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B19" w:rsidRDefault="003C7B19">
      <w:r>
        <w:separator/>
      </w:r>
    </w:p>
  </w:footnote>
  <w:footnote w:type="continuationSeparator" w:id="1">
    <w:p w:rsidR="003C7B19" w:rsidRDefault="003C7B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FD2B64E"/>
    <w:lvl w:ilvl="0">
      <w:numFmt w:val="bullet"/>
      <w:lvlText w:val="*"/>
      <w:lvlJc w:val="left"/>
    </w:lvl>
  </w:abstractNum>
  <w:abstractNum w:abstractNumId="1">
    <w:nsid w:val="012A6883"/>
    <w:multiLevelType w:val="hybridMultilevel"/>
    <w:tmpl w:val="397C9E38"/>
    <w:lvl w:ilvl="0" w:tplc="C5EA3E5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5D5719"/>
    <w:multiLevelType w:val="hybridMultilevel"/>
    <w:tmpl w:val="679E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420B"/>
    <w:multiLevelType w:val="hybridMultilevel"/>
    <w:tmpl w:val="D49037E6"/>
    <w:lvl w:ilvl="0" w:tplc="C5EA3E5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E12AB9"/>
    <w:multiLevelType w:val="hybridMultilevel"/>
    <w:tmpl w:val="7C681498"/>
    <w:lvl w:ilvl="0" w:tplc="C9B6E7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779DF"/>
    <w:multiLevelType w:val="hybridMultilevel"/>
    <w:tmpl w:val="E53A911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0BA32A22"/>
    <w:multiLevelType w:val="hybridMultilevel"/>
    <w:tmpl w:val="224AE0F0"/>
    <w:lvl w:ilvl="0" w:tplc="C9B6E784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>
    <w:nsid w:val="117913FD"/>
    <w:multiLevelType w:val="hybridMultilevel"/>
    <w:tmpl w:val="24FC32AC"/>
    <w:lvl w:ilvl="0" w:tplc="04090005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8">
    <w:nsid w:val="11911AE2"/>
    <w:multiLevelType w:val="hybridMultilevel"/>
    <w:tmpl w:val="295AA65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>
    <w:nsid w:val="13A5496A"/>
    <w:multiLevelType w:val="hybridMultilevel"/>
    <w:tmpl w:val="35FA13C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>
    <w:nsid w:val="155176D0"/>
    <w:multiLevelType w:val="multilevel"/>
    <w:tmpl w:val="D49037E6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947DE4"/>
    <w:multiLevelType w:val="hybridMultilevel"/>
    <w:tmpl w:val="A468B012"/>
    <w:lvl w:ilvl="0" w:tplc="CE30885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DB2852"/>
    <w:multiLevelType w:val="hybridMultilevel"/>
    <w:tmpl w:val="35DEDC6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1BA66359"/>
    <w:multiLevelType w:val="hybridMultilevel"/>
    <w:tmpl w:val="142C1F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79738C"/>
    <w:multiLevelType w:val="hybridMultilevel"/>
    <w:tmpl w:val="49B63B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8950C4"/>
    <w:multiLevelType w:val="hybridMultilevel"/>
    <w:tmpl w:val="8ED02C1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20DF35EF"/>
    <w:multiLevelType w:val="hybridMultilevel"/>
    <w:tmpl w:val="C392324A"/>
    <w:lvl w:ilvl="0" w:tplc="0409000F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7">
    <w:nsid w:val="24C0086C"/>
    <w:multiLevelType w:val="hybridMultilevel"/>
    <w:tmpl w:val="8CDA1612"/>
    <w:lvl w:ilvl="0" w:tplc="C9B6E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031C1E"/>
    <w:multiLevelType w:val="hybridMultilevel"/>
    <w:tmpl w:val="FD00B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EF31C4"/>
    <w:multiLevelType w:val="hybridMultilevel"/>
    <w:tmpl w:val="D68690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4F0A01"/>
    <w:multiLevelType w:val="hybridMultilevel"/>
    <w:tmpl w:val="1772D9B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1">
    <w:nsid w:val="385853EE"/>
    <w:multiLevelType w:val="hybridMultilevel"/>
    <w:tmpl w:val="FE8A8892"/>
    <w:lvl w:ilvl="0" w:tplc="EA7081B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AD7E93"/>
    <w:multiLevelType w:val="hybridMultilevel"/>
    <w:tmpl w:val="551C715E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3">
    <w:nsid w:val="399966C6"/>
    <w:multiLevelType w:val="hybridMultilevel"/>
    <w:tmpl w:val="FD66B8F2"/>
    <w:lvl w:ilvl="0" w:tplc="C9B6E784">
      <w:start w:val="1"/>
      <w:numFmt w:val="bullet"/>
      <w:lvlText w:val=""/>
      <w:lvlJc w:val="left"/>
      <w:pPr>
        <w:tabs>
          <w:tab w:val="num" w:pos="-510"/>
        </w:tabs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731C13"/>
    <w:multiLevelType w:val="hybridMultilevel"/>
    <w:tmpl w:val="E800010A"/>
    <w:lvl w:ilvl="0" w:tplc="53601E24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044B3F"/>
    <w:multiLevelType w:val="hybridMultilevel"/>
    <w:tmpl w:val="02549AE2"/>
    <w:lvl w:ilvl="0" w:tplc="04090003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6">
    <w:nsid w:val="41F04507"/>
    <w:multiLevelType w:val="hybridMultilevel"/>
    <w:tmpl w:val="BF547C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F02CF8"/>
    <w:multiLevelType w:val="hybridMultilevel"/>
    <w:tmpl w:val="A4586BF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8F532A"/>
    <w:multiLevelType w:val="multilevel"/>
    <w:tmpl w:val="551C715E"/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29">
    <w:nsid w:val="4D422213"/>
    <w:multiLevelType w:val="hybridMultilevel"/>
    <w:tmpl w:val="E9F4DE20"/>
    <w:lvl w:ilvl="0" w:tplc="1C0AF4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95094F"/>
    <w:multiLevelType w:val="hybridMultilevel"/>
    <w:tmpl w:val="74A8E9C0"/>
    <w:lvl w:ilvl="0" w:tplc="C9B6E784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1">
    <w:nsid w:val="548C361C"/>
    <w:multiLevelType w:val="hybridMultilevel"/>
    <w:tmpl w:val="2F1EFA78"/>
    <w:lvl w:ilvl="0" w:tplc="C5EA3E5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20330D"/>
    <w:multiLevelType w:val="hybridMultilevel"/>
    <w:tmpl w:val="68B8C966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33">
    <w:nsid w:val="5AB4066A"/>
    <w:multiLevelType w:val="hybridMultilevel"/>
    <w:tmpl w:val="6918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ED07D3"/>
    <w:multiLevelType w:val="hybridMultilevel"/>
    <w:tmpl w:val="C0E0D25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0D2216A"/>
    <w:multiLevelType w:val="hybridMultilevel"/>
    <w:tmpl w:val="C6FAFA44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nsid w:val="62C266C2"/>
    <w:multiLevelType w:val="hybridMultilevel"/>
    <w:tmpl w:val="3594C264"/>
    <w:lvl w:ilvl="0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>
    <w:nsid w:val="633E04A3"/>
    <w:multiLevelType w:val="hybridMultilevel"/>
    <w:tmpl w:val="43EC3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5F10AB1"/>
    <w:multiLevelType w:val="hybridMultilevel"/>
    <w:tmpl w:val="A172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FA6B0A"/>
    <w:multiLevelType w:val="hybridMultilevel"/>
    <w:tmpl w:val="4E34AF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0">
    <w:nsid w:val="6EF15D68"/>
    <w:multiLevelType w:val="hybridMultilevel"/>
    <w:tmpl w:val="34CAA45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19A6121"/>
    <w:multiLevelType w:val="hybridMultilevel"/>
    <w:tmpl w:val="EADC8DEE"/>
    <w:lvl w:ilvl="0" w:tplc="0409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42">
    <w:nsid w:val="7CB32C1D"/>
    <w:multiLevelType w:val="multilevel"/>
    <w:tmpl w:val="FD66B8F2"/>
    <w:lvl w:ilvl="0">
      <w:start w:val="1"/>
      <w:numFmt w:val="bullet"/>
      <w:lvlText w:val=""/>
      <w:lvlJc w:val="left"/>
      <w:pPr>
        <w:tabs>
          <w:tab w:val="num" w:pos="-51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0"/>
  </w:num>
  <w:num w:numId="3">
    <w:abstractNumId w:val="23"/>
  </w:num>
  <w:num w:numId="4">
    <w:abstractNumId w:val="42"/>
  </w:num>
  <w:num w:numId="5">
    <w:abstractNumId w:val="3"/>
  </w:num>
  <w:num w:numId="6">
    <w:abstractNumId w:val="26"/>
  </w:num>
  <w:num w:numId="7">
    <w:abstractNumId w:val="18"/>
  </w:num>
  <w:num w:numId="8">
    <w:abstractNumId w:val="1"/>
  </w:num>
  <w:num w:numId="9">
    <w:abstractNumId w:val="10"/>
  </w:num>
  <w:num w:numId="10">
    <w:abstractNumId w:val="31"/>
  </w:num>
  <w:num w:numId="11">
    <w:abstractNumId w:val="41"/>
  </w:num>
  <w:num w:numId="12">
    <w:abstractNumId w:val="22"/>
  </w:num>
  <w:num w:numId="13">
    <w:abstractNumId w:val="28"/>
  </w:num>
  <w:num w:numId="14">
    <w:abstractNumId w:val="16"/>
  </w:num>
  <w:num w:numId="15">
    <w:abstractNumId w:val="35"/>
  </w:num>
  <w:num w:numId="16">
    <w:abstractNumId w:val="36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8">
    <w:abstractNumId w:val="19"/>
  </w:num>
  <w:num w:numId="19">
    <w:abstractNumId w:val="12"/>
  </w:num>
  <w:num w:numId="20">
    <w:abstractNumId w:val="38"/>
  </w:num>
  <w:num w:numId="21">
    <w:abstractNumId w:val="21"/>
  </w:num>
  <w:num w:numId="22">
    <w:abstractNumId w:val="7"/>
  </w:num>
  <w:num w:numId="23">
    <w:abstractNumId w:val="29"/>
  </w:num>
  <w:num w:numId="24">
    <w:abstractNumId w:val="11"/>
  </w:num>
  <w:num w:numId="25">
    <w:abstractNumId w:val="30"/>
  </w:num>
  <w:num w:numId="26">
    <w:abstractNumId w:val="4"/>
  </w:num>
  <w:num w:numId="27">
    <w:abstractNumId w:val="17"/>
  </w:num>
  <w:num w:numId="28">
    <w:abstractNumId w:val="6"/>
  </w:num>
  <w:num w:numId="29">
    <w:abstractNumId w:val="27"/>
  </w:num>
  <w:num w:numId="30">
    <w:abstractNumId w:val="32"/>
  </w:num>
  <w:num w:numId="31">
    <w:abstractNumId w:val="39"/>
  </w:num>
  <w:num w:numId="32">
    <w:abstractNumId w:val="20"/>
  </w:num>
  <w:num w:numId="33">
    <w:abstractNumId w:val="9"/>
  </w:num>
  <w:num w:numId="34">
    <w:abstractNumId w:val="8"/>
  </w:num>
  <w:num w:numId="35">
    <w:abstractNumId w:val="34"/>
  </w:num>
  <w:num w:numId="36">
    <w:abstractNumId w:val="33"/>
  </w:num>
  <w:num w:numId="37">
    <w:abstractNumId w:val="2"/>
  </w:num>
  <w:num w:numId="38">
    <w:abstractNumId w:val="37"/>
  </w:num>
  <w:num w:numId="39">
    <w:abstractNumId w:val="15"/>
  </w:num>
  <w:num w:numId="40">
    <w:abstractNumId w:val="5"/>
  </w:num>
  <w:num w:numId="41">
    <w:abstractNumId w:val="25"/>
  </w:num>
  <w:num w:numId="42">
    <w:abstractNumId w:val="13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11BD"/>
    <w:rsid w:val="00010153"/>
    <w:rsid w:val="000127D9"/>
    <w:rsid w:val="00012893"/>
    <w:rsid w:val="0001595B"/>
    <w:rsid w:val="0002600D"/>
    <w:rsid w:val="00032762"/>
    <w:rsid w:val="00043D25"/>
    <w:rsid w:val="00045D00"/>
    <w:rsid w:val="00073BF3"/>
    <w:rsid w:val="000837CE"/>
    <w:rsid w:val="000A1446"/>
    <w:rsid w:val="000D3996"/>
    <w:rsid w:val="000D434C"/>
    <w:rsid w:val="000F7707"/>
    <w:rsid w:val="001064B7"/>
    <w:rsid w:val="001162F6"/>
    <w:rsid w:val="0014267B"/>
    <w:rsid w:val="00142DF3"/>
    <w:rsid w:val="00160A2F"/>
    <w:rsid w:val="00163B92"/>
    <w:rsid w:val="0017561C"/>
    <w:rsid w:val="00180414"/>
    <w:rsid w:val="001A54FF"/>
    <w:rsid w:val="001A631D"/>
    <w:rsid w:val="001D4012"/>
    <w:rsid w:val="00210F34"/>
    <w:rsid w:val="00224A91"/>
    <w:rsid w:val="00231FC1"/>
    <w:rsid w:val="00232B03"/>
    <w:rsid w:val="0024389C"/>
    <w:rsid w:val="00273345"/>
    <w:rsid w:val="00286169"/>
    <w:rsid w:val="0029552F"/>
    <w:rsid w:val="002B509C"/>
    <w:rsid w:val="002E13B6"/>
    <w:rsid w:val="00310393"/>
    <w:rsid w:val="00324279"/>
    <w:rsid w:val="00341645"/>
    <w:rsid w:val="0036476C"/>
    <w:rsid w:val="00372791"/>
    <w:rsid w:val="00376982"/>
    <w:rsid w:val="0039332E"/>
    <w:rsid w:val="003A6148"/>
    <w:rsid w:val="003C1C20"/>
    <w:rsid w:val="003C48DB"/>
    <w:rsid w:val="003C4FDC"/>
    <w:rsid w:val="003C7B19"/>
    <w:rsid w:val="003E144E"/>
    <w:rsid w:val="003F1034"/>
    <w:rsid w:val="004211B3"/>
    <w:rsid w:val="004373DC"/>
    <w:rsid w:val="00460D55"/>
    <w:rsid w:val="00467F0C"/>
    <w:rsid w:val="00480657"/>
    <w:rsid w:val="004839EE"/>
    <w:rsid w:val="004B76F2"/>
    <w:rsid w:val="004E3EDB"/>
    <w:rsid w:val="004F1FC3"/>
    <w:rsid w:val="00501789"/>
    <w:rsid w:val="005148B7"/>
    <w:rsid w:val="00516AB7"/>
    <w:rsid w:val="00543EB4"/>
    <w:rsid w:val="005541E4"/>
    <w:rsid w:val="00571B5A"/>
    <w:rsid w:val="0058054D"/>
    <w:rsid w:val="00595742"/>
    <w:rsid w:val="005A63BA"/>
    <w:rsid w:val="005F2625"/>
    <w:rsid w:val="005F2DC0"/>
    <w:rsid w:val="006121DB"/>
    <w:rsid w:val="0062381A"/>
    <w:rsid w:val="00653FEA"/>
    <w:rsid w:val="0067006E"/>
    <w:rsid w:val="00670D42"/>
    <w:rsid w:val="00673630"/>
    <w:rsid w:val="00680FA8"/>
    <w:rsid w:val="006A4D53"/>
    <w:rsid w:val="006E1203"/>
    <w:rsid w:val="00706397"/>
    <w:rsid w:val="007177C3"/>
    <w:rsid w:val="007676BE"/>
    <w:rsid w:val="00796B3A"/>
    <w:rsid w:val="007B7463"/>
    <w:rsid w:val="007C4F06"/>
    <w:rsid w:val="007E4AF3"/>
    <w:rsid w:val="00802D66"/>
    <w:rsid w:val="00803A2B"/>
    <w:rsid w:val="008057F5"/>
    <w:rsid w:val="00825325"/>
    <w:rsid w:val="00834EC7"/>
    <w:rsid w:val="00855BDC"/>
    <w:rsid w:val="008B44EA"/>
    <w:rsid w:val="008C115F"/>
    <w:rsid w:val="008E1B4E"/>
    <w:rsid w:val="008E4401"/>
    <w:rsid w:val="00904941"/>
    <w:rsid w:val="009849C7"/>
    <w:rsid w:val="0099273C"/>
    <w:rsid w:val="009E3691"/>
    <w:rsid w:val="00A2245D"/>
    <w:rsid w:val="00A35F83"/>
    <w:rsid w:val="00A46E0D"/>
    <w:rsid w:val="00A52172"/>
    <w:rsid w:val="00A5508C"/>
    <w:rsid w:val="00A811BD"/>
    <w:rsid w:val="00B2068A"/>
    <w:rsid w:val="00B413A6"/>
    <w:rsid w:val="00B772BA"/>
    <w:rsid w:val="00C301EC"/>
    <w:rsid w:val="00C5026A"/>
    <w:rsid w:val="00C8141A"/>
    <w:rsid w:val="00CA45D0"/>
    <w:rsid w:val="00CB0DFC"/>
    <w:rsid w:val="00CC3032"/>
    <w:rsid w:val="00CD0395"/>
    <w:rsid w:val="00CE0FE0"/>
    <w:rsid w:val="00D20B0A"/>
    <w:rsid w:val="00D2551B"/>
    <w:rsid w:val="00D3334C"/>
    <w:rsid w:val="00D35D70"/>
    <w:rsid w:val="00D5251F"/>
    <w:rsid w:val="00DB096B"/>
    <w:rsid w:val="00DB79E0"/>
    <w:rsid w:val="00DC3230"/>
    <w:rsid w:val="00DC4043"/>
    <w:rsid w:val="00DD01A2"/>
    <w:rsid w:val="00DF7370"/>
    <w:rsid w:val="00E01BB2"/>
    <w:rsid w:val="00E11441"/>
    <w:rsid w:val="00E127BD"/>
    <w:rsid w:val="00E26AC1"/>
    <w:rsid w:val="00E511B1"/>
    <w:rsid w:val="00E55149"/>
    <w:rsid w:val="00E55D6B"/>
    <w:rsid w:val="00E57703"/>
    <w:rsid w:val="00E578E1"/>
    <w:rsid w:val="00E62B18"/>
    <w:rsid w:val="00E841B1"/>
    <w:rsid w:val="00EB51F1"/>
    <w:rsid w:val="00EC5483"/>
    <w:rsid w:val="00F06A08"/>
    <w:rsid w:val="00F375B2"/>
    <w:rsid w:val="00F531A2"/>
    <w:rsid w:val="00F6193B"/>
    <w:rsid w:val="00FA48DA"/>
    <w:rsid w:val="00FA6A63"/>
    <w:rsid w:val="00FC422B"/>
    <w:rsid w:val="00FE1D63"/>
    <w:rsid w:val="00FE7F66"/>
    <w:rsid w:val="00FF3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334C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E11441"/>
    <w:pPr>
      <w:keepNext/>
      <w:outlineLvl w:val="0"/>
    </w:pPr>
    <w:rPr>
      <w:b/>
      <w:bCs/>
      <w:u w:val="single"/>
      <w:lang w:val="en-US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1441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509C"/>
    <w:rPr>
      <w:color w:val="0000FF"/>
      <w:u w:val="single"/>
    </w:rPr>
  </w:style>
  <w:style w:type="character" w:styleId="Strong">
    <w:name w:val="Strong"/>
    <w:basedOn w:val="DefaultParagraphFont"/>
    <w:qFormat/>
    <w:rsid w:val="002B509C"/>
    <w:rPr>
      <w:b/>
      <w:bCs/>
    </w:rPr>
  </w:style>
  <w:style w:type="table" w:styleId="TableGrid">
    <w:name w:val="Table Grid"/>
    <w:basedOn w:val="TableNormal"/>
    <w:rsid w:val="00CE0F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Elegant">
    <w:name w:val="Table Elegant"/>
    <w:basedOn w:val="TableNormal"/>
    <w:rsid w:val="00CE0FE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25325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IN" w:eastAsia="en-IN"/>
    </w:rPr>
  </w:style>
  <w:style w:type="paragraph" w:styleId="Header">
    <w:name w:val="header"/>
    <w:basedOn w:val="Normal"/>
    <w:rsid w:val="005A63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63B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2068A"/>
    <w:pPr>
      <w:ind w:left="720"/>
      <w:contextualSpacing/>
    </w:pPr>
  </w:style>
  <w:style w:type="paragraph" w:customStyle="1" w:styleId="JobTitle">
    <w:name w:val="Job Title"/>
    <w:basedOn w:val="PlainText"/>
    <w:qFormat/>
    <w:rsid w:val="001D4012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  <w:lang w:val="en-US" w:eastAsia="en-US"/>
    </w:rPr>
  </w:style>
  <w:style w:type="paragraph" w:styleId="PlainText">
    <w:name w:val="Plain Text"/>
    <w:basedOn w:val="Normal"/>
    <w:link w:val="PlainTextChar"/>
    <w:rsid w:val="001D401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D4012"/>
    <w:rPr>
      <w:rFonts w:ascii="Courier New" w:hAnsi="Courier New" w:cs="Courier New"/>
      <w:lang w:val="en-IN" w:eastAsia="en-IN"/>
    </w:rPr>
  </w:style>
  <w:style w:type="character" w:customStyle="1" w:styleId="apple-style-span">
    <w:name w:val="apple-style-span"/>
    <w:basedOn w:val="DefaultParagraphFont"/>
    <w:rsid w:val="00CC3032"/>
  </w:style>
  <w:style w:type="character" w:customStyle="1" w:styleId="Heading1Char">
    <w:name w:val="Heading 1 Char"/>
    <w:basedOn w:val="DefaultParagraphFont"/>
    <w:link w:val="Heading1"/>
    <w:rsid w:val="00E11441"/>
    <w:rPr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E11441"/>
    <w:rPr>
      <w:rFonts w:asciiTheme="minorHAnsi" w:eastAsiaTheme="minorEastAsia" w:hAnsiTheme="minorHAnsi" w:cstheme="minorBidi"/>
      <w:b/>
      <w:bCs/>
      <w:sz w:val="22"/>
      <w:szCs w:val="22"/>
      <w:lang w:val="en-IN" w:eastAsia="en-IN"/>
    </w:rPr>
  </w:style>
  <w:style w:type="character" w:styleId="Emphasis">
    <w:name w:val="Emphasis"/>
    <w:basedOn w:val="DefaultParagraphFont"/>
    <w:qFormat/>
    <w:rsid w:val="008057F5"/>
    <w:rPr>
      <w:i/>
      <w:iCs/>
    </w:rPr>
  </w:style>
  <w:style w:type="paragraph" w:styleId="BodyText">
    <w:name w:val="Body Text"/>
    <w:basedOn w:val="Normal"/>
    <w:link w:val="BodyTextChar"/>
    <w:rsid w:val="00E578E1"/>
    <w:pPr>
      <w:spacing w:after="220" w:line="240" w:lineRule="atLeast"/>
      <w:jc w:val="both"/>
    </w:pPr>
    <w:rPr>
      <w:rFonts w:ascii="Garamond"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578E1"/>
    <w:rPr>
      <w:rFonts w:ascii="Garamond"/>
      <w:sz w:val="22"/>
    </w:rPr>
  </w:style>
  <w:style w:type="paragraph" w:customStyle="1" w:styleId="SectionHeading">
    <w:name w:val="Section Heading"/>
    <w:basedOn w:val="PlainText"/>
    <w:qFormat/>
    <w:rsid w:val="00C5026A"/>
    <w:pPr>
      <w:pBdr>
        <w:bottom w:val="single" w:sz="18" w:space="1" w:color="000000"/>
      </w:pBdr>
      <w:spacing w:before="80"/>
    </w:pPr>
    <w:rPr>
      <w:rFonts w:ascii="Book Antiqua" w:hAnsi="Book Antiqua"/>
      <w:b/>
      <w:smallCaps/>
      <w:sz w:val="32"/>
      <w:lang w:val="en-US" w:eastAsia="en-US"/>
    </w:rPr>
  </w:style>
  <w:style w:type="paragraph" w:customStyle="1" w:styleId="Achievement">
    <w:name w:val="Achievement"/>
    <w:basedOn w:val="BodyText"/>
    <w:autoRedefine/>
    <w:rsid w:val="00C5026A"/>
    <w:pPr>
      <w:numPr>
        <w:numId w:val="43"/>
      </w:numPr>
      <w:spacing w:after="60"/>
    </w:pPr>
    <w:rPr>
      <w:rFonts w:asci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h2671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dhika\Desktop\Radhika\Radhika%20Arora%20Resume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18BD7-7906-40F3-870A-4E2EDDC7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Radhika Arora Resume6</Template>
  <TotalTime>27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Radhika Arora</vt:lpstr>
    </vt:vector>
  </TitlesOfParts>
  <Company>Hewlett-Packard</Company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Radhika Arora</dc:title>
  <dc:creator>Radhika</dc:creator>
  <cp:lastModifiedBy>sa</cp:lastModifiedBy>
  <cp:revision>8</cp:revision>
  <dcterms:created xsi:type="dcterms:W3CDTF">2015-05-17T06:14:00Z</dcterms:created>
  <dcterms:modified xsi:type="dcterms:W3CDTF">2016-03-29T12:48:00Z</dcterms:modified>
</cp:coreProperties>
</file>