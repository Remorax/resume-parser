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7F6" w:rsidRPr="00C81F44" w:rsidRDefault="008517F6" w:rsidP="00C431A9">
      <w:pPr>
        <w:pBdr>
          <w:bottom w:val="single" w:sz="12" w:space="9" w:color="auto"/>
        </w:pBdr>
      </w:pPr>
    </w:p>
    <w:p w:rsidR="008517F6" w:rsidRDefault="008517F6" w:rsidP="00C431A9"/>
    <w:p w:rsidR="008517F6" w:rsidRDefault="008517F6" w:rsidP="00C431A9">
      <w:pPr>
        <w:pStyle w:val="Heading3"/>
      </w:pPr>
    </w:p>
    <w:p w:rsidR="008517F6" w:rsidRDefault="008517F6" w:rsidP="00C431A9">
      <w:pPr>
        <w:pStyle w:val="Heading3"/>
      </w:pPr>
      <w:r>
        <w:t>Alfred Joseph</w:t>
      </w:r>
      <w:r>
        <w:tab/>
      </w:r>
      <w:r>
        <w:tab/>
      </w:r>
      <w:r>
        <w:tab/>
      </w:r>
      <w:r>
        <w:tab/>
      </w:r>
      <w:r>
        <w:tab/>
      </w:r>
      <w:r>
        <w:tab/>
        <w:t>ALFRED JOSEPH</w:t>
      </w:r>
    </w:p>
    <w:p w:rsidR="008517F6" w:rsidRDefault="008517F6" w:rsidP="00C431A9">
      <w:pPr>
        <w:ind w:left="4320" w:firstLine="7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6.3pt;width:81.15pt;height:90pt;z-index:251658240" filled="t" fillcolor="black" stroked="t">
            <v:imagedata r:id="rId5" o:title=""/>
          </v:shape>
        </w:pict>
      </w:r>
      <w:r>
        <w:t>Kandappassery (House)</w:t>
      </w:r>
    </w:p>
    <w:p w:rsidR="008517F6" w:rsidRDefault="008517F6" w:rsidP="00C431A9">
      <w:pPr>
        <w:ind w:left="4320" w:right="-1440" w:firstLine="720"/>
      </w:pPr>
      <w:r>
        <w:t>Malapallipuram (P.O)</w:t>
      </w:r>
    </w:p>
    <w:p w:rsidR="008517F6" w:rsidRPr="00C81F44" w:rsidRDefault="008517F6" w:rsidP="00C81F44">
      <w:pPr>
        <w:ind w:right="-1440"/>
      </w:pPr>
      <w:r>
        <w:t xml:space="preserve"> </w:t>
      </w:r>
    </w:p>
    <w:p w:rsidR="008517F6" w:rsidRDefault="008517F6" w:rsidP="00C431A9">
      <w:pPr>
        <w:ind w:left="4320" w:right="-1440" w:firstLine="720"/>
      </w:pPr>
      <w:r>
        <w:t>Pin: 680 732</w:t>
      </w:r>
    </w:p>
    <w:p w:rsidR="008517F6" w:rsidRDefault="008517F6" w:rsidP="00C431A9">
      <w:r>
        <w:tab/>
      </w:r>
      <w:r>
        <w:tab/>
      </w:r>
      <w:r>
        <w:tab/>
      </w:r>
      <w:r>
        <w:tab/>
      </w:r>
      <w:r>
        <w:tab/>
      </w:r>
      <w:r>
        <w:tab/>
      </w:r>
      <w:r>
        <w:tab/>
        <w:t>Tel: 0480- 2894438 ,  9287948427</w:t>
      </w:r>
    </w:p>
    <w:p w:rsidR="008517F6" w:rsidRDefault="008517F6" w:rsidP="00C431A9">
      <w:pPr>
        <w:pBdr>
          <w:bottom w:val="single" w:sz="12" w:space="1" w:color="auto"/>
        </w:pBdr>
      </w:pPr>
      <w:r>
        <w:tab/>
      </w:r>
      <w:r>
        <w:tab/>
      </w:r>
      <w:r>
        <w:tab/>
      </w:r>
      <w:r>
        <w:tab/>
      </w:r>
      <w:r>
        <w:tab/>
        <w:t xml:space="preserve">     </w:t>
      </w:r>
      <w:r>
        <w:tab/>
      </w:r>
      <w:r>
        <w:tab/>
        <w:t xml:space="preserve">Email: </w:t>
      </w:r>
      <w:hyperlink r:id="rId6" w:history="1">
        <w:r>
          <w:rPr>
            <w:rStyle w:val="Hyperlink"/>
          </w:rPr>
          <w:t>alfredkj@rediffmail.com</w:t>
        </w:r>
      </w:hyperlink>
    </w:p>
    <w:p w:rsidR="008517F6" w:rsidRDefault="008517F6" w:rsidP="00C431A9">
      <w:pPr>
        <w:pBdr>
          <w:bottom w:val="single" w:sz="12" w:space="1" w:color="auto"/>
        </w:pBdr>
      </w:pPr>
    </w:p>
    <w:p w:rsidR="008517F6" w:rsidRDefault="008517F6" w:rsidP="00C431A9">
      <w:pPr>
        <w:ind w:left="2160" w:hanging="2160"/>
      </w:pPr>
      <w:r>
        <w:t>.</w:t>
      </w:r>
    </w:p>
    <w:p w:rsidR="008517F6" w:rsidRDefault="008517F6" w:rsidP="00C431A9">
      <w:pPr>
        <w:ind w:left="2160" w:hanging="2160"/>
      </w:pPr>
    </w:p>
    <w:p w:rsidR="008517F6" w:rsidRPr="00685479" w:rsidRDefault="008517F6" w:rsidP="009F66A0">
      <w:pPr>
        <w:rPr>
          <w:b/>
        </w:rPr>
      </w:pPr>
      <w:r>
        <w:rPr>
          <w:b/>
        </w:rPr>
        <w:t>PROFESSIONAL EXPERIENCE:</w:t>
      </w:r>
    </w:p>
    <w:p w:rsidR="008517F6" w:rsidRDefault="008517F6" w:rsidP="00C431A9"/>
    <w:p w:rsidR="008517F6" w:rsidRDefault="008517F6" w:rsidP="00C431A9"/>
    <w:p w:rsidR="008517F6" w:rsidRDefault="008517F6" w:rsidP="00C431A9">
      <w:pPr>
        <w:numPr>
          <w:ilvl w:val="0"/>
          <w:numId w:val="1"/>
        </w:numPr>
      </w:pPr>
      <w:r>
        <w:t>Over one year experience as an office assistant, at gold and money exchange center affiliated to UAExchange. The job involves total responsibility and creates public relation with our clients, those who are customers to the firm for money exchanges or cash transfers or maybe car or domestic loans.</w:t>
      </w:r>
    </w:p>
    <w:p w:rsidR="008517F6" w:rsidRDefault="008517F6" w:rsidP="00607005">
      <w:r>
        <w:t xml:space="preserve"> </w:t>
      </w:r>
    </w:p>
    <w:p w:rsidR="008517F6" w:rsidRDefault="008517F6" w:rsidP="009F66A0"/>
    <w:p w:rsidR="008517F6" w:rsidRDefault="008517F6" w:rsidP="00C431A9">
      <w:pPr>
        <w:numPr>
          <w:ilvl w:val="0"/>
          <w:numId w:val="1"/>
        </w:numPr>
      </w:pPr>
      <w:r>
        <w:t>Over four years experience as a sales officer in HDFC BANK ltd</w:t>
      </w:r>
    </w:p>
    <w:p w:rsidR="008517F6" w:rsidRDefault="008517F6" w:rsidP="00C431A9">
      <w:r>
        <w:tab/>
      </w:r>
      <w:r>
        <w:tab/>
      </w:r>
      <w:r>
        <w:tab/>
      </w:r>
      <w:r>
        <w:tab/>
      </w:r>
      <w:r>
        <w:tab/>
      </w:r>
      <w:r>
        <w:tab/>
      </w:r>
    </w:p>
    <w:p w:rsidR="008517F6" w:rsidRDefault="008517F6" w:rsidP="00C431A9">
      <w:pPr>
        <w:rPr>
          <w:b/>
        </w:rPr>
      </w:pPr>
    </w:p>
    <w:p w:rsidR="008517F6" w:rsidRPr="009F66A0" w:rsidRDefault="008517F6" w:rsidP="00C431A9">
      <w:r>
        <w:rPr>
          <w:b/>
        </w:rPr>
        <w:t>ACADEMIC PROFILE:</w:t>
      </w:r>
    </w:p>
    <w:p w:rsidR="008517F6" w:rsidRDefault="008517F6" w:rsidP="00C431A9">
      <w:pPr>
        <w:rPr>
          <w:b/>
        </w:rPr>
      </w:pPr>
    </w:p>
    <w:p w:rsidR="008517F6" w:rsidRDefault="008517F6" w:rsidP="00C431A9">
      <w:pPr>
        <w:numPr>
          <w:ilvl w:val="0"/>
          <w:numId w:val="2"/>
        </w:numPr>
      </w:pPr>
      <w:r>
        <w:t xml:space="preserve">B.com Graduate (Calicut University) in 2005 at St. Terasa’s College, Mala, Kerala, </w:t>
      </w:r>
    </w:p>
    <w:p w:rsidR="008517F6" w:rsidRDefault="008517F6" w:rsidP="00C431A9"/>
    <w:p w:rsidR="008517F6" w:rsidRDefault="008517F6" w:rsidP="00C431A9">
      <w:pPr>
        <w:numPr>
          <w:ilvl w:val="0"/>
          <w:numId w:val="3"/>
        </w:numPr>
      </w:pPr>
      <w:r>
        <w:t xml:space="preserve">Plus-Two (Commerce ) in 2000 at St. Antony’s H.S.S. Mala, Kerala, </w:t>
      </w:r>
    </w:p>
    <w:p w:rsidR="008517F6" w:rsidRDefault="008517F6" w:rsidP="00C431A9"/>
    <w:p w:rsidR="008517F6" w:rsidRDefault="008517F6" w:rsidP="00C431A9">
      <w:pPr>
        <w:pStyle w:val="Heading2"/>
        <w:rPr>
          <w:b/>
        </w:rPr>
      </w:pPr>
      <w:r>
        <w:rPr>
          <w:b/>
        </w:rPr>
        <w:t>Computer Skills:</w:t>
      </w:r>
    </w:p>
    <w:p w:rsidR="008517F6" w:rsidRDefault="008517F6" w:rsidP="00C431A9">
      <w:pPr>
        <w:rPr>
          <w:b/>
        </w:rPr>
      </w:pPr>
    </w:p>
    <w:p w:rsidR="008517F6" w:rsidRDefault="008517F6" w:rsidP="00C431A9">
      <w:r>
        <w:t xml:space="preserve">   Tally 7.2, DCA</w:t>
      </w:r>
    </w:p>
    <w:p w:rsidR="008517F6" w:rsidRDefault="008517F6" w:rsidP="00C431A9"/>
    <w:p w:rsidR="008517F6" w:rsidRDefault="008517F6" w:rsidP="00C431A9">
      <w:pPr>
        <w:rPr>
          <w:b/>
        </w:rPr>
      </w:pPr>
      <w:r>
        <w:rPr>
          <w:b/>
        </w:rPr>
        <w:t>PERSONAL PROFILE:</w:t>
      </w:r>
    </w:p>
    <w:p w:rsidR="008517F6" w:rsidRDefault="008517F6" w:rsidP="00C431A9">
      <w:pPr>
        <w:rPr>
          <w:b/>
        </w:rPr>
      </w:pPr>
    </w:p>
    <w:p w:rsidR="008517F6" w:rsidRDefault="008517F6" w:rsidP="00C431A9">
      <w:r>
        <w:t>Full Name</w:t>
      </w:r>
      <w:r>
        <w:tab/>
      </w:r>
      <w:r>
        <w:tab/>
      </w:r>
      <w:r>
        <w:tab/>
        <w:t>:</w:t>
      </w:r>
      <w:r>
        <w:tab/>
      </w:r>
      <w:r>
        <w:tab/>
      </w:r>
      <w:r>
        <w:tab/>
        <w:t>Alfred Joseph</w:t>
      </w:r>
    </w:p>
    <w:p w:rsidR="008517F6" w:rsidRDefault="008517F6" w:rsidP="00C431A9"/>
    <w:p w:rsidR="008517F6" w:rsidRDefault="008517F6" w:rsidP="00C431A9">
      <w:r>
        <w:t>Father’s Name</w:t>
      </w:r>
      <w:r>
        <w:tab/>
      </w:r>
      <w:r>
        <w:tab/>
      </w:r>
      <w:r>
        <w:tab/>
        <w:t>:</w:t>
      </w:r>
      <w:r>
        <w:tab/>
      </w:r>
      <w:r>
        <w:tab/>
      </w:r>
      <w:r>
        <w:tab/>
        <w:t>K.K. Joseph</w:t>
      </w:r>
    </w:p>
    <w:p w:rsidR="008517F6" w:rsidRDefault="008517F6" w:rsidP="00C431A9">
      <w:r>
        <w:t>Date of Birth</w:t>
      </w:r>
      <w:r>
        <w:tab/>
      </w:r>
      <w:r>
        <w:tab/>
      </w:r>
      <w:r>
        <w:tab/>
        <w:t>:</w:t>
      </w:r>
      <w:r>
        <w:tab/>
      </w:r>
      <w:r>
        <w:tab/>
      </w:r>
      <w:r>
        <w:tab/>
        <w:t>11/ 11/ 1981</w:t>
      </w:r>
    </w:p>
    <w:p w:rsidR="008517F6" w:rsidRDefault="008517F6" w:rsidP="00C431A9">
      <w:pPr>
        <w:ind w:left="2160" w:hanging="2160"/>
      </w:pPr>
      <w:r>
        <w:t>Place of Birth</w:t>
      </w:r>
      <w:r>
        <w:tab/>
      </w:r>
      <w:r>
        <w:tab/>
        <w:t>:</w:t>
      </w:r>
      <w:r>
        <w:tab/>
      </w:r>
      <w:r>
        <w:tab/>
      </w:r>
      <w:r>
        <w:tab/>
        <w:t xml:space="preserve">Malapallipuram, Trichur (District) </w:t>
      </w:r>
    </w:p>
    <w:p w:rsidR="008517F6" w:rsidRDefault="008517F6" w:rsidP="00C431A9">
      <w:pPr>
        <w:ind w:left="2160" w:hanging="2160"/>
      </w:pPr>
      <w:r>
        <w:tab/>
      </w:r>
      <w:r>
        <w:tab/>
      </w:r>
      <w:r>
        <w:tab/>
      </w:r>
      <w:r>
        <w:tab/>
      </w:r>
      <w:r>
        <w:tab/>
      </w:r>
      <w:smartTag w:uri="urn:schemas-microsoft-com:office:smarttags" w:element="country-region">
        <w:smartTag w:uri="urn:schemas-microsoft-com:office:smarttags" w:element="country-region">
          <w:r>
            <w:t>Kerala State</w:t>
          </w:r>
        </w:smartTag>
        <w:r>
          <w:t xml:space="preserve">, </w:t>
        </w:r>
        <w:smartTag w:uri="urn:schemas-microsoft-com:office:smarttags" w:element="country-region">
          <w:r>
            <w:t>India</w:t>
          </w:r>
        </w:smartTag>
      </w:smartTag>
    </w:p>
    <w:p w:rsidR="008517F6" w:rsidRDefault="008517F6" w:rsidP="00C431A9">
      <w:r>
        <w:t>Religion</w:t>
      </w:r>
      <w:r>
        <w:tab/>
      </w:r>
      <w:r>
        <w:tab/>
      </w:r>
      <w:r>
        <w:tab/>
        <w:t>:</w:t>
      </w:r>
      <w:r>
        <w:tab/>
      </w:r>
      <w:r>
        <w:tab/>
      </w:r>
      <w:r>
        <w:tab/>
        <w:t>Christian, Latin Catholic</w:t>
      </w:r>
    </w:p>
    <w:p w:rsidR="008517F6" w:rsidRDefault="008517F6" w:rsidP="00C431A9">
      <w:r>
        <w:t>Marital Status</w:t>
      </w:r>
      <w:r>
        <w:tab/>
      </w:r>
      <w:r>
        <w:tab/>
      </w:r>
      <w:r>
        <w:tab/>
        <w:t>:</w:t>
      </w:r>
      <w:r>
        <w:tab/>
      </w:r>
      <w:r>
        <w:tab/>
      </w:r>
      <w:r>
        <w:tab/>
        <w:t>married</w:t>
      </w:r>
    </w:p>
    <w:p w:rsidR="008517F6" w:rsidRDefault="008517F6" w:rsidP="00C431A9"/>
    <w:p w:rsidR="008517F6" w:rsidRDefault="008517F6" w:rsidP="00C431A9"/>
    <w:p w:rsidR="008517F6" w:rsidRDefault="008517F6" w:rsidP="00C431A9"/>
    <w:p w:rsidR="008517F6" w:rsidRDefault="008517F6" w:rsidP="00C431A9"/>
    <w:p w:rsidR="008517F6" w:rsidRDefault="008517F6" w:rsidP="00C431A9"/>
    <w:p w:rsidR="008517F6" w:rsidRDefault="008517F6" w:rsidP="00C431A9">
      <w:r>
        <w:t>Permanent Address</w:t>
      </w:r>
      <w:r>
        <w:tab/>
      </w:r>
      <w:r>
        <w:tab/>
        <w:t>:</w:t>
      </w:r>
      <w:r>
        <w:tab/>
      </w:r>
      <w:r>
        <w:tab/>
      </w:r>
      <w:r>
        <w:tab/>
        <w:t>S/o K.K. Joseph</w:t>
      </w:r>
    </w:p>
    <w:p w:rsidR="008517F6" w:rsidRDefault="008517F6" w:rsidP="00C431A9">
      <w:r>
        <w:tab/>
      </w:r>
      <w:r>
        <w:tab/>
      </w:r>
      <w:r>
        <w:tab/>
      </w:r>
      <w:r>
        <w:tab/>
      </w:r>
      <w:r>
        <w:tab/>
      </w:r>
      <w:r>
        <w:tab/>
      </w:r>
      <w:r>
        <w:tab/>
        <w:t>Kandappassery (House)</w:t>
      </w:r>
    </w:p>
    <w:p w:rsidR="008517F6" w:rsidRDefault="008517F6" w:rsidP="00C431A9">
      <w:r>
        <w:tab/>
      </w:r>
      <w:r>
        <w:tab/>
      </w:r>
      <w:r>
        <w:tab/>
      </w:r>
      <w:r>
        <w:tab/>
      </w:r>
      <w:r>
        <w:tab/>
      </w:r>
      <w:r>
        <w:tab/>
      </w:r>
      <w:r>
        <w:tab/>
        <w:t>Malapallipuram (P.O)</w:t>
      </w:r>
    </w:p>
    <w:p w:rsidR="008517F6" w:rsidRDefault="008517F6" w:rsidP="00C431A9">
      <w:r>
        <w:tab/>
      </w:r>
      <w:r>
        <w:tab/>
      </w:r>
      <w:r>
        <w:tab/>
      </w:r>
      <w:r>
        <w:tab/>
      </w:r>
      <w:r>
        <w:tab/>
      </w:r>
      <w:r>
        <w:tab/>
      </w:r>
      <w:r>
        <w:tab/>
        <w:t>Mala, Trichur (District)</w:t>
      </w:r>
    </w:p>
    <w:p w:rsidR="008517F6" w:rsidRDefault="008517F6" w:rsidP="00C431A9">
      <w:r>
        <w:tab/>
      </w:r>
      <w:r>
        <w:tab/>
      </w:r>
      <w:r>
        <w:tab/>
      </w:r>
      <w:r>
        <w:tab/>
      </w:r>
      <w:r>
        <w:tab/>
      </w:r>
      <w:r>
        <w:tab/>
      </w:r>
      <w:r>
        <w:tab/>
        <w:t>Pin: 680732</w:t>
      </w:r>
      <w:r>
        <w:tab/>
      </w:r>
      <w:r>
        <w:tab/>
      </w:r>
      <w:r>
        <w:tab/>
      </w:r>
      <w:r>
        <w:tab/>
      </w:r>
      <w:r>
        <w:tab/>
      </w:r>
      <w:r>
        <w:tab/>
      </w:r>
      <w:r>
        <w:tab/>
        <w:t xml:space="preserve">                                                Kerala</w:t>
      </w:r>
    </w:p>
    <w:p w:rsidR="008517F6" w:rsidRDefault="008517F6" w:rsidP="00C431A9">
      <w:pPr>
        <w:ind w:firstLine="4320"/>
      </w:pPr>
      <w:r>
        <w:t xml:space="preserve">            Tel: +91 4802894438, 9287948427</w:t>
      </w:r>
    </w:p>
    <w:p w:rsidR="008517F6" w:rsidRDefault="008517F6" w:rsidP="00C431A9">
      <w:r>
        <w:t>Languages Known</w:t>
      </w:r>
      <w:r>
        <w:tab/>
      </w:r>
      <w:r>
        <w:tab/>
        <w:t>:</w:t>
      </w:r>
      <w:r>
        <w:tab/>
      </w:r>
      <w:r>
        <w:tab/>
      </w:r>
      <w:r>
        <w:tab/>
        <w:t>English</w:t>
      </w:r>
    </w:p>
    <w:p w:rsidR="008517F6" w:rsidRDefault="008517F6" w:rsidP="00C431A9">
      <w:pPr>
        <w:ind w:left="4320" w:firstLine="720"/>
      </w:pPr>
      <w:r>
        <w:t xml:space="preserve">Hindi and Malayalam </w:t>
      </w:r>
    </w:p>
    <w:p w:rsidR="008517F6" w:rsidRDefault="008517F6" w:rsidP="00C431A9">
      <w:pPr>
        <w:pBdr>
          <w:bottom w:val="single" w:sz="12" w:space="1" w:color="auto"/>
        </w:pBdr>
      </w:pPr>
    </w:p>
    <w:p w:rsidR="008517F6" w:rsidRDefault="008517F6" w:rsidP="00C431A9"/>
    <w:p w:rsidR="008517F6" w:rsidRDefault="008517F6" w:rsidP="00C431A9">
      <w:r>
        <w:t>Date: 15/09/2015</w:t>
      </w:r>
      <w:r>
        <w:tab/>
      </w:r>
      <w:r>
        <w:tab/>
      </w:r>
      <w:r>
        <w:tab/>
      </w:r>
      <w:r>
        <w:tab/>
      </w:r>
      <w:r>
        <w:tab/>
      </w:r>
      <w:r>
        <w:tab/>
      </w:r>
      <w:r>
        <w:tab/>
      </w:r>
      <w:r>
        <w:tab/>
      </w:r>
      <w:r>
        <w:tab/>
      </w:r>
    </w:p>
    <w:p w:rsidR="008517F6" w:rsidRDefault="008517F6" w:rsidP="00C431A9">
      <w:r>
        <w:t>Place: Malapallipuram                                                                                 Yours truly,</w:t>
      </w:r>
      <w:r>
        <w:tab/>
      </w:r>
      <w:r>
        <w:tab/>
      </w:r>
      <w:r>
        <w:tab/>
      </w:r>
      <w:r>
        <w:tab/>
      </w:r>
      <w:r>
        <w:tab/>
      </w:r>
      <w:r>
        <w:tab/>
      </w:r>
      <w:r>
        <w:tab/>
      </w:r>
      <w:r>
        <w:tab/>
      </w:r>
    </w:p>
    <w:p w:rsidR="008517F6" w:rsidRDefault="008517F6" w:rsidP="00C431A9">
      <w:r>
        <w:tab/>
      </w:r>
      <w:r>
        <w:tab/>
      </w:r>
      <w:r>
        <w:tab/>
      </w:r>
      <w:r>
        <w:tab/>
      </w:r>
      <w:r>
        <w:tab/>
      </w:r>
      <w:r>
        <w:tab/>
      </w:r>
      <w:r>
        <w:tab/>
        <w:t xml:space="preserve">                               </w:t>
      </w:r>
    </w:p>
    <w:p w:rsidR="008517F6" w:rsidRDefault="008517F6" w:rsidP="00C431A9">
      <w:r>
        <w:t xml:space="preserve">                                                                                                                     Alfred Joseph</w:t>
      </w:r>
    </w:p>
    <w:p w:rsidR="008517F6" w:rsidRDefault="008517F6" w:rsidP="00C431A9"/>
    <w:p w:rsidR="008517F6" w:rsidRDefault="008517F6" w:rsidP="00C431A9"/>
    <w:p w:rsidR="008517F6" w:rsidRDefault="008517F6" w:rsidP="00C431A9"/>
    <w:p w:rsidR="008517F6" w:rsidRDefault="008517F6" w:rsidP="00C431A9"/>
    <w:p w:rsidR="008517F6" w:rsidRDefault="008517F6" w:rsidP="00C431A9"/>
    <w:p w:rsidR="008517F6" w:rsidRDefault="008517F6" w:rsidP="00C431A9"/>
    <w:p w:rsidR="008517F6" w:rsidRDefault="008517F6" w:rsidP="00C431A9"/>
    <w:p w:rsidR="008517F6" w:rsidRDefault="008517F6" w:rsidP="00C431A9">
      <w:r>
        <w:tab/>
      </w:r>
      <w:r>
        <w:tab/>
      </w:r>
      <w:r>
        <w:tab/>
      </w:r>
      <w:r>
        <w:tab/>
      </w:r>
      <w:r>
        <w:tab/>
      </w:r>
      <w:r>
        <w:tab/>
      </w:r>
      <w:r>
        <w:tab/>
      </w:r>
    </w:p>
    <w:p w:rsidR="008517F6" w:rsidRDefault="008517F6"/>
    <w:sectPr w:rsidR="008517F6" w:rsidSect="00D27155">
      <w:pgSz w:w="12240" w:h="15840"/>
      <w:pgMar w:top="1080" w:right="162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540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565364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7B5124B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31A9"/>
    <w:rsid w:val="000B3A38"/>
    <w:rsid w:val="001142F5"/>
    <w:rsid w:val="00134084"/>
    <w:rsid w:val="0015781A"/>
    <w:rsid w:val="00607005"/>
    <w:rsid w:val="00685479"/>
    <w:rsid w:val="007E32A9"/>
    <w:rsid w:val="008517F6"/>
    <w:rsid w:val="009F66A0"/>
    <w:rsid w:val="00AE2B33"/>
    <w:rsid w:val="00AF676C"/>
    <w:rsid w:val="00C049B4"/>
    <w:rsid w:val="00C431A9"/>
    <w:rsid w:val="00C81F44"/>
    <w:rsid w:val="00D27155"/>
    <w:rsid w:val="00E33B9C"/>
    <w:rsid w:val="00E75AED"/>
    <w:rsid w:val="00EE3F48"/>
    <w:rsid w:val="00FD403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A9"/>
    <w:rPr>
      <w:rFonts w:ascii="Times New Roman" w:eastAsia="Times New Roman" w:hAnsi="Times New Roman"/>
      <w:sz w:val="24"/>
      <w:szCs w:val="24"/>
    </w:rPr>
  </w:style>
  <w:style w:type="paragraph" w:styleId="Heading1">
    <w:name w:val="heading 1"/>
    <w:basedOn w:val="Normal"/>
    <w:next w:val="Normal"/>
    <w:link w:val="Heading1Char"/>
    <w:uiPriority w:val="99"/>
    <w:qFormat/>
    <w:rsid w:val="00C431A9"/>
    <w:pPr>
      <w:keepNext/>
      <w:outlineLvl w:val="0"/>
    </w:pPr>
    <w:rPr>
      <w:u w:val="single"/>
    </w:rPr>
  </w:style>
  <w:style w:type="paragraph" w:styleId="Heading2">
    <w:name w:val="heading 2"/>
    <w:basedOn w:val="Normal"/>
    <w:next w:val="Normal"/>
    <w:link w:val="Heading2Char"/>
    <w:uiPriority w:val="99"/>
    <w:qFormat/>
    <w:rsid w:val="00C431A9"/>
    <w:pPr>
      <w:keepNext/>
      <w:outlineLvl w:val="1"/>
    </w:pPr>
    <w:rPr>
      <w:sz w:val="28"/>
    </w:rPr>
  </w:style>
  <w:style w:type="paragraph" w:styleId="Heading3">
    <w:name w:val="heading 3"/>
    <w:basedOn w:val="Normal"/>
    <w:next w:val="Normal"/>
    <w:link w:val="Heading3Char"/>
    <w:uiPriority w:val="99"/>
    <w:qFormat/>
    <w:rsid w:val="00C431A9"/>
    <w:pPr>
      <w:keepNext/>
      <w:outlineLvl w:val="2"/>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31A9"/>
    <w:rPr>
      <w:rFonts w:ascii="Times New Roman" w:hAnsi="Times New Roman" w:cs="Times New Roman"/>
      <w:sz w:val="24"/>
      <w:szCs w:val="24"/>
      <w:u w:val="single"/>
    </w:rPr>
  </w:style>
  <w:style w:type="character" w:customStyle="1" w:styleId="Heading2Char">
    <w:name w:val="Heading 2 Char"/>
    <w:basedOn w:val="DefaultParagraphFont"/>
    <w:link w:val="Heading2"/>
    <w:uiPriority w:val="99"/>
    <w:locked/>
    <w:rsid w:val="00C431A9"/>
    <w:rPr>
      <w:rFonts w:ascii="Times New Roman" w:hAnsi="Times New Roman" w:cs="Times New Roman"/>
      <w:sz w:val="24"/>
      <w:szCs w:val="24"/>
    </w:rPr>
  </w:style>
  <w:style w:type="character" w:customStyle="1" w:styleId="Heading3Char">
    <w:name w:val="Heading 3 Char"/>
    <w:basedOn w:val="DefaultParagraphFont"/>
    <w:link w:val="Heading3"/>
    <w:uiPriority w:val="99"/>
    <w:locked/>
    <w:rsid w:val="00C431A9"/>
    <w:rPr>
      <w:rFonts w:ascii="Times New Roman" w:hAnsi="Times New Roman" w:cs="Times New Roman"/>
      <w:b/>
      <w:sz w:val="24"/>
      <w:szCs w:val="24"/>
    </w:rPr>
  </w:style>
  <w:style w:type="character" w:styleId="Hyperlink">
    <w:name w:val="Hyperlink"/>
    <w:basedOn w:val="DefaultParagraphFont"/>
    <w:uiPriority w:val="99"/>
    <w:rsid w:val="00C431A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fredkj@rediff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260</Words>
  <Characters>1487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Alfred Joseph</dc:title>
  <dc:subject/>
  <dc:creator>PRABA</dc:creator>
  <cp:keywords/>
  <dc:description/>
  <cp:lastModifiedBy>babu</cp:lastModifiedBy>
  <cp:revision>2</cp:revision>
  <dcterms:created xsi:type="dcterms:W3CDTF">2015-12-26T13:57:00Z</dcterms:created>
  <dcterms:modified xsi:type="dcterms:W3CDTF">2015-12-26T13:57:00Z</dcterms:modified>
</cp:coreProperties>
</file>