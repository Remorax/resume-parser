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1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70" w:type="dxa"/>
          <w:right w:w="170" w:type="dxa"/>
        </w:tblCellMar>
        <w:tblLook w:val="0000"/>
      </w:tblPr>
      <w:tblGrid>
        <w:gridCol w:w="3590"/>
        <w:gridCol w:w="7020"/>
      </w:tblGrid>
      <w:tr w:rsidR="004F75A2">
        <w:trPr>
          <w:cantSplit/>
          <w:trHeight w:val="12415"/>
        </w:trPr>
        <w:tc>
          <w:tcPr>
            <w:tcW w:w="3590" w:type="dxa"/>
            <w:shd w:val="pct10" w:color="auto" w:fill="auto"/>
          </w:tcPr>
          <w:p w:rsidR="004F75A2" w:rsidRPr="00640468" w:rsidRDefault="004F75A2" w:rsidP="00FD4457">
            <w:pPr>
              <w:pStyle w:val="Nome"/>
              <w:framePr w:hSpace="187" w:vSpace="864" w:wrap="auto" w:vAnchor="page" w:hAnchor="page" w:x="999" w:y="1"/>
              <w:ind w:left="0" w:firstLine="0"/>
              <w:jc w:val="both"/>
              <w:rPr>
                <w:smallCaps/>
                <w:sz w:val="24"/>
                <w:szCs w:val="24"/>
              </w:rPr>
            </w:pPr>
          </w:p>
          <w:p w:rsidR="004F75A2" w:rsidRDefault="004F75A2" w:rsidP="00FD4457">
            <w:pPr>
              <w:pStyle w:val="Nome"/>
              <w:framePr w:hSpace="187" w:vSpace="864" w:wrap="auto" w:vAnchor="page" w:hAnchor="page" w:x="999" w:y="1"/>
              <w:ind w:left="0" w:firstLine="0"/>
              <w:rPr>
                <w:smallCaps/>
                <w:sz w:val="24"/>
                <w:szCs w:val="24"/>
                <w:lang w:val="fr-FR"/>
              </w:rPr>
            </w:pPr>
          </w:p>
          <w:p w:rsidR="004F75A2" w:rsidRPr="00FD4457" w:rsidRDefault="004F75A2" w:rsidP="00FD4457">
            <w:pPr>
              <w:pStyle w:val="Nome"/>
              <w:framePr w:hSpace="187" w:vSpace="864" w:wrap="auto" w:vAnchor="page" w:hAnchor="page" w:x="999" w:y="1"/>
              <w:ind w:left="0" w:firstLine="0"/>
              <w:jc w:val="center"/>
              <w:rPr>
                <w:b w:val="0"/>
                <w:bCs w:val="0"/>
                <w:smallCaps/>
                <w:color w:val="000000"/>
                <w:sz w:val="32"/>
                <w:szCs w:val="32"/>
              </w:rPr>
            </w:pPr>
            <w:r w:rsidRPr="00FD4457">
              <w:rPr>
                <w:b w:val="0"/>
                <w:bCs w:val="0"/>
                <w:smallCaps/>
                <w:color w:val="000000"/>
                <w:sz w:val="32"/>
                <w:szCs w:val="32"/>
              </w:rPr>
              <w:t>RESUME</w:t>
            </w:r>
          </w:p>
          <w:p w:rsidR="004F75A2" w:rsidRPr="00640468" w:rsidRDefault="004F75A2" w:rsidP="00FD4457">
            <w:pPr>
              <w:pStyle w:val="Nome"/>
              <w:framePr w:hSpace="187" w:vSpace="864" w:wrap="auto" w:vAnchor="page" w:hAnchor="page" w:x="999" w:y="1"/>
              <w:ind w:left="0" w:firstLine="0"/>
              <w:jc w:val="center"/>
              <w:rPr>
                <w:b w:val="0"/>
                <w:bCs w:val="0"/>
                <w:smallCaps/>
                <w:sz w:val="24"/>
                <w:szCs w:val="24"/>
              </w:rPr>
            </w:pPr>
            <w:r w:rsidRPr="00640468">
              <w:rPr>
                <w:b w:val="0"/>
                <w:bCs w:val="0"/>
                <w:smallCaps/>
                <w:sz w:val="24"/>
                <w:szCs w:val="24"/>
              </w:rPr>
              <w:t>OF</w:t>
            </w:r>
          </w:p>
          <w:p w:rsidR="004F75A2" w:rsidRPr="00FD4457" w:rsidRDefault="004F75A2" w:rsidP="00FD4457">
            <w:pPr>
              <w:pStyle w:val="Nome"/>
              <w:framePr w:hSpace="187" w:vSpace="864" w:wrap="auto" w:vAnchor="page" w:hAnchor="page" w:x="999" w:y="1"/>
              <w:ind w:left="0" w:firstLine="0"/>
              <w:jc w:val="center"/>
              <w:rPr>
                <w:color w:val="000000"/>
                <w:sz w:val="32"/>
                <w:szCs w:val="32"/>
              </w:rPr>
            </w:pPr>
            <w:r w:rsidRPr="00FD4457">
              <w:rPr>
                <w:color w:val="000000"/>
                <w:sz w:val="32"/>
                <w:szCs w:val="32"/>
              </w:rPr>
              <w:t>RAGUVARAN.B</w:t>
            </w:r>
          </w:p>
          <w:p w:rsidR="004F75A2" w:rsidRPr="00640468" w:rsidRDefault="004F75A2" w:rsidP="00FD4457">
            <w:pPr>
              <w:framePr w:hSpace="187" w:vSpace="864" w:wrap="auto" w:vAnchor="page" w:hAnchor="page" w:x="999" w:y="1"/>
              <w:jc w:val="both"/>
              <w:rPr>
                <w:b/>
                <w:bCs/>
              </w:rPr>
            </w:pPr>
          </w:p>
          <w:p w:rsidR="004F75A2" w:rsidRPr="00FD4457" w:rsidRDefault="004F75A2" w:rsidP="00FD4457">
            <w:pPr>
              <w:framePr w:hSpace="187" w:vSpace="864" w:wrap="auto" w:vAnchor="page" w:hAnchor="page" w:x="999" w:y="1"/>
              <w:rPr>
                <w:b/>
                <w:bCs/>
                <w:color w:val="000000"/>
                <w:sz w:val="28"/>
                <w:szCs w:val="28"/>
              </w:rPr>
            </w:pPr>
            <w:r w:rsidRPr="00FD4457">
              <w:rPr>
                <w:b/>
                <w:bCs/>
                <w:color w:val="000000"/>
                <w:sz w:val="28"/>
                <w:szCs w:val="28"/>
              </w:rPr>
              <w:t>Present Address</w:t>
            </w:r>
          </w:p>
          <w:p w:rsidR="004F75A2" w:rsidRDefault="004F75A2" w:rsidP="00FD4457">
            <w:pPr>
              <w:framePr w:hSpace="187" w:vSpace="864" w:wrap="auto" w:vAnchor="page" w:hAnchor="page" w:x="999" w:y="1"/>
              <w:jc w:val="both"/>
            </w:pPr>
          </w:p>
          <w:p w:rsidR="004F75A2" w:rsidRDefault="004F75A2" w:rsidP="00FD4457">
            <w:pPr>
              <w:framePr w:hSpace="187" w:vSpace="864" w:wrap="auto" w:vAnchor="page" w:hAnchor="page" w:x="999" w:y="1"/>
              <w:jc w:val="both"/>
            </w:pPr>
            <w:r>
              <w:t>S/O.M.BHARATHAN</w:t>
            </w:r>
          </w:p>
          <w:p w:rsidR="004F75A2" w:rsidRDefault="004F75A2" w:rsidP="00FD4457">
            <w:pPr>
              <w:framePr w:hSpace="187" w:vSpace="864" w:wrap="auto" w:vAnchor="page" w:hAnchor="page" w:x="999" w:y="1"/>
              <w:jc w:val="both"/>
            </w:pPr>
            <w:r>
              <w:t>E47MANAGARATCY COLONY,ARULDHASS PURAM,THATHANERI</w:t>
            </w:r>
          </w:p>
          <w:p w:rsidR="004F75A2" w:rsidRDefault="004F75A2" w:rsidP="00FD4457">
            <w:pPr>
              <w:framePr w:hSpace="187" w:vSpace="864" w:wrap="auto" w:vAnchor="page" w:hAnchor="page" w:x="999" w:y="1"/>
              <w:jc w:val="both"/>
            </w:pPr>
            <w:r>
              <w:t>MADURAI-625018.</w:t>
            </w:r>
          </w:p>
          <w:p w:rsidR="004F75A2" w:rsidRDefault="004F75A2" w:rsidP="00FD4457">
            <w:pPr>
              <w:framePr w:hSpace="187" w:vSpace="864" w:wrap="auto" w:vAnchor="page" w:hAnchor="page" w:x="999" w:y="1"/>
            </w:pPr>
          </w:p>
          <w:p w:rsidR="004F75A2" w:rsidRPr="00FD4457" w:rsidRDefault="004F75A2" w:rsidP="00FD4457">
            <w:pPr>
              <w:framePr w:hSpace="187" w:vSpace="864" w:wrap="auto" w:vAnchor="page" w:hAnchor="page" w:x="999" w:y="1"/>
              <w:tabs>
                <w:tab w:val="left" w:pos="0"/>
                <w:tab w:val="left" w:pos="90"/>
              </w:tabs>
              <w:rPr>
                <w:b/>
                <w:bCs/>
                <w:color w:val="000000"/>
              </w:rPr>
            </w:pPr>
            <w:r w:rsidRPr="00FD4457">
              <w:rPr>
                <w:b/>
                <w:bCs/>
                <w:color w:val="000000"/>
                <w:sz w:val="28"/>
                <w:szCs w:val="28"/>
              </w:rPr>
              <w:t>Contact No</w:t>
            </w:r>
          </w:p>
          <w:p w:rsidR="004F75A2" w:rsidRDefault="004F75A2" w:rsidP="00FD4457">
            <w:pPr>
              <w:framePr w:hSpace="187" w:vSpace="864" w:wrap="auto" w:vAnchor="page" w:hAnchor="page" w:x="999" w:y="1"/>
              <w:tabs>
                <w:tab w:val="left" w:pos="0"/>
                <w:tab w:val="left" w:pos="90"/>
              </w:tabs>
              <w:rPr>
                <w:b/>
                <w:bCs/>
              </w:rPr>
            </w:pPr>
          </w:p>
          <w:p w:rsidR="004F75A2" w:rsidRDefault="004F75A2" w:rsidP="00FD4457">
            <w:pPr>
              <w:framePr w:hSpace="187" w:vSpace="864" w:wrap="auto" w:vAnchor="page" w:hAnchor="page" w:x="999" w:y="1"/>
            </w:pPr>
            <w:r>
              <w:t>8220010005/9600743347</w:t>
            </w:r>
          </w:p>
          <w:p w:rsidR="004F75A2" w:rsidRPr="00FD4457" w:rsidRDefault="004F75A2" w:rsidP="00FD4457">
            <w:pPr>
              <w:framePr w:hSpace="187" w:vSpace="864" w:wrap="auto" w:vAnchor="page" w:hAnchor="page" w:x="999" w:y="1"/>
              <w:tabs>
                <w:tab w:val="left" w:pos="0"/>
                <w:tab w:val="left" w:pos="90"/>
              </w:tabs>
              <w:rPr>
                <w:b/>
                <w:bCs/>
                <w:color w:val="000000"/>
              </w:rPr>
            </w:pPr>
          </w:p>
          <w:p w:rsidR="004F75A2" w:rsidRPr="00382547" w:rsidRDefault="004F75A2" w:rsidP="00FD4457">
            <w:pPr>
              <w:pStyle w:val="Style11ptBlueJustified"/>
              <w:framePr w:wrap="auto" w:hAnchor="page" w:x="999" w:y="1"/>
            </w:pPr>
            <w:r w:rsidRPr="00382547">
              <w:t>E-MailID</w:t>
            </w:r>
          </w:p>
          <w:p w:rsidR="004F75A2" w:rsidRPr="0096292E" w:rsidRDefault="004F75A2" w:rsidP="00FD4457">
            <w:pPr>
              <w:framePr w:hSpace="187" w:vSpace="864" w:wrap="auto" w:vAnchor="page" w:hAnchor="page" w:x="999" w:y="1"/>
              <w:jc w:val="both"/>
              <w:rPr>
                <w:sz w:val="20"/>
                <w:szCs w:val="20"/>
              </w:rPr>
            </w:pPr>
            <w:r>
              <w:t xml:space="preserve">         </w:t>
            </w:r>
            <w:r w:rsidRPr="0096292E">
              <w:rPr>
                <w:sz w:val="20"/>
                <w:szCs w:val="20"/>
              </w:rPr>
              <w:t>RAGUVARANB4@GMAIL.COM</w:t>
            </w:r>
          </w:p>
          <w:p w:rsidR="004F75A2" w:rsidRDefault="004F75A2" w:rsidP="00FD4457">
            <w:pPr>
              <w:framePr w:hSpace="187" w:vSpace="864" w:wrap="auto" w:vAnchor="page" w:hAnchor="page" w:x="999" w:y="1"/>
              <w:jc w:val="both"/>
              <w:rPr>
                <w:b/>
                <w:bCs/>
                <w:sz w:val="28"/>
                <w:szCs w:val="28"/>
              </w:rPr>
            </w:pPr>
          </w:p>
          <w:p w:rsidR="004F75A2" w:rsidRPr="00FD4457" w:rsidRDefault="004F75A2" w:rsidP="00FD4457">
            <w:pPr>
              <w:framePr w:hSpace="187" w:vSpace="864" w:wrap="auto" w:vAnchor="page" w:hAnchor="page" w:x="999" w:y="1"/>
              <w:jc w:val="both"/>
              <w:rPr>
                <w:b/>
                <w:bCs/>
                <w:color w:val="000000"/>
                <w:sz w:val="28"/>
                <w:szCs w:val="28"/>
              </w:rPr>
            </w:pPr>
            <w:r w:rsidRPr="00FD4457">
              <w:rPr>
                <w:b/>
                <w:bCs/>
                <w:color w:val="000000"/>
                <w:sz w:val="28"/>
                <w:szCs w:val="28"/>
              </w:rPr>
              <w:t>Personal Information</w:t>
            </w:r>
          </w:p>
          <w:p w:rsidR="004F75A2" w:rsidRDefault="004F75A2" w:rsidP="00FD4457">
            <w:pPr>
              <w:framePr w:hSpace="187" w:vSpace="864" w:wrap="auto" w:vAnchor="page" w:hAnchor="page" w:x="999" w:y="1"/>
              <w:jc w:val="both"/>
            </w:pPr>
          </w:p>
          <w:p w:rsidR="004F75A2" w:rsidRDefault="004F75A2" w:rsidP="00FD4457">
            <w:pPr>
              <w:framePr w:hSpace="187" w:vSpace="864" w:wrap="auto" w:vAnchor="page" w:hAnchor="page" w:x="999" w:y="1"/>
              <w:tabs>
                <w:tab w:val="left" w:pos="1620"/>
              </w:tabs>
              <w:jc w:val="both"/>
            </w:pPr>
            <w:r>
              <w:t>Date of Birth    :   03-03-1986</w:t>
            </w:r>
          </w:p>
          <w:p w:rsidR="004F75A2" w:rsidRDefault="004F75A2" w:rsidP="00FD4457">
            <w:pPr>
              <w:framePr w:hSpace="187" w:vSpace="864" w:wrap="auto" w:vAnchor="page" w:hAnchor="page" w:x="999" w:y="1"/>
              <w:tabs>
                <w:tab w:val="left" w:pos="1620"/>
              </w:tabs>
              <w:jc w:val="both"/>
            </w:pPr>
            <w:r>
              <w:t>Sex                 :   Male</w:t>
            </w:r>
          </w:p>
          <w:p w:rsidR="004F75A2" w:rsidRDefault="004F75A2" w:rsidP="00FD4457">
            <w:pPr>
              <w:framePr w:hSpace="187" w:vSpace="864" w:wrap="auto" w:vAnchor="page" w:hAnchor="page" w:x="999" w:y="1"/>
              <w:tabs>
                <w:tab w:val="left" w:pos="1470"/>
                <w:tab w:val="left" w:pos="1590"/>
                <w:tab w:val="left" w:pos="1620"/>
              </w:tabs>
              <w:jc w:val="both"/>
            </w:pPr>
            <w:r>
              <w:t>Nationality       :   Indian</w:t>
            </w:r>
          </w:p>
          <w:p w:rsidR="004F75A2" w:rsidRDefault="004F75A2" w:rsidP="00FD4457">
            <w:pPr>
              <w:framePr w:hSpace="187" w:vSpace="864" w:wrap="auto" w:vAnchor="page" w:hAnchor="page" w:x="999" w:y="1"/>
              <w:tabs>
                <w:tab w:val="left" w:pos="1545"/>
                <w:tab w:val="left" w:pos="1620"/>
              </w:tabs>
              <w:jc w:val="both"/>
            </w:pPr>
            <w:r>
              <w:t>Marital Status  :   Single</w:t>
            </w:r>
          </w:p>
          <w:p w:rsidR="004F75A2" w:rsidRDefault="004F75A2" w:rsidP="00FD4457">
            <w:pPr>
              <w:framePr w:hSpace="187" w:vSpace="864" w:wrap="auto" w:vAnchor="page" w:hAnchor="page" w:x="999" w:y="1"/>
              <w:tabs>
                <w:tab w:val="left" w:pos="1620"/>
              </w:tabs>
              <w:jc w:val="both"/>
            </w:pPr>
            <w:r>
              <w:t>Languages      :  Tamil, English</w:t>
            </w:r>
          </w:p>
          <w:p w:rsidR="004F75A2" w:rsidRDefault="004F75A2" w:rsidP="00FD4457">
            <w:pPr>
              <w:framePr w:hSpace="187" w:vSpace="864" w:wrap="auto" w:vAnchor="page" w:hAnchor="page" w:x="999" w:y="1"/>
              <w:tabs>
                <w:tab w:val="left" w:pos="1620"/>
              </w:tabs>
              <w:jc w:val="both"/>
            </w:pPr>
          </w:p>
          <w:p w:rsidR="004F75A2" w:rsidRDefault="004F75A2" w:rsidP="00FD4457">
            <w:pPr>
              <w:framePr w:hSpace="187" w:vSpace="864" w:wrap="auto" w:vAnchor="page" w:hAnchor="page" w:x="999" w:y="1"/>
              <w:jc w:val="both"/>
              <w:rPr>
                <w:b/>
                <w:bCs/>
              </w:rPr>
            </w:pPr>
          </w:p>
          <w:p w:rsidR="004F75A2" w:rsidRPr="00D969DC" w:rsidRDefault="004F75A2" w:rsidP="00FD4457">
            <w:pPr>
              <w:framePr w:hSpace="187" w:vSpace="864" w:wrap="auto" w:vAnchor="page" w:hAnchor="page" w:x="999" w:y="1"/>
              <w:jc w:val="both"/>
              <w:rPr>
                <w:color w:val="7030A0"/>
                <w:sz w:val="28"/>
                <w:szCs w:val="28"/>
              </w:rPr>
            </w:pPr>
            <w:r w:rsidRPr="00FD4457">
              <w:rPr>
                <w:color w:val="000000"/>
                <w:sz w:val="28"/>
                <w:szCs w:val="28"/>
              </w:rPr>
              <w:t>Extra Curricular Activities</w:t>
            </w:r>
            <w:r w:rsidRPr="00D969DC">
              <w:rPr>
                <w:color w:val="7030A0"/>
                <w:sz w:val="28"/>
                <w:szCs w:val="28"/>
              </w:rPr>
              <w:t>:</w:t>
            </w:r>
          </w:p>
          <w:p w:rsidR="004F75A2" w:rsidRDefault="004F75A2" w:rsidP="00FD4457">
            <w:pPr>
              <w:framePr w:hSpace="187" w:vSpace="864" w:wrap="auto" w:vAnchor="page" w:hAnchor="page" w:x="999" w:y="1"/>
              <w:jc w:val="both"/>
            </w:pPr>
          </w:p>
          <w:p w:rsidR="004F75A2" w:rsidRDefault="004F75A2" w:rsidP="00FD4457">
            <w:pPr>
              <w:framePr w:hSpace="187" w:vSpace="864" w:wrap="auto" w:vAnchor="page" w:hAnchor="page" w:x="999" w:y="1"/>
              <w:jc w:val="both"/>
            </w:pPr>
            <w:r>
              <w:t xml:space="preserve">      Ball-Badminton and volley Ball</w:t>
            </w:r>
          </w:p>
          <w:p w:rsidR="004F75A2" w:rsidRDefault="004F75A2" w:rsidP="00FD4457">
            <w:pPr>
              <w:framePr w:hSpace="187" w:vSpace="864" w:wrap="auto" w:vAnchor="page" w:hAnchor="page" w:x="999" w:y="1"/>
              <w:jc w:val="both"/>
            </w:pPr>
          </w:p>
          <w:p w:rsidR="004F75A2" w:rsidRDefault="004F75A2" w:rsidP="00FD4457">
            <w:pPr>
              <w:framePr w:hSpace="187" w:vSpace="864" w:wrap="auto" w:vAnchor="page" w:hAnchor="page" w:x="999" w:y="1"/>
              <w:jc w:val="both"/>
            </w:pPr>
          </w:p>
          <w:p w:rsidR="004F75A2" w:rsidRPr="00FD4457" w:rsidRDefault="004F75A2" w:rsidP="00DB42A6">
            <w:pPr>
              <w:pStyle w:val="PlainText"/>
              <w:framePr w:hSpace="187" w:vSpace="864" w:wrap="auto" w:vAnchor="page" w:hAnchor="page" w:x="999" w:y="1"/>
              <w:shd w:val="clear" w:color="auto" w:fill="FFFFFF"/>
              <w:tabs>
                <w:tab w:val="center" w:pos="4734"/>
                <w:tab w:val="right" w:pos="9468"/>
              </w:tabs>
              <w:jc w:val="both"/>
              <w:rPr>
                <w:rFonts w:ascii="Times New Roman" w:hAnsi="Times New Roman" w:cs="Times New Roman"/>
                <w:b/>
                <w:bCs/>
                <w:color w:val="000000"/>
                <w:sz w:val="28"/>
                <w:szCs w:val="28"/>
              </w:rPr>
            </w:pPr>
            <w:r w:rsidRPr="00FD4457">
              <w:rPr>
                <w:rFonts w:ascii="Times New Roman" w:hAnsi="Times New Roman" w:cs="Times New Roman"/>
                <w:b/>
                <w:bCs/>
                <w:color w:val="000000"/>
                <w:sz w:val="28"/>
                <w:szCs w:val="28"/>
              </w:rPr>
              <w:t>AdditionalQualification</w:t>
            </w:r>
          </w:p>
          <w:p w:rsidR="004F75A2" w:rsidRDefault="004F75A2" w:rsidP="00FD4457">
            <w:pPr>
              <w:pStyle w:val="BodyText2"/>
              <w:framePr w:wrap="auto" w:hAnchor="page" w:x="999" w:y="1"/>
              <w:rPr>
                <w:sz w:val="24"/>
                <w:szCs w:val="24"/>
              </w:rPr>
            </w:pPr>
          </w:p>
          <w:p w:rsidR="004F75A2" w:rsidRDefault="004F75A2" w:rsidP="00DB42A6">
            <w:pPr>
              <w:pStyle w:val="PlainText"/>
              <w:framePr w:hSpace="187" w:vSpace="864" w:wrap="auto" w:vAnchor="page" w:hAnchor="page" w:x="999" w:y="1"/>
              <w:numPr>
                <w:ilvl w:val="0"/>
                <w:numId w:val="3"/>
              </w:numPr>
              <w:shd w:val="clear" w:color="auto" w:fill="FFFFFF"/>
              <w:tabs>
                <w:tab w:val="center" w:pos="4734"/>
                <w:tab w:val="right" w:pos="9468"/>
              </w:tabs>
              <w:jc w:val="both"/>
              <w:rPr>
                <w:rFonts w:ascii="Times New Roman" w:hAnsi="Times New Roman" w:cs="Times New Roman"/>
                <w:b/>
                <w:bCs/>
                <w:sz w:val="24"/>
                <w:szCs w:val="24"/>
              </w:rPr>
            </w:pPr>
            <w:r>
              <w:rPr>
                <w:rFonts w:ascii="Times New Roman" w:hAnsi="Times New Roman" w:cs="Times New Roman"/>
                <w:b/>
                <w:bCs/>
                <w:sz w:val="24"/>
                <w:szCs w:val="24"/>
              </w:rPr>
              <w:t>Computer Basic</w:t>
            </w:r>
          </w:p>
          <w:p w:rsidR="004F75A2" w:rsidRPr="00DB42A6" w:rsidRDefault="004F75A2" w:rsidP="00DB42A6">
            <w:pPr>
              <w:pStyle w:val="PlainText"/>
              <w:framePr w:hSpace="187" w:vSpace="864" w:wrap="auto" w:vAnchor="page" w:hAnchor="page" w:x="999" w:y="1"/>
              <w:numPr>
                <w:ilvl w:val="0"/>
                <w:numId w:val="3"/>
              </w:numPr>
              <w:shd w:val="clear" w:color="auto" w:fill="FFFFFF"/>
              <w:tabs>
                <w:tab w:val="center" w:pos="4734"/>
                <w:tab w:val="right" w:pos="9468"/>
              </w:tabs>
              <w:jc w:val="both"/>
              <w:rPr>
                <w:rFonts w:ascii="Times New Roman" w:hAnsi="Times New Roman" w:cs="Times New Roman"/>
                <w:b/>
                <w:bCs/>
                <w:sz w:val="24"/>
                <w:szCs w:val="24"/>
              </w:rPr>
            </w:pPr>
            <w:r>
              <w:rPr>
                <w:rFonts w:ascii="Times New Roman" w:hAnsi="Times New Roman" w:cs="Times New Roman"/>
                <w:b/>
                <w:bCs/>
                <w:sz w:val="24"/>
                <w:szCs w:val="24"/>
              </w:rPr>
              <w:t xml:space="preserve">Windows </w:t>
            </w:r>
          </w:p>
          <w:p w:rsidR="004F75A2" w:rsidRDefault="004F75A2" w:rsidP="00DB42A6">
            <w:pPr>
              <w:pStyle w:val="PlainText"/>
              <w:framePr w:hSpace="187" w:vSpace="864" w:wrap="auto" w:vAnchor="page" w:hAnchor="page" w:x="999" w:y="1"/>
              <w:numPr>
                <w:ilvl w:val="0"/>
                <w:numId w:val="3"/>
              </w:numPr>
              <w:shd w:val="clear" w:color="auto" w:fill="FFFFFF"/>
              <w:tabs>
                <w:tab w:val="center" w:pos="4734"/>
                <w:tab w:val="right" w:pos="9468"/>
              </w:tabs>
              <w:jc w:val="both"/>
              <w:rPr>
                <w:rFonts w:ascii="Times New Roman" w:hAnsi="Times New Roman" w:cs="Times New Roman"/>
                <w:b/>
                <w:bCs/>
                <w:sz w:val="24"/>
                <w:szCs w:val="24"/>
              </w:rPr>
            </w:pPr>
            <w:r>
              <w:rPr>
                <w:rFonts w:ascii="Times New Roman" w:hAnsi="Times New Roman" w:cs="Times New Roman"/>
                <w:b/>
                <w:bCs/>
                <w:sz w:val="24"/>
                <w:szCs w:val="24"/>
              </w:rPr>
              <w:t xml:space="preserve">Internet </w:t>
            </w:r>
          </w:p>
          <w:p w:rsidR="004F75A2" w:rsidRDefault="004F75A2" w:rsidP="00FD4457">
            <w:pPr>
              <w:framePr w:hSpace="187" w:vSpace="864" w:wrap="auto" w:vAnchor="page" w:hAnchor="page" w:x="999" w:y="1"/>
              <w:jc w:val="both"/>
            </w:pPr>
          </w:p>
        </w:tc>
        <w:tc>
          <w:tcPr>
            <w:tcW w:w="7020" w:type="dxa"/>
          </w:tcPr>
          <w:p w:rsidR="004F75A2" w:rsidRPr="00382547" w:rsidRDefault="004F75A2" w:rsidP="00FD4457">
            <w:pPr>
              <w:pStyle w:val="Tit"/>
              <w:framePr w:wrap="auto" w:hAnchor="page" w:x="999" w:y="1"/>
            </w:pPr>
            <w:r w:rsidRPr="00382547">
              <w:t>Objective</w:t>
            </w:r>
            <w:bookmarkStart w:id="0" w:name="_GoBack"/>
            <w:bookmarkEnd w:id="0"/>
          </w:p>
          <w:p w:rsidR="004F75A2" w:rsidRDefault="004F75A2" w:rsidP="00FD4457">
            <w:pPr>
              <w:framePr w:hSpace="187" w:vSpace="864" w:wrap="auto" w:vAnchor="page" w:hAnchor="page" w:x="999" w:y="1"/>
              <w:tabs>
                <w:tab w:val="left" w:pos="612"/>
              </w:tabs>
              <w:spacing w:line="360" w:lineRule="auto"/>
            </w:pPr>
            <w:r>
              <w:t xml:space="preserve">                Pursue a successful career with challenging roles and responsibilities to harness my potential with utmost resourcefulness and dedication, with all time persistence of improvement that would prove to be beneficial for me as well as my employer.</w:t>
            </w:r>
          </w:p>
          <w:p w:rsidR="004F75A2" w:rsidRDefault="004F75A2" w:rsidP="00FD4457">
            <w:pPr>
              <w:framePr w:hSpace="187" w:vSpace="864" w:wrap="auto" w:vAnchor="page" w:hAnchor="page" w:x="999" w:y="1"/>
              <w:jc w:val="both"/>
            </w:pPr>
          </w:p>
          <w:p w:rsidR="004F75A2" w:rsidRPr="00382547" w:rsidRDefault="004F75A2" w:rsidP="00FD4457">
            <w:pPr>
              <w:pStyle w:val="Tit"/>
              <w:framePr w:wrap="auto" w:hAnchor="page" w:x="999" w:y="1"/>
            </w:pPr>
            <w:r w:rsidRPr="00382547">
              <w:t>Experience</w:t>
            </w:r>
          </w:p>
          <w:p w:rsidR="004F75A2" w:rsidRDefault="004F75A2" w:rsidP="001F0CFB">
            <w:pPr>
              <w:pStyle w:val="ListParagraph"/>
              <w:framePr w:hSpace="187" w:vSpace="864" w:wrap="auto" w:vAnchor="page" w:hAnchor="page" w:x="999" w:y="1"/>
              <w:ind w:left="360"/>
            </w:pPr>
          </w:p>
          <w:p w:rsidR="004F75A2" w:rsidRDefault="004F75A2" w:rsidP="001F0CFB">
            <w:pPr>
              <w:pStyle w:val="ListParagraph"/>
              <w:framePr w:hSpace="187" w:vSpace="864" w:wrap="auto" w:vAnchor="page" w:hAnchor="page" w:x="999" w:y="1"/>
              <w:numPr>
                <w:ilvl w:val="0"/>
                <w:numId w:val="7"/>
              </w:numPr>
            </w:pPr>
            <w:r>
              <w:t>SOLAIMALAI ENTERPRISES 2008 MAY TO 2008 OCTWORKING IN MARKETING EXCUTIVE CONSUMER GOODS SALES</w:t>
            </w:r>
          </w:p>
          <w:p w:rsidR="004F75A2" w:rsidRDefault="004F75A2" w:rsidP="001F0CFB">
            <w:pPr>
              <w:pStyle w:val="ListParagraph"/>
              <w:framePr w:hSpace="187" w:vSpace="864" w:wrap="auto" w:vAnchor="page" w:hAnchor="page" w:x="999" w:y="1"/>
              <w:ind w:left="360"/>
            </w:pPr>
          </w:p>
          <w:p w:rsidR="004F75A2" w:rsidRDefault="004F75A2" w:rsidP="001F0CFB">
            <w:pPr>
              <w:pStyle w:val="ListParagraph"/>
              <w:framePr w:hSpace="187" w:vSpace="864" w:wrap="auto" w:vAnchor="page" w:hAnchor="page" w:x="999" w:y="1"/>
              <w:numPr>
                <w:ilvl w:val="0"/>
                <w:numId w:val="7"/>
              </w:numPr>
            </w:pPr>
            <w:r>
              <w:t xml:space="preserve">HDFC BANK 2008 OCT TO 2013 JULY WORKING IN CASA TEAM  MANAGER </w:t>
            </w:r>
          </w:p>
          <w:p w:rsidR="004F75A2" w:rsidRDefault="004F75A2" w:rsidP="001F0CFB">
            <w:pPr>
              <w:pStyle w:val="ListParagraph"/>
              <w:framePr w:hSpace="187" w:vSpace="864" w:wrap="auto" w:vAnchor="page" w:hAnchor="page" w:x="999" w:y="1"/>
              <w:ind w:left="360"/>
            </w:pPr>
          </w:p>
          <w:p w:rsidR="004F75A2" w:rsidRDefault="004F75A2" w:rsidP="001F0CFB">
            <w:pPr>
              <w:pStyle w:val="ListParagraph"/>
              <w:framePr w:hSpace="187" w:vSpace="864" w:wrap="auto" w:vAnchor="page" w:hAnchor="page" w:x="999" w:y="1"/>
              <w:numPr>
                <w:ilvl w:val="0"/>
                <w:numId w:val="7"/>
              </w:numPr>
            </w:pPr>
            <w:r>
              <w:t>KOTAK MAHENDRA BANK 2013 JULY TO DILL DATE WORKING IN CASA ASSET MANAGER</w:t>
            </w:r>
          </w:p>
          <w:p w:rsidR="004F75A2" w:rsidRDefault="004F75A2" w:rsidP="001F0CFB">
            <w:pPr>
              <w:framePr w:hSpace="187" w:vSpace="864" w:wrap="auto" w:vAnchor="page" w:hAnchor="page" w:x="999" w:y="1"/>
              <w:ind w:left="420"/>
            </w:pPr>
          </w:p>
          <w:p w:rsidR="004F75A2" w:rsidRPr="00382547" w:rsidRDefault="004F75A2" w:rsidP="00FD4457">
            <w:pPr>
              <w:pStyle w:val="Tit"/>
              <w:framePr w:wrap="auto" w:hAnchor="page" w:x="999" w:y="1"/>
            </w:pPr>
            <w:r w:rsidRPr="00382547">
              <w:t>Major Strengths</w:t>
            </w:r>
          </w:p>
          <w:p w:rsidR="004F75A2" w:rsidRDefault="004F75A2" w:rsidP="00FD4457">
            <w:pPr>
              <w:framePr w:hSpace="187" w:vSpace="864" w:wrap="auto" w:vAnchor="page" w:hAnchor="page" w:x="999" w:y="1"/>
              <w:numPr>
                <w:ilvl w:val="0"/>
                <w:numId w:val="2"/>
              </w:numPr>
            </w:pPr>
            <w:r>
              <w:t>Smart Working Capability</w:t>
            </w:r>
          </w:p>
          <w:p w:rsidR="004F75A2" w:rsidRDefault="004F75A2" w:rsidP="00FD4457">
            <w:pPr>
              <w:framePr w:hSpace="187" w:vSpace="864" w:wrap="auto" w:vAnchor="page" w:hAnchor="page" w:x="999" w:y="1"/>
              <w:numPr>
                <w:ilvl w:val="0"/>
                <w:numId w:val="2"/>
              </w:numPr>
            </w:pPr>
            <w:r>
              <w:t>Work well in a team environment</w:t>
            </w:r>
          </w:p>
          <w:p w:rsidR="004F75A2" w:rsidRDefault="004F75A2" w:rsidP="00FD4457">
            <w:pPr>
              <w:framePr w:hSpace="187" w:vSpace="864" w:wrap="auto" w:vAnchor="page" w:hAnchor="page" w:x="999" w:y="1"/>
              <w:jc w:val="both"/>
            </w:pPr>
          </w:p>
          <w:p w:rsidR="004F75A2" w:rsidRPr="00382547" w:rsidRDefault="004F75A2" w:rsidP="00DB42A6">
            <w:pPr>
              <w:pStyle w:val="Tit"/>
              <w:framePr w:wrap="auto" w:hAnchor="page" w:x="999" w:y="1"/>
            </w:pPr>
            <w:r w:rsidRPr="00382547">
              <w:t>Academic Chronicle</w:t>
            </w:r>
          </w:p>
          <w:p w:rsidR="004F75A2" w:rsidRDefault="004F75A2" w:rsidP="00FD4457">
            <w:pPr>
              <w:pStyle w:val="BodyText"/>
              <w:framePr w:hSpace="187" w:vSpace="864" w:wrap="auto" w:vAnchor="page" w:hAnchor="page" w:x="999" w:y="1"/>
              <w:spacing w:line="240" w:lineRule="auto"/>
              <w:rPr>
                <w:sz w:val="24"/>
                <w:szCs w:val="24"/>
              </w:rPr>
            </w:pPr>
            <w:r>
              <w:rPr>
                <w:b/>
                <w:bCs/>
                <w:sz w:val="24"/>
                <w:szCs w:val="24"/>
              </w:rPr>
              <w:t>BBE</w:t>
            </w:r>
            <w:r>
              <w:rPr>
                <w:sz w:val="24"/>
                <w:szCs w:val="24"/>
              </w:rPr>
              <w:t>,: Graduated with</w:t>
            </w:r>
            <w:r>
              <w:rPr>
                <w:i/>
                <w:iCs/>
                <w:sz w:val="24"/>
                <w:szCs w:val="24"/>
              </w:rPr>
              <w:t xml:space="preserve">from(affiliated to MADURAI ARUL ANANDER COLLEGE) </w:t>
            </w:r>
            <w:r>
              <w:rPr>
                <w:sz w:val="24"/>
                <w:szCs w:val="24"/>
              </w:rPr>
              <w:t>Tamilnadu.</w:t>
            </w:r>
          </w:p>
          <w:p w:rsidR="004F75A2" w:rsidRDefault="004F75A2" w:rsidP="00FD4457">
            <w:pPr>
              <w:pStyle w:val="BodyText"/>
              <w:framePr w:hSpace="187" w:vSpace="864" w:wrap="auto" w:vAnchor="page" w:hAnchor="page" w:x="999" w:y="1"/>
              <w:spacing w:line="240" w:lineRule="auto"/>
              <w:rPr>
                <w:b/>
                <w:bCs/>
                <w:sz w:val="24"/>
                <w:szCs w:val="24"/>
              </w:rPr>
            </w:pPr>
          </w:p>
          <w:p w:rsidR="004F75A2" w:rsidRDefault="004F75A2" w:rsidP="00FD4457">
            <w:pPr>
              <w:framePr w:hSpace="187" w:vSpace="864" w:wrap="auto" w:vAnchor="page" w:hAnchor="page" w:x="999" w:y="1"/>
              <w:rPr>
                <w:i/>
                <w:iCs/>
              </w:rPr>
            </w:pPr>
            <w:r>
              <w:rPr>
                <w:b/>
                <w:bCs/>
              </w:rPr>
              <w:t>H.S.C</w:t>
            </w:r>
            <w:r>
              <w:t>, Passed out with from.T,V,K HIGH SEC SCHOOL thathaneri</w:t>
            </w:r>
            <w:r>
              <w:rPr>
                <w:i/>
                <w:iCs/>
              </w:rPr>
              <w:t>Madurai-18</w:t>
            </w:r>
          </w:p>
          <w:p w:rsidR="004F75A2" w:rsidRDefault="004F75A2" w:rsidP="00FD4457">
            <w:pPr>
              <w:framePr w:hSpace="187" w:vSpace="864" w:wrap="auto" w:vAnchor="page" w:hAnchor="page" w:x="999" w:y="1"/>
              <w:rPr>
                <w:i/>
                <w:iCs/>
              </w:rPr>
            </w:pPr>
          </w:p>
          <w:p w:rsidR="004F75A2" w:rsidRDefault="004F75A2" w:rsidP="00FD4457">
            <w:pPr>
              <w:framePr w:hSpace="187" w:vSpace="864" w:wrap="auto" w:vAnchor="page" w:hAnchor="page" w:x="999" w:y="1"/>
              <w:rPr>
                <w:i/>
                <w:iCs/>
              </w:rPr>
            </w:pPr>
            <w:r>
              <w:rPr>
                <w:b/>
                <w:bCs/>
              </w:rPr>
              <w:t>S.S.L.C</w:t>
            </w:r>
            <w:r>
              <w:t>, Passed out with from.T,V,K HIGH SEC SCHOOL thathaneri</w:t>
            </w:r>
            <w:r>
              <w:rPr>
                <w:i/>
                <w:iCs/>
              </w:rPr>
              <w:t>Madurai-18</w:t>
            </w:r>
          </w:p>
          <w:p w:rsidR="004F75A2" w:rsidRPr="00A116BD" w:rsidRDefault="004F75A2" w:rsidP="00FD4457">
            <w:pPr>
              <w:framePr w:hSpace="187" w:vSpace="864" w:wrap="auto" w:vAnchor="page" w:hAnchor="page" w:x="999" w:y="1"/>
              <w:rPr>
                <w:i/>
                <w:iCs/>
              </w:rPr>
            </w:pPr>
          </w:p>
          <w:p w:rsidR="004F75A2" w:rsidRDefault="004F75A2" w:rsidP="00FD4457">
            <w:pPr>
              <w:framePr w:hSpace="187" w:vSpace="864" w:wrap="auto" w:vAnchor="page" w:hAnchor="page" w:x="999" w:y="1"/>
              <w:rPr>
                <w:i/>
                <w:iCs/>
              </w:rPr>
            </w:pPr>
            <w:r>
              <w:rPr>
                <w:i/>
                <w:iCs/>
              </w:rPr>
              <w:t>_______________________________________________________</w:t>
            </w:r>
          </w:p>
          <w:p w:rsidR="004F75A2" w:rsidRPr="00DB42A6" w:rsidRDefault="004F75A2" w:rsidP="00DB42A6">
            <w:pPr>
              <w:pStyle w:val="PlainText"/>
              <w:framePr w:hSpace="187" w:vSpace="864" w:wrap="auto" w:vAnchor="page" w:hAnchor="page" w:x="999" w:y="1"/>
              <w:shd w:val="clear" w:color="auto" w:fill="FFFFFF"/>
              <w:tabs>
                <w:tab w:val="left" w:pos="1627"/>
              </w:tabs>
              <w:jc w:val="both"/>
              <w:rPr>
                <w:rFonts w:ascii="Times New Roman" w:hAnsi="Times New Roman" w:cs="Times New Roman"/>
                <w:b/>
                <w:bCs/>
                <w:color w:val="000000"/>
                <w:sz w:val="28"/>
                <w:szCs w:val="28"/>
                <w:u w:val="single"/>
              </w:rPr>
            </w:pPr>
            <w:r w:rsidRPr="00DB42A6">
              <w:rPr>
                <w:rFonts w:ascii="Times New Roman" w:hAnsi="Times New Roman" w:cs="Times New Roman"/>
                <w:b/>
                <w:bCs/>
                <w:color w:val="000000"/>
                <w:sz w:val="28"/>
                <w:szCs w:val="28"/>
                <w:u w:val="single"/>
              </w:rPr>
              <w:t>Declaration</w:t>
            </w:r>
          </w:p>
          <w:p w:rsidR="004F75A2" w:rsidRDefault="004F75A2" w:rsidP="00DB42A6">
            <w:pPr>
              <w:pStyle w:val="PlainText"/>
              <w:framePr w:hSpace="187" w:vSpace="864" w:wrap="auto" w:vAnchor="page" w:hAnchor="page" w:x="999" w:y="1"/>
              <w:shd w:val="clear" w:color="auto" w:fill="FFFFFF"/>
              <w:tabs>
                <w:tab w:val="left" w:pos="1627"/>
              </w:tabs>
              <w:jc w:val="both"/>
              <w:rPr>
                <w:rFonts w:ascii="Times New Roman" w:hAnsi="Times New Roman" w:cs="Times New Roman"/>
                <w:b/>
                <w:bCs/>
                <w:sz w:val="24"/>
                <w:szCs w:val="24"/>
                <w:u w:val="single"/>
              </w:rPr>
            </w:pPr>
          </w:p>
          <w:p w:rsidR="004F75A2" w:rsidRDefault="004F75A2" w:rsidP="00DB42A6">
            <w:pPr>
              <w:framePr w:hSpace="187" w:vSpace="864" w:wrap="auto" w:vAnchor="page" w:hAnchor="page" w:x="999" w:y="1"/>
              <w:tabs>
                <w:tab w:val="left" w:pos="1620"/>
                <w:tab w:val="left" w:pos="1800"/>
              </w:tabs>
              <w:jc w:val="both"/>
            </w:pPr>
            <w:r>
              <w:tab/>
              <w:t>I hereby declare that all the data furnished above are true to  The best of my knowledge</w:t>
            </w:r>
          </w:p>
          <w:p w:rsidR="004F75A2" w:rsidRDefault="004F75A2" w:rsidP="00DB42A6">
            <w:pPr>
              <w:framePr w:hSpace="187" w:vSpace="864" w:wrap="auto" w:vAnchor="page" w:hAnchor="page" w:x="999" w:y="1"/>
              <w:tabs>
                <w:tab w:val="left" w:pos="1620"/>
                <w:tab w:val="left" w:pos="1800"/>
              </w:tabs>
              <w:jc w:val="both"/>
            </w:pPr>
          </w:p>
          <w:p w:rsidR="004F75A2" w:rsidRDefault="004F75A2" w:rsidP="00DB42A6">
            <w:pPr>
              <w:framePr w:hSpace="187" w:vSpace="864" w:wrap="auto" w:vAnchor="page" w:hAnchor="page" w:x="999" w:y="1"/>
              <w:rPr>
                <w:b/>
                <w:bCs/>
                <w:color w:val="7030A0"/>
                <w:sz w:val="28"/>
                <w:szCs w:val="28"/>
              </w:rPr>
            </w:pPr>
            <w:r>
              <w:tab/>
            </w:r>
            <w:r>
              <w:tab/>
            </w:r>
            <w:r>
              <w:tab/>
            </w:r>
            <w:r>
              <w:tab/>
            </w:r>
            <w:r>
              <w:tab/>
            </w:r>
            <w:r>
              <w:tab/>
            </w:r>
            <w:r>
              <w:tab/>
            </w:r>
            <w:r>
              <w:tab/>
            </w:r>
            <w:r>
              <w:tab/>
              <w:t xml:space="preserve">       </w:t>
            </w:r>
          </w:p>
          <w:p w:rsidR="004F75A2" w:rsidRPr="00DB42A6" w:rsidRDefault="004F75A2" w:rsidP="00DB42A6">
            <w:pPr>
              <w:framePr w:hSpace="187" w:vSpace="864" w:wrap="auto" w:vAnchor="page" w:hAnchor="page" w:x="999" w:y="1"/>
              <w:rPr>
                <w:b/>
                <w:bCs/>
                <w:color w:val="000000"/>
                <w:sz w:val="28"/>
                <w:szCs w:val="28"/>
              </w:rPr>
            </w:pPr>
            <w:r w:rsidRPr="009E0AEE">
              <w:rPr>
                <w:b/>
                <w:bCs/>
                <w:color w:val="7030A0"/>
                <w:sz w:val="28"/>
                <w:szCs w:val="28"/>
              </w:rPr>
              <w:t xml:space="preserve">                                                           </w:t>
            </w:r>
            <w:r w:rsidRPr="00DB42A6">
              <w:rPr>
                <w:b/>
                <w:bCs/>
                <w:color w:val="000000"/>
                <w:sz w:val="28"/>
                <w:szCs w:val="28"/>
              </w:rPr>
              <w:t xml:space="preserve">Yours truly   </w:t>
            </w:r>
          </w:p>
          <w:p w:rsidR="004F75A2" w:rsidRPr="009E0AEE" w:rsidRDefault="004F75A2" w:rsidP="00DB42A6">
            <w:pPr>
              <w:framePr w:hSpace="187" w:vSpace="864" w:wrap="auto" w:vAnchor="page" w:hAnchor="page" w:x="999" w:y="1"/>
              <w:rPr>
                <w:b/>
                <w:bCs/>
                <w:color w:val="7030A0"/>
                <w:sz w:val="28"/>
                <w:szCs w:val="28"/>
              </w:rPr>
            </w:pPr>
            <w:r w:rsidRPr="009E0AEE">
              <w:rPr>
                <w:b/>
                <w:bCs/>
                <w:color w:val="7030A0"/>
                <w:sz w:val="28"/>
                <w:szCs w:val="28"/>
              </w:rPr>
              <w:t xml:space="preserve">                                                                                                                           </w:t>
            </w:r>
          </w:p>
          <w:p w:rsidR="004F75A2" w:rsidRDefault="004F75A2" w:rsidP="00DB42A6">
            <w:pPr>
              <w:framePr w:hSpace="187" w:vSpace="864" w:wrap="auto" w:vAnchor="page" w:hAnchor="page" w:x="999" w:y="1"/>
              <w:tabs>
                <w:tab w:val="left" w:pos="334"/>
                <w:tab w:val="right" w:pos="9681"/>
              </w:tabs>
              <w:jc w:val="right"/>
            </w:pPr>
            <w:r>
              <w:t>Date:                                                       (  B.RAGUVARAN)</w:t>
            </w:r>
            <w:r>
              <w:tab/>
            </w:r>
          </w:p>
          <w:p w:rsidR="004F75A2" w:rsidRDefault="004F75A2" w:rsidP="00DB42A6">
            <w:pPr>
              <w:framePr w:hSpace="187" w:vSpace="864" w:wrap="auto" w:vAnchor="page" w:hAnchor="page" w:x="999" w:y="1"/>
              <w:tabs>
                <w:tab w:val="left" w:pos="347"/>
              </w:tabs>
            </w:pPr>
            <w:r>
              <w:t>Place:</w:t>
            </w:r>
          </w:p>
          <w:p w:rsidR="004F75A2" w:rsidRPr="00537033" w:rsidRDefault="004F75A2" w:rsidP="00DB42A6">
            <w:pPr>
              <w:framePr w:hSpace="187" w:vSpace="864" w:wrap="auto" w:vAnchor="page" w:hAnchor="page" w:x="999" w:y="1"/>
              <w:jc w:val="center"/>
              <w:rPr>
                <w:b/>
                <w:bCs/>
              </w:rPr>
            </w:pPr>
            <w:r>
              <w:tab/>
            </w:r>
            <w:r>
              <w:tab/>
            </w:r>
            <w:r>
              <w:tab/>
            </w:r>
            <w:r>
              <w:tab/>
            </w:r>
            <w:r>
              <w:tab/>
            </w:r>
            <w:r>
              <w:tab/>
            </w:r>
            <w:r>
              <w:tab/>
            </w:r>
            <w:r>
              <w:rPr>
                <w:b/>
                <w:bCs/>
              </w:rPr>
              <w:tab/>
            </w:r>
          </w:p>
          <w:p w:rsidR="004F75A2" w:rsidRDefault="004F75A2" w:rsidP="00FD4457">
            <w:pPr>
              <w:framePr w:hSpace="187" w:vSpace="864" w:wrap="auto" w:vAnchor="page" w:hAnchor="page" w:x="999" w:y="1"/>
            </w:pPr>
          </w:p>
        </w:tc>
      </w:tr>
    </w:tbl>
    <w:p w:rsidR="004F75A2" w:rsidRDefault="004F75A2" w:rsidP="00DB42A6">
      <w:pPr>
        <w:pStyle w:val="PlainText"/>
        <w:shd w:val="clear" w:color="auto" w:fill="FFFFFF"/>
        <w:tabs>
          <w:tab w:val="center" w:pos="4734"/>
          <w:tab w:val="right" w:pos="9468"/>
        </w:tabs>
        <w:jc w:val="both"/>
        <w:rPr>
          <w:rFonts w:ascii="Times New Roman" w:hAnsi="Times New Roman" w:cs="Times New Roman"/>
          <w:b/>
          <w:bCs/>
          <w:sz w:val="24"/>
          <w:szCs w:val="24"/>
        </w:rPr>
      </w:pPr>
    </w:p>
    <w:p w:rsidR="004F75A2" w:rsidRDefault="004F75A2">
      <w:pPr>
        <w:pStyle w:val="PlainText"/>
        <w:shd w:val="clear" w:color="auto" w:fill="FFFFFF"/>
        <w:tabs>
          <w:tab w:val="center" w:pos="4734"/>
          <w:tab w:val="right" w:pos="9468"/>
        </w:tabs>
        <w:jc w:val="both"/>
        <w:rPr>
          <w:rFonts w:ascii="Times New Roman" w:hAnsi="Times New Roman" w:cs="Times New Roman"/>
          <w:b/>
          <w:bCs/>
          <w:sz w:val="24"/>
          <w:szCs w:val="24"/>
        </w:rPr>
      </w:pPr>
    </w:p>
    <w:p w:rsidR="004F75A2" w:rsidRPr="00537033" w:rsidRDefault="004F75A2" w:rsidP="002127BA">
      <w:pPr>
        <w:jc w:val="center"/>
        <w:rPr>
          <w:b/>
          <w:bCs/>
        </w:rPr>
      </w:pPr>
    </w:p>
    <w:sectPr w:rsidR="004F75A2" w:rsidRPr="00537033" w:rsidSect="00D969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5A2" w:rsidRDefault="004F75A2" w:rsidP="00D969DC">
      <w:r>
        <w:separator/>
      </w:r>
    </w:p>
  </w:endnote>
  <w:endnote w:type="continuationSeparator" w:id="0">
    <w:p w:rsidR="004F75A2" w:rsidRDefault="004F75A2" w:rsidP="00D969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5A2" w:rsidRDefault="004F75A2" w:rsidP="00D969DC">
      <w:r>
        <w:separator/>
      </w:r>
    </w:p>
  </w:footnote>
  <w:footnote w:type="continuationSeparator" w:id="0">
    <w:p w:rsidR="004F75A2" w:rsidRDefault="004F75A2" w:rsidP="00D969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A77DE"/>
    <w:multiLevelType w:val="hybridMultilevel"/>
    <w:tmpl w:val="04C0804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49C138E2"/>
    <w:multiLevelType w:val="singleLevel"/>
    <w:tmpl w:val="9E1C00A0"/>
    <w:lvl w:ilvl="0">
      <w:start w:val="1"/>
      <w:numFmt w:val="bullet"/>
      <w:lvlText w:val=""/>
      <w:lvlJc w:val="left"/>
      <w:pPr>
        <w:tabs>
          <w:tab w:val="num" w:pos="720"/>
        </w:tabs>
        <w:ind w:left="720" w:hanging="360"/>
      </w:pPr>
      <w:rPr>
        <w:rFonts w:ascii="Symbol" w:hAnsi="Symbol" w:cs="Symbol" w:hint="default"/>
      </w:rPr>
    </w:lvl>
  </w:abstractNum>
  <w:abstractNum w:abstractNumId="2">
    <w:nsid w:val="558C2517"/>
    <w:multiLevelType w:val="hybridMultilevel"/>
    <w:tmpl w:val="14B0F7D0"/>
    <w:lvl w:ilvl="0" w:tplc="FFFFFFFF">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
    <w:nsid w:val="70A36E5B"/>
    <w:multiLevelType w:val="hybridMultilevel"/>
    <w:tmpl w:val="134465EA"/>
    <w:lvl w:ilvl="0" w:tplc="8898C534">
      <w:start w:val="5"/>
      <w:numFmt w:val="bullet"/>
      <w:lvlText w:val=""/>
      <w:lvlJc w:val="left"/>
      <w:pPr>
        <w:tabs>
          <w:tab w:val="num" w:pos="780"/>
        </w:tabs>
        <w:ind w:left="780" w:hanging="360"/>
      </w:pPr>
      <w:rPr>
        <w:rFonts w:ascii="Symbol" w:eastAsia="Times New Roman"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4">
    <w:nsid w:val="72AB51AF"/>
    <w:multiLevelType w:val="hybridMultilevel"/>
    <w:tmpl w:val="CF62904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781E5708"/>
    <w:multiLevelType w:val="hybridMultilevel"/>
    <w:tmpl w:val="48AC6CE8"/>
    <w:lvl w:ilvl="0" w:tplc="4009000B">
      <w:start w:val="1"/>
      <w:numFmt w:val="bullet"/>
      <w:lvlText w:val=""/>
      <w:lvlJc w:val="left"/>
      <w:pPr>
        <w:tabs>
          <w:tab w:val="num" w:pos="720"/>
        </w:tabs>
        <w:ind w:left="720" w:hanging="360"/>
      </w:pPr>
      <w:rPr>
        <w:rFonts w:ascii="Wingdings" w:hAnsi="Wingdings" w:cs="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cs="Wingdings" w:hint="default"/>
      </w:rPr>
    </w:lvl>
    <w:lvl w:ilvl="3" w:tplc="40090001">
      <w:start w:val="1"/>
      <w:numFmt w:val="bullet"/>
      <w:lvlText w:val=""/>
      <w:lvlJc w:val="left"/>
      <w:pPr>
        <w:tabs>
          <w:tab w:val="num" w:pos="2880"/>
        </w:tabs>
        <w:ind w:left="2880" w:hanging="360"/>
      </w:pPr>
      <w:rPr>
        <w:rFonts w:ascii="Symbol" w:hAnsi="Symbol" w:cs="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cs="Wingdings" w:hint="default"/>
      </w:rPr>
    </w:lvl>
    <w:lvl w:ilvl="6" w:tplc="40090001">
      <w:start w:val="1"/>
      <w:numFmt w:val="bullet"/>
      <w:lvlText w:val=""/>
      <w:lvlJc w:val="left"/>
      <w:pPr>
        <w:tabs>
          <w:tab w:val="num" w:pos="5040"/>
        </w:tabs>
        <w:ind w:left="5040" w:hanging="360"/>
      </w:pPr>
      <w:rPr>
        <w:rFonts w:ascii="Symbol" w:hAnsi="Symbol" w:cs="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cs="Wingdings" w:hint="default"/>
      </w:rPr>
    </w:lvl>
  </w:abstractNum>
  <w:abstractNum w:abstractNumId="6">
    <w:nsid w:val="7BE01827"/>
    <w:multiLevelType w:val="hybridMultilevel"/>
    <w:tmpl w:val="79E24B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0468"/>
    <w:rsid w:val="00095FA7"/>
    <w:rsid w:val="000D37D4"/>
    <w:rsid w:val="000D75B2"/>
    <w:rsid w:val="00190146"/>
    <w:rsid w:val="00193773"/>
    <w:rsid w:val="001B1B83"/>
    <w:rsid w:val="001C3558"/>
    <w:rsid w:val="001C42F4"/>
    <w:rsid w:val="001E65C9"/>
    <w:rsid w:val="001F0CFB"/>
    <w:rsid w:val="002127BA"/>
    <w:rsid w:val="002420E1"/>
    <w:rsid w:val="0028194B"/>
    <w:rsid w:val="002F5BCE"/>
    <w:rsid w:val="003245CD"/>
    <w:rsid w:val="00324BD1"/>
    <w:rsid w:val="003716B0"/>
    <w:rsid w:val="00375911"/>
    <w:rsid w:val="00382547"/>
    <w:rsid w:val="00394D17"/>
    <w:rsid w:val="00461BB8"/>
    <w:rsid w:val="004B73CB"/>
    <w:rsid w:val="004C1FC8"/>
    <w:rsid w:val="004E37C8"/>
    <w:rsid w:val="004F75A2"/>
    <w:rsid w:val="005328B4"/>
    <w:rsid w:val="00537033"/>
    <w:rsid w:val="005E3882"/>
    <w:rsid w:val="00640468"/>
    <w:rsid w:val="006D6160"/>
    <w:rsid w:val="006F62B4"/>
    <w:rsid w:val="00797138"/>
    <w:rsid w:val="007A1B87"/>
    <w:rsid w:val="007B5BC4"/>
    <w:rsid w:val="0082107E"/>
    <w:rsid w:val="00875084"/>
    <w:rsid w:val="00887CC4"/>
    <w:rsid w:val="008D7C6D"/>
    <w:rsid w:val="00911A5C"/>
    <w:rsid w:val="0096292E"/>
    <w:rsid w:val="009E0976"/>
    <w:rsid w:val="009E0AEE"/>
    <w:rsid w:val="00A116BD"/>
    <w:rsid w:val="00A151A1"/>
    <w:rsid w:val="00AE2FF4"/>
    <w:rsid w:val="00B473F2"/>
    <w:rsid w:val="00BD7E26"/>
    <w:rsid w:val="00C57E83"/>
    <w:rsid w:val="00C763B6"/>
    <w:rsid w:val="00D1294E"/>
    <w:rsid w:val="00D32C91"/>
    <w:rsid w:val="00D409DC"/>
    <w:rsid w:val="00D43C6B"/>
    <w:rsid w:val="00D74CEE"/>
    <w:rsid w:val="00D969DC"/>
    <w:rsid w:val="00DB42A6"/>
    <w:rsid w:val="00DF4E8C"/>
    <w:rsid w:val="00E04623"/>
    <w:rsid w:val="00E17514"/>
    <w:rsid w:val="00E2077D"/>
    <w:rsid w:val="00E26F44"/>
    <w:rsid w:val="00EC134C"/>
    <w:rsid w:val="00ED23F3"/>
    <w:rsid w:val="00FA0767"/>
    <w:rsid w:val="00FD445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ang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146"/>
    <w:rPr>
      <w:rFonts w:cs="Times New Roman"/>
      <w:sz w:val="24"/>
      <w:szCs w:val="24"/>
    </w:rPr>
  </w:style>
  <w:style w:type="paragraph" w:styleId="Heading1">
    <w:name w:val="heading 1"/>
    <w:basedOn w:val="Normal"/>
    <w:next w:val="Normal"/>
    <w:link w:val="Heading1Char"/>
    <w:uiPriority w:val="99"/>
    <w:qFormat/>
    <w:rsid w:val="00DF4E8C"/>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4E8C"/>
    <w:rPr>
      <w:rFonts w:ascii="Cambria" w:hAnsi="Cambria" w:cs="Cambria"/>
      <w:b/>
      <w:bCs/>
      <w:kern w:val="32"/>
      <w:sz w:val="32"/>
      <w:szCs w:val="32"/>
    </w:rPr>
  </w:style>
  <w:style w:type="paragraph" w:styleId="BodyText">
    <w:name w:val="Body Text"/>
    <w:basedOn w:val="Normal"/>
    <w:link w:val="BodyTextChar"/>
    <w:uiPriority w:val="99"/>
    <w:rsid w:val="00190146"/>
    <w:pPr>
      <w:spacing w:line="360" w:lineRule="auto"/>
      <w:jc w:val="both"/>
    </w:pPr>
    <w:rPr>
      <w:sz w:val="22"/>
      <w:szCs w:val="22"/>
    </w:rPr>
  </w:style>
  <w:style w:type="character" w:customStyle="1" w:styleId="BodyTextChar">
    <w:name w:val="Body Text Char"/>
    <w:basedOn w:val="DefaultParagraphFont"/>
    <w:link w:val="BodyText"/>
    <w:uiPriority w:val="99"/>
    <w:semiHidden/>
    <w:rsid w:val="008372D1"/>
    <w:rPr>
      <w:rFonts w:cs="Times New Roman"/>
      <w:sz w:val="24"/>
      <w:szCs w:val="24"/>
    </w:rPr>
  </w:style>
  <w:style w:type="paragraph" w:customStyle="1" w:styleId="Nome">
    <w:name w:val="Nome"/>
    <w:basedOn w:val="Normal"/>
    <w:uiPriority w:val="99"/>
    <w:rsid w:val="00190146"/>
    <w:pPr>
      <w:ind w:left="426" w:hanging="426"/>
    </w:pPr>
    <w:rPr>
      <w:b/>
      <w:bCs/>
      <w:sz w:val="28"/>
      <w:szCs w:val="28"/>
    </w:rPr>
  </w:style>
  <w:style w:type="paragraph" w:customStyle="1" w:styleId="Tit">
    <w:name w:val="Tit"/>
    <w:basedOn w:val="Normal"/>
    <w:autoRedefine/>
    <w:uiPriority w:val="99"/>
    <w:rsid w:val="00FD4457"/>
    <w:pPr>
      <w:framePr w:hSpace="187" w:vSpace="864" w:wrap="auto" w:vAnchor="page" w:hAnchor="margin" w:xAlign="center" w:y="1268"/>
      <w:pBdr>
        <w:bottom w:val="single" w:sz="6" w:space="2" w:color="auto"/>
      </w:pBdr>
      <w:shd w:val="pct5" w:color="auto" w:fill="auto"/>
      <w:spacing w:after="120"/>
      <w:ind w:left="851" w:hanging="851"/>
    </w:pPr>
    <w:rPr>
      <w:b/>
      <w:bCs/>
      <w:color w:val="000000"/>
      <w:sz w:val="28"/>
      <w:szCs w:val="28"/>
    </w:rPr>
  </w:style>
  <w:style w:type="paragraph" w:customStyle="1" w:styleId="Style11ptBlueJustified">
    <w:name w:val="Style 11 pt Blue Justified"/>
    <w:basedOn w:val="Normal"/>
    <w:autoRedefine/>
    <w:uiPriority w:val="99"/>
    <w:rsid w:val="00FD4457"/>
    <w:pPr>
      <w:framePr w:hSpace="187" w:vSpace="864" w:wrap="auto" w:vAnchor="page" w:hAnchor="margin" w:xAlign="center" w:y="1268"/>
      <w:jc w:val="both"/>
    </w:pPr>
    <w:rPr>
      <w:rFonts w:eastAsia="MS Mincho"/>
      <w:color w:val="000000"/>
      <w:sz w:val="28"/>
      <w:szCs w:val="28"/>
      <w:lang w:eastAsia="ja-JP"/>
    </w:rPr>
  </w:style>
  <w:style w:type="paragraph" w:styleId="PlainText">
    <w:name w:val="Plain Text"/>
    <w:basedOn w:val="Normal"/>
    <w:link w:val="PlainTextChar"/>
    <w:uiPriority w:val="99"/>
    <w:rsid w:val="00190146"/>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8372D1"/>
    <w:rPr>
      <w:rFonts w:ascii="Courier New" w:hAnsi="Courier New" w:cs="Courier New"/>
      <w:sz w:val="20"/>
      <w:szCs w:val="20"/>
    </w:rPr>
  </w:style>
  <w:style w:type="paragraph" w:styleId="BodyText2">
    <w:name w:val="Body Text 2"/>
    <w:basedOn w:val="Normal"/>
    <w:link w:val="BodyText2Char"/>
    <w:uiPriority w:val="99"/>
    <w:rsid w:val="00190146"/>
    <w:pPr>
      <w:framePr w:hSpace="187" w:vSpace="864" w:wrap="auto" w:vAnchor="page" w:hAnchor="margin" w:xAlign="center" w:y="1268"/>
      <w:jc w:val="both"/>
    </w:pPr>
    <w:rPr>
      <w:sz w:val="20"/>
      <w:szCs w:val="20"/>
    </w:rPr>
  </w:style>
  <w:style w:type="character" w:customStyle="1" w:styleId="BodyText2Char">
    <w:name w:val="Body Text 2 Char"/>
    <w:basedOn w:val="DefaultParagraphFont"/>
    <w:link w:val="BodyText2"/>
    <w:uiPriority w:val="99"/>
    <w:semiHidden/>
    <w:rsid w:val="008372D1"/>
    <w:rPr>
      <w:rFonts w:cs="Times New Roman"/>
      <w:sz w:val="24"/>
      <w:szCs w:val="24"/>
    </w:rPr>
  </w:style>
  <w:style w:type="paragraph" w:styleId="BodyText3">
    <w:name w:val="Body Text 3"/>
    <w:basedOn w:val="Normal"/>
    <w:link w:val="BodyText3Char"/>
    <w:uiPriority w:val="99"/>
    <w:rsid w:val="00190146"/>
    <w:pPr>
      <w:tabs>
        <w:tab w:val="left" w:pos="1620"/>
      </w:tabs>
      <w:jc w:val="both"/>
    </w:pPr>
    <w:rPr>
      <w:b/>
      <w:bCs/>
    </w:rPr>
  </w:style>
  <w:style w:type="character" w:customStyle="1" w:styleId="BodyText3Char">
    <w:name w:val="Body Text 3 Char"/>
    <w:basedOn w:val="DefaultParagraphFont"/>
    <w:link w:val="BodyText3"/>
    <w:uiPriority w:val="99"/>
    <w:semiHidden/>
    <w:rsid w:val="008372D1"/>
    <w:rPr>
      <w:rFonts w:cs="Times New Roman"/>
      <w:sz w:val="16"/>
      <w:szCs w:val="16"/>
    </w:rPr>
  </w:style>
  <w:style w:type="paragraph" w:styleId="Header">
    <w:name w:val="header"/>
    <w:basedOn w:val="Normal"/>
    <w:link w:val="HeaderChar"/>
    <w:uiPriority w:val="99"/>
    <w:rsid w:val="00D969DC"/>
    <w:pPr>
      <w:tabs>
        <w:tab w:val="center" w:pos="4680"/>
        <w:tab w:val="right" w:pos="9360"/>
      </w:tabs>
    </w:pPr>
  </w:style>
  <w:style w:type="character" w:customStyle="1" w:styleId="HeaderChar">
    <w:name w:val="Header Char"/>
    <w:basedOn w:val="DefaultParagraphFont"/>
    <w:link w:val="Header"/>
    <w:uiPriority w:val="99"/>
    <w:locked/>
    <w:rsid w:val="00D969DC"/>
    <w:rPr>
      <w:sz w:val="24"/>
      <w:szCs w:val="24"/>
    </w:rPr>
  </w:style>
  <w:style w:type="paragraph" w:styleId="Footer">
    <w:name w:val="footer"/>
    <w:basedOn w:val="Normal"/>
    <w:link w:val="FooterChar"/>
    <w:uiPriority w:val="99"/>
    <w:rsid w:val="00D969DC"/>
    <w:pPr>
      <w:tabs>
        <w:tab w:val="center" w:pos="4680"/>
        <w:tab w:val="right" w:pos="9360"/>
      </w:tabs>
    </w:pPr>
  </w:style>
  <w:style w:type="character" w:customStyle="1" w:styleId="FooterChar">
    <w:name w:val="Footer Char"/>
    <w:basedOn w:val="DefaultParagraphFont"/>
    <w:link w:val="Footer"/>
    <w:uiPriority w:val="99"/>
    <w:locked/>
    <w:rsid w:val="00D969DC"/>
    <w:rPr>
      <w:sz w:val="24"/>
      <w:szCs w:val="24"/>
    </w:rPr>
  </w:style>
  <w:style w:type="paragraph" w:styleId="Subtitle">
    <w:name w:val="Subtitle"/>
    <w:basedOn w:val="Normal"/>
    <w:next w:val="Normal"/>
    <w:link w:val="SubtitleChar"/>
    <w:uiPriority w:val="99"/>
    <w:qFormat/>
    <w:rsid w:val="009E0AEE"/>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locked/>
    <w:rsid w:val="009E0AEE"/>
    <w:rPr>
      <w:rFonts w:ascii="Cambria" w:hAnsi="Cambria" w:cs="Cambria"/>
      <w:sz w:val="24"/>
      <w:szCs w:val="24"/>
    </w:rPr>
  </w:style>
  <w:style w:type="paragraph" w:styleId="ListParagraph">
    <w:name w:val="List Paragraph"/>
    <w:basedOn w:val="Normal"/>
    <w:uiPriority w:val="99"/>
    <w:qFormat/>
    <w:rsid w:val="00A116B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2</Pages>
  <Words>270</Words>
  <Characters>1543</Characters>
  <Application>Microsoft Office Outlook</Application>
  <DocSecurity>0</DocSecurity>
  <Lines>0</Lines>
  <Paragraphs>0</Paragraphs>
  <ScaleCrop>false</ScaleCrop>
  <Company>india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indhu</dc:creator>
  <cp:keywords/>
  <dc:description/>
  <cp:lastModifiedBy>surya</cp:lastModifiedBy>
  <cp:revision>2</cp:revision>
  <cp:lastPrinted>2008-05-06T12:00:00Z</cp:lastPrinted>
  <dcterms:created xsi:type="dcterms:W3CDTF">2014-08-08T11:20:00Z</dcterms:created>
  <dcterms:modified xsi:type="dcterms:W3CDTF">2014-08-08T11:20:00Z</dcterms:modified>
</cp:coreProperties>
</file>