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44" w:rsidRPr="00C1763E" w:rsidRDefault="00FD5344" w:rsidP="008E6B57">
      <w:pPr>
        <w:pStyle w:val="Objective"/>
        <w:spacing w:before="0" w:after="0" w:line="240" w:lineRule="auto"/>
        <w:ind w:left="-780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45.5pt;margin-top:2.6pt;width:539.5pt;height:85.4pt;z-index:251658240;visibility:visible" filled="f" stroked="f">
            <v:textbox>
              <w:txbxContent>
                <w:p w:rsidR="00FD5344" w:rsidRDefault="00FD5344" w:rsidP="0052241A">
                  <w:pPr>
                    <w:pStyle w:val="Objective"/>
                    <w:spacing w:before="0" w:after="0" w:line="240" w:lineRule="auto"/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</w:pP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>Alok Kumar Kaushik</w:t>
                  </w: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ab/>
                  </w: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ab/>
                  </w: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ab/>
                  </w: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ab/>
                  </w:r>
                  <w:r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  <w:tab/>
                  </w:r>
                </w:p>
                <w:p w:rsidR="00FD5344" w:rsidRPr="008560E8" w:rsidRDefault="00FD5344" w:rsidP="008560E8">
                  <w:pPr>
                    <w:pStyle w:val="Objective"/>
                    <w:spacing w:before="0" w:after="0" w:line="240" w:lineRule="auto"/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40"/>
                      <w:szCs w:val="40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</w:rPr>
                    <w:t>Contact: 08010726900</w:t>
                  </w:r>
                </w:p>
                <w:p w:rsidR="00FD5344" w:rsidRDefault="00FD5344" w:rsidP="008560E8">
                  <w:pPr>
                    <w:pStyle w:val="Objective"/>
                    <w:spacing w:before="0" w:after="0" w:line="240" w:lineRule="auto"/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FD5344" w:rsidRPr="008560E8" w:rsidRDefault="00FD5344" w:rsidP="008560E8">
                  <w:pPr>
                    <w:pStyle w:val="Objective"/>
                    <w:spacing w:before="0" w:after="0" w:line="240" w:lineRule="auto"/>
                    <w:rPr>
                      <w:rFonts w:ascii="Palatino Linotype" w:hAnsi="Palatino Linotype" w:cs="Palatino Linotype"/>
                      <w:b/>
                      <w:bCs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</w:rPr>
                    <w:t>E-mail:</w:t>
                  </w:r>
                  <w:hyperlink r:id="rId7" w:history="1">
                    <w:r w:rsidRPr="00CA7D57">
                      <w:rPr>
                        <w:rStyle w:val="Hyperlink"/>
                        <w:rFonts w:ascii="Verdana" w:hAnsi="Verdana" w:cs="Verdana"/>
                        <w:sz w:val="18"/>
                        <w:szCs w:val="18"/>
                      </w:rPr>
                      <w:t>alok.kaushik143@gmail.com</w:t>
                    </w:r>
                  </w:hyperlink>
                </w:p>
                <w:p w:rsidR="00FD5344" w:rsidRPr="004B3FDF" w:rsidRDefault="00FD5344" w:rsidP="0052241A">
                  <w:pPr>
                    <w:pStyle w:val="BodyText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  <w:r w:rsidRPr="004B3FDF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</w:p>
                <w:p w:rsidR="00FD5344" w:rsidRPr="004B3FDF" w:rsidRDefault="00FD5344" w:rsidP="0052241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D5344" w:rsidRPr="00C1763E" w:rsidRDefault="00FD5344" w:rsidP="008E6B57">
      <w:pPr>
        <w:pStyle w:val="BodyText"/>
        <w:rPr>
          <w:sz w:val="24"/>
          <w:szCs w:val="24"/>
        </w:rPr>
      </w:pPr>
    </w:p>
    <w:p w:rsidR="00FD5344" w:rsidRPr="00C1763E" w:rsidRDefault="00FD5344" w:rsidP="008E6B57">
      <w:pPr>
        <w:pStyle w:val="BodyText"/>
        <w:rPr>
          <w:sz w:val="24"/>
          <w:szCs w:val="24"/>
        </w:rPr>
      </w:pPr>
    </w:p>
    <w:p w:rsidR="00FD5344" w:rsidRPr="00C1763E" w:rsidRDefault="00FD5344" w:rsidP="008E6B57">
      <w:pPr>
        <w:pStyle w:val="BodyText"/>
        <w:rPr>
          <w:sz w:val="24"/>
          <w:szCs w:val="24"/>
        </w:rPr>
      </w:pPr>
    </w:p>
    <w:p w:rsidR="00FD5344" w:rsidRPr="00C1763E" w:rsidRDefault="00FD5344" w:rsidP="008E6B57">
      <w:pPr>
        <w:pStyle w:val="BodyText"/>
        <w:rPr>
          <w:sz w:val="24"/>
          <w:szCs w:val="24"/>
        </w:rPr>
      </w:pPr>
      <w:r>
        <w:rPr>
          <w:noProof/>
        </w:rPr>
        <w:pict>
          <v:line id="Line 2" o:spid="_x0000_s1027" style="position:absolute;z-index:251657216;visibility:visible" from="-48.6pt,10.3pt" to="505.8pt,10.3pt" strokeweight="1.5pt"/>
        </w:pict>
      </w:r>
    </w:p>
    <w:tbl>
      <w:tblPr>
        <w:tblW w:w="10815" w:type="dxa"/>
        <w:tblInd w:w="-106" w:type="dxa"/>
        <w:tblLook w:val="0000"/>
      </w:tblPr>
      <w:tblGrid>
        <w:gridCol w:w="10815"/>
      </w:tblGrid>
      <w:tr w:rsidR="00FD5344" w:rsidRPr="00637201">
        <w:trPr>
          <w:trHeight w:val="443"/>
        </w:trPr>
        <w:tc>
          <w:tcPr>
            <w:tcW w:w="10815" w:type="dxa"/>
            <w:shd w:val="clear" w:color="auto" w:fill="FFFFFF"/>
          </w:tcPr>
          <w:p w:rsidR="00FD5344" w:rsidRPr="00637201" w:rsidRDefault="00FD5344" w:rsidP="008E6B57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Seeking Job in marketing research an organization which provides avenue for professional learning and will make good use of my marketing management skills.</w:t>
            </w:r>
          </w:p>
          <w:p w:rsidR="00FD5344" w:rsidRPr="00C1763E" w:rsidRDefault="00FD5344" w:rsidP="008E6B57">
            <w:pPr>
              <w:pStyle w:val="address"/>
              <w:tabs>
                <w:tab w:val="left" w:pos="7800"/>
              </w:tabs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2760"/>
              </w:tabs>
              <w:spacing w:after="0" w:line="24" w:lineRule="atLeast"/>
              <w:ind w:left="-108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Career Objective</w:t>
            </w:r>
          </w:p>
          <w:p w:rsidR="00FD5344" w:rsidRPr="00637201" w:rsidRDefault="00FD5344" w:rsidP="008E6B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To work in an environment which is challenging and help me utilize all my skills, and also provide me with a good learning and growth opportunities, in order to achieve a desired goal &amp; to accomplish the assigned task with a difference.</w:t>
            </w:r>
          </w:p>
          <w:p w:rsidR="00FD5344" w:rsidRPr="00637201" w:rsidRDefault="00FD5344" w:rsidP="008E6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3135"/>
              </w:tabs>
              <w:spacing w:after="0" w:line="24" w:lineRule="atLeast"/>
              <w:ind w:left="-108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Profile Snapshot</w:t>
            </w:r>
          </w:p>
          <w:p w:rsidR="00FD5344" w:rsidRPr="00637201" w:rsidRDefault="00FD5344" w:rsidP="008E6B57">
            <w:pPr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 xml:space="preserve">Proactive and result oriented professional completed </w:t>
            </w: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PGDM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 xml:space="preserve"> from Ajay Kumar Garg Institute of Management </w:t>
            </w: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specializing in Marketing &amp;Finance</w:t>
            </w:r>
          </w:p>
          <w:p w:rsidR="00FD5344" w:rsidRPr="00637201" w:rsidRDefault="00FD5344" w:rsidP="008E6B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A self motivating person always curious to learn.</w:t>
            </w:r>
          </w:p>
          <w:p w:rsidR="00FD5344" w:rsidRPr="00637201" w:rsidRDefault="00FD5344" w:rsidP="008E6B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Hardworking, confident and multitasking with sound analytical and decision making ability.</w:t>
            </w:r>
          </w:p>
          <w:p w:rsidR="00FD5344" w:rsidRPr="00637201" w:rsidRDefault="00FD5344" w:rsidP="008E6B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Good interpersonal skills,effective communicator and builds long lasting mutually beneficial relationships.</w:t>
            </w:r>
          </w:p>
          <w:p w:rsidR="00FD5344" w:rsidRPr="00637201" w:rsidRDefault="00FD5344" w:rsidP="008E6B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Have a good command over basic computer operations, MS-Office and Internet utilities.</w:t>
            </w:r>
          </w:p>
          <w:p w:rsidR="00FD5344" w:rsidRPr="00637201" w:rsidRDefault="00FD5344" w:rsidP="008E6B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spacing w:after="0" w:line="24" w:lineRule="atLeast"/>
              <w:ind w:left="-108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spacing w:after="0" w:line="24" w:lineRule="atLeast"/>
              <w:ind w:left="-108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spacing w:after="0" w:line="24" w:lineRule="atLeast"/>
              <w:ind w:left="-108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Educational Background</w:t>
            </w:r>
          </w:p>
          <w:p w:rsidR="00FD5344" w:rsidRPr="00637201" w:rsidRDefault="00FD5344" w:rsidP="008E6B57">
            <w:pPr>
              <w:spacing w:after="0"/>
              <w:ind w:left="252"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579" w:type="pct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87"/>
              <w:gridCol w:w="4680"/>
              <w:gridCol w:w="2430"/>
            </w:tblGrid>
            <w:tr w:rsidR="00FD5344" w:rsidRPr="00637201">
              <w:trPr>
                <w:trHeight w:val="910"/>
              </w:trPr>
              <w:tc>
                <w:tcPr>
                  <w:tcW w:w="1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4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ind w:hanging="122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 of Institution/Board/University</w:t>
                  </w:r>
                </w:p>
              </w:tc>
              <w:tc>
                <w:tcPr>
                  <w:tcW w:w="12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 of Passing</w:t>
                  </w:r>
                </w:p>
              </w:tc>
            </w:tr>
            <w:tr w:rsidR="00FD5344" w:rsidRPr="00637201">
              <w:trPr>
                <w:trHeight w:val="1432"/>
              </w:trPr>
              <w:tc>
                <w:tcPr>
                  <w:tcW w:w="1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PGDM</w:t>
                  </w:r>
                </w:p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Marketing(major)</w:t>
                  </w:r>
                </w:p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Finance(minor)</w:t>
                  </w:r>
                </w:p>
              </w:tc>
              <w:tc>
                <w:tcPr>
                  <w:tcW w:w="24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Ajay Kumar Garg Institute of Management , Ghaziabad</w:t>
                  </w:r>
                </w:p>
              </w:tc>
              <w:tc>
                <w:tcPr>
                  <w:tcW w:w="12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tabs>
                      <w:tab w:val="left" w:pos="288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2010-2012</w:t>
                  </w:r>
                </w:p>
              </w:tc>
            </w:tr>
            <w:tr w:rsidR="00FD5344" w:rsidRPr="00637201">
              <w:trPr>
                <w:trHeight w:val="523"/>
              </w:trPr>
              <w:tc>
                <w:tcPr>
                  <w:tcW w:w="1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Graduation (B.Sc.)</w:t>
                  </w:r>
                </w:p>
              </w:tc>
              <w:tc>
                <w:tcPr>
                  <w:tcW w:w="24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Gandhi Faiz E Aam College, Shahjahanpur</w:t>
                  </w:r>
                </w:p>
              </w:tc>
              <w:tc>
                <w:tcPr>
                  <w:tcW w:w="12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2005-2008</w:t>
                  </w:r>
                </w:p>
              </w:tc>
            </w:tr>
            <w:tr w:rsidR="00FD5344" w:rsidRPr="00637201">
              <w:trPr>
                <w:trHeight w:val="478"/>
              </w:trPr>
              <w:tc>
                <w:tcPr>
                  <w:tcW w:w="1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HSC(10+2)</w:t>
                  </w:r>
                </w:p>
              </w:tc>
              <w:tc>
                <w:tcPr>
                  <w:tcW w:w="24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Government Inter College, Shahjahanpur</w:t>
                  </w:r>
                </w:p>
              </w:tc>
              <w:tc>
                <w:tcPr>
                  <w:tcW w:w="12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2003-2005</w:t>
                  </w:r>
                </w:p>
              </w:tc>
            </w:tr>
            <w:tr w:rsidR="00FD5344" w:rsidRPr="00637201">
              <w:trPr>
                <w:trHeight w:val="703"/>
              </w:trPr>
              <w:tc>
                <w:tcPr>
                  <w:tcW w:w="13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SSC(10</w:t>
                  </w: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Pr="0063720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4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Government Inter College, Shahjahanpur</w:t>
                  </w:r>
                </w:p>
              </w:tc>
              <w:tc>
                <w:tcPr>
                  <w:tcW w:w="12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5344" w:rsidRPr="00637201" w:rsidRDefault="00FD5344" w:rsidP="008E6B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7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2002-2003</w:t>
                  </w:r>
                </w:p>
              </w:tc>
            </w:tr>
          </w:tbl>
          <w:p w:rsidR="00FD5344" w:rsidRPr="00637201" w:rsidRDefault="00FD5344" w:rsidP="008E6B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FD5344" w:rsidRPr="00637201" w:rsidRDefault="00FD5344" w:rsidP="00987614">
            <w:pPr>
              <w:tabs>
                <w:tab w:val="left" w:pos="3075"/>
                <w:tab w:val="right" w:pos="1059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5344" w:rsidRPr="00637201" w:rsidRDefault="00FD5344" w:rsidP="00987614">
            <w:pPr>
              <w:tabs>
                <w:tab w:val="left" w:pos="3075"/>
                <w:tab w:val="right" w:pos="1059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Experience</w:t>
            </w:r>
          </w:p>
          <w:p w:rsidR="00FD5344" w:rsidRPr="00637201" w:rsidRDefault="00FD5344" w:rsidP="008E6B57">
            <w:pPr>
              <w:tabs>
                <w:tab w:val="left" w:pos="3075"/>
                <w:tab w:val="right" w:pos="1059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5344" w:rsidRPr="00210FE3" w:rsidRDefault="00FD5344" w:rsidP="008E6B57">
            <w:pPr>
              <w:pStyle w:val="ListParagraph"/>
              <w:numPr>
                <w:ilvl w:val="0"/>
                <w:numId w:val="17"/>
              </w:numPr>
              <w:spacing w:before="240" w:line="168" w:lineRule="auto"/>
              <w:rPr>
                <w:b/>
                <w:bCs/>
                <w:sz w:val="24"/>
                <w:szCs w:val="24"/>
              </w:rPr>
            </w:pPr>
            <w:r w:rsidRPr="00210FE3">
              <w:rPr>
                <w:b/>
                <w:bCs/>
                <w:sz w:val="24"/>
                <w:szCs w:val="24"/>
              </w:rPr>
              <w:t xml:space="preserve">Organization- </w:t>
            </w:r>
            <w:r w:rsidRPr="00210FE3">
              <w:rPr>
                <w:sz w:val="24"/>
                <w:szCs w:val="24"/>
              </w:rPr>
              <w:t>Axis Bank Limited</w:t>
            </w:r>
          </w:p>
          <w:p w:rsidR="00FD5344" w:rsidRDefault="00FD5344" w:rsidP="008E6B57">
            <w:pPr>
              <w:pStyle w:val="ListParagraph"/>
              <w:numPr>
                <w:ilvl w:val="0"/>
                <w:numId w:val="17"/>
              </w:numPr>
              <w:spacing w:before="240" w:line="168" w:lineRule="auto"/>
              <w:rPr>
                <w:sz w:val="24"/>
                <w:szCs w:val="24"/>
              </w:rPr>
            </w:pPr>
            <w:r w:rsidRPr="00210FE3">
              <w:rPr>
                <w:b/>
                <w:bCs/>
                <w:sz w:val="24"/>
                <w:szCs w:val="24"/>
              </w:rPr>
              <w:t xml:space="preserve">Designation- </w:t>
            </w:r>
            <w:r w:rsidRPr="00210FE3">
              <w:rPr>
                <w:sz w:val="24"/>
                <w:szCs w:val="24"/>
              </w:rPr>
              <w:t>Business Development Executive</w:t>
            </w:r>
          </w:p>
          <w:p w:rsidR="00FD5344" w:rsidRDefault="00FD5344" w:rsidP="008E6B57">
            <w:pPr>
              <w:pStyle w:val="ListParagraph"/>
              <w:numPr>
                <w:ilvl w:val="0"/>
                <w:numId w:val="17"/>
              </w:numPr>
              <w:spacing w:before="240" w:line="168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Period-</w:t>
            </w:r>
            <w:r>
              <w:rPr>
                <w:sz w:val="24"/>
                <w:szCs w:val="24"/>
              </w:rPr>
              <w:t>May 2012 to Sep 2013</w:t>
            </w:r>
          </w:p>
          <w:p w:rsidR="00FD5344" w:rsidRPr="00637201" w:rsidRDefault="00FD5344" w:rsidP="00BA6766">
            <w:pPr>
              <w:tabs>
                <w:tab w:val="left" w:pos="3075"/>
                <w:tab w:val="right" w:pos="10599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5344" w:rsidRPr="00637201" w:rsidRDefault="00FD5344" w:rsidP="00D4042F">
            <w:pPr>
              <w:tabs>
                <w:tab w:val="left" w:pos="3075"/>
                <w:tab w:val="right" w:pos="10599"/>
              </w:tabs>
              <w:jc w:val="both"/>
              <w:rPr>
                <w:b/>
                <w:bC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KeyResponsibilities</w:t>
            </w:r>
          </w:p>
          <w:p w:rsidR="00FD5344" w:rsidRPr="009D1349" w:rsidRDefault="00FD5344" w:rsidP="009D1349">
            <w:pPr>
              <w:pStyle w:val="ListParagraph"/>
              <w:numPr>
                <w:ilvl w:val="0"/>
                <w:numId w:val="22"/>
              </w:numPr>
              <w:spacing w:before="240" w:line="168" w:lineRule="auto"/>
              <w:rPr>
                <w:sz w:val="24"/>
                <w:szCs w:val="24"/>
              </w:rPr>
            </w:pPr>
            <w:r w:rsidRPr="009D1349">
              <w:rPr>
                <w:sz w:val="24"/>
                <w:szCs w:val="24"/>
              </w:rPr>
              <w:t>To deal with current and savings bank accounts</w:t>
            </w:r>
          </w:p>
          <w:p w:rsidR="00FD5344" w:rsidRPr="009D1349" w:rsidRDefault="00FD5344" w:rsidP="009D1349">
            <w:pPr>
              <w:pStyle w:val="ListParagraph"/>
              <w:numPr>
                <w:ilvl w:val="0"/>
                <w:numId w:val="22"/>
              </w:numPr>
              <w:spacing w:before="240" w:line="168" w:lineRule="auto"/>
              <w:rPr>
                <w:sz w:val="24"/>
                <w:szCs w:val="24"/>
              </w:rPr>
            </w:pPr>
            <w:r w:rsidRPr="009D1349">
              <w:rPr>
                <w:sz w:val="24"/>
                <w:szCs w:val="24"/>
              </w:rPr>
              <w:t xml:space="preserve">To deal with the corporates like </w:t>
            </w:r>
            <w:r w:rsidRPr="009D1349">
              <w:rPr>
                <w:b/>
                <w:bCs/>
                <w:sz w:val="24"/>
                <w:szCs w:val="24"/>
              </w:rPr>
              <w:t xml:space="preserve">SOPRA ,MMR, BHARAT FORDGE,IRESLAB  </w:t>
            </w:r>
            <w:r w:rsidRPr="009D1349">
              <w:rPr>
                <w:sz w:val="24"/>
                <w:szCs w:val="24"/>
              </w:rPr>
              <w:t>etc.</w:t>
            </w:r>
          </w:p>
          <w:p w:rsidR="00FD5344" w:rsidRPr="009D1349" w:rsidRDefault="00FD5344" w:rsidP="009D1349">
            <w:pPr>
              <w:pStyle w:val="ListParagraph"/>
              <w:numPr>
                <w:ilvl w:val="0"/>
                <w:numId w:val="22"/>
              </w:numPr>
              <w:spacing w:before="240" w:line="168" w:lineRule="auto"/>
              <w:rPr>
                <w:sz w:val="24"/>
                <w:szCs w:val="24"/>
              </w:rPr>
            </w:pPr>
            <w:r w:rsidRPr="009D1349">
              <w:rPr>
                <w:sz w:val="24"/>
                <w:szCs w:val="24"/>
              </w:rPr>
              <w:t>Approach the customer for life and general insurance and also for the DMAT accounts</w:t>
            </w:r>
          </w:p>
          <w:p w:rsidR="00FD5344" w:rsidRPr="00637201" w:rsidRDefault="00FD5344" w:rsidP="00BA6766">
            <w:pPr>
              <w:spacing w:before="240" w:line="168" w:lineRule="auto"/>
              <w:rPr>
                <w:sz w:val="24"/>
                <w:szCs w:val="24"/>
              </w:rPr>
            </w:pPr>
          </w:p>
          <w:p w:rsidR="00FD5344" w:rsidRPr="00637201" w:rsidRDefault="00FD5344" w:rsidP="00BA6766">
            <w:pPr>
              <w:spacing w:before="240" w:line="168" w:lineRule="auto"/>
              <w:rPr>
                <w:sz w:val="24"/>
                <w:szCs w:val="24"/>
              </w:rPr>
            </w:pPr>
          </w:p>
          <w:p w:rsidR="00FD5344" w:rsidRPr="00637201" w:rsidRDefault="00FD5344" w:rsidP="008E6B57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Undertaken</w:t>
            </w:r>
          </w:p>
          <w:p w:rsidR="00FD5344" w:rsidRPr="00637201" w:rsidRDefault="00FD5344" w:rsidP="008E6B5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Summer Internship at BSNL at Ghaziabad.</w:t>
            </w:r>
          </w:p>
          <w:p w:rsidR="00FD5344" w:rsidRPr="00637201" w:rsidRDefault="00FD5344" w:rsidP="008E6B57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: Role of I.T. in Automobile sector</w:t>
            </w:r>
          </w:p>
          <w:p w:rsidR="00FD5344" w:rsidRPr="00637201" w:rsidRDefault="00FD5344" w:rsidP="008E6B57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Science project at atmospheric thundering.</w:t>
            </w:r>
          </w:p>
          <w:p w:rsidR="00FD5344" w:rsidRPr="00637201" w:rsidRDefault="00FD5344" w:rsidP="008E6B5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6641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shd w:val="clear" w:color="auto" w:fill="FFFFFF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6641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shd w:val="clear" w:color="auto" w:fill="FFFFFF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6641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shd w:val="clear" w:color="auto" w:fill="FFFFFF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shd w:val="clear" w:color="auto" w:fill="FFFFFF"/>
              </w:rPr>
              <w:t>Achievements</w:t>
            </w:r>
          </w:p>
          <w:p w:rsidR="00FD5344" w:rsidRPr="00637201" w:rsidRDefault="00FD5344" w:rsidP="008E6B57">
            <w:pPr>
              <w:shd w:val="clear" w:color="auto" w:fill="FFFFFF"/>
              <w:tabs>
                <w:tab w:val="left" w:pos="6641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  <w:shd w:val="clear" w:color="auto" w:fill="FFFFFF"/>
              </w:rPr>
            </w:pPr>
          </w:p>
          <w:p w:rsidR="00FD5344" w:rsidRPr="008560E8" w:rsidRDefault="00FD5344" w:rsidP="008E6B5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625"/>
              </w:tabs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in basic training program in mathematics organized by IIT Kanpur in collaboration with Department of Science and Technology, Government of India.</w:t>
            </w:r>
          </w:p>
          <w:p w:rsidR="00FD5344" w:rsidRPr="008560E8" w:rsidRDefault="00FD5344" w:rsidP="008E6B5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625"/>
              </w:tabs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state level cricket as an all rounder in Meerut.</w:t>
            </w:r>
          </w:p>
          <w:p w:rsidR="00FD5344" w:rsidRDefault="00FD5344" w:rsidP="008E6B5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625"/>
              </w:tabs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National Academy Of Sciences India Allahabad.</w:t>
            </w:r>
          </w:p>
          <w:p w:rsidR="00FD5344" w:rsidRPr="00C1763E" w:rsidRDefault="00FD5344" w:rsidP="008E6B5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625"/>
              </w:tabs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National Service Scheme as a coordinator .</w:t>
            </w:r>
          </w:p>
        </w:tc>
      </w:tr>
      <w:tr w:rsidR="00FD5344" w:rsidRPr="00637201">
        <w:trPr>
          <w:trHeight w:val="77"/>
        </w:trPr>
        <w:tc>
          <w:tcPr>
            <w:tcW w:w="10815" w:type="dxa"/>
            <w:shd w:val="clear" w:color="auto" w:fill="FFFFFF"/>
          </w:tcPr>
          <w:p w:rsidR="00FD5344" w:rsidRPr="00C1763E" w:rsidRDefault="00FD5344" w:rsidP="008E6B57">
            <w:pPr>
              <w:pStyle w:val="ListParagraph"/>
              <w:shd w:val="clear" w:color="auto" w:fill="FFFFFF"/>
              <w:spacing w:after="0"/>
              <w:ind w:left="0"/>
              <w:rPr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4100"/>
              </w:tabs>
              <w:spacing w:before="120" w:after="0" w:line="24" w:lineRule="atLeast"/>
              <w:ind w:left="36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4100"/>
              </w:tabs>
              <w:spacing w:before="120" w:after="0" w:line="24" w:lineRule="atLeast"/>
              <w:ind w:left="36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4100"/>
              </w:tabs>
              <w:spacing w:before="120" w:after="0" w:line="24" w:lineRule="atLeast"/>
              <w:ind w:left="36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4100"/>
              </w:tabs>
              <w:spacing w:before="120" w:after="0" w:line="24" w:lineRule="atLeast"/>
              <w:ind w:left="36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4100"/>
              </w:tabs>
              <w:spacing w:before="120" w:after="0" w:line="24" w:lineRule="atLeas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hobbies and interests</w:t>
            </w:r>
          </w:p>
          <w:p w:rsidR="00FD5344" w:rsidRPr="00637201" w:rsidRDefault="00FD5344" w:rsidP="008E6B57">
            <w:pPr>
              <w:shd w:val="clear" w:color="auto" w:fill="FFFFFF"/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4601A" w:rsidRDefault="00FD5344" w:rsidP="008E6B5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" w:lineRule="atLeast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64601A">
              <w:rPr>
                <w:sz w:val="24"/>
                <w:szCs w:val="24"/>
              </w:rPr>
              <w:t>Playing Cricket</w:t>
            </w:r>
            <w:r>
              <w:rPr>
                <w:sz w:val="24"/>
                <w:szCs w:val="24"/>
              </w:rPr>
              <w:t>, Listening music,Travelling,Internet browsing &amp; Interacting</w:t>
            </w:r>
            <w:r w:rsidRPr="0064601A">
              <w:rPr>
                <w:sz w:val="24"/>
                <w:szCs w:val="24"/>
              </w:rPr>
              <w:t xml:space="preserve"> with people</w:t>
            </w:r>
          </w:p>
          <w:p w:rsidR="00FD5344" w:rsidRPr="0064601A" w:rsidRDefault="00FD5344" w:rsidP="008E6B57">
            <w:pPr>
              <w:shd w:val="clear" w:color="auto" w:fill="FFFFFF"/>
              <w:spacing w:after="0" w:line="24" w:lineRule="atLeast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64601A">
              <w:rPr>
                <w:sz w:val="24"/>
                <w:szCs w:val="24"/>
              </w:rPr>
              <w:t>.</w:t>
            </w:r>
          </w:p>
          <w:p w:rsidR="00FD5344" w:rsidRPr="00637201" w:rsidRDefault="00FD5344" w:rsidP="008E6B57">
            <w:pPr>
              <w:rPr>
                <w:b/>
                <w:bCs/>
                <w:sz w:val="24"/>
                <w:szCs w:val="24"/>
              </w:rPr>
            </w:pPr>
          </w:p>
          <w:p w:rsidR="00FD5344" w:rsidRPr="0064601A" w:rsidRDefault="00FD5344" w:rsidP="008E6B57">
            <w:pPr>
              <w:rPr>
                <w:b/>
                <w:bCs/>
                <w:sz w:val="24"/>
                <w:szCs w:val="24"/>
              </w:rPr>
            </w:pPr>
            <w:r w:rsidRPr="00637201">
              <w:rPr>
                <w:b/>
                <w:bCs/>
                <w:sz w:val="24"/>
                <w:szCs w:val="24"/>
              </w:rPr>
              <w:t>COMPETENCIES</w:t>
            </w:r>
          </w:p>
          <w:p w:rsidR="00FD5344" w:rsidRPr="0064601A" w:rsidRDefault="00FD5344" w:rsidP="008E6B57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64601A">
              <w:rPr>
                <w:sz w:val="24"/>
                <w:szCs w:val="24"/>
              </w:rPr>
              <w:t>Communication &amp; Presentation skills</w:t>
            </w:r>
          </w:p>
          <w:p w:rsidR="00FD5344" w:rsidRPr="0064601A" w:rsidRDefault="00FD5344" w:rsidP="008E6B57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64601A">
              <w:rPr>
                <w:sz w:val="24"/>
                <w:szCs w:val="24"/>
              </w:rPr>
              <w:t>Commitment to any work assigned.</w:t>
            </w:r>
          </w:p>
          <w:p w:rsidR="00FD5344" w:rsidRPr="0064601A" w:rsidRDefault="00FD5344" w:rsidP="008E6B57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64601A">
              <w:rPr>
                <w:sz w:val="24"/>
                <w:szCs w:val="24"/>
              </w:rPr>
              <w:t>Ability to perform in any stress related situation.</w:t>
            </w:r>
          </w:p>
          <w:p w:rsidR="00FD5344" w:rsidRPr="004E73C9" w:rsidRDefault="00FD5344" w:rsidP="008E6B57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64601A">
              <w:rPr>
                <w:sz w:val="24"/>
                <w:szCs w:val="24"/>
              </w:rPr>
              <w:t>Creativity</w:t>
            </w:r>
          </w:p>
          <w:p w:rsidR="00FD5344" w:rsidRPr="00637201" w:rsidRDefault="00FD5344" w:rsidP="008E6B57">
            <w:pPr>
              <w:shd w:val="clear" w:color="auto" w:fill="FFFFFF"/>
              <w:tabs>
                <w:tab w:val="left" w:pos="3100"/>
              </w:tabs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3100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3100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  <w:p w:rsidR="00FD5344" w:rsidRPr="00637201" w:rsidRDefault="00FD5344" w:rsidP="008E6B57">
            <w:pPr>
              <w:shd w:val="clear" w:color="auto" w:fill="FFFFFF"/>
              <w:tabs>
                <w:tab w:val="left" w:pos="3100"/>
              </w:tabs>
              <w:spacing w:after="0" w:line="24" w:lineRule="atLeas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637201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Personal Particulars</w:t>
            </w:r>
          </w:p>
          <w:p w:rsidR="00FD5344" w:rsidRPr="00C1763E" w:rsidRDefault="00FD5344" w:rsidP="008E6B57">
            <w:pPr>
              <w:pStyle w:val="address"/>
              <w:shd w:val="clear" w:color="auto" w:fill="FFFFFF"/>
              <w:tabs>
                <w:tab w:val="left" w:pos="540"/>
              </w:tabs>
              <w:jc w:val="left"/>
              <w:rPr>
                <w:sz w:val="24"/>
                <w:szCs w:val="24"/>
              </w:rPr>
            </w:pPr>
          </w:p>
          <w:p w:rsidR="00FD5344" w:rsidRPr="00637201" w:rsidRDefault="00FD5344" w:rsidP="00C27BC2">
            <w:pPr>
              <w:shd w:val="clear" w:color="auto" w:fill="FFFFFF"/>
              <w:spacing w:line="240" w:lineRule="auto"/>
              <w:ind w:righ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Date of Birth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26SEP 1987</w:t>
            </w:r>
          </w:p>
          <w:p w:rsidR="00FD5344" w:rsidRPr="00637201" w:rsidRDefault="00FD5344" w:rsidP="008E6B57">
            <w:pPr>
              <w:shd w:val="clear" w:color="auto" w:fill="FFFFFF"/>
              <w:spacing w:line="240" w:lineRule="auto"/>
              <w:ind w:left="720" w:right="9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Mr. Pramod Kumar Kaushik</w:t>
            </w:r>
          </w:p>
          <w:p w:rsidR="00FD5344" w:rsidRPr="00637201" w:rsidRDefault="00FD5344" w:rsidP="008E6B57">
            <w:pPr>
              <w:shd w:val="clear" w:color="auto" w:fill="FFFFFF"/>
              <w:spacing w:line="240" w:lineRule="auto"/>
              <w:ind w:left="720" w:righ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 xml:space="preserve">            Nationality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India</w:t>
            </w:r>
          </w:p>
          <w:p w:rsidR="00FD5344" w:rsidRPr="00637201" w:rsidRDefault="00FD5344" w:rsidP="008E6B57">
            <w:pPr>
              <w:shd w:val="clear" w:color="auto" w:fill="FFFFFF"/>
              <w:spacing w:line="240" w:lineRule="auto"/>
              <w:ind w:left="720" w:righ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 xml:space="preserve">            Sex</w:t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7201">
              <w:rPr>
                <w:rFonts w:ascii="Times New Roman" w:hAnsi="Times New Roman" w:cs="Times New Roman"/>
                <w:sz w:val="24"/>
                <w:szCs w:val="24"/>
              </w:rPr>
              <w:tab/>
              <w:t>:          Male</w:t>
            </w:r>
          </w:p>
          <w:p w:rsidR="00FD5344" w:rsidRPr="00637201" w:rsidRDefault="00FD5344" w:rsidP="008E6B57">
            <w:pPr>
              <w:shd w:val="clear" w:color="auto" w:fill="FFFFFF"/>
              <w:tabs>
                <w:tab w:val="left" w:pos="720"/>
                <w:tab w:val="left" w:pos="1440"/>
                <w:tab w:val="left" w:pos="610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344" w:rsidRPr="00637201">
        <w:trPr>
          <w:trHeight w:val="77"/>
        </w:trPr>
        <w:tc>
          <w:tcPr>
            <w:tcW w:w="10815" w:type="dxa"/>
            <w:shd w:val="clear" w:color="auto" w:fill="FFFFFF"/>
          </w:tcPr>
          <w:p w:rsidR="00FD5344" w:rsidRPr="00C1763E" w:rsidRDefault="00FD5344" w:rsidP="008E6B57">
            <w:pPr>
              <w:pStyle w:val="ListParagraph"/>
              <w:shd w:val="clear" w:color="auto" w:fill="FFFFFF"/>
              <w:spacing w:after="0"/>
              <w:ind w:left="0"/>
              <w:rPr>
                <w:sz w:val="24"/>
                <w:szCs w:val="24"/>
              </w:rPr>
            </w:pPr>
          </w:p>
        </w:tc>
      </w:tr>
      <w:tr w:rsidR="00FD5344" w:rsidRPr="00637201">
        <w:trPr>
          <w:trHeight w:val="77"/>
        </w:trPr>
        <w:tc>
          <w:tcPr>
            <w:tcW w:w="10815" w:type="dxa"/>
            <w:shd w:val="clear" w:color="auto" w:fill="FFFFFF"/>
          </w:tcPr>
          <w:p w:rsidR="00FD5344" w:rsidRPr="00C1763E" w:rsidRDefault="00FD5344" w:rsidP="008E6B57">
            <w:pPr>
              <w:pStyle w:val="ListParagraph"/>
              <w:shd w:val="clear" w:color="auto" w:fill="FFFFFF"/>
              <w:spacing w:after="0"/>
              <w:ind w:left="0"/>
              <w:rPr>
                <w:sz w:val="24"/>
                <w:szCs w:val="24"/>
              </w:rPr>
            </w:pPr>
          </w:p>
        </w:tc>
      </w:tr>
    </w:tbl>
    <w:p w:rsidR="00FD5344" w:rsidRPr="00C1763E" w:rsidRDefault="00FD5344" w:rsidP="008E6B57">
      <w:pPr>
        <w:rPr>
          <w:rFonts w:ascii="Times New Roman" w:hAnsi="Times New Roman" w:cs="Times New Roman"/>
          <w:sz w:val="24"/>
          <w:szCs w:val="24"/>
        </w:rPr>
      </w:pPr>
      <w:r w:rsidRPr="00C1763E">
        <w:rPr>
          <w:rFonts w:ascii="Times New Roman" w:hAnsi="Times New Roman" w:cs="Times New Roman"/>
          <w:sz w:val="24"/>
          <w:szCs w:val="24"/>
        </w:rPr>
        <w:t>Place:</w:t>
      </w:r>
    </w:p>
    <w:p w:rsidR="00FD5344" w:rsidRPr="00C1763E" w:rsidRDefault="00FD5344" w:rsidP="008E6B57">
      <w:pPr>
        <w:rPr>
          <w:rFonts w:ascii="Times New Roman" w:hAnsi="Times New Roman" w:cs="Times New Roman"/>
          <w:sz w:val="24"/>
          <w:szCs w:val="24"/>
        </w:rPr>
      </w:pPr>
      <w:r w:rsidRPr="00C1763E">
        <w:rPr>
          <w:rFonts w:ascii="Times New Roman" w:hAnsi="Times New Roman" w:cs="Times New Roman"/>
          <w:sz w:val="24"/>
          <w:szCs w:val="24"/>
        </w:rPr>
        <w:t>Date:</w:t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 w:rsidRPr="00C176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(Alok Kumar Kaushik</w:t>
      </w:r>
      <w:r w:rsidRPr="00C1763E">
        <w:rPr>
          <w:rFonts w:ascii="Times New Roman" w:hAnsi="Times New Roman" w:cs="Times New Roman"/>
          <w:sz w:val="24"/>
          <w:szCs w:val="24"/>
        </w:rPr>
        <w:t>)</w:t>
      </w:r>
    </w:p>
    <w:sectPr w:rsidR="00FD5344" w:rsidRPr="00C1763E" w:rsidSect="00D545E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59" w:right="1238" w:bottom="994" w:left="1440" w:header="0" w:footer="0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44" w:rsidRDefault="00FD5344" w:rsidP="00586020">
      <w:pPr>
        <w:spacing w:after="0" w:line="240" w:lineRule="auto"/>
      </w:pPr>
      <w:r>
        <w:separator/>
      </w:r>
    </w:p>
  </w:endnote>
  <w:endnote w:type="continuationSeparator" w:id="0">
    <w:p w:rsidR="00FD5344" w:rsidRDefault="00FD5344" w:rsidP="0058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44" w:rsidRDefault="00FD5344">
    <w:pPr>
      <w:pStyle w:val="DocumentID-BL"/>
      <w:framePr w:wrap="auto"/>
      <w:ind w:right="360"/>
    </w:pPr>
    <w:r>
      <w:fldChar w:fldCharType="begin"/>
    </w:r>
    <w:r>
      <w:instrText xml:space="preserve"> KEYWORDS </w:instrText>
    </w:r>
    <w:r>
      <w:fldChar w:fldCharType="end"/>
    </w:r>
    <w:r>
      <w:fldChar w:fldCharType="begin"/>
    </w:r>
    <w:r>
      <w:instrText xml:space="preserve"> COMMENTS </w:instrText>
    </w:r>
    <w:r>
      <w:fldChar w:fldCharType="end"/>
    </w:r>
  </w:p>
  <w:p w:rsidR="00FD5344" w:rsidRDefault="00FD53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44" w:rsidRDefault="00FD5344">
    <w:pPr>
      <w:pStyle w:val="DocumentID-BL"/>
      <w:framePr w:wrap="auto"/>
    </w:pPr>
    <w:r>
      <w:fldChar w:fldCharType="begin"/>
    </w:r>
    <w:r>
      <w:instrText xml:space="preserve"> KEYWORDS </w:instrText>
    </w:r>
    <w:r>
      <w:fldChar w:fldCharType="end"/>
    </w:r>
    <w:r>
      <w:fldChar w:fldCharType="begin"/>
    </w:r>
    <w:r>
      <w:instrText xml:space="preserve"> COMMENTS </w:instrText>
    </w:r>
    <w:r>
      <w:fldChar w:fldCharType="end"/>
    </w:r>
  </w:p>
  <w:p w:rsidR="00FD5344" w:rsidRDefault="00FD53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44" w:rsidRDefault="00FD5344" w:rsidP="00586020">
      <w:pPr>
        <w:spacing w:after="0" w:line="240" w:lineRule="auto"/>
      </w:pPr>
      <w:r>
        <w:separator/>
      </w:r>
    </w:p>
  </w:footnote>
  <w:footnote w:type="continuationSeparator" w:id="0">
    <w:p w:rsidR="00FD5344" w:rsidRDefault="00FD5344" w:rsidP="0058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44" w:rsidRDefault="00FD5344">
    <w:pPr>
      <w:pStyle w:val="DocumentID-TR"/>
      <w:framePr w:wrap="auto"/>
    </w:pPr>
    <w:r>
      <w:fldChar w:fldCharType="begin"/>
    </w:r>
    <w:r>
      <w:instrText xml:space="preserve"> KEYWORDS </w:instrText>
    </w:r>
    <w:r>
      <w:fldChar w:fldCharType="end"/>
    </w:r>
    <w:r>
      <w:fldChar w:fldCharType="begin"/>
    </w:r>
    <w:r>
      <w:instrText xml:space="preserve"> COMMENTS </w:instrText>
    </w:r>
    <w:r>
      <w:fldChar w:fldCharType="end"/>
    </w:r>
  </w:p>
  <w:p w:rsidR="00FD5344" w:rsidRDefault="00FD5344">
    <w:pPr>
      <w:pStyle w:val="43letter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44" w:rsidRDefault="00FD5344">
    <w:pPr>
      <w:pStyle w:val="DocumentID-TR"/>
      <w:framePr w:wrap="auto"/>
    </w:pPr>
    <w:r>
      <w:fldChar w:fldCharType="begin"/>
    </w:r>
    <w:r>
      <w:instrText xml:space="preserve"> KEYWORDS </w:instrText>
    </w:r>
    <w:r>
      <w:fldChar w:fldCharType="end"/>
    </w:r>
    <w:r>
      <w:fldChar w:fldCharType="begin"/>
    </w:r>
    <w:r>
      <w:instrText xml:space="preserve"> COMMENTS </w:instrText>
    </w:r>
    <w:r>
      <w:fldChar w:fldCharType="end"/>
    </w:r>
  </w:p>
  <w:p w:rsidR="00FD5344" w:rsidRDefault="00FD53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A11"/>
    <w:multiLevelType w:val="hybridMultilevel"/>
    <w:tmpl w:val="96D279C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1">
    <w:nsid w:val="1E2074D3"/>
    <w:multiLevelType w:val="hybridMultilevel"/>
    <w:tmpl w:val="98D23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7757B79"/>
    <w:multiLevelType w:val="hybridMultilevel"/>
    <w:tmpl w:val="3F58617C"/>
    <w:lvl w:ilvl="0" w:tplc="40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2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582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2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42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2" w:hanging="360"/>
      </w:pPr>
      <w:rPr>
        <w:rFonts w:ascii="Wingdings" w:hAnsi="Wingdings" w:cs="Wingdings" w:hint="default"/>
      </w:rPr>
    </w:lvl>
  </w:abstractNum>
  <w:abstractNum w:abstractNumId="3">
    <w:nsid w:val="2C8D4D91"/>
    <w:multiLevelType w:val="hybridMultilevel"/>
    <w:tmpl w:val="DC8CA682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00B4A76"/>
    <w:multiLevelType w:val="hybridMultilevel"/>
    <w:tmpl w:val="B2A4B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30526D01"/>
    <w:multiLevelType w:val="hybridMultilevel"/>
    <w:tmpl w:val="B1F472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0CC4C52"/>
    <w:multiLevelType w:val="hybridMultilevel"/>
    <w:tmpl w:val="7788F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6017872"/>
    <w:multiLevelType w:val="hybridMultilevel"/>
    <w:tmpl w:val="F28E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D4E1A9F"/>
    <w:multiLevelType w:val="hybridMultilevel"/>
    <w:tmpl w:val="E5548534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FBB20C7"/>
    <w:multiLevelType w:val="hybridMultilevel"/>
    <w:tmpl w:val="3BE2C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08A397B"/>
    <w:multiLevelType w:val="hybridMultilevel"/>
    <w:tmpl w:val="B2B43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EF84DD6"/>
    <w:multiLevelType w:val="hybridMultilevel"/>
    <w:tmpl w:val="C6CC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0B41EA"/>
    <w:multiLevelType w:val="hybridMultilevel"/>
    <w:tmpl w:val="D9FE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A93729"/>
    <w:multiLevelType w:val="hybridMultilevel"/>
    <w:tmpl w:val="9C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628692E"/>
    <w:multiLevelType w:val="hybridMultilevel"/>
    <w:tmpl w:val="63985BDA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5">
    <w:nsid w:val="67BD0069"/>
    <w:multiLevelType w:val="hybridMultilevel"/>
    <w:tmpl w:val="F86269B6"/>
    <w:lvl w:ilvl="0" w:tplc="04090001">
      <w:start w:val="1"/>
      <w:numFmt w:val="bullet"/>
      <w:lvlText w:val=""/>
      <w:lvlJc w:val="left"/>
      <w:pPr>
        <w:ind w:left="976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20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1192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126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336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1408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148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5527" w:hanging="360"/>
      </w:pPr>
      <w:rPr>
        <w:rFonts w:ascii="Wingdings" w:hAnsi="Wingdings" w:cs="Wingdings" w:hint="default"/>
      </w:rPr>
    </w:lvl>
  </w:abstractNum>
  <w:abstractNum w:abstractNumId="16">
    <w:nsid w:val="693E45F8"/>
    <w:multiLevelType w:val="hybridMultilevel"/>
    <w:tmpl w:val="D76E1A70"/>
    <w:lvl w:ilvl="0" w:tplc="EBBC44F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695A6473"/>
    <w:multiLevelType w:val="hybridMultilevel"/>
    <w:tmpl w:val="BB705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CEA1D25"/>
    <w:multiLevelType w:val="hybridMultilevel"/>
    <w:tmpl w:val="878ED930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660650"/>
    <w:multiLevelType w:val="hybridMultilevel"/>
    <w:tmpl w:val="51D26EF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20">
    <w:nsid w:val="6F113024"/>
    <w:multiLevelType w:val="hybridMultilevel"/>
    <w:tmpl w:val="23EED340"/>
    <w:lvl w:ilvl="0" w:tplc="EBBC44FA">
      <w:start w:val="1"/>
      <w:numFmt w:val="bullet"/>
      <w:lvlText w:val=""/>
      <w:lvlJc w:val="left"/>
      <w:pPr>
        <w:ind w:left="70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3740A04"/>
    <w:multiLevelType w:val="hybridMultilevel"/>
    <w:tmpl w:val="DBFC1008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5E81944"/>
    <w:multiLevelType w:val="hybridMultilevel"/>
    <w:tmpl w:val="D7EC23F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8"/>
  </w:num>
  <w:num w:numId="5">
    <w:abstractNumId w:val="3"/>
  </w:num>
  <w:num w:numId="6">
    <w:abstractNumId w:val="16"/>
  </w:num>
  <w:num w:numId="7">
    <w:abstractNumId w:val="17"/>
  </w:num>
  <w:num w:numId="8">
    <w:abstractNumId w:val="15"/>
  </w:num>
  <w:num w:numId="9">
    <w:abstractNumId w:val="12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19"/>
  </w:num>
  <w:num w:numId="15">
    <w:abstractNumId w:val="7"/>
  </w:num>
  <w:num w:numId="16">
    <w:abstractNumId w:val="14"/>
  </w:num>
  <w:num w:numId="17">
    <w:abstractNumId w:val="6"/>
  </w:num>
  <w:num w:numId="18">
    <w:abstractNumId w:val="0"/>
  </w:num>
  <w:num w:numId="19">
    <w:abstractNumId w:val="10"/>
  </w:num>
  <w:num w:numId="20">
    <w:abstractNumId w:val="4"/>
  </w:num>
  <w:num w:numId="21">
    <w:abstractNumId w:val="9"/>
  </w:num>
  <w:num w:numId="22">
    <w:abstractNumId w:val="2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41A"/>
    <w:rsid w:val="00037D69"/>
    <w:rsid w:val="000571DC"/>
    <w:rsid w:val="00064435"/>
    <w:rsid w:val="000C6F2B"/>
    <w:rsid w:val="000E0414"/>
    <w:rsid w:val="001052E7"/>
    <w:rsid w:val="00147193"/>
    <w:rsid w:val="001639BC"/>
    <w:rsid w:val="0018120E"/>
    <w:rsid w:val="00187BF3"/>
    <w:rsid w:val="00193FAB"/>
    <w:rsid w:val="001B5134"/>
    <w:rsid w:val="001D3078"/>
    <w:rsid w:val="001D5FBE"/>
    <w:rsid w:val="00210FE3"/>
    <w:rsid w:val="00287EF5"/>
    <w:rsid w:val="002B353C"/>
    <w:rsid w:val="002B7134"/>
    <w:rsid w:val="002C069F"/>
    <w:rsid w:val="002E1690"/>
    <w:rsid w:val="002F35B8"/>
    <w:rsid w:val="003117CE"/>
    <w:rsid w:val="00322659"/>
    <w:rsid w:val="00324842"/>
    <w:rsid w:val="00327AA1"/>
    <w:rsid w:val="003954A4"/>
    <w:rsid w:val="003A62F3"/>
    <w:rsid w:val="003C6369"/>
    <w:rsid w:val="003D72D9"/>
    <w:rsid w:val="003E1036"/>
    <w:rsid w:val="003E1638"/>
    <w:rsid w:val="004236D3"/>
    <w:rsid w:val="00465138"/>
    <w:rsid w:val="00467A9D"/>
    <w:rsid w:val="004B3FDF"/>
    <w:rsid w:val="004C5435"/>
    <w:rsid w:val="004E426A"/>
    <w:rsid w:val="004E73C9"/>
    <w:rsid w:val="0052241A"/>
    <w:rsid w:val="0052546C"/>
    <w:rsid w:val="00545E16"/>
    <w:rsid w:val="005702F6"/>
    <w:rsid w:val="00573B20"/>
    <w:rsid w:val="00574214"/>
    <w:rsid w:val="00576DEE"/>
    <w:rsid w:val="00577FA7"/>
    <w:rsid w:val="00586020"/>
    <w:rsid w:val="005C355B"/>
    <w:rsid w:val="005E3F43"/>
    <w:rsid w:val="00604635"/>
    <w:rsid w:val="00615835"/>
    <w:rsid w:val="00617AC5"/>
    <w:rsid w:val="0063552B"/>
    <w:rsid w:val="00637190"/>
    <w:rsid w:val="00637201"/>
    <w:rsid w:val="0064601A"/>
    <w:rsid w:val="006543E0"/>
    <w:rsid w:val="00657280"/>
    <w:rsid w:val="00657EA3"/>
    <w:rsid w:val="00667E76"/>
    <w:rsid w:val="00671089"/>
    <w:rsid w:val="00677E52"/>
    <w:rsid w:val="00681D9E"/>
    <w:rsid w:val="00693D7F"/>
    <w:rsid w:val="0069406C"/>
    <w:rsid w:val="00694B8B"/>
    <w:rsid w:val="006E352B"/>
    <w:rsid w:val="007203E0"/>
    <w:rsid w:val="00725B7E"/>
    <w:rsid w:val="00754611"/>
    <w:rsid w:val="00757BA8"/>
    <w:rsid w:val="007636B8"/>
    <w:rsid w:val="00782F91"/>
    <w:rsid w:val="007960EA"/>
    <w:rsid w:val="007A45C4"/>
    <w:rsid w:val="007A51F6"/>
    <w:rsid w:val="007D4421"/>
    <w:rsid w:val="007E4EC5"/>
    <w:rsid w:val="00807C6D"/>
    <w:rsid w:val="008142E6"/>
    <w:rsid w:val="00836D1E"/>
    <w:rsid w:val="0084030F"/>
    <w:rsid w:val="00851445"/>
    <w:rsid w:val="008560E8"/>
    <w:rsid w:val="00862744"/>
    <w:rsid w:val="008A4EA9"/>
    <w:rsid w:val="008B5527"/>
    <w:rsid w:val="008C243D"/>
    <w:rsid w:val="008D40AE"/>
    <w:rsid w:val="008E26BB"/>
    <w:rsid w:val="008E6B57"/>
    <w:rsid w:val="0090443B"/>
    <w:rsid w:val="00906596"/>
    <w:rsid w:val="009327A6"/>
    <w:rsid w:val="00954C4A"/>
    <w:rsid w:val="009856D2"/>
    <w:rsid w:val="00987614"/>
    <w:rsid w:val="009A5B08"/>
    <w:rsid w:val="009B3A6F"/>
    <w:rsid w:val="009C05A5"/>
    <w:rsid w:val="009C14E3"/>
    <w:rsid w:val="009C767E"/>
    <w:rsid w:val="009D1349"/>
    <w:rsid w:val="00A21F32"/>
    <w:rsid w:val="00A27C0F"/>
    <w:rsid w:val="00A57449"/>
    <w:rsid w:val="00A62196"/>
    <w:rsid w:val="00A63C73"/>
    <w:rsid w:val="00A66264"/>
    <w:rsid w:val="00A75A80"/>
    <w:rsid w:val="00A96BAD"/>
    <w:rsid w:val="00AA2A16"/>
    <w:rsid w:val="00B152D1"/>
    <w:rsid w:val="00B87B50"/>
    <w:rsid w:val="00BA5CA3"/>
    <w:rsid w:val="00BA6766"/>
    <w:rsid w:val="00BC2F7B"/>
    <w:rsid w:val="00C12F95"/>
    <w:rsid w:val="00C1763E"/>
    <w:rsid w:val="00C27BC2"/>
    <w:rsid w:val="00C80E69"/>
    <w:rsid w:val="00CA39C5"/>
    <w:rsid w:val="00CA7D57"/>
    <w:rsid w:val="00CA7D9A"/>
    <w:rsid w:val="00CC6D8B"/>
    <w:rsid w:val="00D14A87"/>
    <w:rsid w:val="00D32359"/>
    <w:rsid w:val="00D34A79"/>
    <w:rsid w:val="00D4042F"/>
    <w:rsid w:val="00D545EB"/>
    <w:rsid w:val="00D74CBF"/>
    <w:rsid w:val="00D80E7B"/>
    <w:rsid w:val="00DB0B08"/>
    <w:rsid w:val="00DB5E80"/>
    <w:rsid w:val="00DC660E"/>
    <w:rsid w:val="00DC7399"/>
    <w:rsid w:val="00DD53F9"/>
    <w:rsid w:val="00E56CD7"/>
    <w:rsid w:val="00E74736"/>
    <w:rsid w:val="00E74E07"/>
    <w:rsid w:val="00ED0367"/>
    <w:rsid w:val="00F15DD0"/>
    <w:rsid w:val="00F17CB9"/>
    <w:rsid w:val="00F417A7"/>
    <w:rsid w:val="00F4531C"/>
    <w:rsid w:val="00F74C18"/>
    <w:rsid w:val="00F97377"/>
    <w:rsid w:val="00FB2A5E"/>
    <w:rsid w:val="00FD09E5"/>
    <w:rsid w:val="00FD5344"/>
    <w:rsid w:val="00FF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C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241A"/>
    <w:pPr>
      <w:tabs>
        <w:tab w:val="center" w:pos="4320"/>
        <w:tab w:val="right" w:pos="8640"/>
      </w:tabs>
      <w:spacing w:after="180" w:line="240" w:lineRule="auto"/>
    </w:pPr>
    <w:rPr>
      <w:rFonts w:cs="Times New Roman"/>
      <w:i/>
      <w:i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2241A"/>
    <w:rPr>
      <w:rFonts w:ascii="Times New Roman" w:hAnsi="Times New Roman" w:cs="Times New Roman"/>
      <w:i/>
      <w:iCs/>
      <w:sz w:val="20"/>
      <w:szCs w:val="20"/>
    </w:rPr>
  </w:style>
  <w:style w:type="paragraph" w:customStyle="1" w:styleId="43letterheader">
    <w:name w:val="43 letter header"/>
    <w:basedOn w:val="Header"/>
    <w:uiPriority w:val="99"/>
    <w:rsid w:val="0052241A"/>
    <w:pPr>
      <w:tabs>
        <w:tab w:val="clear" w:pos="8640"/>
        <w:tab w:val="right" w:pos="8789"/>
      </w:tabs>
    </w:pPr>
    <w:rPr>
      <w:sz w:val="20"/>
      <w:szCs w:val="20"/>
    </w:rPr>
  </w:style>
  <w:style w:type="paragraph" w:customStyle="1" w:styleId="DocumentID-BL">
    <w:name w:val="DocumentID-BL"/>
    <w:basedOn w:val="Normal"/>
    <w:next w:val="Header"/>
    <w:uiPriority w:val="99"/>
    <w:rsid w:val="0052241A"/>
    <w:pPr>
      <w:framePr w:hSpace="180" w:vSpace="180" w:wrap="auto" w:vAnchor="page" w:hAnchor="page" w:x="721" w:y="15985" w:anchorLock="1"/>
      <w:spacing w:after="0" w:line="240" w:lineRule="auto"/>
    </w:pPr>
    <w:rPr>
      <w:rFonts w:cs="Times New Roman"/>
      <w:vanish/>
      <w:color w:val="FF0000"/>
      <w:sz w:val="16"/>
      <w:szCs w:val="16"/>
    </w:rPr>
  </w:style>
  <w:style w:type="paragraph" w:customStyle="1" w:styleId="DocumentID-TR">
    <w:name w:val="DocumentID-TR"/>
    <w:basedOn w:val="Normal"/>
    <w:next w:val="Header"/>
    <w:uiPriority w:val="99"/>
    <w:rsid w:val="0052241A"/>
    <w:pPr>
      <w:framePr w:w="5760" w:hSpace="180" w:vSpace="180" w:wrap="auto" w:vAnchor="page" w:hAnchor="page" w:x="5400" w:y="721" w:anchorLock="1"/>
      <w:spacing w:after="0" w:line="240" w:lineRule="auto"/>
      <w:jc w:val="right"/>
    </w:pPr>
    <w:rPr>
      <w:rFonts w:cs="Times New Roman"/>
      <w:vanish/>
      <w:color w:val="FF0000"/>
      <w:sz w:val="16"/>
      <w:szCs w:val="16"/>
    </w:rPr>
  </w:style>
  <w:style w:type="paragraph" w:styleId="Footer">
    <w:name w:val="footer"/>
    <w:basedOn w:val="Normal"/>
    <w:link w:val="FooterChar"/>
    <w:uiPriority w:val="99"/>
    <w:rsid w:val="0052241A"/>
    <w:pPr>
      <w:spacing w:after="180" w:line="240" w:lineRule="auto"/>
      <w:jc w:val="right"/>
    </w:pPr>
    <w:rPr>
      <w:rFonts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2241A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52241A"/>
  </w:style>
  <w:style w:type="paragraph" w:styleId="BodyText">
    <w:name w:val="Body Text"/>
    <w:basedOn w:val="Normal"/>
    <w:link w:val="BodyTextChar"/>
    <w:uiPriority w:val="99"/>
    <w:rsid w:val="0052241A"/>
    <w:pPr>
      <w:spacing w:after="220" w:line="220" w:lineRule="atLeast"/>
      <w:ind w:right="-360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2241A"/>
    <w:rPr>
      <w:rFonts w:ascii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52241A"/>
    <w:pPr>
      <w:spacing w:before="220" w:after="220" w:line="220" w:lineRule="atLeast"/>
    </w:pPr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2241A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2241A"/>
    <w:pPr>
      <w:spacing w:after="180" w:line="240" w:lineRule="auto"/>
      <w:ind w:left="720"/>
    </w:pPr>
    <w:rPr>
      <w:rFonts w:cs="Times New Roman"/>
      <w:sz w:val="26"/>
      <w:szCs w:val="26"/>
    </w:rPr>
  </w:style>
  <w:style w:type="paragraph" w:customStyle="1" w:styleId="address">
    <w:name w:val="address"/>
    <w:basedOn w:val="Normal"/>
    <w:uiPriority w:val="99"/>
    <w:rsid w:val="0052241A"/>
    <w:pPr>
      <w:spacing w:after="0" w:line="240" w:lineRule="auto"/>
      <w:jc w:val="center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ok.kaushik14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394</Words>
  <Characters>2252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win-7-pc16</dc:creator>
  <cp:keywords/>
  <dc:description/>
  <cp:lastModifiedBy>suraj1</cp:lastModifiedBy>
  <cp:revision>5</cp:revision>
  <cp:lastPrinted>2014-04-30T07:35:00Z</cp:lastPrinted>
  <dcterms:created xsi:type="dcterms:W3CDTF">2015-04-01T08:52:00Z</dcterms:created>
  <dcterms:modified xsi:type="dcterms:W3CDTF">2015-05-21T15:30:00Z</dcterms:modified>
</cp:coreProperties>
</file>