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C64" w:rsidRPr="00355A58" w:rsidRDefault="006E3C64" w:rsidP="00355A58">
      <w:pPr>
        <w:pStyle w:val="Tit"/>
        <w:pBdr>
          <w:bottom w:val="single" w:sz="6" w:space="0" w:color="auto"/>
        </w:pBdr>
        <w:shd w:val="pct10" w:color="auto" w:fill="auto"/>
        <w:spacing w:line="480" w:lineRule="auto"/>
        <w:ind w:left="0" w:right="-155" w:firstLine="0"/>
        <w:rPr>
          <w:rFonts w:ascii="Verdana" w:hAnsi="Verdana" w:cs="Verdana"/>
          <w:u w:val="single"/>
        </w:rPr>
      </w:pPr>
      <w:r w:rsidRPr="00355A58">
        <w:rPr>
          <w:rFonts w:ascii="Verdana" w:hAnsi="Verdana" w:cs="Verdana"/>
        </w:rPr>
        <w:t xml:space="preserve">                                     </w:t>
      </w:r>
      <w:r w:rsidRPr="00355A58">
        <w:rPr>
          <w:rFonts w:ascii="Verdana" w:hAnsi="Verdana" w:cs="Verdana"/>
          <w:u w:val="single"/>
        </w:rPr>
        <w:t>CURRICULUM VITAE</w:t>
      </w:r>
    </w:p>
    <w:tbl>
      <w:tblPr>
        <w:tblpPr w:leftFromText="180" w:rightFromText="180" w:vertAnchor="page" w:horzAnchor="margin" w:tblpX="80" w:tblpY="1748"/>
        <w:tblW w:w="917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2987"/>
        <w:gridCol w:w="6183"/>
      </w:tblGrid>
      <w:tr w:rsidR="006E3C64">
        <w:trPr>
          <w:cantSplit/>
          <w:trHeight w:val="14220"/>
        </w:trPr>
        <w:tc>
          <w:tcPr>
            <w:tcW w:w="2987" w:type="dxa"/>
            <w:shd w:val="pct10" w:color="auto" w:fill="auto"/>
          </w:tcPr>
          <w:p w:rsidR="006E3C64" w:rsidRPr="0080632C" w:rsidRDefault="006E3C64" w:rsidP="009F2B87">
            <w:pPr>
              <w:pStyle w:val="Nome"/>
              <w:ind w:left="0" w:firstLine="0"/>
              <w:rPr>
                <w:rFonts w:ascii="Verdana" w:hAnsi="Verdana" w:cs="Verdana"/>
                <w:sz w:val="20"/>
                <w:szCs w:val="20"/>
              </w:rPr>
            </w:pPr>
          </w:p>
          <w:p w:rsidR="006E3C64" w:rsidRPr="0080632C" w:rsidRDefault="006E3C64" w:rsidP="009F2B87">
            <w:pPr>
              <w:pStyle w:val="Nome"/>
              <w:ind w:left="0" w:firstLine="0"/>
              <w:rPr>
                <w:rFonts w:ascii="Verdana" w:hAnsi="Verdana" w:cs="Verdana"/>
                <w:sz w:val="20"/>
                <w:szCs w:val="20"/>
              </w:rPr>
            </w:pPr>
          </w:p>
          <w:p w:rsidR="006E3C64" w:rsidRPr="0080632C" w:rsidRDefault="006E3C64" w:rsidP="009F2B87">
            <w:pPr>
              <w:pStyle w:val="Nome"/>
              <w:ind w:left="0" w:firstLine="0"/>
              <w:rPr>
                <w:rFonts w:ascii="Verdana" w:hAnsi="Verdana" w:cs="Verdana"/>
                <w:sz w:val="20"/>
                <w:szCs w:val="20"/>
                <w:vertAlign w:val="superscript"/>
              </w:rPr>
            </w:pPr>
          </w:p>
          <w:p w:rsidR="006E3C64" w:rsidRPr="0080632C" w:rsidRDefault="006E3C64" w:rsidP="009F2B87">
            <w:pPr>
              <w:pStyle w:val="Nome"/>
              <w:ind w:left="0" w:firstLine="0"/>
              <w:rPr>
                <w:rFonts w:ascii="Verdana" w:hAnsi="Verdana" w:cs="Verdana"/>
                <w:sz w:val="20"/>
                <w:szCs w:val="20"/>
              </w:rPr>
            </w:pPr>
          </w:p>
          <w:p w:rsidR="006E3C64" w:rsidRPr="0080632C" w:rsidRDefault="006E3C64" w:rsidP="009F2B87">
            <w:pPr>
              <w:pStyle w:val="Nome"/>
              <w:ind w:left="0" w:firstLine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G.NAGARAJU </w:t>
            </w:r>
          </w:p>
          <w:p w:rsidR="006E3C64" w:rsidRDefault="006E3C64" w:rsidP="009F2B87">
            <w:pPr>
              <w:rPr>
                <w:rFonts w:ascii="Verdana" w:hAnsi="Verdana" w:cs="Verdana"/>
              </w:rPr>
            </w:pPr>
            <w:r w:rsidRPr="0080632C">
              <w:rPr>
                <w:rFonts w:ascii="Verdana" w:hAnsi="Verdana" w:cs="Verdana"/>
                <w:lang w:val="fr-FR"/>
              </w:rPr>
              <w:sym w:font="Wingdings" w:char="F028"/>
            </w:r>
            <w:r w:rsidRPr="0080632C">
              <w:rPr>
                <w:rFonts w:ascii="Verdana" w:hAnsi="Verdana" w:cs="Verdana"/>
              </w:rPr>
              <w:t xml:space="preserve"> +91 </w:t>
            </w:r>
            <w:r>
              <w:rPr>
                <w:rFonts w:ascii="Verdana" w:hAnsi="Verdana" w:cs="Verdana"/>
              </w:rPr>
              <w:t>9052988808</w:t>
            </w:r>
          </w:p>
          <w:p w:rsidR="006E3C64" w:rsidRPr="0080632C" w:rsidRDefault="006E3C64" w:rsidP="009F2B87">
            <w:pPr>
              <w:rPr>
                <w:rFonts w:ascii="Verdana" w:hAnsi="Verdana" w:cs="Verdana"/>
                <w:u w:val="single"/>
              </w:rPr>
            </w:pPr>
            <w:r w:rsidRPr="0080632C">
              <w:rPr>
                <w:rFonts w:ascii="Verdana" w:hAnsi="Verdana" w:cs="Verdana"/>
                <w:lang w:val="fr-FR"/>
              </w:rPr>
              <w:sym w:font="Wingdings" w:char="F028"/>
            </w:r>
            <w:r w:rsidRPr="0080632C">
              <w:rPr>
                <w:rFonts w:ascii="Verdana" w:hAnsi="Verdana" w:cs="Verdana"/>
              </w:rPr>
              <w:t xml:space="preserve"> +91</w:t>
            </w:r>
            <w:r>
              <w:rPr>
                <w:rFonts w:ascii="Verdana" w:hAnsi="Verdana" w:cs="Verdana"/>
              </w:rPr>
              <w:t xml:space="preserve"> 9959288808</w:t>
            </w:r>
          </w:p>
          <w:p w:rsidR="006E3C64" w:rsidRPr="0080632C" w:rsidRDefault="006E3C64" w:rsidP="009F2B87">
            <w:pPr>
              <w:pStyle w:val="Heading8"/>
              <w:rPr>
                <w:rFonts w:ascii="Verdana" w:hAnsi="Verdana" w:cs="Verdana"/>
                <w:sz w:val="20"/>
                <w:szCs w:val="20"/>
                <w:u w:val="single"/>
              </w:rPr>
            </w:pPr>
            <w:r w:rsidRPr="0080632C">
              <w:rPr>
                <w:rFonts w:ascii="Verdana" w:hAnsi="Verdana" w:cs="Verdana"/>
                <w:sz w:val="20"/>
                <w:szCs w:val="20"/>
                <w:u w:val="single"/>
              </w:rPr>
              <w:t>Email</w:t>
            </w:r>
            <w:r w:rsidRPr="0080632C">
              <w:rPr>
                <w:rFonts w:ascii="Verdana" w:hAnsi="Verdana" w:cs="Verdana"/>
                <w:sz w:val="20"/>
                <w:szCs w:val="20"/>
              </w:rPr>
              <w:t>:</w:t>
            </w:r>
          </w:p>
          <w:p w:rsidR="006E3C64" w:rsidRPr="0080632C" w:rsidRDefault="006E3C64" w:rsidP="009F2B87">
            <w:pPr>
              <w:pStyle w:val="Heading6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nagarajreddygotukula@gmail.com</w:t>
            </w:r>
          </w:p>
          <w:p w:rsidR="006E3C64" w:rsidRPr="001C4E8C" w:rsidRDefault="006E3C64" w:rsidP="001C4E8C">
            <w:pPr>
              <w:pStyle w:val="Heading1"/>
              <w:rPr>
                <w:u w:val="single"/>
              </w:rPr>
            </w:pPr>
          </w:p>
          <w:p w:rsidR="006E3C64" w:rsidRPr="0080632C" w:rsidRDefault="006E3C64" w:rsidP="009F2B87">
            <w:pPr>
              <w:rPr>
                <w:rFonts w:ascii="Verdana" w:hAnsi="Verdana" w:cs="Verdana"/>
                <w:lang w:val="sv-SE"/>
              </w:rPr>
            </w:pPr>
          </w:p>
          <w:p w:rsidR="006E3C64" w:rsidRPr="009F2B87" w:rsidRDefault="006E3C64" w:rsidP="009F2B87">
            <w:pPr>
              <w:pStyle w:val="Heading1"/>
              <w:rPr>
                <w:u w:val="single"/>
              </w:rPr>
            </w:pPr>
            <w:r w:rsidRPr="009F2B87">
              <w:rPr>
                <w:u w:val="single"/>
              </w:rPr>
              <w:t xml:space="preserve">Permanent Address  </w:t>
            </w:r>
          </w:p>
          <w:p w:rsidR="006E3C64" w:rsidRDefault="006E3C64" w:rsidP="009F2B87">
            <w:pPr>
              <w:pStyle w:val="Heading1"/>
            </w:pPr>
          </w:p>
          <w:p w:rsidR="006E3C64" w:rsidRDefault="006E3C64" w:rsidP="00D3307C">
            <w:pPr>
              <w:pStyle w:val="Nome"/>
              <w:ind w:left="0" w:firstLine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G.Nagaraju</w:t>
            </w:r>
          </w:p>
          <w:p w:rsidR="006E3C64" w:rsidRPr="0080632C" w:rsidRDefault="006E3C64" w:rsidP="00D3307C">
            <w:pPr>
              <w:pStyle w:val="Nome"/>
              <w:ind w:left="0" w:firstLine="0"/>
              <w:rPr>
                <w:rFonts w:ascii="Verdana" w:hAnsi="Verdana" w:cs="Verdana"/>
                <w:sz w:val="20"/>
                <w:szCs w:val="20"/>
              </w:rPr>
            </w:pPr>
          </w:p>
          <w:p w:rsidR="006E3C64" w:rsidRDefault="006E3C64" w:rsidP="009F2B87">
            <w:pPr>
              <w:rPr>
                <w:rFonts w:ascii="Verdana" w:hAnsi="Verdana" w:cs="Verdana"/>
                <w:lang w:val="pt-BR"/>
              </w:rPr>
            </w:pPr>
            <w:r>
              <w:rPr>
                <w:rFonts w:ascii="Verdana" w:hAnsi="Verdana" w:cs="Verdana"/>
                <w:lang w:val="pt-BR"/>
              </w:rPr>
              <w:t>H.No.2-108/7/17/53,  PLOT NO.-53</w:t>
            </w:r>
          </w:p>
          <w:p w:rsidR="006E3C64" w:rsidRPr="006D53D0" w:rsidRDefault="006E3C64" w:rsidP="009F2B87">
            <w:pPr>
              <w:rPr>
                <w:rFonts w:ascii="Verdana" w:hAnsi="Verdana" w:cs="Verdana"/>
                <w:lang w:val="pt-BR"/>
              </w:rPr>
            </w:pPr>
            <w:r>
              <w:rPr>
                <w:rFonts w:ascii="Verdana" w:hAnsi="Verdana" w:cs="Verdana"/>
                <w:lang w:val="pt-BR"/>
              </w:rPr>
              <w:t>EAST VENKATREDDY NAGAR COLONY,  BODUPPAL,   HYDERABAD,</w:t>
            </w:r>
          </w:p>
          <w:p w:rsidR="006E3C64" w:rsidRDefault="006E3C64" w:rsidP="009F2B87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500092</w:t>
            </w:r>
          </w:p>
          <w:p w:rsidR="006E3C64" w:rsidRPr="004238BF" w:rsidRDefault="006E3C64" w:rsidP="009F2B87">
            <w:pPr>
              <w:rPr>
                <w:rFonts w:ascii="Verdana" w:hAnsi="Verdana" w:cs="Verdana"/>
              </w:rPr>
            </w:pPr>
          </w:p>
          <w:p w:rsidR="006E3C64" w:rsidRPr="004238BF" w:rsidRDefault="006E3C64" w:rsidP="009F2B87">
            <w:pPr>
              <w:rPr>
                <w:rFonts w:ascii="Verdana" w:hAnsi="Verdana" w:cs="Verdana"/>
              </w:rPr>
            </w:pPr>
          </w:p>
          <w:p w:rsidR="006E3C64" w:rsidRPr="009F2B87" w:rsidRDefault="006E3C64" w:rsidP="009F2B87">
            <w:pPr>
              <w:rPr>
                <w:rFonts w:ascii="Verdana" w:hAnsi="Verdana" w:cs="Verdana"/>
              </w:rPr>
            </w:pPr>
          </w:p>
        </w:tc>
        <w:tc>
          <w:tcPr>
            <w:tcW w:w="6183" w:type="dxa"/>
          </w:tcPr>
          <w:p w:rsidR="006E3C64" w:rsidRPr="000F1ACA" w:rsidRDefault="006E3C64" w:rsidP="009F2B87">
            <w:pPr>
              <w:pStyle w:val="Tit"/>
              <w:shd w:val="pct10" w:color="auto" w:fill="auto"/>
              <w:spacing w:line="480" w:lineRule="auto"/>
              <w:ind w:left="0" w:right="-155" w:firstLine="0"/>
              <w:rPr>
                <w:rFonts w:ascii="Verdana" w:hAnsi="Verdana" w:cs="Verdana"/>
                <w:sz w:val="22"/>
                <w:szCs w:val="22"/>
              </w:rPr>
            </w:pPr>
            <w:r w:rsidRPr="000F1ACA">
              <w:rPr>
                <w:rFonts w:ascii="Verdana" w:hAnsi="Verdana" w:cs="Verdana"/>
                <w:sz w:val="22"/>
                <w:szCs w:val="22"/>
              </w:rPr>
              <w:t>Career Objective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:</w:t>
            </w:r>
          </w:p>
          <w:p w:rsidR="006E3C64" w:rsidRPr="004143E6" w:rsidRDefault="006E3C64" w:rsidP="009F2B87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color w:val="000000"/>
                <w:spacing w:val="-1"/>
              </w:rPr>
            </w:pPr>
            <w:r>
              <w:rPr>
                <w:rFonts w:ascii="Verdana" w:hAnsi="Verdana" w:cs="Verdana"/>
                <w:color w:val="000000"/>
                <w:spacing w:val="-1"/>
              </w:rPr>
              <w:t>To strive and contribute towards the development of new technologies based on my experience In Markating develapments</w:t>
            </w:r>
          </w:p>
          <w:p w:rsidR="006E3C64" w:rsidRDefault="006E3C64" w:rsidP="009F2B87">
            <w:pPr>
              <w:ind w:left="360"/>
              <w:rPr>
                <w:rFonts w:ascii="Verdana" w:hAnsi="Verdana" w:cs="Verdana"/>
              </w:rPr>
            </w:pPr>
          </w:p>
          <w:p w:rsidR="006E3C64" w:rsidRDefault="006E3C64" w:rsidP="009F2B87">
            <w:pPr>
              <w:tabs>
                <w:tab w:val="left" w:pos="4320"/>
              </w:tabs>
              <w:spacing w:line="360" w:lineRule="auto"/>
              <w:ind w:left="360"/>
              <w:rPr>
                <w:rFonts w:ascii="Verdana" w:hAnsi="Verdana" w:cs="Verdana"/>
              </w:rPr>
            </w:pPr>
          </w:p>
          <w:p w:rsidR="006E3C64" w:rsidRDefault="006E3C64" w:rsidP="009F2B87">
            <w:pPr>
              <w:pStyle w:val="Tit"/>
              <w:shd w:val="pct10" w:color="auto" w:fill="auto"/>
              <w:spacing w:line="360" w:lineRule="auto"/>
              <w:ind w:left="0" w:right="-155" w:firstLine="0"/>
              <w:rPr>
                <w:rFonts w:ascii="Verdana" w:hAnsi="Verdana" w:cs="Verdana"/>
                <w:sz w:val="20"/>
                <w:szCs w:val="20"/>
              </w:rPr>
            </w:pPr>
            <w:r w:rsidRPr="000F1ACA">
              <w:rPr>
                <w:rFonts w:ascii="Verdana" w:hAnsi="Verdana" w:cs="Verdana"/>
                <w:sz w:val="22"/>
                <w:szCs w:val="22"/>
              </w:rPr>
              <w:t>Vision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:</w:t>
            </w:r>
          </w:p>
          <w:p w:rsidR="006E3C64" w:rsidRDefault="006E3C64" w:rsidP="009F2B87">
            <w:pPr>
              <w:numPr>
                <w:ilvl w:val="0"/>
                <w:numId w:val="3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To achieve heights to the best in the field in which I work to be a part of the organization in its success.</w:t>
            </w:r>
          </w:p>
          <w:p w:rsidR="006E3C64" w:rsidRDefault="006E3C64" w:rsidP="009F2B87">
            <w:pPr>
              <w:ind w:left="360"/>
              <w:rPr>
                <w:rFonts w:ascii="Verdana" w:hAnsi="Verdana" w:cs="Verdana"/>
              </w:rPr>
            </w:pPr>
          </w:p>
          <w:p w:rsidR="006E3C64" w:rsidRDefault="006E3C64" w:rsidP="009F2B87">
            <w:pPr>
              <w:rPr>
                <w:rFonts w:ascii="Verdana" w:hAnsi="Verdana" w:cs="Verdana"/>
              </w:rPr>
            </w:pPr>
          </w:p>
          <w:p w:rsidR="006E3C64" w:rsidRDefault="006E3C64" w:rsidP="009F2B87">
            <w:pPr>
              <w:pStyle w:val="Tit"/>
              <w:shd w:val="pct10" w:color="auto" w:fill="auto"/>
              <w:spacing w:line="360" w:lineRule="auto"/>
              <w:ind w:right="-155"/>
              <w:rPr>
                <w:rFonts w:ascii="Verdana" w:hAnsi="Verdana" w:cs="Verdana"/>
                <w:sz w:val="20"/>
                <w:szCs w:val="20"/>
              </w:rPr>
            </w:pPr>
            <w:r w:rsidRPr="000F1ACA">
              <w:rPr>
                <w:rFonts w:ascii="Verdana" w:hAnsi="Verdana" w:cs="Verdana"/>
                <w:sz w:val="22"/>
                <w:szCs w:val="22"/>
              </w:rPr>
              <w:t>Academic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0F1ACA">
              <w:rPr>
                <w:rFonts w:ascii="Verdana" w:hAnsi="Verdana" w:cs="Verdana"/>
                <w:sz w:val="22"/>
                <w:szCs w:val="22"/>
              </w:rPr>
              <w:t>profile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:</w:t>
            </w:r>
          </w:p>
          <w:p w:rsidR="006E3C64" w:rsidRPr="00393AAA" w:rsidRDefault="006E3C64" w:rsidP="00393AAA">
            <w:pPr>
              <w:numPr>
                <w:ilvl w:val="0"/>
                <w:numId w:val="1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M.B.A(Master of Business administration)</w:t>
            </w:r>
            <w:r>
              <w:rPr>
                <w:rFonts w:ascii="Verdana" w:hAnsi="Verdana" w:cs="Verdana"/>
              </w:rPr>
              <w:t xml:space="preserve">  </w:t>
            </w:r>
          </w:p>
          <w:p w:rsidR="006E3C64" w:rsidRDefault="006E3C64" w:rsidP="009F2B87">
            <w:pPr>
              <w:ind w:left="360"/>
              <w:rPr>
                <w:rFonts w:ascii="Verdana" w:hAnsi="Verdana" w:cs="Verdana"/>
              </w:rPr>
            </w:pPr>
          </w:p>
          <w:p w:rsidR="006E3C64" w:rsidRDefault="006E3C64" w:rsidP="009F2B87">
            <w:pPr>
              <w:ind w:left="360"/>
              <w:jc w:val="both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Period                : 2010 </w:t>
            </w:r>
            <w:r>
              <w:rPr>
                <w:rFonts w:ascii="Verdana" w:hAnsi="Verdana" w:cs="Verdana"/>
                <w:lang w:val="sv-SE"/>
              </w:rPr>
              <w:t>–</w:t>
            </w:r>
            <w:r>
              <w:rPr>
                <w:rFonts w:ascii="Verdana" w:hAnsi="Verdana" w:cs="Verdana"/>
              </w:rPr>
              <w:t xml:space="preserve"> 2012</w:t>
            </w:r>
          </w:p>
          <w:p w:rsidR="006E3C64" w:rsidRDefault="006E3C64" w:rsidP="00A56712">
            <w:pPr>
              <w:ind w:left="360"/>
              <w:jc w:val="both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percentage         : 61.50</w:t>
            </w:r>
            <w:r w:rsidRPr="00F00FC1">
              <w:rPr>
                <w:rFonts w:ascii="Arial" w:hAnsi="Arial" w:cs="Arial"/>
                <w:sz w:val="22"/>
                <w:szCs w:val="22"/>
              </w:rPr>
              <w:t>%</w:t>
            </w:r>
            <w:r>
              <w:rPr>
                <w:rFonts w:ascii="Verdana" w:hAnsi="Verdana" w:cs="Verdana"/>
              </w:rPr>
              <w:t xml:space="preserve">                    </w:t>
            </w:r>
          </w:p>
          <w:p w:rsidR="006E3C64" w:rsidRDefault="006E3C64" w:rsidP="009F2B87">
            <w:pPr>
              <w:ind w:left="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</w:t>
            </w:r>
          </w:p>
          <w:p w:rsidR="006E3C64" w:rsidRDefault="006E3C64" w:rsidP="009F2B87">
            <w:pPr>
              <w:numPr>
                <w:ilvl w:val="0"/>
                <w:numId w:val="1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 xml:space="preserve">Bachelor in Science </w:t>
            </w:r>
            <w:r>
              <w:rPr>
                <w:rFonts w:ascii="Verdana" w:hAnsi="Verdana" w:cs="Verdana"/>
              </w:rPr>
              <w:t xml:space="preserve">(Biotechnology,Chemistry     </w:t>
            </w:r>
          </w:p>
          <w:p w:rsidR="006E3C64" w:rsidRDefault="006E3C64" w:rsidP="009F2B87">
            <w:pPr>
              <w:ind w:left="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                               Computers)</w:t>
            </w:r>
          </w:p>
          <w:p w:rsidR="006E3C64" w:rsidRDefault="006E3C64" w:rsidP="006D7369">
            <w:pPr>
              <w:ind w:left="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Period                :  2007 - 2010                              </w:t>
            </w:r>
          </w:p>
          <w:p w:rsidR="006E3C64" w:rsidRDefault="006E3C64" w:rsidP="009F2B87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Verdana" w:hAnsi="Verdana" w:cs="Verdana"/>
              </w:rPr>
              <w:t>Percentage         :  73.67</w:t>
            </w:r>
            <w:r w:rsidRPr="00F00FC1">
              <w:rPr>
                <w:rFonts w:ascii="Arial" w:hAnsi="Arial" w:cs="Arial"/>
                <w:sz w:val="22"/>
                <w:szCs w:val="22"/>
              </w:rPr>
              <w:t>%</w:t>
            </w:r>
          </w:p>
          <w:p w:rsidR="006E3C64" w:rsidRDefault="006E3C64" w:rsidP="009F2B87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6E3C64" w:rsidRDefault="006E3C64" w:rsidP="009F2B87">
            <w:pPr>
              <w:numPr>
                <w:ilvl w:val="0"/>
                <w:numId w:val="1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Intermediate</w:t>
            </w:r>
            <w:r>
              <w:rPr>
                <w:rFonts w:ascii="Verdana" w:hAnsi="Verdana" w:cs="Verdana"/>
              </w:rPr>
              <w:t>(Botany,Zoology,Physics,Chemistry</w:t>
            </w:r>
          </w:p>
          <w:p w:rsidR="006E3C64" w:rsidRDefault="006E3C64" w:rsidP="009F2B87">
            <w:pPr>
              <w:rPr>
                <w:rFonts w:ascii="Verdana" w:hAnsi="Verdana" w:cs="Verdana"/>
              </w:rPr>
            </w:pPr>
          </w:p>
          <w:p w:rsidR="006E3C64" w:rsidRDefault="006E3C64" w:rsidP="009F2B87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Period                 : 2004 - 2006</w:t>
            </w:r>
          </w:p>
          <w:p w:rsidR="006E3C64" w:rsidRDefault="006E3C64" w:rsidP="009F2B87">
            <w:pPr>
              <w:ind w:left="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Percentage         : 59.50</w:t>
            </w:r>
            <w:r w:rsidRPr="00F00FC1">
              <w:rPr>
                <w:rFonts w:ascii="Arial" w:hAnsi="Arial" w:cs="Arial"/>
                <w:sz w:val="22"/>
                <w:szCs w:val="22"/>
              </w:rPr>
              <w:t>%</w:t>
            </w:r>
          </w:p>
          <w:p w:rsidR="006E3C64" w:rsidRDefault="006E3C64" w:rsidP="009F2B87">
            <w:pPr>
              <w:ind w:left="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</w:t>
            </w:r>
          </w:p>
          <w:p w:rsidR="006E3C64" w:rsidRPr="000A0583" w:rsidRDefault="006E3C64" w:rsidP="009F2B87">
            <w:pPr>
              <w:numPr>
                <w:ilvl w:val="0"/>
                <w:numId w:val="1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S S C</w:t>
            </w:r>
          </w:p>
          <w:p w:rsidR="006E3C64" w:rsidRDefault="006E3C64" w:rsidP="009F2B87">
            <w:pPr>
              <w:rPr>
                <w:rFonts w:ascii="Verdana" w:hAnsi="Verdana" w:cs="Verdana"/>
                <w:b/>
                <w:bCs/>
              </w:rPr>
            </w:pPr>
          </w:p>
          <w:p w:rsidR="006E3C64" w:rsidRPr="001529CD" w:rsidRDefault="006E3C64" w:rsidP="009F2B87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 xml:space="preserve">     Period               : 2004</w:t>
            </w:r>
          </w:p>
          <w:p w:rsidR="006E3C64" w:rsidRDefault="006E3C64" w:rsidP="009F2B87">
            <w:pPr>
              <w:ind w:left="360"/>
              <w:rPr>
                <w:rFonts w:ascii="Verdana" w:hAnsi="Verdana" w:cs="Verdana"/>
              </w:rPr>
            </w:pPr>
            <w:r w:rsidRPr="001529CD">
              <w:rPr>
                <w:rFonts w:ascii="Verdana" w:hAnsi="Verdana" w:cs="Verdana"/>
              </w:rPr>
              <w:t>Percentage</w:t>
            </w:r>
            <w:r>
              <w:rPr>
                <w:rFonts w:ascii="Verdana" w:hAnsi="Verdana" w:cs="Verdana"/>
              </w:rPr>
              <w:t xml:space="preserve">        :   83.58</w:t>
            </w:r>
            <w:r w:rsidRPr="00F00FC1">
              <w:rPr>
                <w:rFonts w:ascii="Arial" w:hAnsi="Arial" w:cs="Arial"/>
                <w:sz w:val="22"/>
                <w:szCs w:val="22"/>
              </w:rPr>
              <w:t>%</w:t>
            </w:r>
          </w:p>
          <w:p w:rsidR="006E3C64" w:rsidRDefault="006E3C64" w:rsidP="006D7369">
            <w:pPr>
              <w:rPr>
                <w:rFonts w:ascii="Verdana" w:hAnsi="Verdana" w:cs="Verdana"/>
              </w:rPr>
            </w:pPr>
          </w:p>
          <w:p w:rsidR="006E3C64" w:rsidRDefault="006E3C64" w:rsidP="006D7369">
            <w:pPr>
              <w:rPr>
                <w:rFonts w:ascii="Verdana" w:hAnsi="Verdana" w:cs="Verdana"/>
              </w:rPr>
            </w:pPr>
          </w:p>
          <w:p w:rsidR="006E3C64" w:rsidRPr="00E324B3" w:rsidRDefault="006E3C64" w:rsidP="006D7369">
            <w:pPr>
              <w:rPr>
                <w:rFonts w:ascii="Verdana" w:hAnsi="Verdana" w:cs="Verdana"/>
              </w:rPr>
            </w:pPr>
          </w:p>
          <w:p w:rsidR="006E3C64" w:rsidRPr="000F1ACA" w:rsidRDefault="006E3C64" w:rsidP="009F2B87">
            <w:pPr>
              <w:pStyle w:val="Tit"/>
              <w:shd w:val="pct10" w:color="auto" w:fill="auto"/>
              <w:ind w:left="0" w:right="-155" w:firstLine="0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Experiences :</w:t>
            </w:r>
          </w:p>
          <w:p w:rsidR="006E3C64" w:rsidRPr="00B953F7" w:rsidRDefault="006E3C64" w:rsidP="007941DB">
            <w:pPr>
              <w:pStyle w:val="Heading1"/>
            </w:pPr>
            <w:r>
              <w:tab/>
            </w:r>
          </w:p>
          <w:p w:rsidR="006E3C64" w:rsidRPr="00B953F7" w:rsidRDefault="006E3C64" w:rsidP="00A56712">
            <w:pPr>
              <w:pStyle w:val="Heading1"/>
            </w:pPr>
          </w:p>
          <w:p w:rsidR="006E3C64" w:rsidRPr="00B953F7" w:rsidRDefault="006E3C64" w:rsidP="00A56712">
            <w:pPr>
              <w:pStyle w:val="Heading1"/>
            </w:pPr>
            <w:r w:rsidRPr="00B953F7">
              <w:t xml:space="preserve"> H</w:t>
            </w:r>
            <w:r>
              <w:t>DFC BANK LTD IN FROM 01 FEB 2012</w:t>
            </w:r>
            <w:r w:rsidRPr="00B953F7">
              <w:t xml:space="preserve"> TO  </w:t>
            </w:r>
          </w:p>
          <w:p w:rsidR="006E3C64" w:rsidRPr="00B953F7" w:rsidRDefault="006E3C64" w:rsidP="00A56712">
            <w:pPr>
              <w:pStyle w:val="Heading1"/>
            </w:pPr>
            <w:r w:rsidRPr="00B953F7">
              <w:t xml:space="preserve">                   02 MAY 2013                             </w:t>
            </w:r>
          </w:p>
          <w:p w:rsidR="006E3C64" w:rsidRPr="00B953F7" w:rsidRDefault="006E3C64" w:rsidP="00A56712">
            <w:pPr>
              <w:pStyle w:val="Heading1"/>
            </w:pPr>
            <w:r>
              <w:t xml:space="preserve"> </w:t>
            </w:r>
            <w:r w:rsidRPr="00B953F7">
              <w:t>LIABILITY BRANCH CO-EX EXPERIENCE</w:t>
            </w:r>
          </w:p>
          <w:p w:rsidR="006E3C64" w:rsidRPr="00B953F7" w:rsidRDefault="006E3C64" w:rsidP="00A56712">
            <w:pPr>
              <w:pStyle w:val="Heading1"/>
            </w:pPr>
          </w:p>
          <w:p w:rsidR="006E3C64" w:rsidRPr="00B953F7" w:rsidRDefault="006E3C64" w:rsidP="00A56712">
            <w:pPr>
              <w:pStyle w:val="Heading1"/>
            </w:pPr>
            <w:r>
              <w:t xml:space="preserve"> </w:t>
            </w:r>
            <w:r w:rsidRPr="00B953F7">
              <w:t xml:space="preserve">KOTAK MAHINDRA BANK IN 20 MAY 2013 TO JAN 21.2014 LIABILITY BRANCH BANKING    IN ASSISTANT MANAGER                           </w:t>
            </w:r>
          </w:p>
          <w:p w:rsidR="006E3C64" w:rsidRPr="00B953F7" w:rsidRDefault="006E3C64" w:rsidP="00A56712">
            <w:pPr>
              <w:pStyle w:val="Heading1"/>
            </w:pPr>
          </w:p>
          <w:p w:rsidR="006E3C64" w:rsidRDefault="006E3C64" w:rsidP="00A56712">
            <w:pPr>
              <w:pStyle w:val="Heading1"/>
            </w:pPr>
            <w:r w:rsidRPr="00B953F7">
              <w:t>YES BANK IN 04 APR 2014 TO TILL DATE LIABILITY BRANCH BANKING</w:t>
            </w:r>
            <w:r>
              <w:t xml:space="preserve"> </w:t>
            </w:r>
            <w:r w:rsidRPr="006F4824">
              <w:t xml:space="preserve">   </w:t>
            </w:r>
            <w:r>
              <w:t xml:space="preserve"> </w:t>
            </w:r>
            <w:r w:rsidRPr="006F4824">
              <w:t xml:space="preserve">                           </w:t>
            </w:r>
            <w:r>
              <w:t xml:space="preserve">   </w:t>
            </w:r>
          </w:p>
          <w:p w:rsidR="006E3C64" w:rsidRPr="006F4824" w:rsidRDefault="006E3C64" w:rsidP="00C3101B">
            <w:pPr>
              <w:tabs>
                <w:tab w:val="left" w:pos="4320"/>
              </w:tabs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</w:rPr>
              <w:t xml:space="preserve"> </w:t>
            </w:r>
          </w:p>
          <w:p w:rsidR="006E3C64" w:rsidRDefault="006E3C64" w:rsidP="00C53A46">
            <w:pPr>
              <w:tabs>
                <w:tab w:val="left" w:pos="4320"/>
              </w:tabs>
              <w:ind w:left="720"/>
              <w:rPr>
                <w:rFonts w:ascii="Verdana" w:hAnsi="Verdana" w:cs="Verdana"/>
              </w:rPr>
            </w:pPr>
          </w:p>
          <w:p w:rsidR="006E3C64" w:rsidRDefault="006E3C64" w:rsidP="00A56712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 xml:space="preserve">     </w:t>
            </w:r>
          </w:p>
          <w:p w:rsidR="006E3C64" w:rsidRDefault="006E3C64" w:rsidP="00C3101B">
            <w:pPr>
              <w:ind w:left="360"/>
              <w:rPr>
                <w:rFonts w:ascii="Verdana" w:hAnsi="Verdana" w:cs="Verdana"/>
              </w:rPr>
            </w:pPr>
          </w:p>
        </w:tc>
      </w:tr>
    </w:tbl>
    <w:p w:rsidR="006E3C64" w:rsidRPr="005524AB" w:rsidRDefault="006E3C64" w:rsidP="005524AB">
      <w:pPr>
        <w:spacing w:line="360" w:lineRule="exact"/>
        <w:jc w:val="both"/>
        <w:rPr>
          <w:rFonts w:ascii="Verdana" w:hAnsi="Verdana" w:cs="Verdana"/>
        </w:rPr>
      </w:pPr>
      <w:r w:rsidRPr="002B264B">
        <w:rPr>
          <w:rFonts w:ascii="Verdana" w:hAnsi="Verdana" w:cs="Verdana"/>
          <w:b/>
          <w:b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49.25pt;height:742.5pt;visibility:visible">
            <v:imagedata r:id="rId7" o:title=""/>
          </v:shape>
        </w:pict>
      </w:r>
    </w:p>
    <w:p w:rsidR="006E3C64" w:rsidRPr="000F1ACA" w:rsidRDefault="006E3C64" w:rsidP="00C84960">
      <w:pPr>
        <w:pStyle w:val="Tit"/>
        <w:shd w:val="pct10" w:color="auto" w:fill="auto"/>
        <w:tabs>
          <w:tab w:val="left" w:pos="720"/>
          <w:tab w:val="left" w:pos="1440"/>
          <w:tab w:val="left" w:pos="2160"/>
          <w:tab w:val="left" w:pos="3300"/>
          <w:tab w:val="right" w:pos="9760"/>
        </w:tabs>
        <w:ind w:left="0" w:right="-155" w:firstLine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Work Profile:</w:t>
      </w:r>
    </w:p>
    <w:p w:rsidR="006E3C64" w:rsidRPr="003E3BA7" w:rsidRDefault="006E3C64" w:rsidP="003E3BA7">
      <w:pPr>
        <w:pStyle w:val="Heading4"/>
        <w:rPr>
          <w:sz w:val="24"/>
          <w:szCs w:val="24"/>
        </w:rPr>
      </w:pPr>
      <w:r w:rsidRPr="003E3BA7">
        <w:rPr>
          <w:sz w:val="24"/>
          <w:szCs w:val="24"/>
        </w:rPr>
        <w:t xml:space="preserve">                Sourcing a Quality Savings and Current Accounts.</w:t>
      </w:r>
    </w:p>
    <w:p w:rsidR="006E3C64" w:rsidRPr="003E3BA7" w:rsidRDefault="006E3C64" w:rsidP="003E3BA7">
      <w:pPr>
        <w:pStyle w:val="Heading4"/>
        <w:rPr>
          <w:sz w:val="24"/>
          <w:szCs w:val="24"/>
        </w:rPr>
      </w:pPr>
      <w:r w:rsidRPr="003E3BA7">
        <w:rPr>
          <w:sz w:val="24"/>
          <w:szCs w:val="24"/>
        </w:rPr>
        <w:t xml:space="preserve">                Cross sell of Life Insurance and Mutual Funds and </w:t>
      </w:r>
    </w:p>
    <w:p w:rsidR="006E3C64" w:rsidRPr="003E3BA7" w:rsidRDefault="006E3C64" w:rsidP="003E3BA7">
      <w:pPr>
        <w:pStyle w:val="Heading4"/>
        <w:rPr>
          <w:sz w:val="24"/>
          <w:szCs w:val="24"/>
        </w:rPr>
      </w:pPr>
      <w:r w:rsidRPr="003E3BA7">
        <w:rPr>
          <w:sz w:val="24"/>
          <w:szCs w:val="24"/>
        </w:rPr>
        <w:t xml:space="preserve">                   Home Loans and Mortigage Loans and Health Eqiupment Loans</w:t>
      </w:r>
    </w:p>
    <w:p w:rsidR="006E3C64" w:rsidRDefault="006E3C64" w:rsidP="003E3BA7">
      <w:pPr>
        <w:pStyle w:val="Heading4"/>
        <w:rPr>
          <w:rFonts w:ascii="Verdana" w:hAnsi="Verdana" w:cs="Verdana"/>
        </w:rPr>
      </w:pPr>
      <w:r>
        <w:t xml:space="preserve"> </w:t>
      </w:r>
    </w:p>
    <w:p w:rsidR="006E3C64" w:rsidRPr="006B1BF1" w:rsidRDefault="006E3C64">
      <w:pPr>
        <w:pStyle w:val="Tit"/>
        <w:shd w:val="pct10" w:color="auto" w:fill="auto"/>
        <w:ind w:right="-155"/>
        <w:jc w:val="both"/>
        <w:rPr>
          <w:rFonts w:ascii="Verdana" w:hAnsi="Verdana" w:cs="Verdana"/>
          <w:sz w:val="20"/>
          <w:szCs w:val="20"/>
        </w:rPr>
      </w:pPr>
      <w:r>
        <w:t>Computer Skills :</w:t>
      </w:r>
    </w:p>
    <w:p w:rsidR="006E3C64" w:rsidRPr="00730BFF" w:rsidRDefault="006E3C64" w:rsidP="00317A10">
      <w:pPr>
        <w:numPr>
          <w:ilvl w:val="0"/>
          <w:numId w:val="29"/>
        </w:numPr>
        <w:tabs>
          <w:tab w:val="num" w:pos="1440"/>
        </w:tabs>
        <w:ind w:right="-360" w:hanging="491"/>
        <w:jc w:val="both"/>
        <w:rPr>
          <w:rFonts w:ascii="Arial" w:hAnsi="Arial" w:cs="Arial"/>
          <w:b/>
          <w:bCs/>
          <w:sz w:val="22"/>
          <w:szCs w:val="22"/>
        </w:rPr>
      </w:pPr>
      <w:r w:rsidRPr="00730BFF">
        <w:rPr>
          <w:rFonts w:ascii="Arial" w:hAnsi="Arial" w:cs="Arial"/>
          <w:sz w:val="22"/>
          <w:szCs w:val="22"/>
        </w:rPr>
        <w:t>MS-Office</w:t>
      </w:r>
      <w:r>
        <w:rPr>
          <w:rFonts w:ascii="Arial" w:hAnsi="Arial" w:cs="Arial"/>
          <w:sz w:val="22"/>
          <w:szCs w:val="22"/>
        </w:rPr>
        <w:t xml:space="preserve">,c language </w:t>
      </w:r>
    </w:p>
    <w:p w:rsidR="006E3C64" w:rsidRDefault="006E3C64" w:rsidP="006D7369">
      <w:pPr>
        <w:ind w:left="1571" w:right="-360"/>
        <w:jc w:val="both"/>
        <w:rPr>
          <w:rFonts w:ascii="Arial" w:hAnsi="Arial" w:cs="Arial"/>
          <w:sz w:val="22"/>
          <w:szCs w:val="22"/>
        </w:rPr>
      </w:pPr>
    </w:p>
    <w:p w:rsidR="006E3C64" w:rsidRDefault="006E3C64" w:rsidP="00317A10">
      <w:pPr>
        <w:numPr>
          <w:ilvl w:val="0"/>
          <w:numId w:val="29"/>
        </w:numPr>
        <w:tabs>
          <w:tab w:val="num" w:pos="1440"/>
        </w:tabs>
        <w:ind w:right="-360" w:hanging="49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Internet Concepts, browsing </w:t>
      </w:r>
    </w:p>
    <w:p w:rsidR="006E3C64" w:rsidRDefault="006E3C64" w:rsidP="00CC1879">
      <w:pPr>
        <w:ind w:left="1080" w:right="-360"/>
        <w:jc w:val="both"/>
        <w:rPr>
          <w:rFonts w:ascii="Arial" w:hAnsi="Arial" w:cs="Arial"/>
          <w:sz w:val="22"/>
          <w:szCs w:val="22"/>
        </w:rPr>
      </w:pPr>
    </w:p>
    <w:p w:rsidR="006E3C64" w:rsidRDefault="006E3C64" w:rsidP="008B3B43">
      <w:pPr>
        <w:ind w:right="-360"/>
        <w:jc w:val="both"/>
        <w:rPr>
          <w:rFonts w:ascii="Arial" w:hAnsi="Arial" w:cs="Arial"/>
          <w:sz w:val="22"/>
          <w:szCs w:val="22"/>
        </w:rPr>
      </w:pPr>
    </w:p>
    <w:p w:rsidR="006E3C64" w:rsidRDefault="006E3C64" w:rsidP="00317A10">
      <w:pPr>
        <w:tabs>
          <w:tab w:val="num" w:pos="1440"/>
        </w:tabs>
        <w:ind w:right="-360" w:hanging="491"/>
        <w:jc w:val="both"/>
        <w:rPr>
          <w:rFonts w:ascii="Arial" w:hAnsi="Arial" w:cs="Arial"/>
          <w:sz w:val="22"/>
          <w:szCs w:val="22"/>
        </w:rPr>
      </w:pPr>
    </w:p>
    <w:p w:rsidR="006E3C64" w:rsidRPr="00317A10" w:rsidRDefault="006E3C64" w:rsidP="00DA0857">
      <w:pPr>
        <w:pStyle w:val="Tit"/>
        <w:shd w:val="pct10" w:color="auto" w:fill="auto"/>
        <w:ind w:left="0" w:right="-155" w:firstLine="0"/>
        <w:rPr>
          <w:rFonts w:ascii="Verdana" w:hAnsi="Verdana" w:cs="Verdana"/>
          <w:sz w:val="22"/>
          <w:szCs w:val="22"/>
        </w:rPr>
      </w:pPr>
      <w:r w:rsidRPr="00317A10">
        <w:rPr>
          <w:rFonts w:ascii="Verdana" w:hAnsi="Verdana" w:cs="Verdana"/>
          <w:sz w:val="22"/>
          <w:szCs w:val="22"/>
        </w:rPr>
        <w:t>Personal Details</w:t>
      </w:r>
      <w:r>
        <w:rPr>
          <w:rFonts w:ascii="Verdana" w:hAnsi="Verdana" w:cs="Verdana"/>
          <w:sz w:val="22"/>
          <w:szCs w:val="22"/>
        </w:rPr>
        <w:t xml:space="preserve"> :</w:t>
      </w:r>
    </w:p>
    <w:p w:rsidR="006E3C64" w:rsidRDefault="006E3C64" w:rsidP="00DD05E6">
      <w:pPr>
        <w:pStyle w:val="BodyText"/>
        <w:jc w:val="left"/>
        <w:rPr>
          <w:rFonts w:ascii="Verdana" w:hAnsi="Verdana" w:cs="Verdana"/>
        </w:rPr>
      </w:pPr>
      <w:r>
        <w:rPr>
          <w:rFonts w:ascii="Verdana" w:hAnsi="Verdana" w:cs="Verdana"/>
        </w:rPr>
        <w:tab/>
      </w:r>
    </w:p>
    <w:p w:rsidR="006E3C64" w:rsidRDefault="006E3C64" w:rsidP="00DD05E6">
      <w:pPr>
        <w:pStyle w:val="BodyText"/>
        <w:jc w:val="left"/>
        <w:rPr>
          <w:rFonts w:ascii="Verdana" w:hAnsi="Verdana" w:cs="Verdana"/>
        </w:rPr>
      </w:pPr>
      <w:r>
        <w:rPr>
          <w:rFonts w:ascii="Verdana" w:hAnsi="Verdana" w:cs="Verdana"/>
        </w:rPr>
        <w:tab/>
        <w:t>Name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>:  G. NAGARAJU</w:t>
      </w:r>
    </w:p>
    <w:p w:rsidR="006E3C64" w:rsidRDefault="006E3C64" w:rsidP="00DD05E6">
      <w:pPr>
        <w:pStyle w:val="BodyText"/>
        <w:jc w:val="left"/>
        <w:rPr>
          <w:rFonts w:ascii="Verdana" w:hAnsi="Verdana" w:cs="Verdana"/>
        </w:rPr>
      </w:pPr>
    </w:p>
    <w:p w:rsidR="006E3C64" w:rsidRDefault="006E3C64" w:rsidP="00DD05E6">
      <w:pPr>
        <w:pStyle w:val="BodyText"/>
        <w:jc w:val="left"/>
        <w:rPr>
          <w:rFonts w:ascii="Verdana" w:hAnsi="Verdana" w:cs="Verdana"/>
        </w:rPr>
      </w:pPr>
      <w:r>
        <w:rPr>
          <w:rFonts w:ascii="Verdana" w:hAnsi="Verdana" w:cs="Verdana"/>
        </w:rPr>
        <w:tab/>
        <w:t>Father</w:t>
      </w:r>
      <w:r>
        <w:rPr>
          <w:rFonts w:ascii="Verdana" w:hAnsi="Verdana" w:cs="Verdana"/>
        </w:rPr>
        <w:tab/>
      </w:r>
      <w:r>
        <w:rPr>
          <w:rFonts w:ascii="Verdana" w:hAnsi="Verdana" w:cs="Verdana"/>
          <w:vertAlign w:val="superscript"/>
        </w:rPr>
        <w:t>‘</w:t>
      </w:r>
      <w:r>
        <w:rPr>
          <w:rFonts w:ascii="Verdana" w:hAnsi="Verdana" w:cs="Verdana"/>
        </w:rPr>
        <w:t>s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>:  G.YAKAIAH</w:t>
      </w:r>
    </w:p>
    <w:p w:rsidR="006E3C64" w:rsidRDefault="006E3C64" w:rsidP="00DD05E6">
      <w:pPr>
        <w:pStyle w:val="BodyText"/>
        <w:jc w:val="left"/>
        <w:rPr>
          <w:rFonts w:ascii="Verdana" w:hAnsi="Verdana" w:cs="Verdana"/>
        </w:rPr>
      </w:pPr>
    </w:p>
    <w:p w:rsidR="006E3C64" w:rsidRDefault="006E3C64" w:rsidP="00DD05E6">
      <w:pPr>
        <w:pStyle w:val="BodyText"/>
        <w:jc w:val="left"/>
        <w:rPr>
          <w:rFonts w:ascii="Verdana" w:hAnsi="Verdana" w:cs="Verdana"/>
        </w:rPr>
      </w:pPr>
      <w:r>
        <w:rPr>
          <w:rFonts w:ascii="Verdana" w:hAnsi="Verdana" w:cs="Verdana"/>
        </w:rPr>
        <w:tab/>
        <w:t xml:space="preserve">Date of Birth </w:t>
      </w:r>
      <w:r>
        <w:rPr>
          <w:rFonts w:ascii="Verdana" w:hAnsi="Verdana" w:cs="Verdana"/>
        </w:rPr>
        <w:tab/>
        <w:t>:  10-04-1989</w:t>
      </w:r>
    </w:p>
    <w:p w:rsidR="006E3C64" w:rsidRDefault="006E3C64" w:rsidP="00DD05E6">
      <w:pPr>
        <w:pStyle w:val="BodyText"/>
        <w:jc w:val="left"/>
        <w:rPr>
          <w:rFonts w:ascii="Verdana" w:hAnsi="Verdana" w:cs="Verdana"/>
        </w:rPr>
      </w:pPr>
    </w:p>
    <w:p w:rsidR="006E3C64" w:rsidRDefault="006E3C64" w:rsidP="00DD05E6">
      <w:pPr>
        <w:pStyle w:val="BodyText"/>
        <w:jc w:val="left"/>
        <w:rPr>
          <w:rFonts w:ascii="Verdana" w:hAnsi="Verdana" w:cs="Verdana"/>
        </w:rPr>
      </w:pPr>
      <w:r>
        <w:rPr>
          <w:rFonts w:ascii="Verdana" w:hAnsi="Verdana" w:cs="Verdana"/>
        </w:rPr>
        <w:tab/>
        <w:t>Sex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>:   Male</w:t>
      </w:r>
    </w:p>
    <w:p w:rsidR="006E3C64" w:rsidRDefault="006E3C64" w:rsidP="00DD05E6">
      <w:pPr>
        <w:pStyle w:val="BodyText"/>
        <w:jc w:val="left"/>
        <w:rPr>
          <w:rFonts w:ascii="Verdana" w:hAnsi="Verdana" w:cs="Verdana"/>
        </w:rPr>
      </w:pPr>
    </w:p>
    <w:p w:rsidR="006E3C64" w:rsidRDefault="006E3C64" w:rsidP="00DD05E6">
      <w:pPr>
        <w:pStyle w:val="BodyText"/>
        <w:jc w:val="left"/>
        <w:rPr>
          <w:rFonts w:ascii="Verdana" w:hAnsi="Verdana" w:cs="Verdana"/>
        </w:rPr>
      </w:pPr>
      <w:r>
        <w:rPr>
          <w:rFonts w:ascii="Verdana" w:hAnsi="Verdana" w:cs="Verdana"/>
        </w:rPr>
        <w:tab/>
        <w:t>Languages Known  :  Telugu,Hindi&amp;English</w:t>
      </w:r>
    </w:p>
    <w:p w:rsidR="006E3C64" w:rsidRDefault="006E3C64" w:rsidP="00DD05E6">
      <w:pPr>
        <w:pStyle w:val="BodyText"/>
        <w:jc w:val="left"/>
        <w:rPr>
          <w:rFonts w:ascii="Verdana" w:hAnsi="Verdana" w:cs="Verdana"/>
        </w:rPr>
      </w:pPr>
    </w:p>
    <w:p w:rsidR="006E3C64" w:rsidRDefault="006E3C64" w:rsidP="00DD05E6">
      <w:pPr>
        <w:pStyle w:val="BodyText"/>
        <w:jc w:val="left"/>
        <w:rPr>
          <w:rFonts w:ascii="Verdana" w:hAnsi="Verdana" w:cs="Verdana"/>
        </w:rPr>
      </w:pPr>
      <w:r>
        <w:rPr>
          <w:rFonts w:ascii="Verdana" w:hAnsi="Verdana" w:cs="Verdana"/>
        </w:rPr>
        <w:tab/>
        <w:t>Nationality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>:</w:t>
      </w:r>
      <w:r w:rsidRPr="00317A10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  Indian</w:t>
      </w:r>
      <w:r>
        <w:rPr>
          <w:rFonts w:ascii="Verdana" w:hAnsi="Verdana" w:cs="Verdana"/>
        </w:rPr>
        <w:tab/>
      </w:r>
    </w:p>
    <w:p w:rsidR="006E3C64" w:rsidRPr="001C4E8C" w:rsidRDefault="006E3C64" w:rsidP="001C4E8C">
      <w:pPr>
        <w:pStyle w:val="Nome"/>
        <w:ind w:left="0" w:firstLine="0"/>
        <w:rPr>
          <w:rFonts w:ascii="Verdana" w:hAnsi="Verdana" w:cs="Verdana"/>
          <w:sz w:val="20"/>
          <w:szCs w:val="20"/>
        </w:rPr>
      </w:pPr>
      <w:r w:rsidRPr="001C4E8C">
        <w:rPr>
          <w:rFonts w:ascii="Verdana" w:hAnsi="Verdana" w:cs="Verdana"/>
          <w:lang w:val="de-DE"/>
        </w:rPr>
        <w:t xml:space="preserve">                                                                                      </w:t>
      </w:r>
    </w:p>
    <w:p w:rsidR="006E3C64" w:rsidRPr="00CC1879" w:rsidRDefault="006E3C64" w:rsidP="00CC1879">
      <w:pPr>
        <w:pStyle w:val="BodyText"/>
        <w:shd w:val="clear" w:color="auto" w:fill="CCCCCC"/>
        <w:jc w:val="left"/>
        <w:rPr>
          <w:rFonts w:ascii="Verdana" w:hAnsi="Verdana" w:cs="Verdana"/>
          <w:b/>
          <w:bCs/>
          <w:u w:val="single"/>
        </w:rPr>
      </w:pPr>
      <w:r w:rsidRPr="00CC1879">
        <w:rPr>
          <w:rFonts w:ascii="Verdana" w:hAnsi="Verdana" w:cs="Verdana"/>
          <w:b/>
          <w:bCs/>
          <w:u w:val="single"/>
        </w:rPr>
        <w:t>Declaration</w:t>
      </w:r>
      <w:r>
        <w:rPr>
          <w:rFonts w:ascii="Verdana" w:hAnsi="Verdana" w:cs="Verdana"/>
          <w:b/>
          <w:bCs/>
          <w:u w:val="single"/>
        </w:rPr>
        <w:t xml:space="preserve"> </w:t>
      </w:r>
      <w:r w:rsidRPr="00CC1879">
        <w:rPr>
          <w:rFonts w:ascii="Verdana" w:hAnsi="Verdana" w:cs="Verdana"/>
          <w:b/>
          <w:bCs/>
          <w:u w:val="single"/>
        </w:rPr>
        <w:t>:</w:t>
      </w:r>
    </w:p>
    <w:p w:rsidR="006E3C64" w:rsidRDefault="006E3C64" w:rsidP="00DD05E6">
      <w:pPr>
        <w:pStyle w:val="BodyText"/>
        <w:jc w:val="left"/>
        <w:rPr>
          <w:rFonts w:ascii="Verdana" w:hAnsi="Verdana" w:cs="Verdana"/>
        </w:rPr>
      </w:pPr>
      <w:r>
        <w:rPr>
          <w:rFonts w:ascii="Verdana" w:hAnsi="Verdana" w:cs="Verdana"/>
        </w:rPr>
        <w:t xml:space="preserve"> I here by declare that the above return particulars are true to the best of my knowledge and belief.</w:t>
      </w:r>
    </w:p>
    <w:p w:rsidR="006E3C64" w:rsidRDefault="006E3C64" w:rsidP="00DD05E6">
      <w:pPr>
        <w:pStyle w:val="BodyText"/>
        <w:jc w:val="left"/>
        <w:rPr>
          <w:rFonts w:ascii="Verdana" w:hAnsi="Verdana" w:cs="Verdana"/>
        </w:rPr>
      </w:pPr>
    </w:p>
    <w:p w:rsidR="006E3C64" w:rsidRDefault="006E3C64" w:rsidP="00DD05E6">
      <w:pPr>
        <w:pStyle w:val="BodyText"/>
        <w:jc w:val="left"/>
        <w:rPr>
          <w:rFonts w:ascii="Verdana" w:hAnsi="Verdana" w:cs="Verdana"/>
        </w:rPr>
      </w:pPr>
    </w:p>
    <w:p w:rsidR="006E3C64" w:rsidRDefault="006E3C64" w:rsidP="00DD05E6">
      <w:pPr>
        <w:pStyle w:val="BodyText"/>
        <w:jc w:val="left"/>
        <w:rPr>
          <w:rFonts w:ascii="Verdana" w:hAnsi="Verdana" w:cs="Verdana"/>
        </w:rPr>
      </w:pPr>
      <w:r w:rsidRPr="00B907FC">
        <w:rPr>
          <w:rFonts w:ascii="Verdana" w:hAnsi="Verdana" w:cs="Verdana"/>
        </w:rPr>
        <w:t>Date:</w:t>
      </w:r>
    </w:p>
    <w:p w:rsidR="006E3C64" w:rsidRPr="004238BF" w:rsidRDefault="006E3C64" w:rsidP="00DD05E6">
      <w:pPr>
        <w:pStyle w:val="BodyText"/>
        <w:jc w:val="left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Place: Hyderabad.</w:t>
      </w:r>
      <w:r>
        <w:rPr>
          <w:rFonts w:ascii="Verdana" w:hAnsi="Verdana" w:cs="Verdana"/>
        </w:rPr>
        <w:t xml:space="preserve">                                                           </w:t>
      </w:r>
      <w:r w:rsidRPr="004238BF">
        <w:rPr>
          <w:rFonts w:ascii="Verdana" w:hAnsi="Verdana" w:cs="Verdana"/>
          <w:b/>
          <w:bCs/>
          <w:sz w:val="24"/>
          <w:szCs w:val="24"/>
        </w:rPr>
        <w:t>(</w:t>
      </w:r>
      <w:r>
        <w:rPr>
          <w:rFonts w:ascii="Verdana" w:hAnsi="Verdana" w:cs="Verdana"/>
          <w:b/>
          <w:bCs/>
          <w:sz w:val="24"/>
          <w:szCs w:val="24"/>
        </w:rPr>
        <w:t xml:space="preserve">G.NAGARAJU </w:t>
      </w:r>
      <w:r w:rsidRPr="004238BF">
        <w:rPr>
          <w:rFonts w:ascii="Verdana" w:hAnsi="Verdana" w:cs="Verdana"/>
          <w:b/>
          <w:bCs/>
          <w:sz w:val="24"/>
          <w:szCs w:val="24"/>
        </w:rPr>
        <w:t>)</w:t>
      </w:r>
    </w:p>
    <w:sectPr w:rsidR="006E3C64" w:rsidRPr="004238BF" w:rsidSect="00CC1879">
      <w:pgSz w:w="11909" w:h="16834" w:code="9"/>
      <w:pgMar w:top="810" w:right="1739" w:bottom="900" w:left="1152" w:header="720" w:footer="720" w:gutter="0"/>
      <w:pgBorders>
        <w:top w:val="outset" w:sz="6" w:space="1" w:color="auto"/>
        <w:left w:val="outset" w:sz="6" w:space="4" w:color="auto"/>
        <w:bottom w:val="inset" w:sz="6" w:space="1" w:color="auto"/>
        <w:right w:val="inset" w:sz="6" w:space="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C64" w:rsidRDefault="006E3C64">
      <w:r>
        <w:separator/>
      </w:r>
    </w:p>
  </w:endnote>
  <w:endnote w:type="continuationSeparator" w:id="0">
    <w:p w:rsidR="006E3C64" w:rsidRDefault="006E3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©öUAA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C64" w:rsidRDefault="006E3C64">
      <w:r>
        <w:separator/>
      </w:r>
    </w:p>
  </w:footnote>
  <w:footnote w:type="continuationSeparator" w:id="0">
    <w:p w:rsidR="006E3C64" w:rsidRDefault="006E3C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22C6"/>
    <w:multiLevelType w:val="hybridMultilevel"/>
    <w:tmpl w:val="744E5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4E20E02"/>
    <w:multiLevelType w:val="hybridMultilevel"/>
    <w:tmpl w:val="1D34A41A"/>
    <w:lvl w:ilvl="0" w:tplc="9DF8B496">
      <w:start w:val="1"/>
      <w:numFmt w:val="bullet"/>
      <w:lvlText w:val=""/>
      <w:lvlJc w:val="left"/>
      <w:pPr>
        <w:tabs>
          <w:tab w:val="num" w:pos="720"/>
        </w:tabs>
        <w:ind w:left="360"/>
      </w:pPr>
      <w:rPr>
        <w:rFonts w:ascii="Wingdings" w:hAnsi="Wingdings" w:cs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5CD3C1D"/>
    <w:multiLevelType w:val="hybridMultilevel"/>
    <w:tmpl w:val="2B12D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75F6FD5"/>
    <w:multiLevelType w:val="hybridMultilevel"/>
    <w:tmpl w:val="139C85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8844F76"/>
    <w:multiLevelType w:val="hybridMultilevel"/>
    <w:tmpl w:val="B6B23E7E"/>
    <w:lvl w:ilvl="0" w:tplc="38B27690">
      <w:start w:val="1"/>
      <w:numFmt w:val="bullet"/>
      <w:lvlText w:val=""/>
      <w:lvlJc w:val="left"/>
      <w:pPr>
        <w:tabs>
          <w:tab w:val="num" w:pos="360"/>
        </w:tabs>
        <w:ind w:left="288" w:hanging="288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0BC2FD6"/>
    <w:multiLevelType w:val="multilevel"/>
    <w:tmpl w:val="C2D2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89E22BC"/>
    <w:multiLevelType w:val="hybridMultilevel"/>
    <w:tmpl w:val="6A6C4030"/>
    <w:lvl w:ilvl="0" w:tplc="0409000B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7">
    <w:nsid w:val="1BC17528"/>
    <w:multiLevelType w:val="multilevel"/>
    <w:tmpl w:val="B6B23E7E"/>
    <w:lvl w:ilvl="0">
      <w:start w:val="1"/>
      <w:numFmt w:val="bullet"/>
      <w:lvlText w:val=""/>
      <w:lvlJc w:val="left"/>
      <w:pPr>
        <w:tabs>
          <w:tab w:val="num" w:pos="360"/>
        </w:tabs>
        <w:ind w:left="288" w:hanging="288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CF358B9"/>
    <w:multiLevelType w:val="hybridMultilevel"/>
    <w:tmpl w:val="1A3A8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DA91CDD"/>
    <w:multiLevelType w:val="hybridMultilevel"/>
    <w:tmpl w:val="F11660C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0">
    <w:nsid w:val="21ED2FCF"/>
    <w:multiLevelType w:val="hybridMultilevel"/>
    <w:tmpl w:val="AFE44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A7A4B32"/>
    <w:multiLevelType w:val="multilevel"/>
    <w:tmpl w:val="18E8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2D7630AA"/>
    <w:multiLevelType w:val="hybridMultilevel"/>
    <w:tmpl w:val="27AEC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333C3D3F"/>
    <w:multiLevelType w:val="hybridMultilevel"/>
    <w:tmpl w:val="D982F0A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4">
    <w:nsid w:val="34347899"/>
    <w:multiLevelType w:val="hybridMultilevel"/>
    <w:tmpl w:val="AC4A22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656354A"/>
    <w:multiLevelType w:val="hybridMultilevel"/>
    <w:tmpl w:val="1D34A41A"/>
    <w:lvl w:ilvl="0" w:tplc="9DF8B496">
      <w:start w:val="1"/>
      <w:numFmt w:val="bullet"/>
      <w:lvlText w:val=""/>
      <w:lvlJc w:val="left"/>
      <w:pPr>
        <w:tabs>
          <w:tab w:val="num" w:pos="720"/>
        </w:tabs>
        <w:ind w:left="360"/>
      </w:pPr>
      <w:rPr>
        <w:rFonts w:ascii="Wingdings" w:hAnsi="Wingdings" w:cs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98149C1"/>
    <w:multiLevelType w:val="hybridMultilevel"/>
    <w:tmpl w:val="88FC9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39E41549"/>
    <w:multiLevelType w:val="hybridMultilevel"/>
    <w:tmpl w:val="0964C4EE"/>
    <w:lvl w:ilvl="0" w:tplc="E9AC1CF6">
      <w:start w:val="1"/>
      <w:numFmt w:val="bullet"/>
      <w:lvlText w:val=""/>
      <w:lvlJc w:val="left"/>
      <w:pPr>
        <w:tabs>
          <w:tab w:val="num" w:pos="504"/>
        </w:tabs>
        <w:ind w:left="360" w:hanging="216"/>
      </w:pPr>
      <w:rPr>
        <w:rFonts w:ascii="Wingdings" w:hAnsi="Wingdings" w:cs="Wingdings" w:hint="default"/>
      </w:rPr>
    </w:lvl>
    <w:lvl w:ilvl="1" w:tplc="E100746E">
      <w:start w:val="1"/>
      <w:numFmt w:val="bullet"/>
      <w:lvlText w:val=""/>
      <w:lvlJc w:val="left"/>
      <w:pPr>
        <w:tabs>
          <w:tab w:val="num" w:pos="864"/>
        </w:tabs>
        <w:ind w:left="864" w:hanging="720"/>
      </w:pPr>
      <w:rPr>
        <w:rFonts w:ascii="Wingdings" w:hAnsi="Wingdings" w:cs="Wingdings" w:hint="default"/>
      </w:rPr>
    </w:lvl>
    <w:lvl w:ilvl="2" w:tplc="879E51EC">
      <w:start w:val="1"/>
      <w:numFmt w:val="bullet"/>
      <w:lvlText w:val=""/>
      <w:lvlJc w:val="left"/>
      <w:pPr>
        <w:tabs>
          <w:tab w:val="num" w:pos="2376"/>
        </w:tabs>
        <w:ind w:left="2376" w:hanging="576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43765573"/>
    <w:multiLevelType w:val="hybridMultilevel"/>
    <w:tmpl w:val="6A6884C8"/>
    <w:lvl w:ilvl="0" w:tplc="123612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485A716A"/>
    <w:multiLevelType w:val="hybridMultilevel"/>
    <w:tmpl w:val="1A42DF56"/>
    <w:lvl w:ilvl="0" w:tplc="BCEC4C04">
      <w:start w:val="1"/>
      <w:numFmt w:val="bullet"/>
      <w:lvlText w:val=""/>
      <w:lvlJc w:val="left"/>
      <w:pPr>
        <w:tabs>
          <w:tab w:val="num" w:pos="720"/>
        </w:tabs>
        <w:ind w:left="360"/>
      </w:pPr>
      <w:rPr>
        <w:rFonts w:ascii="Wingdings" w:hAnsi="Wingdings" w:cs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4B9D196A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</w:abstractNum>
  <w:abstractNum w:abstractNumId="21">
    <w:nsid w:val="52E26F91"/>
    <w:multiLevelType w:val="hybridMultilevel"/>
    <w:tmpl w:val="A56802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55491515"/>
    <w:multiLevelType w:val="hybridMultilevel"/>
    <w:tmpl w:val="1D34A41A"/>
    <w:lvl w:ilvl="0" w:tplc="1534CA90">
      <w:start w:val="1"/>
      <w:numFmt w:val="bullet"/>
      <w:lvlText w:val=""/>
      <w:lvlJc w:val="left"/>
      <w:pPr>
        <w:tabs>
          <w:tab w:val="num" w:pos="720"/>
        </w:tabs>
        <w:ind w:left="360"/>
      </w:pPr>
      <w:rPr>
        <w:rFonts w:ascii="Wingdings" w:hAnsi="Wingdings" w:cs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57A76A97"/>
    <w:multiLevelType w:val="hybridMultilevel"/>
    <w:tmpl w:val="6A6884C8"/>
    <w:lvl w:ilvl="0" w:tplc="F586ACB8">
      <w:start w:val="1"/>
      <w:numFmt w:val="bullet"/>
      <w:lvlText w:val=""/>
      <w:lvlJc w:val="left"/>
      <w:pPr>
        <w:tabs>
          <w:tab w:val="num" w:pos="720"/>
        </w:tabs>
        <w:ind w:left="360"/>
      </w:pPr>
      <w:rPr>
        <w:rFonts w:ascii="Wingdings" w:hAnsi="Wingdings" w:cs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5880024D"/>
    <w:multiLevelType w:val="hybridMultilevel"/>
    <w:tmpl w:val="47EA347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25">
    <w:nsid w:val="5C4A5FA1"/>
    <w:multiLevelType w:val="hybridMultilevel"/>
    <w:tmpl w:val="C2D288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5DD918AD"/>
    <w:multiLevelType w:val="hybridMultilevel"/>
    <w:tmpl w:val="A86CC5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686E20DA"/>
    <w:multiLevelType w:val="hybridMultilevel"/>
    <w:tmpl w:val="AFBAEBEE"/>
    <w:lvl w:ilvl="0" w:tplc="FD2068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6A7B4E22"/>
    <w:multiLevelType w:val="hybridMultilevel"/>
    <w:tmpl w:val="542C7C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7B314DC3"/>
    <w:multiLevelType w:val="hybridMultilevel"/>
    <w:tmpl w:val="F8FEC2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7C576C78"/>
    <w:multiLevelType w:val="hybridMultilevel"/>
    <w:tmpl w:val="F0D488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1">
    <w:nsid w:val="7EDF7246"/>
    <w:multiLevelType w:val="hybridMultilevel"/>
    <w:tmpl w:val="54F254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2"/>
  </w:num>
  <w:num w:numId="3">
    <w:abstractNumId w:val="8"/>
  </w:num>
  <w:num w:numId="4">
    <w:abstractNumId w:val="27"/>
  </w:num>
  <w:num w:numId="5">
    <w:abstractNumId w:val="18"/>
  </w:num>
  <w:num w:numId="6">
    <w:abstractNumId w:val="23"/>
  </w:num>
  <w:num w:numId="7">
    <w:abstractNumId w:val="19"/>
  </w:num>
  <w:num w:numId="8">
    <w:abstractNumId w:val="15"/>
  </w:num>
  <w:num w:numId="9">
    <w:abstractNumId w:val="22"/>
  </w:num>
  <w:num w:numId="10">
    <w:abstractNumId w:val="1"/>
  </w:num>
  <w:num w:numId="11">
    <w:abstractNumId w:val="16"/>
  </w:num>
  <w:num w:numId="12">
    <w:abstractNumId w:val="12"/>
  </w:num>
  <w:num w:numId="13">
    <w:abstractNumId w:val="4"/>
  </w:num>
  <w:num w:numId="14">
    <w:abstractNumId w:val="31"/>
  </w:num>
  <w:num w:numId="15">
    <w:abstractNumId w:val="17"/>
  </w:num>
  <w:num w:numId="16">
    <w:abstractNumId w:val="0"/>
  </w:num>
  <w:num w:numId="17">
    <w:abstractNumId w:val="11"/>
  </w:num>
  <w:num w:numId="18">
    <w:abstractNumId w:val="24"/>
  </w:num>
  <w:num w:numId="19">
    <w:abstractNumId w:val="10"/>
  </w:num>
  <w:num w:numId="20">
    <w:abstractNumId w:val="25"/>
  </w:num>
  <w:num w:numId="21">
    <w:abstractNumId w:val="5"/>
  </w:num>
  <w:num w:numId="22">
    <w:abstractNumId w:val="26"/>
  </w:num>
  <w:num w:numId="23">
    <w:abstractNumId w:val="30"/>
  </w:num>
  <w:num w:numId="24">
    <w:abstractNumId w:val="3"/>
  </w:num>
  <w:num w:numId="25">
    <w:abstractNumId w:val="14"/>
  </w:num>
  <w:num w:numId="26">
    <w:abstractNumId w:val="29"/>
  </w:num>
  <w:num w:numId="27">
    <w:abstractNumId w:val="9"/>
  </w:num>
  <w:num w:numId="28">
    <w:abstractNumId w:val="13"/>
  </w:num>
  <w:num w:numId="29">
    <w:abstractNumId w:val="6"/>
  </w:num>
  <w:num w:numId="30">
    <w:abstractNumId w:val="28"/>
  </w:num>
  <w:num w:numId="31">
    <w:abstractNumId w:val="7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3670"/>
    <w:rsid w:val="0002792B"/>
    <w:rsid w:val="00044D75"/>
    <w:rsid w:val="000475B0"/>
    <w:rsid w:val="0006697A"/>
    <w:rsid w:val="00067AA1"/>
    <w:rsid w:val="0007610E"/>
    <w:rsid w:val="00086EE2"/>
    <w:rsid w:val="000952DF"/>
    <w:rsid w:val="000A0583"/>
    <w:rsid w:val="000B145E"/>
    <w:rsid w:val="000B321F"/>
    <w:rsid w:val="000D13B5"/>
    <w:rsid w:val="000E221A"/>
    <w:rsid w:val="000F1ACA"/>
    <w:rsid w:val="00110749"/>
    <w:rsid w:val="00112D57"/>
    <w:rsid w:val="00135751"/>
    <w:rsid w:val="001529CD"/>
    <w:rsid w:val="00163F20"/>
    <w:rsid w:val="00185B32"/>
    <w:rsid w:val="00186870"/>
    <w:rsid w:val="00194812"/>
    <w:rsid w:val="001B4D18"/>
    <w:rsid w:val="001B6E98"/>
    <w:rsid w:val="001C291F"/>
    <w:rsid w:val="001C4E8C"/>
    <w:rsid w:val="001C6685"/>
    <w:rsid w:val="001D7F22"/>
    <w:rsid w:val="001E27FF"/>
    <w:rsid w:val="001E5D32"/>
    <w:rsid w:val="00211CB5"/>
    <w:rsid w:val="00242CF6"/>
    <w:rsid w:val="0028049E"/>
    <w:rsid w:val="002A4B2C"/>
    <w:rsid w:val="002B264B"/>
    <w:rsid w:val="002D0F81"/>
    <w:rsid w:val="002D2A3C"/>
    <w:rsid w:val="002D344D"/>
    <w:rsid w:val="002E33E3"/>
    <w:rsid w:val="00302016"/>
    <w:rsid w:val="003163FF"/>
    <w:rsid w:val="00317A10"/>
    <w:rsid w:val="0032076F"/>
    <w:rsid w:val="00355777"/>
    <w:rsid w:val="00355A58"/>
    <w:rsid w:val="0036363A"/>
    <w:rsid w:val="00363783"/>
    <w:rsid w:val="0036786B"/>
    <w:rsid w:val="00390163"/>
    <w:rsid w:val="00391D09"/>
    <w:rsid w:val="00393AAA"/>
    <w:rsid w:val="003A28D1"/>
    <w:rsid w:val="003A6ACA"/>
    <w:rsid w:val="003C4C31"/>
    <w:rsid w:val="003D29BA"/>
    <w:rsid w:val="003E23CF"/>
    <w:rsid w:val="003E3BA7"/>
    <w:rsid w:val="00412BA1"/>
    <w:rsid w:val="004143E6"/>
    <w:rsid w:val="004238BF"/>
    <w:rsid w:val="00466942"/>
    <w:rsid w:val="004741B6"/>
    <w:rsid w:val="0048279C"/>
    <w:rsid w:val="00483A70"/>
    <w:rsid w:val="0048411F"/>
    <w:rsid w:val="00486141"/>
    <w:rsid w:val="004B67B4"/>
    <w:rsid w:val="004D2467"/>
    <w:rsid w:val="0050488F"/>
    <w:rsid w:val="00516F31"/>
    <w:rsid w:val="0052036A"/>
    <w:rsid w:val="00523A5D"/>
    <w:rsid w:val="005524AB"/>
    <w:rsid w:val="00555832"/>
    <w:rsid w:val="00555DB9"/>
    <w:rsid w:val="005B309B"/>
    <w:rsid w:val="005C7D81"/>
    <w:rsid w:val="005D150A"/>
    <w:rsid w:val="005E2088"/>
    <w:rsid w:val="005E74D8"/>
    <w:rsid w:val="005F3350"/>
    <w:rsid w:val="00673E12"/>
    <w:rsid w:val="00681E40"/>
    <w:rsid w:val="006B123E"/>
    <w:rsid w:val="006B1BF1"/>
    <w:rsid w:val="006D53D0"/>
    <w:rsid w:val="006D68DC"/>
    <w:rsid w:val="006D7369"/>
    <w:rsid w:val="006E3C64"/>
    <w:rsid w:val="006E556B"/>
    <w:rsid w:val="006F4824"/>
    <w:rsid w:val="00715A9F"/>
    <w:rsid w:val="00730BFF"/>
    <w:rsid w:val="0075565D"/>
    <w:rsid w:val="007941DB"/>
    <w:rsid w:val="00797D71"/>
    <w:rsid w:val="007A651F"/>
    <w:rsid w:val="007C7058"/>
    <w:rsid w:val="00804C2C"/>
    <w:rsid w:val="0080632C"/>
    <w:rsid w:val="0084009D"/>
    <w:rsid w:val="008564F6"/>
    <w:rsid w:val="008649C3"/>
    <w:rsid w:val="00866B12"/>
    <w:rsid w:val="00870EF4"/>
    <w:rsid w:val="00885789"/>
    <w:rsid w:val="00893365"/>
    <w:rsid w:val="008A34CF"/>
    <w:rsid w:val="008A42C0"/>
    <w:rsid w:val="008B3B43"/>
    <w:rsid w:val="00911DC3"/>
    <w:rsid w:val="00922BC9"/>
    <w:rsid w:val="00926BC0"/>
    <w:rsid w:val="009328DF"/>
    <w:rsid w:val="00986E39"/>
    <w:rsid w:val="009D59A8"/>
    <w:rsid w:val="009D69A8"/>
    <w:rsid w:val="009E3C4A"/>
    <w:rsid w:val="009E7A9A"/>
    <w:rsid w:val="009F2B87"/>
    <w:rsid w:val="00A56712"/>
    <w:rsid w:val="00A71916"/>
    <w:rsid w:val="00A761FF"/>
    <w:rsid w:val="00A82C2A"/>
    <w:rsid w:val="00A9617B"/>
    <w:rsid w:val="00AB5D9D"/>
    <w:rsid w:val="00AB6883"/>
    <w:rsid w:val="00AD4DED"/>
    <w:rsid w:val="00AF2BAC"/>
    <w:rsid w:val="00B03429"/>
    <w:rsid w:val="00B102C7"/>
    <w:rsid w:val="00B22CC5"/>
    <w:rsid w:val="00B907FC"/>
    <w:rsid w:val="00B953F7"/>
    <w:rsid w:val="00BA57D4"/>
    <w:rsid w:val="00BB0C64"/>
    <w:rsid w:val="00BD1DD2"/>
    <w:rsid w:val="00BF79BF"/>
    <w:rsid w:val="00C3101B"/>
    <w:rsid w:val="00C32BD2"/>
    <w:rsid w:val="00C40DEC"/>
    <w:rsid w:val="00C53A46"/>
    <w:rsid w:val="00C61C1D"/>
    <w:rsid w:val="00C84960"/>
    <w:rsid w:val="00CC0F21"/>
    <w:rsid w:val="00CC1879"/>
    <w:rsid w:val="00CC3759"/>
    <w:rsid w:val="00CD75A0"/>
    <w:rsid w:val="00CE0019"/>
    <w:rsid w:val="00CE74E4"/>
    <w:rsid w:val="00D0649D"/>
    <w:rsid w:val="00D11C2B"/>
    <w:rsid w:val="00D23670"/>
    <w:rsid w:val="00D3307C"/>
    <w:rsid w:val="00D46C8C"/>
    <w:rsid w:val="00D67F55"/>
    <w:rsid w:val="00D975D1"/>
    <w:rsid w:val="00DA0857"/>
    <w:rsid w:val="00DC37B0"/>
    <w:rsid w:val="00DD05E6"/>
    <w:rsid w:val="00DE344F"/>
    <w:rsid w:val="00DF0196"/>
    <w:rsid w:val="00E324B3"/>
    <w:rsid w:val="00E33AA1"/>
    <w:rsid w:val="00E41137"/>
    <w:rsid w:val="00E559BD"/>
    <w:rsid w:val="00E61535"/>
    <w:rsid w:val="00EA7A54"/>
    <w:rsid w:val="00ED212B"/>
    <w:rsid w:val="00EE75FF"/>
    <w:rsid w:val="00F00FC1"/>
    <w:rsid w:val="00F273E4"/>
    <w:rsid w:val="00F40C64"/>
    <w:rsid w:val="00FA4B59"/>
    <w:rsid w:val="00FC1DFB"/>
    <w:rsid w:val="00FF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DE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D4DED"/>
    <w:pPr>
      <w:keepNext/>
      <w:outlineLvl w:val="0"/>
    </w:pPr>
    <w:rPr>
      <w:rFonts w:ascii="Verdana" w:hAnsi="Verdana" w:cs="Verdana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4DED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AD4DED"/>
    <w:pPr>
      <w:keepNext/>
      <w:outlineLvl w:val="2"/>
    </w:pPr>
    <w:rPr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D4DED"/>
    <w:pPr>
      <w:keepNext/>
      <w:spacing w:line="360" w:lineRule="auto"/>
      <w:jc w:val="center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D4DED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AD4DED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AD4DED"/>
    <w:pPr>
      <w:keepNext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D4DED"/>
    <w:pPr>
      <w:keepNext/>
      <w:outlineLvl w:val="7"/>
    </w:pPr>
    <w:rPr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D4DED"/>
    <w:pPr>
      <w:keepNext/>
      <w:jc w:val="both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89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89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89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89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89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89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89B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89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89B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rsid w:val="00AD4DED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AD4DED"/>
    <w:pPr>
      <w:spacing w:line="360" w:lineRule="auto"/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89B"/>
    <w:rPr>
      <w:sz w:val="20"/>
      <w:szCs w:val="20"/>
    </w:rPr>
  </w:style>
  <w:style w:type="paragraph" w:customStyle="1" w:styleId="Nome">
    <w:name w:val="Nome"/>
    <w:basedOn w:val="Normal"/>
    <w:uiPriority w:val="99"/>
    <w:rsid w:val="00AD4DED"/>
    <w:pPr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Normal"/>
    <w:uiPriority w:val="99"/>
    <w:rsid w:val="00AD4DE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customStyle="1" w:styleId="Datatesto">
    <w:name w:val="Data_testo"/>
    <w:basedOn w:val="Normal"/>
    <w:uiPriority w:val="99"/>
    <w:rsid w:val="00AD4DED"/>
    <w:pPr>
      <w:tabs>
        <w:tab w:val="left" w:pos="993"/>
      </w:tabs>
      <w:spacing w:after="120"/>
      <w:ind w:left="993" w:hanging="993"/>
    </w:pPr>
    <w:rPr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rsid w:val="00AD4D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89B"/>
    <w:rPr>
      <w:sz w:val="20"/>
      <w:szCs w:val="20"/>
    </w:rPr>
  </w:style>
  <w:style w:type="paragraph" w:customStyle="1" w:styleId="BodyTextKeep">
    <w:name w:val="Body Text Keep"/>
    <w:basedOn w:val="BodyText"/>
    <w:next w:val="BodyText"/>
    <w:uiPriority w:val="99"/>
    <w:rsid w:val="00AD4DED"/>
    <w:pPr>
      <w:keepNext/>
      <w:spacing w:after="240" w:line="240" w:lineRule="auto"/>
    </w:pPr>
    <w:rPr>
      <w:rFonts w:ascii="Garamond" w:hAnsi="Garamond" w:cs="Garamond"/>
      <w:spacing w:val="-5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AD4DED"/>
    <w:pPr>
      <w:widowControl w:val="0"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A789B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AD4DED"/>
    <w:pPr>
      <w:jc w:val="both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A789B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AD4DED"/>
    <w:pPr>
      <w:ind w:left="288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789B"/>
    <w:rPr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AD4DED"/>
    <w:pPr>
      <w:ind w:left="720"/>
    </w:pPr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A789B"/>
    <w:rPr>
      <w:sz w:val="16"/>
      <w:szCs w:val="16"/>
    </w:rPr>
  </w:style>
  <w:style w:type="paragraph" w:styleId="BodyText3">
    <w:name w:val="Body Text 3"/>
    <w:basedOn w:val="Normal"/>
    <w:link w:val="BodyText3Char"/>
    <w:uiPriority w:val="99"/>
    <w:rsid w:val="00AD4DED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A789B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AD4DED"/>
  </w:style>
  <w:style w:type="paragraph" w:styleId="Header">
    <w:name w:val="header"/>
    <w:basedOn w:val="Normal"/>
    <w:link w:val="HeaderChar"/>
    <w:uiPriority w:val="99"/>
    <w:rsid w:val="00AD4DED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789B"/>
    <w:rPr>
      <w:sz w:val="20"/>
      <w:szCs w:val="20"/>
    </w:rPr>
  </w:style>
  <w:style w:type="paragraph" w:styleId="BlockText">
    <w:name w:val="Block Text"/>
    <w:basedOn w:val="Normal"/>
    <w:uiPriority w:val="99"/>
    <w:rsid w:val="00AD4DED"/>
    <w:pPr>
      <w:ind w:left="720" w:right="90"/>
      <w:jc w:val="both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rsid w:val="00AD4DED"/>
    <w:rPr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AD4DED"/>
    <w:pPr>
      <w:ind w:left="2160"/>
      <w:jc w:val="both"/>
    </w:pPr>
    <w:rPr>
      <w:rFonts w:ascii="Arial" w:hAnsi="Arial" w:cs="Arial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89B"/>
    <w:rPr>
      <w:sz w:val="20"/>
      <w:szCs w:val="20"/>
    </w:rPr>
  </w:style>
  <w:style w:type="character" w:styleId="HTMLTypewriter">
    <w:name w:val="HTML Typewriter"/>
    <w:basedOn w:val="DefaultParagraphFont"/>
    <w:uiPriority w:val="99"/>
    <w:rsid w:val="00AD4DED"/>
    <w:rPr>
      <w:rFonts w:ascii="Arial Unicode MS" w:eastAsia="Arial Unicode MS" w:hAnsi="Arial Unicode MS" w:cs="Arial Unicode MS"/>
      <w:sz w:val="20"/>
      <w:szCs w:val="20"/>
    </w:rPr>
  </w:style>
  <w:style w:type="character" w:customStyle="1" w:styleId="EmailStyle33">
    <w:name w:val="EmailStyle51"/>
    <w:aliases w:val="EmailStyle51"/>
    <w:basedOn w:val="DefaultParagraphFont"/>
    <w:uiPriority w:val="99"/>
    <w:personal/>
    <w:rsid w:val="00AD4DED"/>
    <w:rPr>
      <w:rFonts w:ascii="Arial" w:hAnsi="Arial" w:cs="Arial"/>
      <w:color w:val="000000"/>
      <w:sz w:val="20"/>
      <w:szCs w:val="20"/>
    </w:rPr>
  </w:style>
  <w:style w:type="paragraph" w:styleId="E-mailSignature">
    <w:name w:val="E-mail Signature"/>
    <w:basedOn w:val="Normal"/>
    <w:link w:val="E-mailSignatureChar"/>
    <w:uiPriority w:val="99"/>
    <w:rsid w:val="00AD4DED"/>
    <w:rPr>
      <w:b/>
      <w:bCs/>
      <w:sz w:val="32"/>
      <w:szCs w:val="32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A789B"/>
    <w:rPr>
      <w:sz w:val="20"/>
      <w:szCs w:val="20"/>
    </w:rPr>
  </w:style>
  <w:style w:type="paragraph" w:customStyle="1" w:styleId="Address1">
    <w:name w:val="Address 1"/>
    <w:basedOn w:val="Normal"/>
    <w:uiPriority w:val="99"/>
    <w:rsid w:val="00AD4DED"/>
    <w:pPr>
      <w:spacing w:line="160" w:lineRule="atLeast"/>
      <w:jc w:val="both"/>
    </w:pPr>
    <w:rPr>
      <w:rFonts w:ascii="Arial" w:eastAsia="Batang" w:hAnsi="Arial" w:cs="Arial"/>
      <w:sz w:val="14"/>
      <w:szCs w:val="14"/>
    </w:rPr>
  </w:style>
  <w:style w:type="paragraph" w:styleId="Title">
    <w:name w:val="Title"/>
    <w:basedOn w:val="Normal"/>
    <w:link w:val="TitleChar"/>
    <w:uiPriority w:val="99"/>
    <w:qFormat/>
    <w:rsid w:val="00AD4DED"/>
    <w:pPr>
      <w:jc w:val="center"/>
    </w:pPr>
    <w:rPr>
      <w:b/>
      <w:bCs/>
      <w:sz w:val="24"/>
      <w:szCs w:val="24"/>
      <w:u w:val="single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DA789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rsid w:val="00AD4DED"/>
    <w:pPr>
      <w:spacing w:before="100" w:beforeAutospacing="1" w:after="100" w:afterAutospacing="1"/>
    </w:pPr>
    <w:rPr>
      <w:sz w:val="24"/>
      <w:szCs w:val="24"/>
    </w:rPr>
  </w:style>
  <w:style w:type="paragraph" w:customStyle="1" w:styleId="WW-BodyText2">
    <w:name w:val="WW-Body Text 2"/>
    <w:basedOn w:val="Normal"/>
    <w:uiPriority w:val="99"/>
    <w:rsid w:val="00AD4DED"/>
    <w:pPr>
      <w:suppressAutoHyphens/>
    </w:pPr>
    <w:rPr>
      <w:rFonts w:ascii="Verdana" w:hAnsi="Verdana" w:cs="Verdana"/>
      <w:b/>
      <w:bCs/>
    </w:rPr>
  </w:style>
  <w:style w:type="paragraph" w:customStyle="1" w:styleId="title0">
    <w:name w:val="title"/>
    <w:basedOn w:val="Normal"/>
    <w:uiPriority w:val="99"/>
    <w:rsid w:val="00AD4DE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AD4DED"/>
    <w:pPr>
      <w:ind w:left="72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D4D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DED"/>
  </w:style>
  <w:style w:type="character" w:styleId="Strong">
    <w:name w:val="Strong"/>
    <w:basedOn w:val="DefaultParagraphFont"/>
    <w:uiPriority w:val="99"/>
    <w:qFormat/>
    <w:rsid w:val="00FF27D8"/>
    <w:rPr>
      <w:b/>
      <w:bCs/>
    </w:rPr>
  </w:style>
  <w:style w:type="table" w:styleId="TableGrid">
    <w:name w:val="Table Grid"/>
    <w:basedOn w:val="TableNormal"/>
    <w:uiPriority w:val="99"/>
    <w:rsid w:val="00317A1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310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310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</Pages>
  <Words>336</Words>
  <Characters>1917</Characters>
  <Application>Microsoft Office Outlook</Application>
  <DocSecurity>0</DocSecurity>
  <Lines>0</Lines>
  <Paragraphs>0</Paragraphs>
  <ScaleCrop>false</ScaleCrop>
  <Company>CBSIL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subject/>
  <dc:creator>Ulysses R. Gotera</dc:creator>
  <cp:keywords>FoxChit SOFTWARE SOLUTIONS</cp:keywords>
  <dc:description/>
  <cp:lastModifiedBy>NET</cp:lastModifiedBy>
  <cp:revision>2</cp:revision>
  <cp:lastPrinted>2010-11-30T06:27:00Z</cp:lastPrinted>
  <dcterms:created xsi:type="dcterms:W3CDTF">2015-05-07T11:07:00Z</dcterms:created>
  <dcterms:modified xsi:type="dcterms:W3CDTF">2015-05-07T11:07:00Z</dcterms:modified>
</cp:coreProperties>
</file>