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52" w:rsidRDefault="00112252">
      <w:pPr>
        <w:widowControl w:val="0"/>
        <w:tabs>
          <w:tab w:val="left" w:pos="360"/>
        </w:tabs>
        <w:autoSpaceDE w:val="0"/>
        <w:autoSpaceDN w:val="0"/>
        <w:adjustRightInd w:val="0"/>
        <w:ind w:right="783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112252" w:rsidRDefault="00112252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</w:p>
    <w:p w:rsidR="00112252" w:rsidRDefault="004738BA" w:rsidP="004E7647">
      <w:pPr>
        <w:widowControl w:val="0"/>
        <w:autoSpaceDE w:val="0"/>
        <w:autoSpaceDN w:val="0"/>
        <w:adjustRightInd w:val="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SUKHWANT</w:t>
      </w:r>
      <w:r w:rsidR="002D1E92">
        <w:rPr>
          <w:b/>
          <w:bCs/>
          <w:sz w:val="34"/>
          <w:szCs w:val="34"/>
          <w:u w:val="single"/>
        </w:rPr>
        <w:t xml:space="preserve"> </w:t>
      </w:r>
      <w:r w:rsidR="00112252">
        <w:rPr>
          <w:b/>
          <w:bCs/>
          <w:sz w:val="34"/>
          <w:szCs w:val="34"/>
          <w:u w:val="single"/>
        </w:rPr>
        <w:t xml:space="preserve"> SINGH</w:t>
      </w:r>
    </w:p>
    <w:p w:rsidR="00112252" w:rsidRDefault="0011225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2D1E92" w:rsidRDefault="0011225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</w:t>
      </w:r>
      <w:r w:rsidR="002D1E92">
        <w:rPr>
          <w:b/>
          <w:bCs/>
          <w:sz w:val="20"/>
          <w:szCs w:val="20"/>
        </w:rPr>
        <w:t>16</w:t>
      </w:r>
      <w:r w:rsidR="004738BA">
        <w:rPr>
          <w:b/>
          <w:bCs/>
          <w:sz w:val="20"/>
          <w:szCs w:val="20"/>
        </w:rPr>
        <w:t>0</w:t>
      </w:r>
      <w:r w:rsidR="002D1E92">
        <w:rPr>
          <w:b/>
          <w:bCs/>
          <w:sz w:val="20"/>
          <w:szCs w:val="20"/>
        </w:rPr>
        <w:t>,</w:t>
      </w:r>
      <w:r w:rsidR="00B369BF">
        <w:rPr>
          <w:b/>
          <w:bCs/>
          <w:sz w:val="20"/>
          <w:szCs w:val="20"/>
        </w:rPr>
        <w:t xml:space="preserve"> </w:t>
      </w:r>
      <w:r w:rsidR="002D1E92">
        <w:rPr>
          <w:b/>
          <w:bCs/>
          <w:sz w:val="20"/>
          <w:szCs w:val="20"/>
        </w:rPr>
        <w:t>Vill-Lohgarh,</w:t>
      </w:r>
    </w:p>
    <w:p w:rsidR="002D1E92" w:rsidRDefault="002D1E9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P.O.Zirakpur,Ward NO.6,</w:t>
      </w:r>
    </w:p>
    <w:p w:rsidR="00FD6C34" w:rsidRDefault="00FD6C34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Teh.-Dera Bassi,</w:t>
      </w:r>
    </w:p>
    <w:p w:rsidR="00112252" w:rsidRDefault="002D1E92" w:rsidP="002D1E9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Distt. S.A.S Nagar Mohali,</w:t>
      </w:r>
    </w:p>
    <w:p w:rsidR="002D1E92" w:rsidRDefault="002D1E92" w:rsidP="002D1E9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Punjab</w:t>
      </w:r>
    </w:p>
    <w:p w:rsidR="00112252" w:rsidRDefault="00112252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12252" w:rsidRDefault="00ED6AC3">
      <w:pPr>
        <w:widowControl w:val="0"/>
        <w:autoSpaceDE w:val="0"/>
        <w:autoSpaceDN w:val="0"/>
        <w:adjustRightInd w:val="0"/>
        <w:jc w:val="both"/>
        <w:rPr>
          <w:b/>
          <w:bCs/>
          <w:sz w:val="34"/>
          <w:szCs w:val="34"/>
        </w:rPr>
      </w:pPr>
      <w:r>
        <w:rPr>
          <w:b/>
          <w:bCs/>
        </w:rPr>
        <w:t>CONTA</w:t>
      </w:r>
      <w:r w:rsidR="00112252">
        <w:rPr>
          <w:b/>
          <w:bCs/>
        </w:rPr>
        <w:t xml:space="preserve">CT NOs.  </w:t>
      </w:r>
      <w:r w:rsidR="00790D84">
        <w:rPr>
          <w:b/>
          <w:bCs/>
        </w:rPr>
        <w:t>9872442289</w:t>
      </w:r>
      <w:r w:rsidR="00015A6D">
        <w:rPr>
          <w:b/>
          <w:bCs/>
        </w:rPr>
        <w:t>,9803237279</w:t>
      </w:r>
      <w:r w:rsidR="004738BA">
        <w:rPr>
          <w:b/>
          <w:bCs/>
        </w:rPr>
        <w:tab/>
      </w:r>
      <w:r w:rsidR="004738BA">
        <w:rPr>
          <w:b/>
          <w:bCs/>
        </w:rPr>
        <w:tab/>
      </w:r>
      <w:r w:rsidR="00112252">
        <w:rPr>
          <w:b/>
          <w:bCs/>
          <w:sz w:val="34"/>
          <w:szCs w:val="34"/>
        </w:rPr>
        <w:tab/>
      </w:r>
    </w:p>
    <w:p w:rsidR="00112252" w:rsidRPr="00B369BF" w:rsidRDefault="00B369BF">
      <w:pPr>
        <w:widowControl w:val="0"/>
        <w:autoSpaceDE w:val="0"/>
        <w:autoSpaceDN w:val="0"/>
        <w:adjustRightInd w:val="0"/>
        <w:rPr>
          <w:b/>
          <w:bCs/>
        </w:rPr>
      </w:pPr>
      <w:r w:rsidRPr="00B369BF">
        <w:rPr>
          <w:b/>
          <w:bCs/>
        </w:rPr>
        <w:t>Emai</w:t>
      </w:r>
      <w:r w:rsidR="004738BA">
        <w:rPr>
          <w:b/>
          <w:bCs/>
        </w:rPr>
        <w:t xml:space="preserve">l  - </w:t>
      </w:r>
      <w:r w:rsidR="00AD7C8D">
        <w:rPr>
          <w:b/>
          <w:bCs/>
        </w:rPr>
        <w:t>sukhwant_singh87@yahoo.com</w:t>
      </w:r>
      <w:r w:rsidR="004738BA">
        <w:rPr>
          <w:b/>
          <w:bCs/>
        </w:rPr>
        <w:tab/>
      </w:r>
      <w:r w:rsidR="004738BA">
        <w:rPr>
          <w:b/>
          <w:bCs/>
        </w:rPr>
        <w:tab/>
      </w:r>
      <w:r w:rsidR="004738BA">
        <w:rPr>
          <w:b/>
          <w:bCs/>
        </w:rPr>
        <w:tab/>
      </w:r>
      <w:r w:rsidR="004738BA">
        <w:rPr>
          <w:b/>
          <w:bCs/>
        </w:rPr>
        <w:tab/>
      </w:r>
    </w:p>
    <w:p w:rsidR="00B369BF" w:rsidRDefault="00B369BF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112252" w:rsidRDefault="0011225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CAREER OBJECTIVE:</w:t>
      </w:r>
    </w:p>
    <w:p w:rsidR="00112252" w:rsidRDefault="00112252">
      <w:pPr>
        <w:widowControl w:val="0"/>
        <w:autoSpaceDE w:val="0"/>
        <w:autoSpaceDN w:val="0"/>
        <w:adjustRightInd w:val="0"/>
        <w:ind w:left="180" w:hanging="180"/>
      </w:pPr>
    </w:p>
    <w:p w:rsidR="00112252" w:rsidRDefault="00112252">
      <w:pPr>
        <w:widowControl w:val="0"/>
        <w:autoSpaceDE w:val="0"/>
        <w:autoSpaceDN w:val="0"/>
        <w:adjustRightInd w:val="0"/>
        <w:spacing w:line="360" w:lineRule="auto"/>
      </w:pPr>
      <w:r>
        <w:t>TO OBTAIN A POSITION WHERE MY PERSONAL SKILLS AND KNOWLEDGE</w:t>
      </w:r>
      <w:r w:rsidR="000B41EE">
        <w:t>, EXPERTISE</w:t>
      </w:r>
      <w:r w:rsidR="00F02167">
        <w:t xml:space="preserve"> CAN BE IMPLEMENTED AND </w:t>
      </w:r>
      <w:r>
        <w:t>ENTERTAINED AND KNOWLEDGE CAN BE INCREASED</w:t>
      </w:r>
      <w:r w:rsidR="00F02167">
        <w:t>.</w:t>
      </w:r>
    </w:p>
    <w:p w:rsidR="00112252" w:rsidRDefault="00112252">
      <w:pPr>
        <w:widowControl w:val="0"/>
        <w:autoSpaceDE w:val="0"/>
        <w:autoSpaceDN w:val="0"/>
        <w:adjustRightInd w:val="0"/>
        <w:rPr>
          <w:b/>
          <w:bCs/>
        </w:rPr>
      </w:pPr>
    </w:p>
    <w:p w:rsidR="00112252" w:rsidRDefault="0011225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PROFESSIONAL EXPERIENCE :</w:t>
      </w:r>
    </w:p>
    <w:p w:rsidR="00154BCA" w:rsidRDefault="00154BCA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154BCA" w:rsidRDefault="00154BCA" w:rsidP="00154BCA">
      <w:pPr>
        <w:widowControl w:val="0"/>
        <w:rPr>
          <w:b/>
          <w:snapToGrid w:val="0"/>
          <w:sz w:val="32"/>
          <w:szCs w:val="32"/>
          <w:u w:val="single"/>
        </w:rPr>
      </w:pPr>
      <w:r w:rsidRPr="00071C44">
        <w:rPr>
          <w:b/>
          <w:snapToGrid w:val="0"/>
          <w:sz w:val="32"/>
          <w:szCs w:val="32"/>
          <w:u w:val="single"/>
        </w:rPr>
        <w:t>CURRENT ORGINATION</w:t>
      </w:r>
    </w:p>
    <w:p w:rsidR="00154BCA" w:rsidRDefault="00154BCA" w:rsidP="00154BCA">
      <w:pPr>
        <w:widowControl w:val="0"/>
        <w:rPr>
          <w:b/>
          <w:snapToGrid w:val="0"/>
          <w:sz w:val="32"/>
          <w:szCs w:val="32"/>
          <w:u w:val="single"/>
        </w:rPr>
      </w:pPr>
    </w:p>
    <w:p w:rsidR="00154BCA" w:rsidRPr="00071C44" w:rsidRDefault="00154BCA" w:rsidP="00154BCA">
      <w:pPr>
        <w:widowControl w:val="0"/>
        <w:rPr>
          <w:b/>
          <w:snapToGrid w:val="0"/>
          <w:sz w:val="32"/>
          <w:szCs w:val="32"/>
        </w:rPr>
      </w:pPr>
      <w:r w:rsidRPr="00071C44">
        <w:rPr>
          <w:b/>
          <w:snapToGrid w:val="0"/>
          <w:sz w:val="32"/>
          <w:szCs w:val="32"/>
          <w:u w:val="single"/>
        </w:rPr>
        <w:t>INDUSIND BANK LTD.</w:t>
      </w:r>
    </w:p>
    <w:p w:rsidR="00154BCA" w:rsidRDefault="00154BCA" w:rsidP="00154BCA">
      <w:pPr>
        <w:widowControl w:val="0"/>
        <w:ind w:left="360"/>
        <w:rPr>
          <w:b/>
          <w:bCs/>
          <w:snapToGrid w:val="0"/>
          <w:u w:val="single"/>
        </w:rPr>
      </w:pPr>
    </w:p>
    <w:p w:rsidR="00154BCA" w:rsidRDefault="00154BCA" w:rsidP="00154BCA">
      <w:pPr>
        <w:widowControl w:val="0"/>
        <w:numPr>
          <w:ilvl w:val="0"/>
          <w:numId w:val="5"/>
        </w:numPr>
        <w:autoSpaceDE w:val="0"/>
        <w:autoSpaceDN w:val="0"/>
        <w:rPr>
          <w:b/>
          <w:bCs/>
          <w:snapToGrid w:val="0"/>
        </w:rPr>
      </w:pPr>
      <w:r>
        <w:rPr>
          <w:b/>
          <w:bCs/>
          <w:snapToGrid w:val="0"/>
        </w:rPr>
        <w:t>Designation     Assistant Manager</w:t>
      </w:r>
    </w:p>
    <w:p w:rsidR="00154BCA" w:rsidRPr="00071C44" w:rsidRDefault="00154BCA" w:rsidP="00154BCA">
      <w:pPr>
        <w:widowControl w:val="0"/>
        <w:numPr>
          <w:ilvl w:val="0"/>
          <w:numId w:val="5"/>
        </w:numPr>
        <w:autoSpaceDE w:val="0"/>
        <w:autoSpaceDN w:val="0"/>
        <w:rPr>
          <w:b/>
          <w:bCs/>
          <w:snapToGrid w:val="0"/>
        </w:rPr>
      </w:pPr>
      <w:r>
        <w:rPr>
          <w:b/>
          <w:bCs/>
          <w:snapToGrid w:val="0"/>
        </w:rPr>
        <w:t xml:space="preserve">Duration </w:t>
      </w:r>
      <w:r>
        <w:rPr>
          <w:b/>
          <w:bCs/>
          <w:snapToGrid w:val="0"/>
        </w:rPr>
        <w:tab/>
        <w:t xml:space="preserve">   07</w:t>
      </w:r>
      <w:r>
        <w:rPr>
          <w:b/>
          <w:bCs/>
          <w:snapToGrid w:val="0"/>
          <w:vertAlign w:val="superscript"/>
        </w:rPr>
        <w:t>th</w:t>
      </w:r>
      <w:r>
        <w:rPr>
          <w:b/>
          <w:bCs/>
          <w:snapToGrid w:val="0"/>
        </w:rPr>
        <w:t xml:space="preserve"> April 2014 to Till date  </w:t>
      </w:r>
    </w:p>
    <w:p w:rsidR="00154BCA" w:rsidRDefault="00154BCA" w:rsidP="00154BCA">
      <w:pPr>
        <w:widowControl w:val="0"/>
        <w:jc w:val="both"/>
        <w:rPr>
          <w:b/>
          <w:bCs/>
          <w:snapToGrid w:val="0"/>
        </w:rPr>
      </w:pPr>
    </w:p>
    <w:p w:rsidR="00154BCA" w:rsidRDefault="00154BCA" w:rsidP="00154BCA">
      <w:pPr>
        <w:widowControl w:val="0"/>
        <w:rPr>
          <w:b/>
          <w:bCs/>
          <w:snapToGrid w:val="0"/>
          <w:sz w:val="28"/>
          <w:szCs w:val="28"/>
          <w:u w:val="single"/>
        </w:rPr>
      </w:pPr>
      <w:r>
        <w:rPr>
          <w:b/>
          <w:bCs/>
          <w:snapToGrid w:val="0"/>
          <w:sz w:val="28"/>
          <w:szCs w:val="28"/>
          <w:u w:val="single"/>
        </w:rPr>
        <w:t>Job Responsibilities :</w:t>
      </w:r>
    </w:p>
    <w:p w:rsidR="00154BCA" w:rsidRDefault="00154BCA" w:rsidP="00154BCA">
      <w:pPr>
        <w:widowControl w:val="0"/>
        <w:rPr>
          <w:b/>
          <w:bCs/>
          <w:snapToGrid w:val="0"/>
          <w:sz w:val="28"/>
          <w:szCs w:val="28"/>
          <w:u w:val="single"/>
        </w:rPr>
      </w:pPr>
    </w:p>
    <w:p w:rsidR="00154BCA" w:rsidRDefault="00154BCA" w:rsidP="00154BCA">
      <w:pPr>
        <w:widowControl w:val="0"/>
        <w:rPr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  <w:u w:val="single"/>
        </w:rPr>
        <w:t>Operations</w:t>
      </w:r>
    </w:p>
    <w:p w:rsidR="00154BCA" w:rsidRDefault="00154BCA" w:rsidP="00154BCA">
      <w:pPr>
        <w:widowControl w:val="0"/>
        <w:jc w:val="both"/>
        <w:rPr>
          <w:b/>
          <w:bCs/>
          <w:snapToGrid w:val="0"/>
        </w:rPr>
      </w:pPr>
    </w:p>
    <w:p w:rsidR="00154BCA" w:rsidRPr="005F302A" w:rsidRDefault="00154BCA" w:rsidP="00154BCA">
      <w:pPr>
        <w:widowControl w:val="0"/>
        <w:jc w:val="both"/>
        <w:rPr>
          <w:bCs/>
          <w:snapToGrid w:val="0"/>
        </w:rPr>
      </w:pPr>
      <w:r w:rsidRPr="005F302A">
        <w:rPr>
          <w:b/>
          <w:bCs/>
          <w:snapToGrid w:val="0"/>
        </w:rPr>
        <w:t>Teller</w:t>
      </w:r>
      <w:r>
        <w:rPr>
          <w:bCs/>
          <w:snapToGrid w:val="0"/>
        </w:rPr>
        <w:t xml:space="preserve"> – Handling CASH</w:t>
      </w:r>
      <w:r w:rsidRPr="005F302A">
        <w:rPr>
          <w:bCs/>
          <w:snapToGrid w:val="0"/>
        </w:rPr>
        <w:t xml:space="preserve"> transaction </w:t>
      </w:r>
    </w:p>
    <w:p w:rsidR="00154BCA" w:rsidRPr="005F302A" w:rsidRDefault="00154BCA" w:rsidP="00154BCA">
      <w:pPr>
        <w:widowControl w:val="0"/>
        <w:jc w:val="both"/>
        <w:rPr>
          <w:bCs/>
          <w:snapToGrid w:val="0"/>
        </w:rPr>
      </w:pPr>
      <w:r w:rsidRPr="005F302A">
        <w:rPr>
          <w:b/>
          <w:bCs/>
          <w:snapToGrid w:val="0"/>
        </w:rPr>
        <w:t>Remmiter</w:t>
      </w:r>
      <w:r>
        <w:rPr>
          <w:b/>
          <w:bCs/>
          <w:snapToGrid w:val="0"/>
        </w:rPr>
        <w:t xml:space="preserve"> –</w:t>
      </w:r>
      <w:r w:rsidRPr="005F302A">
        <w:rPr>
          <w:bCs/>
          <w:snapToGrid w:val="0"/>
        </w:rPr>
        <w:t xml:space="preserve"> Handling RTGS/NEFT,Fund Transfer</w:t>
      </w:r>
      <w:r>
        <w:rPr>
          <w:bCs/>
          <w:snapToGrid w:val="0"/>
        </w:rPr>
        <w:t>,</w:t>
      </w:r>
      <w:r w:rsidRPr="005F302A">
        <w:rPr>
          <w:bCs/>
          <w:snapToGrid w:val="0"/>
        </w:rPr>
        <w:t>DD Printing,Cancellation,Paying.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 xml:space="preserve">*     </w:t>
      </w:r>
      <w:r w:rsidRPr="005F302A">
        <w:rPr>
          <w:bCs/>
          <w:snapToGrid w:val="0"/>
        </w:rPr>
        <w:t>Booking FDRs,RDs, A/C Opening</w:t>
      </w:r>
      <w:r>
        <w:rPr>
          <w:bCs/>
          <w:snapToGrid w:val="0"/>
        </w:rPr>
        <w:t>, A/c closure,FD closures request.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Processing Cheque book requests.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Process customer requests and complaints in Tat.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Loading cash in ATM Machine 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</w:p>
    <w:p w:rsidR="00154BCA" w:rsidRPr="00374EE2" w:rsidRDefault="00154BCA" w:rsidP="00154BCA">
      <w:pPr>
        <w:widowControl w:val="0"/>
        <w:jc w:val="both"/>
        <w:rPr>
          <w:b/>
          <w:bCs/>
          <w:snapToGrid w:val="0"/>
          <w:u w:val="single"/>
        </w:rPr>
      </w:pPr>
      <w:r w:rsidRPr="00374EE2">
        <w:rPr>
          <w:b/>
          <w:bCs/>
          <w:snapToGrid w:val="0"/>
          <w:u w:val="single"/>
        </w:rPr>
        <w:t>Sales</w:t>
      </w:r>
      <w:r>
        <w:rPr>
          <w:b/>
          <w:bCs/>
          <w:snapToGrid w:val="0"/>
          <w:u w:val="single"/>
        </w:rPr>
        <w:t>: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Doing operations as well as sales also.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A/c Opening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Health Insurance (Religare)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lastRenderedPageBreak/>
        <w:t>*     Life Insurance (Aviva Life Ins.)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Credit Cards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Home Loan, Personal Loan, Gold Loan etc.</w:t>
      </w:r>
    </w:p>
    <w:p w:rsidR="00154BCA" w:rsidRDefault="00154BCA" w:rsidP="00154BCA">
      <w:pPr>
        <w:widowControl w:val="0"/>
        <w:jc w:val="both"/>
        <w:rPr>
          <w:bCs/>
          <w:snapToGrid w:val="0"/>
        </w:rPr>
      </w:pPr>
      <w:r>
        <w:rPr>
          <w:bCs/>
          <w:snapToGrid w:val="0"/>
        </w:rPr>
        <w:t>*     FDRs,RDs and SIP.</w:t>
      </w:r>
    </w:p>
    <w:p w:rsidR="00154BCA" w:rsidRPr="005F302A" w:rsidRDefault="00154BCA" w:rsidP="00154BCA">
      <w:pPr>
        <w:widowControl w:val="0"/>
        <w:jc w:val="both"/>
        <w:rPr>
          <w:bCs/>
          <w:snapToGrid w:val="0"/>
        </w:rPr>
      </w:pPr>
    </w:p>
    <w:p w:rsidR="00ED6AC3" w:rsidRPr="00ED6AC3" w:rsidRDefault="00ED6AC3">
      <w:pPr>
        <w:widowControl w:val="0"/>
        <w:autoSpaceDE w:val="0"/>
        <w:autoSpaceDN w:val="0"/>
        <w:adjustRightInd w:val="0"/>
        <w:rPr>
          <w:bCs/>
        </w:rPr>
      </w:pPr>
    </w:p>
    <w:p w:rsidR="00112252" w:rsidRDefault="00790D84">
      <w:pPr>
        <w:widowControl w:val="0"/>
        <w:autoSpaceDE w:val="0"/>
        <w:autoSpaceDN w:val="0"/>
        <w:adjustRightInd w:val="0"/>
      </w:pPr>
      <w:r>
        <w:rPr>
          <w:b/>
          <w:bCs/>
        </w:rPr>
        <w:t>Past</w:t>
      </w:r>
      <w:r w:rsidR="00112252">
        <w:rPr>
          <w:b/>
          <w:bCs/>
        </w:rPr>
        <w:t xml:space="preserve"> Organization </w:t>
      </w:r>
      <w:r w:rsidR="00112252">
        <w:t xml:space="preserve">: </w:t>
      </w:r>
      <w:r>
        <w:t xml:space="preserve">     </w:t>
      </w:r>
      <w:r w:rsidR="00112252">
        <w:t xml:space="preserve">ATLAS DOCUMENTARY FACILITATORS COMPANY      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t xml:space="preserve">                                        PVT.LTD .</w:t>
      </w:r>
    </w:p>
    <w:p w:rsidR="00112252" w:rsidRDefault="00112252">
      <w:pPr>
        <w:widowControl w:val="0"/>
        <w:autoSpaceDE w:val="0"/>
        <w:autoSpaceDN w:val="0"/>
        <w:adjustRightInd w:val="0"/>
        <w:ind w:left="2160"/>
      </w:pPr>
      <w:r>
        <w:t>(ADFC)sister concern c</w:t>
      </w:r>
      <w:r w:rsidR="00142ED6">
        <w:t>ompany of HDFC  BANK  LIMITED</w:t>
      </w:r>
      <w:r w:rsidR="00142ED6">
        <w:rPr>
          <w:sz w:val="28"/>
          <w:szCs w:val="28"/>
        </w:rPr>
        <w:t>(WBO)</w:t>
      </w:r>
      <w:r>
        <w:t xml:space="preserve">     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t xml:space="preserve">   </w:t>
      </w:r>
      <w:r>
        <w:tab/>
      </w:r>
      <w:r>
        <w:tab/>
      </w:r>
      <w:r>
        <w:tab/>
        <w:t xml:space="preserve">    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 xml:space="preserve">: Junior Processing  </w:t>
      </w:r>
      <w:r w:rsidR="00B369BF">
        <w:t>Officer</w:t>
      </w:r>
      <w:r w:rsidR="00257822">
        <w:t xml:space="preserve"> 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4738BA">
        <w:t>: 23</w:t>
      </w:r>
      <w:r w:rsidR="002D1E92">
        <w:t xml:space="preserve"> </w:t>
      </w:r>
      <w:r w:rsidR="004738BA">
        <w:t>oct</w:t>
      </w:r>
      <w:r>
        <w:t xml:space="preserve"> 2008 to </w:t>
      </w:r>
      <w:r w:rsidR="00790D84">
        <w:t>02/04/2014</w:t>
      </w:r>
    </w:p>
    <w:p w:rsidR="00112252" w:rsidRDefault="0011225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.</w:t>
      </w:r>
    </w:p>
    <w:p w:rsidR="00112252" w:rsidRDefault="0011225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br/>
      </w:r>
      <w:r w:rsidRPr="00112252">
        <w:rPr>
          <w:b/>
          <w:bCs/>
          <w:sz w:val="28"/>
          <w:szCs w:val="28"/>
          <w:u w:val="single"/>
        </w:rPr>
        <w:t>Job Responsibilities :</w:t>
      </w:r>
    </w:p>
    <w:p w:rsidR="00CC4D10" w:rsidRDefault="00CC4D1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CC4D10" w:rsidRPr="00DD1AA3" w:rsidRDefault="00CC4D1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DD1AA3">
        <w:rPr>
          <w:b/>
          <w:bCs/>
          <w:u w:val="single"/>
        </w:rPr>
        <w:t>Clearing Department</w:t>
      </w:r>
    </w:p>
    <w:p w:rsidR="00112252" w:rsidRDefault="0011225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042F" w:rsidRDefault="00CC4D10" w:rsidP="0026042F">
      <w:pPr>
        <w:numPr>
          <w:ilvl w:val="0"/>
          <w:numId w:val="3"/>
        </w:numPr>
        <w:jc w:val="both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>Handling</w:t>
      </w:r>
      <w:r w:rsidR="00C033C9">
        <w:rPr>
          <w:rFonts w:eastAsia="MS Mincho"/>
          <w:b/>
          <w:bCs/>
          <w:color w:val="000000"/>
        </w:rPr>
        <w:t xml:space="preserve"> Inward</w:t>
      </w:r>
      <w:r w:rsidR="004738BA" w:rsidRPr="004738BA">
        <w:rPr>
          <w:rFonts w:eastAsia="MS Mincho"/>
          <w:b/>
          <w:bCs/>
          <w:color w:val="000000"/>
        </w:rPr>
        <w:t xml:space="preserve"> Deaparment</w:t>
      </w:r>
      <w:r w:rsidR="0026042F">
        <w:rPr>
          <w:rFonts w:eastAsia="MS Mincho"/>
          <w:b/>
          <w:bCs/>
          <w:color w:val="000000"/>
        </w:rPr>
        <w:t xml:space="preserve"> </w:t>
      </w:r>
      <w:r w:rsidR="00142ED6">
        <w:rPr>
          <w:rFonts w:eastAsia="MS Mincho"/>
          <w:b/>
          <w:bCs/>
          <w:color w:val="000000"/>
        </w:rPr>
        <w:t>.</w:t>
      </w:r>
    </w:p>
    <w:p w:rsidR="00C033C9" w:rsidRDefault="00C033C9" w:rsidP="0026042F">
      <w:pPr>
        <w:numPr>
          <w:ilvl w:val="0"/>
          <w:numId w:val="3"/>
        </w:numPr>
        <w:jc w:val="both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>Handling Outward Department</w:t>
      </w:r>
      <w:r w:rsidR="00142ED6">
        <w:rPr>
          <w:rFonts w:eastAsia="MS Mincho"/>
          <w:b/>
          <w:bCs/>
          <w:color w:val="000000"/>
        </w:rPr>
        <w:t>.</w:t>
      </w:r>
    </w:p>
    <w:p w:rsidR="0026042F" w:rsidRPr="004738BA" w:rsidRDefault="0026042F" w:rsidP="0026042F">
      <w:pPr>
        <w:numPr>
          <w:ilvl w:val="0"/>
          <w:numId w:val="3"/>
        </w:numPr>
        <w:jc w:val="both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>Handling Fund Transfer Department</w:t>
      </w:r>
      <w:r w:rsidR="00142ED6">
        <w:rPr>
          <w:rFonts w:eastAsia="MS Mincho"/>
          <w:b/>
          <w:bCs/>
          <w:color w:val="000000"/>
        </w:rPr>
        <w:t>.</w:t>
      </w:r>
    </w:p>
    <w:p w:rsidR="004738BA" w:rsidRPr="00BD17C4" w:rsidRDefault="004738BA" w:rsidP="004738BA">
      <w:pPr>
        <w:ind w:left="1069"/>
        <w:jc w:val="both"/>
        <w:rPr>
          <w:rFonts w:eastAsia="MS Mincho"/>
          <w:color w:val="000000"/>
          <w:sz w:val="20"/>
          <w:szCs w:val="20"/>
        </w:rPr>
      </w:pPr>
    </w:p>
    <w:p w:rsidR="004738BA" w:rsidRPr="004738BA" w:rsidRDefault="004738BA" w:rsidP="004738BA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>Lodging,valid</w:t>
      </w:r>
      <w:r w:rsidR="0026042F">
        <w:rPr>
          <w:rFonts w:eastAsia="MS Mincho"/>
          <w:color w:val="000000"/>
          <w:sz w:val="22"/>
          <w:szCs w:val="22"/>
        </w:rPr>
        <w:t>ation and authorization clearing</w:t>
      </w:r>
      <w:r w:rsidRPr="004738BA">
        <w:rPr>
          <w:rFonts w:eastAsia="MS Mincho"/>
          <w:color w:val="000000"/>
          <w:sz w:val="22"/>
          <w:szCs w:val="22"/>
        </w:rPr>
        <w:t xml:space="preserve"> chqs.</w:t>
      </w:r>
    </w:p>
    <w:p w:rsidR="004738BA" w:rsidRPr="004738BA" w:rsidRDefault="004738BA" w:rsidP="004738BA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>Preparation of daily report for the following discrepancies :</w:t>
      </w:r>
    </w:p>
    <w:p w:rsidR="004738BA" w:rsidRPr="004738BA" w:rsidRDefault="004738BA" w:rsidP="004738BA">
      <w:pPr>
        <w:ind w:left="180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 xml:space="preserve">Chq reciving Report </w:t>
      </w:r>
    </w:p>
    <w:p w:rsidR="004738BA" w:rsidRPr="004738BA" w:rsidRDefault="004738BA" w:rsidP="004738BA">
      <w:pPr>
        <w:ind w:left="180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>Chq discrepancy Report</w:t>
      </w:r>
    </w:p>
    <w:p w:rsidR="004738BA" w:rsidRPr="004738BA" w:rsidRDefault="004738BA" w:rsidP="004738BA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color w:val="000000"/>
          <w:sz w:val="22"/>
          <w:szCs w:val="22"/>
        </w:rPr>
        <w:t>Preparation of daily Consolidated Report.</w:t>
      </w:r>
    </w:p>
    <w:p w:rsidR="004738BA" w:rsidRPr="004738BA" w:rsidRDefault="004738BA" w:rsidP="0026042F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 xml:space="preserve">Preparation of daily </w:t>
      </w:r>
      <w:r w:rsidRPr="004738BA">
        <w:rPr>
          <w:rFonts w:eastAsia="MS Mincho"/>
          <w:b/>
          <w:bCs/>
          <w:color w:val="000000"/>
          <w:sz w:val="22"/>
          <w:szCs w:val="22"/>
        </w:rPr>
        <w:t>RMS</w:t>
      </w:r>
      <w:r>
        <w:rPr>
          <w:rFonts w:eastAsia="MS Mincho"/>
          <w:color w:val="000000"/>
          <w:sz w:val="22"/>
          <w:szCs w:val="22"/>
        </w:rPr>
        <w:t>(Record Management System)</w:t>
      </w:r>
      <w:r w:rsidR="0026042F">
        <w:rPr>
          <w:rFonts w:eastAsia="MS Mincho"/>
          <w:color w:val="000000"/>
          <w:sz w:val="22"/>
          <w:szCs w:val="22"/>
        </w:rPr>
        <w:t>.</w:t>
      </w:r>
    </w:p>
    <w:p w:rsidR="0026042F" w:rsidRDefault="004738BA" w:rsidP="0026042F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 xml:space="preserve">All </w:t>
      </w:r>
      <w:r w:rsidR="003870E6">
        <w:rPr>
          <w:rFonts w:eastAsia="MS Mincho"/>
          <w:color w:val="000000"/>
          <w:sz w:val="22"/>
          <w:szCs w:val="22"/>
        </w:rPr>
        <w:t xml:space="preserve">Clearing </w:t>
      </w:r>
      <w:r w:rsidR="0026042F">
        <w:rPr>
          <w:rFonts w:eastAsia="MS Mincho"/>
          <w:color w:val="000000"/>
          <w:sz w:val="22"/>
          <w:szCs w:val="22"/>
        </w:rPr>
        <w:t>tally</w:t>
      </w:r>
    </w:p>
    <w:p w:rsidR="0026042F" w:rsidRPr="004738BA" w:rsidRDefault="0026042F" w:rsidP="0026042F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>
        <w:rPr>
          <w:sz w:val="22"/>
          <w:szCs w:val="22"/>
        </w:rPr>
        <w:t xml:space="preserve"> Handling </w:t>
      </w:r>
      <w:r>
        <w:rPr>
          <w:b/>
          <w:bCs/>
          <w:sz w:val="22"/>
          <w:szCs w:val="22"/>
        </w:rPr>
        <w:t>RTGS</w:t>
      </w:r>
      <w:r>
        <w:rPr>
          <w:sz w:val="22"/>
          <w:szCs w:val="22"/>
        </w:rPr>
        <w:t xml:space="preserve"> (outgoing customers &amp; Bank to Bank payments)</w:t>
      </w:r>
    </w:p>
    <w:p w:rsidR="004738BA" w:rsidRPr="004738BA" w:rsidRDefault="004738BA" w:rsidP="004738BA">
      <w:pPr>
        <w:numPr>
          <w:ilvl w:val="0"/>
          <w:numId w:val="2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 xml:space="preserve">All daily transaction chqs process in </w:t>
      </w:r>
      <w:r w:rsidRPr="004738BA">
        <w:rPr>
          <w:rFonts w:eastAsia="MS Mincho"/>
          <w:b/>
          <w:bCs/>
          <w:color w:val="000000"/>
          <w:sz w:val="22"/>
          <w:szCs w:val="22"/>
        </w:rPr>
        <w:t>MICR</w:t>
      </w:r>
      <w:r w:rsidRPr="004738BA">
        <w:rPr>
          <w:rFonts w:eastAsia="MS Mincho"/>
          <w:color w:val="000000"/>
          <w:sz w:val="22"/>
          <w:szCs w:val="22"/>
        </w:rPr>
        <w:t xml:space="preserve"> machine</w:t>
      </w:r>
    </w:p>
    <w:p w:rsidR="004738BA" w:rsidRPr="004738BA" w:rsidRDefault="004738BA" w:rsidP="004738BA">
      <w:pPr>
        <w:numPr>
          <w:ilvl w:val="0"/>
          <w:numId w:val="4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>R</w:t>
      </w:r>
      <w:r>
        <w:rPr>
          <w:rFonts w:eastAsia="MS Mincho"/>
          <w:color w:val="000000"/>
          <w:sz w:val="22"/>
          <w:szCs w:val="22"/>
        </w:rPr>
        <w:t xml:space="preserve">esponsible for </w:t>
      </w:r>
      <w:r w:rsidRPr="004738BA">
        <w:rPr>
          <w:rFonts w:eastAsia="MS Mincho"/>
          <w:color w:val="000000"/>
          <w:sz w:val="22"/>
          <w:szCs w:val="22"/>
        </w:rPr>
        <w:t>solving the quarries of customer regarding their account transaction.</w:t>
      </w:r>
    </w:p>
    <w:p w:rsidR="004738BA" w:rsidRPr="004738BA" w:rsidRDefault="004738BA" w:rsidP="004738BA">
      <w:pPr>
        <w:numPr>
          <w:ilvl w:val="0"/>
          <w:numId w:val="4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>Prepar</w:t>
      </w:r>
      <w:r w:rsidR="00CD4A25">
        <w:rPr>
          <w:rFonts w:eastAsia="MS Mincho"/>
          <w:color w:val="000000"/>
          <w:sz w:val="22"/>
          <w:szCs w:val="22"/>
        </w:rPr>
        <w:t>ation of Daily Rejection Report create by MICR.</w:t>
      </w:r>
    </w:p>
    <w:p w:rsidR="00CD4A25" w:rsidRDefault="004738BA" w:rsidP="00CD4A25">
      <w:pPr>
        <w:numPr>
          <w:ilvl w:val="0"/>
          <w:numId w:val="4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 w:rsidRPr="004738BA">
        <w:rPr>
          <w:rFonts w:eastAsia="MS Mincho"/>
          <w:color w:val="000000"/>
          <w:sz w:val="22"/>
          <w:szCs w:val="22"/>
        </w:rPr>
        <w:t xml:space="preserve">Handling </w:t>
      </w:r>
      <w:r w:rsidRPr="004738BA">
        <w:rPr>
          <w:rFonts w:eastAsia="MS Mincho"/>
          <w:b/>
          <w:bCs/>
          <w:color w:val="000000"/>
          <w:sz w:val="22"/>
          <w:szCs w:val="22"/>
        </w:rPr>
        <w:t>Client Service Desk</w:t>
      </w:r>
      <w:r w:rsidRPr="004738BA">
        <w:rPr>
          <w:rFonts w:eastAsia="MS Mincho"/>
          <w:color w:val="000000"/>
          <w:sz w:val="22"/>
          <w:szCs w:val="22"/>
        </w:rPr>
        <w:t>.</w:t>
      </w:r>
    </w:p>
    <w:p w:rsidR="00CD4A25" w:rsidRPr="00CD4A25" w:rsidRDefault="00CD4A25" w:rsidP="00CD4A25">
      <w:pPr>
        <w:numPr>
          <w:ilvl w:val="0"/>
          <w:numId w:val="4"/>
        </w:numPr>
        <w:ind w:left="1440"/>
        <w:jc w:val="both"/>
        <w:rPr>
          <w:rFonts w:eastAsia="MS Mincho"/>
          <w:color w:val="000000"/>
          <w:sz w:val="22"/>
          <w:szCs w:val="22"/>
        </w:rPr>
      </w:pPr>
      <w:r>
        <w:rPr>
          <w:sz w:val="22"/>
          <w:szCs w:val="22"/>
        </w:rPr>
        <w:t>Processing the local cheques</w:t>
      </w:r>
      <w:r>
        <w:rPr>
          <w:rFonts w:eastAsia="MS Mincho"/>
          <w:color w:val="000000"/>
          <w:sz w:val="22"/>
          <w:szCs w:val="22"/>
        </w:rPr>
        <w:t>.</w:t>
      </w:r>
    </w:p>
    <w:p w:rsidR="00112252" w:rsidRDefault="00112252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112252" w:rsidRDefault="00112252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EDUCATION QUALIFICATION</w:t>
      </w:r>
      <w:r>
        <w:rPr>
          <w:b/>
          <w:bCs/>
        </w:rPr>
        <w:t xml:space="preserve"> :</w:t>
      </w:r>
    </w:p>
    <w:p w:rsidR="00112252" w:rsidRDefault="00112252" w:rsidP="00624361">
      <w:pPr>
        <w:widowControl w:val="0"/>
        <w:autoSpaceDE w:val="0"/>
        <w:autoSpaceDN w:val="0"/>
        <w:adjustRightInd w:val="0"/>
        <w:jc w:val="both"/>
      </w:pPr>
    </w:p>
    <w:p w:rsidR="00112252" w:rsidRDefault="00112252">
      <w:pPr>
        <w:widowControl w:val="0"/>
        <w:autoSpaceDE w:val="0"/>
        <w:autoSpaceDN w:val="0"/>
        <w:adjustRightInd w:val="0"/>
      </w:pPr>
      <w:r>
        <w:t xml:space="preserve"> </w:t>
      </w:r>
      <w:r w:rsidR="00624361">
        <w:t xml:space="preserve"> *  </w:t>
      </w:r>
      <w:r>
        <w:t xml:space="preserve"> </w:t>
      </w:r>
      <w:r w:rsidR="00624361">
        <w:t xml:space="preserve">Done </w:t>
      </w:r>
      <w:r w:rsidR="00624361" w:rsidRPr="00624361">
        <w:rPr>
          <w:b/>
          <w:bCs/>
        </w:rPr>
        <w:t>Post Graduate Diploma in Computer Application</w:t>
      </w:r>
      <w:r>
        <w:rPr>
          <w:b/>
          <w:bCs/>
        </w:rPr>
        <w:t xml:space="preserve"> </w:t>
      </w:r>
      <w:r w:rsidRPr="00112252">
        <w:t>in 2008</w:t>
      </w:r>
      <w:r w:rsidR="00624361" w:rsidRPr="00624361">
        <w:rPr>
          <w:b/>
          <w:bCs/>
        </w:rPr>
        <w:t xml:space="preserve"> </w:t>
      </w:r>
      <w:r w:rsidR="00624361">
        <w:t xml:space="preserve">from Panjab </w:t>
      </w:r>
      <w:r>
        <w:t xml:space="preserve">                  </w:t>
      </w:r>
    </w:p>
    <w:p w:rsidR="00624361" w:rsidRDefault="00112252">
      <w:pPr>
        <w:widowControl w:val="0"/>
        <w:autoSpaceDE w:val="0"/>
        <w:autoSpaceDN w:val="0"/>
        <w:adjustRightInd w:val="0"/>
      </w:pPr>
      <w:r>
        <w:t xml:space="preserve">       University, </w:t>
      </w:r>
      <w:r w:rsidR="004738BA">
        <w:t>Chandigarh with 69</w:t>
      </w:r>
      <w:r w:rsidR="00624361">
        <w:t>% marks</w:t>
      </w:r>
      <w:r>
        <w:t>.</w:t>
      </w:r>
      <w:r w:rsidR="00624361">
        <w:t xml:space="preserve">               </w:t>
      </w:r>
    </w:p>
    <w:p w:rsidR="00112252" w:rsidRDefault="00D67397">
      <w:pPr>
        <w:widowControl w:val="0"/>
        <w:autoSpaceDE w:val="0"/>
        <w:autoSpaceDN w:val="0"/>
        <w:adjustRightInd w:val="0"/>
      </w:pPr>
      <w:r>
        <w:t xml:space="preserve">  </w:t>
      </w:r>
      <w:r w:rsidR="00112252">
        <w:t xml:space="preserve">*   Done </w:t>
      </w:r>
      <w:r w:rsidR="00112252">
        <w:rPr>
          <w:b/>
          <w:bCs/>
        </w:rPr>
        <w:t>Bachelor of  Arts</w:t>
      </w:r>
      <w:r w:rsidR="00112252">
        <w:t xml:space="preserve"> from P</w:t>
      </w:r>
      <w:r w:rsidR="00624361">
        <w:t xml:space="preserve">unjabi </w:t>
      </w:r>
      <w:r w:rsidR="00112252">
        <w:t xml:space="preserve"> University </w:t>
      </w:r>
      <w:r w:rsidR="00624361">
        <w:t xml:space="preserve">Patiala </w:t>
      </w:r>
      <w:r w:rsidR="00112252">
        <w:t xml:space="preserve">in 2007 </w:t>
      </w:r>
      <w:r w:rsidR="00624361">
        <w:t>with</w:t>
      </w:r>
      <w:r w:rsidR="00A44907">
        <w:t xml:space="preserve"> 5</w:t>
      </w:r>
      <w:r w:rsidR="004738BA">
        <w:t>6</w:t>
      </w:r>
      <w:r w:rsidR="00A44907">
        <w:t>% marks</w:t>
      </w:r>
      <w:r w:rsidR="00112252">
        <w:t>.</w:t>
      </w:r>
    </w:p>
    <w:p w:rsidR="00112252" w:rsidRDefault="00D67397">
      <w:pPr>
        <w:widowControl w:val="0"/>
        <w:autoSpaceDE w:val="0"/>
        <w:autoSpaceDN w:val="0"/>
        <w:adjustRightInd w:val="0"/>
      </w:pPr>
      <w:r>
        <w:t xml:space="preserve">  </w:t>
      </w:r>
      <w:r w:rsidR="00112252">
        <w:t xml:space="preserve">*   </w:t>
      </w:r>
      <w:r w:rsidR="00A44907">
        <w:t xml:space="preserve">Done </w:t>
      </w:r>
      <w:r w:rsidR="00112252" w:rsidRPr="004738BA">
        <w:rPr>
          <w:b/>
          <w:bCs/>
        </w:rPr>
        <w:t>10+2</w:t>
      </w:r>
      <w:r w:rsidR="00112252">
        <w:t xml:space="preserve"> from P</w:t>
      </w:r>
      <w:r w:rsidR="00A44907">
        <w:t>SEB in 2004 with 5</w:t>
      </w:r>
      <w:r w:rsidR="004738BA">
        <w:t>9</w:t>
      </w:r>
      <w:r w:rsidR="00A44907">
        <w:t>% marks</w:t>
      </w:r>
      <w:r w:rsidR="00112252">
        <w:t>.</w:t>
      </w:r>
    </w:p>
    <w:p w:rsidR="00112252" w:rsidRDefault="00112252">
      <w:pPr>
        <w:widowControl w:val="0"/>
        <w:autoSpaceDE w:val="0"/>
        <w:autoSpaceDN w:val="0"/>
        <w:adjustRightInd w:val="0"/>
      </w:pPr>
    </w:p>
    <w:p w:rsidR="00112252" w:rsidRDefault="00112252">
      <w:pPr>
        <w:widowControl w:val="0"/>
        <w:autoSpaceDE w:val="0"/>
        <w:autoSpaceDN w:val="0"/>
        <w:adjustRightInd w:val="0"/>
      </w:pPr>
    </w:p>
    <w:p w:rsidR="00112252" w:rsidRDefault="00112252">
      <w:pPr>
        <w:widowControl w:val="0"/>
        <w:autoSpaceDE w:val="0"/>
        <w:autoSpaceDN w:val="0"/>
        <w:adjustRightInd w:val="0"/>
      </w:pPr>
      <w:r>
        <w:t xml:space="preserve">  </w:t>
      </w:r>
      <w:r>
        <w:rPr>
          <w:b/>
          <w:bCs/>
          <w:u w:val="single"/>
        </w:rPr>
        <w:t>COMPUTER SKILLS</w:t>
      </w:r>
      <w:r>
        <w:rPr>
          <w:u w:val="single"/>
        </w:rPr>
        <w:t xml:space="preserve"> </w:t>
      </w:r>
      <w:r>
        <w:rPr>
          <w:b/>
          <w:bCs/>
          <w:u w:val="single"/>
        </w:rPr>
        <w:t>: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t xml:space="preserve">   </w:t>
      </w:r>
    </w:p>
    <w:p w:rsidR="00112252" w:rsidRDefault="00856C35">
      <w:pPr>
        <w:widowControl w:val="0"/>
        <w:autoSpaceDE w:val="0"/>
        <w:autoSpaceDN w:val="0"/>
        <w:adjustRightInd w:val="0"/>
      </w:pPr>
      <w:r>
        <w:t>*   Six month course in Comput</w:t>
      </w:r>
      <w:r w:rsidR="00112252">
        <w:t>er</w:t>
      </w:r>
      <w:r w:rsidR="001804DE">
        <w:t xml:space="preserve"> Application</w:t>
      </w:r>
      <w:r w:rsidR="00112252">
        <w:t xml:space="preserve">.      </w:t>
      </w:r>
    </w:p>
    <w:p w:rsidR="00112252" w:rsidRDefault="00112252">
      <w:pPr>
        <w:widowControl w:val="0"/>
        <w:autoSpaceDE w:val="0"/>
        <w:autoSpaceDN w:val="0"/>
        <w:adjustRightInd w:val="0"/>
      </w:pPr>
      <w:r>
        <w:lastRenderedPageBreak/>
        <w:t xml:space="preserve">   </w:t>
      </w:r>
    </w:p>
    <w:p w:rsidR="00112252" w:rsidRDefault="00112252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LANGUAGES KNOWN :</w:t>
      </w:r>
    </w:p>
    <w:p w:rsidR="00112252" w:rsidRDefault="00112252">
      <w:pPr>
        <w:widowControl w:val="0"/>
        <w:autoSpaceDE w:val="0"/>
        <w:autoSpaceDN w:val="0"/>
        <w:adjustRightInd w:val="0"/>
      </w:pPr>
    </w:p>
    <w:p w:rsidR="00D67397" w:rsidRDefault="00112252" w:rsidP="00180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English,</w:t>
      </w:r>
      <w:r w:rsidR="00D67397">
        <w:t xml:space="preserve"> </w:t>
      </w:r>
    </w:p>
    <w:p w:rsidR="00D67397" w:rsidRDefault="00112252" w:rsidP="00180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Hindi,</w:t>
      </w:r>
    </w:p>
    <w:p w:rsidR="00112252" w:rsidRDefault="00112252" w:rsidP="00180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Punjabi </w:t>
      </w:r>
    </w:p>
    <w:p w:rsidR="001804DE" w:rsidRDefault="00D67397" w:rsidP="00D67397">
      <w:pPr>
        <w:widowControl w:val="0"/>
        <w:autoSpaceDE w:val="0"/>
        <w:autoSpaceDN w:val="0"/>
        <w:adjustRightInd w:val="0"/>
        <w:jc w:val="both"/>
      </w:pPr>
      <w:r>
        <w:t xml:space="preserve"> </w:t>
      </w:r>
    </w:p>
    <w:p w:rsidR="00112252" w:rsidRDefault="00112252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HOBBIES :</w:t>
      </w:r>
    </w:p>
    <w:p w:rsidR="00112252" w:rsidRDefault="00112252">
      <w:pPr>
        <w:widowControl w:val="0"/>
        <w:autoSpaceDE w:val="0"/>
        <w:autoSpaceDN w:val="0"/>
        <w:adjustRightInd w:val="0"/>
        <w:jc w:val="both"/>
      </w:pPr>
    </w:p>
    <w:p w:rsidR="00112252" w:rsidRDefault="00112252" w:rsidP="00D67397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listening  </w:t>
      </w:r>
      <w:r w:rsidR="001804DE">
        <w:t>m</w:t>
      </w:r>
      <w:r>
        <w:t>usic</w:t>
      </w:r>
    </w:p>
    <w:p w:rsidR="00856C35" w:rsidRDefault="00D67397" w:rsidP="00856C35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Playing Cricket</w:t>
      </w:r>
    </w:p>
    <w:p w:rsidR="00A139FA" w:rsidRDefault="00A139FA" w:rsidP="00856C35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Travelling</w:t>
      </w:r>
    </w:p>
    <w:p w:rsidR="00112252" w:rsidRDefault="00112252">
      <w:pPr>
        <w:widowControl w:val="0"/>
        <w:autoSpaceDE w:val="0"/>
        <w:autoSpaceDN w:val="0"/>
        <w:adjustRightInd w:val="0"/>
      </w:pPr>
    </w:p>
    <w:p w:rsidR="00112252" w:rsidRPr="00112252" w:rsidRDefault="00112252">
      <w:pPr>
        <w:widowControl w:val="0"/>
        <w:autoSpaceDE w:val="0"/>
        <w:autoSpaceDN w:val="0"/>
        <w:adjustRightInd w:val="0"/>
      </w:pPr>
      <w:r>
        <w:t xml:space="preserve"> </w:t>
      </w:r>
      <w:r>
        <w:rPr>
          <w:u w:val="single"/>
        </w:rPr>
        <w:t xml:space="preserve"> </w:t>
      </w:r>
      <w:r>
        <w:rPr>
          <w:b/>
          <w:bCs/>
          <w:u w:val="single"/>
        </w:rPr>
        <w:t xml:space="preserve">PERSONAL DETAILS: </w:t>
      </w:r>
      <w:r>
        <w:br/>
      </w:r>
      <w:r>
        <w:br/>
        <w:t xml:space="preserve"> Fathers Name</w:t>
      </w:r>
      <w:r w:rsidR="00B63754">
        <w:t>:       Sh.Balwinder</w:t>
      </w:r>
      <w:r w:rsidR="001804DE" w:rsidRPr="00112252">
        <w:t xml:space="preserve"> Singh</w:t>
      </w:r>
    </w:p>
    <w:p w:rsidR="00112252" w:rsidRPr="00112252" w:rsidRDefault="00112252">
      <w:pPr>
        <w:widowControl w:val="0"/>
        <w:autoSpaceDE w:val="0"/>
        <w:autoSpaceDN w:val="0"/>
        <w:adjustRightInd w:val="0"/>
      </w:pPr>
      <w:r w:rsidRPr="00112252">
        <w:t xml:space="preserve"> Mothers Name:     S</w:t>
      </w:r>
      <w:r w:rsidR="00B63754">
        <w:t>mt. Charanjit</w:t>
      </w:r>
      <w:r w:rsidR="001804DE" w:rsidRPr="00112252">
        <w:t xml:space="preserve"> Kaur</w:t>
      </w:r>
      <w:r w:rsidRPr="00112252">
        <w:br/>
        <w:t xml:space="preserve"> Date Of Birth:       </w:t>
      </w:r>
      <w:r w:rsidR="00B63754">
        <w:t>05 oct</w:t>
      </w:r>
      <w:r w:rsidRPr="00112252">
        <w:t>-198</w:t>
      </w:r>
      <w:r w:rsidR="001804DE" w:rsidRPr="00112252">
        <w:t>6</w:t>
      </w:r>
      <w:r w:rsidRPr="00112252">
        <w:br/>
        <w:t xml:space="preserve"> Marital Status:      </w:t>
      </w:r>
      <w:r w:rsidR="0092049B">
        <w:t>M</w:t>
      </w:r>
      <w:r w:rsidRPr="00112252">
        <w:t>arried</w:t>
      </w:r>
    </w:p>
    <w:p w:rsidR="00112252" w:rsidRPr="00112252" w:rsidRDefault="00112252">
      <w:pPr>
        <w:widowControl w:val="0"/>
        <w:autoSpaceDE w:val="0"/>
        <w:autoSpaceDN w:val="0"/>
        <w:adjustRightInd w:val="0"/>
      </w:pPr>
    </w:p>
    <w:p w:rsidR="00112252" w:rsidRDefault="00112252">
      <w:pPr>
        <w:widowControl w:val="0"/>
        <w:autoSpaceDE w:val="0"/>
        <w:autoSpaceDN w:val="0"/>
        <w:adjustRightInd w:val="0"/>
      </w:pPr>
    </w:p>
    <w:p w:rsidR="00112252" w:rsidRDefault="00112252">
      <w:pPr>
        <w:widowControl w:val="0"/>
        <w:autoSpaceDE w:val="0"/>
        <w:autoSpaceDN w:val="0"/>
        <w:adjustRightInd w:val="0"/>
      </w:pPr>
      <w:r>
        <w:rPr>
          <w:b/>
          <w:bCs/>
        </w:rPr>
        <w:t>Date :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252" w:rsidRDefault="0011225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Place</w:t>
      </w:r>
    </w:p>
    <w:p w:rsidR="00112252" w:rsidRDefault="00112252">
      <w:pPr>
        <w:widowControl w:val="0"/>
        <w:autoSpaceDE w:val="0"/>
        <w:autoSpaceDN w:val="0"/>
        <w:adjustRightInd w:val="0"/>
      </w:pPr>
    </w:p>
    <w:sectPr w:rsidR="001122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C22"/>
    <w:multiLevelType w:val="hybridMultilevel"/>
    <w:tmpl w:val="511632EE"/>
    <w:lvl w:ilvl="0" w:tplc="0409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331870"/>
    <w:multiLevelType w:val="hybridMultilevel"/>
    <w:tmpl w:val="7B862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585DE6"/>
    <w:multiLevelType w:val="hybridMultilevel"/>
    <w:tmpl w:val="05D899C6"/>
    <w:lvl w:ilvl="0" w:tplc="BA6695B0">
      <w:start w:val="16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70D84DB3"/>
    <w:multiLevelType w:val="hybridMultilevel"/>
    <w:tmpl w:val="B504CA90"/>
    <w:lvl w:ilvl="0" w:tplc="E146D73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471E8"/>
    <w:multiLevelType w:val="hybridMultilevel"/>
    <w:tmpl w:val="8C1EDDF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015A6D"/>
    <w:rsid w:val="00015A6D"/>
    <w:rsid w:val="000230A3"/>
    <w:rsid w:val="00071C44"/>
    <w:rsid w:val="000B41EE"/>
    <w:rsid w:val="00112252"/>
    <w:rsid w:val="00142ED6"/>
    <w:rsid w:val="00154BCA"/>
    <w:rsid w:val="001804DE"/>
    <w:rsid w:val="00244C2B"/>
    <w:rsid w:val="00257822"/>
    <w:rsid w:val="0026042F"/>
    <w:rsid w:val="0027686C"/>
    <w:rsid w:val="002D1E92"/>
    <w:rsid w:val="00374EE2"/>
    <w:rsid w:val="003870E6"/>
    <w:rsid w:val="00403195"/>
    <w:rsid w:val="004738BA"/>
    <w:rsid w:val="004E7647"/>
    <w:rsid w:val="005F302A"/>
    <w:rsid w:val="00624361"/>
    <w:rsid w:val="006F70BC"/>
    <w:rsid w:val="00790D84"/>
    <w:rsid w:val="00795D21"/>
    <w:rsid w:val="00856C35"/>
    <w:rsid w:val="0092049B"/>
    <w:rsid w:val="00A139FA"/>
    <w:rsid w:val="00A44907"/>
    <w:rsid w:val="00A83889"/>
    <w:rsid w:val="00AD7C8D"/>
    <w:rsid w:val="00B369BF"/>
    <w:rsid w:val="00B63754"/>
    <w:rsid w:val="00B70680"/>
    <w:rsid w:val="00BD17C4"/>
    <w:rsid w:val="00BD3495"/>
    <w:rsid w:val="00BF62BD"/>
    <w:rsid w:val="00C033C9"/>
    <w:rsid w:val="00C07CE6"/>
    <w:rsid w:val="00C6423C"/>
    <w:rsid w:val="00C8330F"/>
    <w:rsid w:val="00CC4D10"/>
    <w:rsid w:val="00CD4A25"/>
    <w:rsid w:val="00CF64F4"/>
    <w:rsid w:val="00D25964"/>
    <w:rsid w:val="00D67397"/>
    <w:rsid w:val="00DC2E4E"/>
    <w:rsid w:val="00DD1AA3"/>
    <w:rsid w:val="00ED6AC3"/>
    <w:rsid w:val="00EE7E7F"/>
    <w:rsid w:val="00F02167"/>
    <w:rsid w:val="00F60332"/>
    <w:rsid w:val="00FD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738B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tnam-1\Desktop\sukhwant.doc1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sukhwant.doc1 (2)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>&lt;arabianhorse&gt;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My</dc:creator>
  <cp:keywords/>
  <dc:description/>
  <cp:lastModifiedBy>My</cp:lastModifiedBy>
  <cp:revision>1</cp:revision>
  <cp:lastPrinted>2015-02-01T00:24:00Z</cp:lastPrinted>
  <dcterms:created xsi:type="dcterms:W3CDTF">2015-06-10T13:37:00Z</dcterms:created>
  <dcterms:modified xsi:type="dcterms:W3CDTF">2015-06-10T13:37:00Z</dcterms:modified>
</cp:coreProperties>
</file>