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B1" w:rsidRDefault="00211D4A" w:rsidP="006D22FA">
      <w:pPr>
        <w:pStyle w:val="Title"/>
        <w:ind w:left="720" w:hanging="720"/>
      </w:pPr>
      <w:r>
        <w:t>‍‍</w:t>
      </w:r>
      <w:sdt>
        <w:sdtPr>
          <w:rPr>
            <w:b/>
            <w:color w:val="auto"/>
          </w:rPr>
          <w:alias w:val="Your Name"/>
          <w:tag w:val=""/>
          <w:id w:val="1246310863"/>
          <w:placeholder>
            <w:docPart w:val="6E769A6FDEAC40168CFD35A9C69264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D22FA" w:rsidRPr="00FB5D57">
            <w:rPr>
              <w:b/>
              <w:color w:val="auto"/>
            </w:rPr>
            <w:t>Tushar Ranjan Routray</w:t>
          </w:r>
        </w:sdtContent>
      </w:sdt>
    </w:p>
    <w:p w:rsidR="00556FD0" w:rsidRDefault="00921398" w:rsidP="006D22FA">
      <w:pPr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</w:pPr>
      <w:r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Fathers name    </w:t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Late Mano Ranjan Routray 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Nationality         Indian    </w:t>
      </w:r>
      <w:r w:rsid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                                                                                    Date of birth 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</w:t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27th July 1992 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Gender            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</w:t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>Male</w:t>
      </w:r>
      <w:r w:rsid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  <w:t xml:space="preserve">Address:       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 </w:t>
      </w:r>
      <w:r w:rsid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N5/52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  <w:t xml:space="preserve">                              </w:t>
      </w:r>
      <w:r w:rsid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>IRC Village</w:t>
      </w:r>
      <w:r w:rsid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  <w:t xml:space="preserve">             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            </w:t>
      </w:r>
      <w:r w:rsid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Nayapali, Bhubaneswar</w:t>
      </w:r>
      <w:r w:rsid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                              </w:t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Pin-754296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</w:r>
      <w:r w:rsidR="00820496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>MO-7381221222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E-Mail- tushar.routray@ymail.com           </w:t>
      </w:r>
      <w:r w:rsidR="00FB5D57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br/>
      </w:r>
      <w:r w:rsidR="006D22FA" w:rsidRPr="006D22FA">
        <w:rPr>
          <w:rFonts w:ascii="Constantia" w:eastAsia="Times New Roman" w:hAnsi="Constantia" w:cs="Times New Roman"/>
          <w:b/>
          <w:bCs/>
          <w:color w:val="auto"/>
          <w:sz w:val="28"/>
          <w:szCs w:val="28"/>
          <w:lang w:eastAsia="en-US" w:bidi="en-US"/>
        </w:rPr>
        <w:t xml:space="preserve">E-Mail- Tushar.routray01@gmail.com   </w:t>
      </w:r>
    </w:p>
    <w:p w:rsidR="00556FD0" w:rsidRPr="00A00805" w:rsidRDefault="00556FD0" w:rsidP="00556FD0">
      <w:pPr>
        <w:rPr>
          <w:rFonts w:ascii="Times New Roman" w:hAnsi="Times New Roman"/>
          <w:b/>
          <w:color w:val="auto"/>
          <w:sz w:val="28"/>
          <w:szCs w:val="28"/>
          <w:u w:val="thick"/>
        </w:rPr>
      </w:pPr>
      <w:r w:rsidRPr="00BA3390">
        <w:rPr>
          <w:rFonts w:ascii="Times New Roman" w:hAnsi="Times New Roman"/>
          <w:b/>
          <w:color w:val="auto"/>
          <w:sz w:val="28"/>
          <w:szCs w:val="28"/>
          <w:u w:val="thick"/>
        </w:rPr>
        <w:t>O</w:t>
      </w:r>
      <w:r w:rsidR="00A00805">
        <w:rPr>
          <w:rFonts w:ascii="Times New Roman" w:hAnsi="Times New Roman"/>
          <w:b/>
          <w:color w:val="auto"/>
          <w:sz w:val="28"/>
          <w:szCs w:val="28"/>
          <w:u w:val="thick"/>
        </w:rPr>
        <w:t>bjectives:</w:t>
      </w:r>
      <w:r w:rsidR="00FB5D57">
        <w:rPr>
          <w:rFonts w:ascii="Times New Roman" w:hAnsi="Times New Roman"/>
          <w:b/>
          <w:color w:val="auto"/>
          <w:sz w:val="28"/>
          <w:szCs w:val="28"/>
          <w:u w:val="thick"/>
        </w:rPr>
        <w:t xml:space="preserve"> </w:t>
      </w:r>
      <w:r w:rsidR="00A00805">
        <w:rPr>
          <w:rFonts w:ascii="Times New Roman" w:hAnsi="Times New Roman"/>
          <w:sz w:val="24"/>
          <w:szCs w:val="24"/>
        </w:rPr>
        <w:t>Looking for the Challenging work environment where I can use m</w:t>
      </w:r>
      <w:r>
        <w:rPr>
          <w:rFonts w:ascii="Times New Roman" w:hAnsi="Times New Roman"/>
          <w:sz w:val="24"/>
          <w:szCs w:val="24"/>
        </w:rPr>
        <w:t xml:space="preserve">y </w:t>
      </w:r>
    </w:p>
    <w:p w:rsidR="00556FD0" w:rsidRDefault="00A00805" w:rsidP="00556F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Skills, talent &amp; strength and enhance my k</w:t>
      </w:r>
      <w:r w:rsidR="00556FD0">
        <w:rPr>
          <w:rFonts w:ascii="Times New Roman" w:hAnsi="Times New Roman"/>
          <w:sz w:val="24"/>
          <w:szCs w:val="24"/>
        </w:rPr>
        <w:t>nowledge. I am keen in innovating new ideas to</w:t>
      </w:r>
    </w:p>
    <w:p w:rsidR="00556FD0" w:rsidRDefault="00A00805" w:rsidP="00556F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</w:t>
      </w:r>
      <w:r w:rsidR="00556FD0">
        <w:rPr>
          <w:rFonts w:ascii="Times New Roman" w:hAnsi="Times New Roman"/>
          <w:sz w:val="24"/>
          <w:szCs w:val="24"/>
        </w:rPr>
        <w:t xml:space="preserve"> the milestones.</w:t>
      </w:r>
    </w:p>
    <w:p w:rsidR="00556FD0" w:rsidRDefault="00A00805" w:rsidP="00556FD0">
      <w:pPr>
        <w:rPr>
          <w:rFonts w:ascii="Times New Roman" w:hAnsi="Times New Roman"/>
          <w:b/>
          <w:sz w:val="28"/>
          <w:szCs w:val="28"/>
          <w:u w:val="thick"/>
        </w:rPr>
      </w:pPr>
      <w:r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Educational</w:t>
      </w:r>
      <w:r w:rsidR="00556FD0" w:rsidRPr="00A00805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/P</w:t>
      </w:r>
      <w:r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rofessional</w:t>
      </w:r>
      <w:r w:rsidR="00556FD0" w:rsidRPr="00A00805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 xml:space="preserve"> Q</w:t>
      </w:r>
      <w:r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ualification</w:t>
      </w:r>
      <w:r w:rsidR="00556FD0" w:rsidRPr="00A00805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:</w:t>
      </w:r>
      <w:r w:rsidR="00556FD0">
        <w:rPr>
          <w:rFonts w:ascii="Times New Roman" w:hAnsi="Times New Roman"/>
          <w:b/>
          <w:sz w:val="28"/>
          <w:szCs w:val="28"/>
          <w:u w:val="thick"/>
        </w:rPr>
        <w:br/>
      </w:r>
    </w:p>
    <w:tbl>
      <w:tblPr>
        <w:tblW w:w="8768" w:type="dxa"/>
        <w:tblInd w:w="98" w:type="dxa"/>
        <w:tblLook w:val="04A0"/>
      </w:tblPr>
      <w:tblGrid>
        <w:gridCol w:w="1568"/>
        <w:gridCol w:w="2862"/>
        <w:gridCol w:w="1848"/>
        <w:gridCol w:w="2490"/>
      </w:tblGrid>
      <w:tr w:rsidR="00556FD0" w:rsidRPr="00556FD0" w:rsidTr="00820496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  <w:t>Exam Passed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  <w:t>Board/Institution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n-US"/>
              </w:rPr>
              <w:t>% Of Marks Obtained</w:t>
            </w:r>
          </w:p>
        </w:tc>
      </w:tr>
      <w:tr w:rsidR="00556FD0" w:rsidRPr="00556FD0" w:rsidTr="00820496">
        <w:trPr>
          <w:trHeight w:val="237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Matriculation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Cambria" w:eastAsia="Times New Roman" w:hAnsi="Cambria" w:cs="Arial"/>
                <w:color w:val="404040"/>
                <w:szCs w:val="18"/>
                <w:lang w:eastAsia="en-US"/>
              </w:rPr>
            </w:pPr>
            <w:r w:rsidRPr="0092139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H.S.C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54</w:t>
            </w:r>
          </w:p>
        </w:tc>
      </w:tr>
      <w:tr w:rsidR="00556FD0" w:rsidRPr="00556FD0" w:rsidTr="00820496">
        <w:trPr>
          <w:trHeight w:val="22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Bijupatnaik Collage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2009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55</w:t>
            </w:r>
          </w:p>
        </w:tc>
      </w:tr>
      <w:tr w:rsidR="00556FD0" w:rsidRPr="00556FD0" w:rsidTr="00820496">
        <w:trPr>
          <w:trHeight w:val="237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+2 Com.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Bhubaneswar.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6FD0" w:rsidRPr="00556FD0" w:rsidRDefault="00556FD0" w:rsidP="00556FD0">
            <w:pPr>
              <w:spacing w:after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6FD0" w:rsidRPr="00556FD0" w:rsidRDefault="00556FD0" w:rsidP="00556FD0">
            <w:pPr>
              <w:spacing w:after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</w:p>
        </w:tc>
      </w:tr>
      <w:tr w:rsidR="00556FD0" w:rsidRPr="00556FD0" w:rsidTr="00820496">
        <w:trPr>
          <w:trHeight w:val="452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B.com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Vyashanagar(Auto),collage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  <w:t>2012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56FD0" w:rsidRPr="00556FD0" w:rsidRDefault="00556FD0" w:rsidP="00556FD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en-US"/>
              </w:rPr>
            </w:pPr>
            <w:r w:rsidRPr="00556FD0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en-US"/>
              </w:rPr>
              <w:t>65</w:t>
            </w:r>
          </w:p>
        </w:tc>
      </w:tr>
      <w:tr w:rsidR="00556FD0" w:rsidRPr="00556FD0" w:rsidTr="00820496">
        <w:trPr>
          <w:trHeight w:val="2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6FD0" w:rsidRPr="00556FD0" w:rsidRDefault="00556FD0" w:rsidP="00556FD0">
            <w:pPr>
              <w:spacing w:after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6FD0" w:rsidRPr="00556FD0" w:rsidRDefault="00556FD0" w:rsidP="00556FD0">
            <w:pPr>
              <w:spacing w:after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6FD0" w:rsidRPr="00556FD0" w:rsidRDefault="00556FD0" w:rsidP="00556FD0">
            <w:pPr>
              <w:spacing w:after="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6FD0" w:rsidRPr="00556FD0" w:rsidRDefault="00556FD0" w:rsidP="00556FD0">
            <w:pPr>
              <w:spacing w:after="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eastAsia="en-US"/>
              </w:rPr>
            </w:pPr>
          </w:p>
        </w:tc>
      </w:tr>
    </w:tbl>
    <w:p w:rsidR="00556FD0" w:rsidRPr="00BA3390" w:rsidRDefault="00556FD0" w:rsidP="00556FD0">
      <w:pPr>
        <w:pStyle w:val="SectionHeading"/>
        <w:rPr>
          <w:color w:val="auto"/>
          <w:u w:val="single"/>
        </w:rPr>
      </w:pPr>
      <w:r w:rsidRPr="00BA3390">
        <w:rPr>
          <w:color w:val="auto"/>
          <w:u w:val="single"/>
        </w:rPr>
        <w:t>Skills &amp; Abilities:</w:t>
      </w:r>
    </w:p>
    <w:p w:rsidR="00556FD0" w:rsidRPr="00BA3390" w:rsidRDefault="00556FD0" w:rsidP="00556FD0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>Ability to work in a team structure.</w:t>
      </w:r>
    </w:p>
    <w:p w:rsidR="00556FD0" w:rsidRPr="00BA3390" w:rsidRDefault="00556FD0" w:rsidP="00556FD0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>Ability to make decisions.</w:t>
      </w:r>
    </w:p>
    <w:p w:rsidR="00556FD0" w:rsidRPr="00BA3390" w:rsidRDefault="00556FD0" w:rsidP="00556FD0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 xml:space="preserve">Ability </w:t>
      </w:r>
      <w:r w:rsidR="00BA3390" w:rsidRPr="00BA3390">
        <w:rPr>
          <w:rFonts w:ascii="Times New Roman" w:hAnsi="Times New Roman"/>
          <w:sz w:val="24"/>
          <w:szCs w:val="24"/>
        </w:rPr>
        <w:t>to Obtain</w:t>
      </w:r>
      <w:r w:rsidRPr="00BA3390">
        <w:rPr>
          <w:rFonts w:ascii="Times New Roman" w:hAnsi="Times New Roman"/>
          <w:sz w:val="24"/>
          <w:szCs w:val="24"/>
        </w:rPr>
        <w:t xml:space="preserve"> and </w:t>
      </w:r>
      <w:r w:rsidR="00FB5D57">
        <w:rPr>
          <w:rFonts w:ascii="Times New Roman" w:hAnsi="Times New Roman"/>
          <w:sz w:val="24"/>
          <w:szCs w:val="24"/>
        </w:rPr>
        <w:t>Proc</w:t>
      </w:r>
      <w:r w:rsidR="00BA3390" w:rsidRPr="00BA3390">
        <w:rPr>
          <w:rFonts w:ascii="Times New Roman" w:hAnsi="Times New Roman"/>
          <w:sz w:val="24"/>
          <w:szCs w:val="24"/>
        </w:rPr>
        <w:t>es</w:t>
      </w:r>
      <w:r w:rsidR="00FB5D57">
        <w:rPr>
          <w:rFonts w:ascii="Times New Roman" w:hAnsi="Times New Roman"/>
          <w:sz w:val="24"/>
          <w:szCs w:val="24"/>
        </w:rPr>
        <w:t>s</w:t>
      </w:r>
      <w:r w:rsidRPr="00BA3390">
        <w:rPr>
          <w:rFonts w:ascii="Times New Roman" w:hAnsi="Times New Roman"/>
          <w:sz w:val="24"/>
          <w:szCs w:val="24"/>
        </w:rPr>
        <w:t xml:space="preserve"> Information.</w:t>
      </w:r>
    </w:p>
    <w:p w:rsidR="00556FD0" w:rsidRDefault="00556FD0" w:rsidP="00BA3390">
      <w:pPr>
        <w:pStyle w:val="ListParagraph"/>
      </w:pPr>
      <w:r>
        <w:br/>
      </w:r>
    </w:p>
    <w:p w:rsidR="00BA3390" w:rsidRDefault="00BA3390" w:rsidP="00BA3390">
      <w:pPr>
        <w:pStyle w:val="ListParagraph"/>
      </w:pPr>
    </w:p>
    <w:p w:rsidR="00BA3390" w:rsidRDefault="00BA3390" w:rsidP="00BA3390">
      <w:pPr>
        <w:pStyle w:val="ListParagraph"/>
      </w:pPr>
    </w:p>
    <w:p w:rsidR="00BA3390" w:rsidRPr="00556FD0" w:rsidRDefault="00BA3390" w:rsidP="00BA3390">
      <w:pPr>
        <w:pStyle w:val="ListParagraph"/>
      </w:pPr>
    </w:p>
    <w:p w:rsidR="00BA3390" w:rsidRPr="00BA3390" w:rsidRDefault="00BA3390" w:rsidP="00BA3390">
      <w:pPr>
        <w:pStyle w:val="SectionHeading"/>
        <w:rPr>
          <w:color w:val="auto"/>
          <w:u w:val="single"/>
        </w:rPr>
      </w:pPr>
      <w:r w:rsidRPr="00BA3390">
        <w:rPr>
          <w:color w:val="auto"/>
          <w:u w:val="single"/>
        </w:rPr>
        <w:lastRenderedPageBreak/>
        <w:t>Management:</w:t>
      </w:r>
    </w:p>
    <w:p w:rsidR="00BA3390" w:rsidRPr="00BA3390" w:rsidRDefault="00BA3390" w:rsidP="00BA33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 xml:space="preserve">Leadership Skills </w:t>
      </w:r>
    </w:p>
    <w:p w:rsidR="00BA3390" w:rsidRPr="00BA3390" w:rsidRDefault="00BA3390" w:rsidP="00BA33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 xml:space="preserve">Time Management </w:t>
      </w:r>
    </w:p>
    <w:p w:rsidR="00BA3390" w:rsidRPr="00BA3390" w:rsidRDefault="00BA3390" w:rsidP="00BA33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>Decision-making</w:t>
      </w:r>
    </w:p>
    <w:p w:rsidR="00BA3390" w:rsidRPr="00BA3390" w:rsidRDefault="00BA3390" w:rsidP="00BA33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 xml:space="preserve">Marketing Skills </w:t>
      </w:r>
    </w:p>
    <w:p w:rsidR="00BA3390" w:rsidRDefault="00BA3390" w:rsidP="00BA339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A3390">
        <w:rPr>
          <w:rFonts w:ascii="Times New Roman" w:hAnsi="Times New Roman"/>
          <w:sz w:val="24"/>
          <w:szCs w:val="24"/>
        </w:rPr>
        <w:t xml:space="preserve">Learning Skills </w:t>
      </w:r>
    </w:p>
    <w:p w:rsidR="00BA3390" w:rsidRPr="00BA3390" w:rsidRDefault="00BA3390" w:rsidP="00BA3390">
      <w:pPr>
        <w:pStyle w:val="SectionHeading"/>
        <w:rPr>
          <w:color w:val="auto"/>
          <w:u w:val="single"/>
        </w:rPr>
      </w:pPr>
      <w:r w:rsidRPr="00BA3390">
        <w:rPr>
          <w:color w:val="auto"/>
          <w:u w:val="single"/>
        </w:rPr>
        <w:t>S</w:t>
      </w:r>
      <w:r w:rsidR="00BB682D">
        <w:rPr>
          <w:color w:val="auto"/>
          <w:u w:val="single"/>
        </w:rPr>
        <w:t>oftware</w:t>
      </w:r>
      <w:r w:rsidR="00FB5D57">
        <w:rPr>
          <w:color w:val="auto"/>
          <w:u w:val="single"/>
        </w:rPr>
        <w:t xml:space="preserve"> </w:t>
      </w:r>
      <w:r w:rsidR="00BB682D" w:rsidRPr="00BA3390">
        <w:rPr>
          <w:color w:val="auto"/>
          <w:u w:val="single"/>
        </w:rPr>
        <w:t>K</w:t>
      </w:r>
      <w:r w:rsidR="00BB682D">
        <w:rPr>
          <w:color w:val="auto"/>
          <w:u w:val="single"/>
        </w:rPr>
        <w:t>nowledge</w:t>
      </w:r>
      <w:r>
        <w:rPr>
          <w:color w:val="auto"/>
          <w:u w:val="single"/>
        </w:rPr>
        <w:t>:</w:t>
      </w:r>
    </w:p>
    <w:p w:rsidR="00BA3390" w:rsidRDefault="00BA3390" w:rsidP="00BA3390">
      <w:pPr>
        <w:pStyle w:val="ListParagraph"/>
        <w:ind w:left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MS Word, MS excel, MS power point</w:t>
      </w:r>
      <w:r>
        <w:rPr>
          <w:rFonts w:ascii="Times New Roman" w:hAnsi="Times New Roman"/>
          <w:sz w:val="24"/>
          <w:szCs w:val="28"/>
        </w:rPr>
        <w:br/>
        <w:t>Tally-9.0</w:t>
      </w:r>
    </w:p>
    <w:p w:rsidR="00BB682D" w:rsidRDefault="00BB682D" w:rsidP="00BA3390">
      <w:pPr>
        <w:pStyle w:val="ListParagraph"/>
        <w:ind w:left="0"/>
        <w:rPr>
          <w:rFonts w:ascii="Times New Roman" w:hAnsi="Times New Roman"/>
          <w:sz w:val="24"/>
          <w:szCs w:val="28"/>
        </w:rPr>
      </w:pPr>
    </w:p>
    <w:p w:rsidR="00BB682D" w:rsidRPr="00BB682D" w:rsidRDefault="00BB682D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Work Experience:</w:t>
      </w:r>
    </w:p>
    <w:p w:rsidR="00BB682D" w:rsidRDefault="00921398" w:rsidP="00921398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O</w:t>
      </w:r>
      <w:r w:rsidR="00FB5D57">
        <w:rPr>
          <w:rFonts w:ascii="Times New Roman" w:hAnsi="Times New Roman"/>
          <w:b/>
          <w:sz w:val="24"/>
          <w:szCs w:val="28"/>
        </w:rPr>
        <w:t>rganig</w:t>
      </w:r>
      <w:r w:rsidRPr="00921398">
        <w:rPr>
          <w:rFonts w:ascii="Times New Roman" w:hAnsi="Times New Roman"/>
          <w:b/>
          <w:sz w:val="24"/>
          <w:szCs w:val="28"/>
        </w:rPr>
        <w:t>ation</w:t>
      </w:r>
      <w:r w:rsidR="00BB682D">
        <w:rPr>
          <w:rFonts w:ascii="Times New Roman" w:hAnsi="Times New Roman"/>
          <w:sz w:val="24"/>
          <w:szCs w:val="28"/>
        </w:rPr>
        <w:t>: Vodafone Spacetel Ltd. (</w:t>
      </w:r>
      <w:r w:rsidR="00BB682D" w:rsidRPr="00EE0EEA">
        <w:rPr>
          <w:rFonts w:ascii="Times New Roman" w:hAnsi="Times New Roman"/>
          <w:sz w:val="24"/>
          <w:szCs w:val="28"/>
        </w:rPr>
        <w:t>From</w:t>
      </w:r>
      <w:r w:rsidR="00BB682D">
        <w:rPr>
          <w:rFonts w:ascii="Times New Roman" w:hAnsi="Times New Roman"/>
          <w:sz w:val="24"/>
          <w:szCs w:val="28"/>
        </w:rPr>
        <w:t xml:space="preserve"> 12</w:t>
      </w:r>
      <w:r w:rsidR="00BB682D" w:rsidRPr="00EE0EEA">
        <w:rPr>
          <w:rFonts w:ascii="Times New Roman" w:hAnsi="Times New Roman"/>
          <w:sz w:val="24"/>
          <w:szCs w:val="28"/>
          <w:vertAlign w:val="superscript"/>
        </w:rPr>
        <w:t>th</w:t>
      </w:r>
      <w:r w:rsidR="00BB682D">
        <w:rPr>
          <w:rFonts w:ascii="Times New Roman" w:hAnsi="Times New Roman"/>
          <w:sz w:val="24"/>
          <w:szCs w:val="28"/>
        </w:rPr>
        <w:t xml:space="preserve"> Dec-2012 to till date)</w:t>
      </w:r>
    </w:p>
    <w:p w:rsidR="00BB682D" w:rsidRDefault="00BB682D" w:rsidP="00BB682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8"/>
        </w:rPr>
      </w:pPr>
      <w:r w:rsidRPr="005F72EA">
        <w:rPr>
          <w:rFonts w:ascii="Times New Roman" w:hAnsi="Times New Roman"/>
          <w:b/>
          <w:sz w:val="24"/>
          <w:szCs w:val="28"/>
        </w:rPr>
        <w:t>Process</w:t>
      </w:r>
      <w:r>
        <w:rPr>
          <w:rFonts w:ascii="Times New Roman" w:hAnsi="Times New Roman"/>
          <w:sz w:val="24"/>
          <w:szCs w:val="28"/>
        </w:rPr>
        <w:t>-Corporate Sales</w:t>
      </w:r>
    </w:p>
    <w:p w:rsidR="00BB682D" w:rsidRDefault="00BB682D" w:rsidP="00BB682D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8"/>
        </w:rPr>
      </w:pPr>
      <w:r w:rsidRPr="005F72EA">
        <w:rPr>
          <w:rFonts w:ascii="Times New Roman" w:hAnsi="Times New Roman"/>
          <w:b/>
          <w:sz w:val="24"/>
          <w:szCs w:val="28"/>
        </w:rPr>
        <w:t>Position</w:t>
      </w:r>
      <w:r>
        <w:rPr>
          <w:rFonts w:ascii="Times New Roman" w:hAnsi="Times New Roman"/>
          <w:sz w:val="24"/>
          <w:szCs w:val="28"/>
        </w:rPr>
        <w:t>-Sales executive (NC/VG)</w:t>
      </w:r>
    </w:p>
    <w:p w:rsidR="00571FB1" w:rsidRDefault="00571FB1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</w:p>
    <w:p w:rsidR="00BB682D" w:rsidRPr="00BB682D" w:rsidRDefault="00BB682D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Job Profile in Vodafone Spacetel Ltd.</w:t>
      </w:r>
    </w:p>
    <w:p w:rsidR="00BB682D" w:rsidRPr="00BB682D" w:rsidRDefault="00BB682D" w:rsidP="00BB682D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Sourcing Postpaid Sales</w:t>
      </w:r>
    </w:p>
    <w:p w:rsidR="00BB682D" w:rsidRPr="00BB682D" w:rsidRDefault="00BB682D" w:rsidP="00BB682D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Handling customer Queries</w:t>
      </w:r>
    </w:p>
    <w:p w:rsidR="00BB682D" w:rsidRPr="00BB682D" w:rsidRDefault="00BB682D" w:rsidP="00BB682D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Generate preferred lead.</w:t>
      </w:r>
    </w:p>
    <w:p w:rsidR="00BB682D" w:rsidRPr="00BB682D" w:rsidRDefault="00BB682D" w:rsidP="00BB682D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Maintain sales report.</w:t>
      </w:r>
    </w:p>
    <w:p w:rsidR="00BB682D" w:rsidRPr="00BB682D" w:rsidRDefault="00BB682D" w:rsidP="00BB682D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Arrange sales promotion activity.</w:t>
      </w:r>
    </w:p>
    <w:p w:rsidR="00BB682D" w:rsidRDefault="00BB682D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</w:p>
    <w:p w:rsidR="00BB682D" w:rsidRPr="00BB682D" w:rsidRDefault="00BB682D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Personal details</w:t>
      </w:r>
      <w:r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:</w:t>
      </w:r>
    </w:p>
    <w:p w:rsidR="00BB682D" w:rsidRDefault="00BB682D" w:rsidP="00BB682D">
      <w:pPr>
        <w:rPr>
          <w:rFonts w:ascii="Times New Roman" w:hAnsi="Times New Roman"/>
          <w:sz w:val="24"/>
          <w:szCs w:val="24"/>
        </w:rPr>
      </w:pPr>
    </w:p>
    <w:p w:rsidR="00BB682D" w:rsidRPr="002917FE" w:rsidRDefault="00BB682D" w:rsidP="00BB682D">
      <w:pPr>
        <w:spacing w:after="0"/>
        <w:ind w:right="-227"/>
        <w:rPr>
          <w:b/>
          <w:sz w:val="22"/>
        </w:rPr>
      </w:pPr>
      <w:r w:rsidRPr="00BB682D">
        <w:rPr>
          <w:b/>
        </w:rPr>
        <w:t>Permanent Address</w:t>
      </w:r>
      <w:r>
        <w:t>:</w:t>
      </w:r>
      <w:r>
        <w:tab/>
      </w:r>
      <w:r w:rsidRPr="00015A3A">
        <w:rPr>
          <w:rFonts w:ascii="Times New Roman" w:hAnsi="Times New Roman"/>
          <w:sz w:val="24"/>
          <w:szCs w:val="24"/>
        </w:rPr>
        <w:t>S/O Mano Ranjan Routray</w:t>
      </w:r>
    </w:p>
    <w:p w:rsidR="00BB682D" w:rsidRDefault="00BB682D" w:rsidP="00BB682D">
      <w:pPr>
        <w:spacing w:after="0"/>
        <w:ind w:right="-2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AT-Bhubanpur</w:t>
      </w:r>
    </w:p>
    <w:p w:rsidR="00BB682D" w:rsidRDefault="00BB682D" w:rsidP="00BB682D">
      <w:pPr>
        <w:spacing w:after="0"/>
        <w:ind w:right="-2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PO-Shakuntala Pur</w:t>
      </w:r>
    </w:p>
    <w:p w:rsidR="00BB682D" w:rsidRDefault="00BB682D" w:rsidP="00BB682D">
      <w:pPr>
        <w:spacing w:after="0"/>
        <w:ind w:right="-2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PS-Badachana</w:t>
      </w:r>
    </w:p>
    <w:p w:rsidR="00BB682D" w:rsidRDefault="00BB682D" w:rsidP="00BB682D">
      <w:pPr>
        <w:spacing w:after="0"/>
        <w:ind w:right="-2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DIST: Jajpur  </w:t>
      </w:r>
    </w:p>
    <w:p w:rsidR="00BB682D" w:rsidRDefault="00BB682D" w:rsidP="00BB682D">
      <w:pPr>
        <w:spacing w:after="0"/>
        <w:ind w:right="-2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PIN_754296</w:t>
      </w:r>
    </w:p>
    <w:p w:rsidR="00BB682D" w:rsidRDefault="00BB682D" w:rsidP="00BB682D">
      <w:pPr>
        <w:ind w:left="2880" w:hanging="2880"/>
        <w:rPr>
          <w:rFonts w:ascii="Times New Roman" w:hAnsi="Times New Roman"/>
          <w:sz w:val="24"/>
          <w:szCs w:val="24"/>
        </w:rPr>
      </w:pPr>
    </w:p>
    <w:p w:rsidR="00BB682D" w:rsidRDefault="00BB682D" w:rsidP="00BB682D">
      <w:pPr>
        <w:ind w:left="2880" w:hanging="2880"/>
        <w:rPr>
          <w:rFonts w:ascii="Times New Roman" w:hAnsi="Times New Roman"/>
          <w:sz w:val="24"/>
          <w:szCs w:val="24"/>
        </w:rPr>
      </w:pPr>
      <w:r w:rsidRPr="00BB682D">
        <w:rPr>
          <w:b/>
        </w:rPr>
        <w:t>Present Address</w:t>
      </w:r>
      <w:r>
        <w:rPr>
          <w:rFonts w:ascii="Times New Roman" w:hAnsi="Times New Roman"/>
          <w:sz w:val="24"/>
          <w:szCs w:val="24"/>
        </w:rPr>
        <w:tab/>
        <w:t>:           N5/52</w:t>
      </w:r>
      <w:r>
        <w:rPr>
          <w:rFonts w:ascii="Times New Roman" w:hAnsi="Times New Roman"/>
          <w:sz w:val="24"/>
          <w:szCs w:val="24"/>
        </w:rPr>
        <w:br/>
        <w:t xml:space="preserve">            IRC Village</w:t>
      </w:r>
      <w:r>
        <w:rPr>
          <w:rFonts w:ascii="Times New Roman" w:hAnsi="Times New Roman"/>
          <w:sz w:val="24"/>
          <w:szCs w:val="24"/>
        </w:rPr>
        <w:br/>
        <w:t xml:space="preserve">            Nayapali, BBSR</w:t>
      </w:r>
    </w:p>
    <w:p w:rsidR="00BB682D" w:rsidRDefault="00BB682D" w:rsidP="00BB682D">
      <w:pPr>
        <w:ind w:left="2880" w:hanging="2880"/>
        <w:rPr>
          <w:rFonts w:ascii="Times New Roman" w:hAnsi="Times New Roman"/>
          <w:sz w:val="24"/>
          <w:szCs w:val="24"/>
        </w:rPr>
      </w:pPr>
      <w:r w:rsidRPr="00BB682D">
        <w:rPr>
          <w:b/>
        </w:rPr>
        <w:t>Date of Birth</w:t>
      </w:r>
      <w:r>
        <w:rPr>
          <w:rFonts w:ascii="Times New Roman" w:hAnsi="Times New Roman"/>
          <w:sz w:val="24"/>
          <w:szCs w:val="24"/>
        </w:rPr>
        <w:tab/>
        <w:t xml:space="preserve">:      </w:t>
      </w:r>
      <w:r>
        <w:rPr>
          <w:rFonts w:ascii="Times New Roman" w:hAnsi="Times New Roman"/>
          <w:sz w:val="24"/>
          <w:szCs w:val="24"/>
        </w:rPr>
        <w:tab/>
        <w:t>27</w:t>
      </w:r>
      <w:r w:rsidRPr="00015A3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 1992</w:t>
      </w:r>
    </w:p>
    <w:p w:rsidR="00BB682D" w:rsidRDefault="00BB682D" w:rsidP="00BB682D">
      <w:pPr>
        <w:rPr>
          <w:rFonts w:ascii="Times New Roman" w:hAnsi="Times New Roman"/>
          <w:sz w:val="24"/>
          <w:szCs w:val="24"/>
        </w:rPr>
      </w:pPr>
      <w:r w:rsidRPr="00BB682D">
        <w:rPr>
          <w:b/>
        </w:rPr>
        <w:t xml:space="preserve">Sex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5D57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        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BB682D" w:rsidRDefault="00BB682D" w:rsidP="00BB682D">
      <w:pPr>
        <w:rPr>
          <w:rFonts w:ascii="Times New Roman" w:hAnsi="Times New Roman"/>
          <w:sz w:val="24"/>
          <w:szCs w:val="24"/>
        </w:rPr>
      </w:pPr>
      <w:r w:rsidRPr="00BB682D">
        <w:rPr>
          <w:b/>
        </w:rPr>
        <w:t>Marital Status</w:t>
      </w:r>
      <w:r w:rsidRPr="00BB682D">
        <w:rPr>
          <w:b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  </w:t>
      </w:r>
      <w:r>
        <w:rPr>
          <w:rFonts w:ascii="Times New Roman" w:hAnsi="Times New Roman"/>
          <w:sz w:val="24"/>
          <w:szCs w:val="24"/>
        </w:rPr>
        <w:tab/>
        <w:t>Unmarried</w:t>
      </w:r>
    </w:p>
    <w:p w:rsidR="00BB682D" w:rsidRDefault="00BB682D" w:rsidP="00BB68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</w:t>
      </w:r>
      <w:r w:rsidRPr="00BB682D">
        <w:rPr>
          <w:b/>
        </w:rPr>
        <w:t xml:space="preserve">ationality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 </w:t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556FD0" w:rsidRDefault="00BB682D" w:rsidP="00BB682D">
      <w:pPr>
        <w:rPr>
          <w:rFonts w:ascii="Times New Roman" w:hAnsi="Times New Roman"/>
          <w:b/>
          <w:sz w:val="28"/>
          <w:szCs w:val="28"/>
          <w:u w:val="thick"/>
        </w:rPr>
      </w:pPr>
      <w:r>
        <w:rPr>
          <w:rFonts w:ascii="Times New Roman" w:hAnsi="Times New Roman"/>
          <w:sz w:val="24"/>
          <w:szCs w:val="24"/>
        </w:rPr>
        <w:t>Language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English, Hindi, Oriya</w:t>
      </w:r>
    </w:p>
    <w:p w:rsidR="00BB682D" w:rsidRDefault="00BB682D" w:rsidP="00BB682D">
      <w:pPr>
        <w:rPr>
          <w:rFonts w:ascii="Times New Roman" w:hAnsi="Times New Roman"/>
          <w:sz w:val="24"/>
          <w:szCs w:val="24"/>
        </w:rPr>
      </w:pPr>
    </w:p>
    <w:p w:rsidR="00BB682D" w:rsidRPr="00BB682D" w:rsidRDefault="00BB682D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Hobbies:-</w:t>
      </w:r>
    </w:p>
    <w:p w:rsidR="00BB682D" w:rsidRPr="00EE0EEA" w:rsidRDefault="00BB682D" w:rsidP="00BB682D">
      <w:pPr>
        <w:rPr>
          <w:rFonts w:ascii="Times New Roman" w:hAnsi="Times New Roman"/>
          <w:sz w:val="24"/>
          <w:szCs w:val="24"/>
        </w:rPr>
      </w:pPr>
      <w:r w:rsidRPr="00EE0EEA">
        <w:rPr>
          <w:rFonts w:ascii="Times New Roman" w:hAnsi="Times New Roman"/>
          <w:sz w:val="24"/>
          <w:szCs w:val="24"/>
        </w:rPr>
        <w:t xml:space="preserve">Listening to </w:t>
      </w:r>
      <w:r>
        <w:rPr>
          <w:rFonts w:ascii="Times New Roman" w:hAnsi="Times New Roman"/>
          <w:sz w:val="24"/>
          <w:szCs w:val="24"/>
        </w:rPr>
        <w:t>Music, W</w:t>
      </w:r>
      <w:r w:rsidRPr="00EE0EEA">
        <w:rPr>
          <w:rFonts w:ascii="Times New Roman" w:hAnsi="Times New Roman"/>
          <w:sz w:val="24"/>
          <w:szCs w:val="24"/>
        </w:rPr>
        <w:t>atching</w:t>
      </w:r>
      <w:r>
        <w:rPr>
          <w:rFonts w:ascii="Times New Roman" w:hAnsi="Times New Roman"/>
          <w:sz w:val="24"/>
          <w:szCs w:val="24"/>
        </w:rPr>
        <w:t xml:space="preserve"> Movies, Reading and Traveling.</w:t>
      </w:r>
    </w:p>
    <w:p w:rsidR="00A00805" w:rsidRDefault="00A00805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</w:p>
    <w:p w:rsidR="00A00805" w:rsidRDefault="00A00805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</w:p>
    <w:p w:rsidR="00A00805" w:rsidRDefault="00A00805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</w:p>
    <w:p w:rsidR="00A00805" w:rsidRDefault="00A00805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</w:p>
    <w:p w:rsidR="00BB682D" w:rsidRPr="00BB682D" w:rsidRDefault="00BB682D" w:rsidP="00BB682D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</w:pP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D</w:t>
      </w:r>
      <w:r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eclaration</w:t>
      </w: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 xml:space="preserve">:   </w:t>
      </w:r>
    </w:p>
    <w:p w:rsidR="00BB682D" w:rsidRDefault="00DA0E23" w:rsidP="00BB68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said statements are true and best of my knowledge and belief and do best humble works to the organization, if I am a</w:t>
      </w:r>
      <w:r w:rsidR="00BB682D" w:rsidRPr="008E297E">
        <w:rPr>
          <w:rFonts w:ascii="Times New Roman" w:hAnsi="Times New Roman"/>
          <w:sz w:val="24"/>
          <w:szCs w:val="24"/>
        </w:rPr>
        <w:t>ppointed</w:t>
      </w:r>
      <w:r>
        <w:rPr>
          <w:rFonts w:ascii="Times New Roman" w:hAnsi="Times New Roman"/>
          <w:sz w:val="24"/>
          <w:szCs w:val="24"/>
        </w:rPr>
        <w:t>.</w:t>
      </w:r>
    </w:p>
    <w:p w:rsidR="00BB682D" w:rsidRDefault="00BB682D" w:rsidP="00BB682D">
      <w:pPr>
        <w:rPr>
          <w:rFonts w:ascii="Times New Roman" w:hAnsi="Times New Roman"/>
          <w:b/>
          <w:sz w:val="24"/>
          <w:szCs w:val="24"/>
          <w:u w:val="single"/>
        </w:rPr>
      </w:pPr>
    </w:p>
    <w:p w:rsidR="00BB682D" w:rsidRDefault="00BB682D" w:rsidP="00BB682D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56FD0" w:rsidRDefault="00556FD0" w:rsidP="00556FD0">
      <w:pPr>
        <w:rPr>
          <w:rFonts w:ascii="Times New Roman" w:hAnsi="Times New Roman"/>
          <w:b/>
          <w:sz w:val="28"/>
          <w:szCs w:val="28"/>
          <w:u w:val="thick"/>
        </w:rPr>
      </w:pPr>
    </w:p>
    <w:p w:rsidR="00BB682D" w:rsidRDefault="00BB682D" w:rsidP="00BB682D">
      <w:pPr>
        <w:rPr>
          <w:rFonts w:ascii="Times New Roman" w:hAnsi="Times New Roman"/>
          <w:sz w:val="24"/>
          <w:szCs w:val="24"/>
        </w:rPr>
      </w:pPr>
    </w:p>
    <w:p w:rsidR="00BB682D" w:rsidRPr="00BB682D" w:rsidRDefault="00BB682D" w:rsidP="00BB682D">
      <w:pPr>
        <w:rPr>
          <w:color w:val="auto"/>
        </w:rPr>
      </w:pPr>
      <w:r w:rsidRPr="00BB682D">
        <w:rPr>
          <w:color w:val="auto"/>
        </w:rPr>
        <w:t>(Tushar Ranjan Routray)</w:t>
      </w:r>
    </w:p>
    <w:p w:rsidR="00BB682D" w:rsidRDefault="00BB682D" w:rsidP="00BB682D">
      <w:pPr>
        <w:rPr>
          <w:rFonts w:ascii="Times New Roman" w:hAnsi="Times New Roman"/>
          <w:sz w:val="24"/>
          <w:szCs w:val="24"/>
        </w:rPr>
      </w:pPr>
    </w:p>
    <w:p w:rsidR="00BB682D" w:rsidRPr="00CB5075" w:rsidRDefault="00BB682D" w:rsidP="00BB682D">
      <w:pPr>
        <w:rPr>
          <w:rFonts w:ascii="Times New Roman" w:hAnsi="Times New Roman"/>
          <w:b/>
          <w:sz w:val="28"/>
          <w:szCs w:val="28"/>
          <w:u w:val="single"/>
        </w:rPr>
      </w:pP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 xml:space="preserve">SIGNATURE </w:t>
      </w:r>
      <w:r w:rsidRPr="00BB682D">
        <w:rPr>
          <w:rFonts w:ascii="Times New Roman" w:hAnsi="Times New Roman"/>
          <w:b/>
          <w:color w:val="auto"/>
          <w:sz w:val="28"/>
          <w:szCs w:val="28"/>
          <w:u w:val="single"/>
        </w:rPr>
        <w:t>D</w:t>
      </w:r>
      <w:r w:rsidRPr="00BB682D">
        <w:rPr>
          <w:rFonts w:asciiTheme="majorHAnsi" w:eastAsiaTheme="majorEastAsia" w:hAnsiTheme="majorHAnsi" w:cstheme="majorBidi"/>
          <w:b/>
          <w:bCs/>
          <w:color w:val="auto"/>
          <w:sz w:val="24"/>
          <w:u w:val="single"/>
        </w:rPr>
        <w:t>ATE</w:t>
      </w:r>
    </w:p>
    <w:p w:rsidR="00BB682D" w:rsidRDefault="00BB682D" w:rsidP="00BB682D"/>
    <w:p w:rsidR="00BB682D" w:rsidRPr="00434A1F" w:rsidRDefault="00BB682D" w:rsidP="00BB682D"/>
    <w:p w:rsidR="00556FD0" w:rsidRDefault="00556FD0" w:rsidP="00556FD0">
      <w:pPr>
        <w:rPr>
          <w:rFonts w:ascii="Times New Roman" w:hAnsi="Times New Roman"/>
        </w:rPr>
      </w:pPr>
    </w:p>
    <w:p w:rsidR="00556FD0" w:rsidRDefault="00556FD0" w:rsidP="00556FD0">
      <w:pPr>
        <w:rPr>
          <w:rFonts w:ascii="Times New Roman" w:hAnsi="Times New Roman"/>
          <w:b/>
          <w:sz w:val="28"/>
          <w:szCs w:val="28"/>
          <w:u w:val="thick"/>
        </w:rPr>
      </w:pPr>
    </w:p>
    <w:p w:rsidR="00556FD0" w:rsidRDefault="00556FD0" w:rsidP="00556FD0">
      <w:pPr>
        <w:rPr>
          <w:rFonts w:ascii="Times New Roman" w:hAnsi="Times New Roman"/>
          <w:b/>
          <w:sz w:val="28"/>
          <w:szCs w:val="28"/>
          <w:u w:val="thick"/>
        </w:rPr>
      </w:pPr>
    </w:p>
    <w:p w:rsidR="00556FD0" w:rsidRDefault="00556FD0" w:rsidP="00556FD0">
      <w:pPr>
        <w:rPr>
          <w:rFonts w:ascii="Times New Roman" w:hAnsi="Times New Roman"/>
          <w:b/>
          <w:sz w:val="28"/>
          <w:szCs w:val="28"/>
          <w:u w:val="thick"/>
        </w:rPr>
      </w:pPr>
    </w:p>
    <w:p w:rsidR="00556FD0" w:rsidRDefault="00556FD0" w:rsidP="00556FD0">
      <w:pPr>
        <w:rPr>
          <w:rFonts w:ascii="Times New Roman" w:hAnsi="Times New Roman"/>
          <w:b/>
          <w:sz w:val="28"/>
          <w:szCs w:val="28"/>
          <w:u w:val="thick"/>
        </w:rPr>
      </w:pPr>
      <w:bookmarkStart w:id="0" w:name="_GoBack"/>
      <w:bookmarkEnd w:id="0"/>
    </w:p>
    <w:sectPr w:rsidR="00556FD0" w:rsidSect="000F38F6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7A" w:rsidRDefault="000D677A">
      <w:pPr>
        <w:spacing w:after="0"/>
      </w:pPr>
      <w:r>
        <w:separator/>
      </w:r>
    </w:p>
  </w:endnote>
  <w:endnote w:type="continuationSeparator" w:id="1">
    <w:p w:rsidR="000D677A" w:rsidRDefault="000D67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2B1" w:rsidRDefault="00211D4A">
    <w:pPr>
      <w:pStyle w:val="Footer"/>
    </w:pPr>
    <w:r>
      <w:t xml:space="preserve">Page </w:t>
    </w:r>
    <w:r w:rsidR="000F38F6">
      <w:fldChar w:fldCharType="begin"/>
    </w:r>
    <w:r>
      <w:instrText xml:space="preserve"> PAGE   \* MERGEFORMAT </w:instrText>
    </w:r>
    <w:r w:rsidR="000F38F6">
      <w:fldChar w:fldCharType="separate"/>
    </w:r>
    <w:r w:rsidR="00FB5D57">
      <w:rPr>
        <w:noProof/>
      </w:rPr>
      <w:t>2</w:t>
    </w:r>
    <w:r w:rsidR="000F38F6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7A" w:rsidRDefault="000D677A">
      <w:pPr>
        <w:spacing w:after="0"/>
      </w:pPr>
      <w:r>
        <w:separator/>
      </w:r>
    </w:p>
  </w:footnote>
  <w:footnote w:type="continuationSeparator" w:id="1">
    <w:p w:rsidR="000D677A" w:rsidRDefault="000D677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B129D3"/>
    <w:multiLevelType w:val="hybridMultilevel"/>
    <w:tmpl w:val="8DE61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11"/>
    <w:multiLevelType w:val="multilevel"/>
    <w:tmpl w:val="E4C6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C7F2A"/>
    <w:multiLevelType w:val="multilevel"/>
    <w:tmpl w:val="959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2C3428"/>
    <w:multiLevelType w:val="hybridMultilevel"/>
    <w:tmpl w:val="2864D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A7796"/>
    <w:multiLevelType w:val="hybridMultilevel"/>
    <w:tmpl w:val="17ACA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B6"/>
    <w:multiLevelType w:val="multilevel"/>
    <w:tmpl w:val="89B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9731D"/>
    <w:multiLevelType w:val="multilevel"/>
    <w:tmpl w:val="E1D4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542A2"/>
    <w:multiLevelType w:val="hybridMultilevel"/>
    <w:tmpl w:val="F03CB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E7388"/>
    <w:multiLevelType w:val="hybridMultilevel"/>
    <w:tmpl w:val="E4D2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C0E1C"/>
    <w:multiLevelType w:val="hybridMultilevel"/>
    <w:tmpl w:val="19EA96F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54F28F0"/>
    <w:multiLevelType w:val="hybridMultilevel"/>
    <w:tmpl w:val="7A269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  <w:num w:numId="12">
    <w:abstractNumId w:val="7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2FA"/>
    <w:rsid w:val="00023E78"/>
    <w:rsid w:val="000B5EB4"/>
    <w:rsid w:val="000D677A"/>
    <w:rsid w:val="000F38F6"/>
    <w:rsid w:val="00211D4A"/>
    <w:rsid w:val="002552B1"/>
    <w:rsid w:val="003407D0"/>
    <w:rsid w:val="00556FD0"/>
    <w:rsid w:val="00571FB1"/>
    <w:rsid w:val="005C491B"/>
    <w:rsid w:val="006D22FA"/>
    <w:rsid w:val="00820496"/>
    <w:rsid w:val="008C2D5E"/>
    <w:rsid w:val="00921398"/>
    <w:rsid w:val="009F115C"/>
    <w:rsid w:val="00A00805"/>
    <w:rsid w:val="00BA2ABE"/>
    <w:rsid w:val="00BA3390"/>
    <w:rsid w:val="00BB682D"/>
    <w:rsid w:val="00D50C2E"/>
    <w:rsid w:val="00DA0E23"/>
    <w:rsid w:val="00FB5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0F38F6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0F38F6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0F38F6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0F38F6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0F38F6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0F38F6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0F38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38F6"/>
  </w:style>
  <w:style w:type="paragraph" w:styleId="Footer">
    <w:name w:val="footer"/>
    <w:basedOn w:val="Normal"/>
    <w:link w:val="FooterChar"/>
    <w:uiPriority w:val="99"/>
    <w:unhideWhenUsed/>
    <w:rsid w:val="000F38F6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F38F6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0F38F6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0F38F6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0F38F6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0F38F6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0F38F6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0F38F6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0F38F6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0F38F6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0F38F6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2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6D2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5861">
                  <w:marLeft w:val="0"/>
                  <w:marRight w:val="0"/>
                  <w:marTop w:val="0"/>
                  <w:marBottom w:val="75"/>
                  <w:divBdr>
                    <w:top w:val="single" w:sz="2" w:space="0" w:color="BEF3F7"/>
                    <w:left w:val="single" w:sz="6" w:space="6" w:color="BEF3F7"/>
                    <w:bottom w:val="single" w:sz="6" w:space="8" w:color="BEF3F7"/>
                    <w:right w:val="single" w:sz="6" w:space="6" w:color="BEF3F7"/>
                  </w:divBdr>
                  <w:divsChild>
                    <w:div w:id="19381008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1E3EB"/>
                                <w:left w:val="single" w:sz="6" w:space="0" w:color="91E3EB"/>
                                <w:bottom w:val="single" w:sz="6" w:space="0" w:color="91E3EB"/>
                                <w:right w:val="single" w:sz="6" w:space="0" w:color="91E3EB"/>
                              </w:divBdr>
                              <w:divsChild>
                                <w:div w:id="193019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59FA4"/>
                                    <w:left w:val="single" w:sz="6" w:space="0" w:color="459FA4"/>
                                    <w:bottom w:val="single" w:sz="6" w:space="0" w:color="459FA4"/>
                                    <w:right w:val="single" w:sz="6" w:space="0" w:color="459FA4"/>
                                  </w:divBdr>
                                  <w:divsChild>
                                    <w:div w:id="10847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2648">
                  <w:marLeft w:val="0"/>
                  <w:marRight w:val="0"/>
                  <w:marTop w:val="0"/>
                  <w:marBottom w:val="75"/>
                  <w:divBdr>
                    <w:top w:val="single" w:sz="2" w:space="0" w:color="BEF3F7"/>
                    <w:left w:val="single" w:sz="6" w:space="6" w:color="BEF3F7"/>
                    <w:bottom w:val="single" w:sz="6" w:space="8" w:color="BEF3F7"/>
                    <w:right w:val="single" w:sz="6" w:space="6" w:color="BEF3F7"/>
                  </w:divBdr>
                  <w:divsChild>
                    <w:div w:id="95185825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1E3EB"/>
                                <w:left w:val="single" w:sz="6" w:space="0" w:color="91E3EB"/>
                                <w:bottom w:val="single" w:sz="6" w:space="0" w:color="91E3EB"/>
                                <w:right w:val="single" w:sz="6" w:space="0" w:color="91E3EB"/>
                              </w:divBdr>
                              <w:divsChild>
                                <w:div w:id="6558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59FA4"/>
                                    <w:left w:val="single" w:sz="6" w:space="0" w:color="459FA4"/>
                                    <w:bottom w:val="single" w:sz="6" w:space="0" w:color="459FA4"/>
                                    <w:right w:val="single" w:sz="6" w:space="0" w:color="459FA4"/>
                                  </w:divBdr>
                                  <w:divsChild>
                                    <w:div w:id="59756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8059">
                  <w:marLeft w:val="0"/>
                  <w:marRight w:val="0"/>
                  <w:marTop w:val="0"/>
                  <w:marBottom w:val="75"/>
                  <w:divBdr>
                    <w:top w:val="single" w:sz="2" w:space="0" w:color="BEF3F7"/>
                    <w:left w:val="single" w:sz="6" w:space="6" w:color="BEF3F7"/>
                    <w:bottom w:val="single" w:sz="6" w:space="8" w:color="BEF3F7"/>
                    <w:right w:val="single" w:sz="6" w:space="6" w:color="BEF3F7"/>
                  </w:divBdr>
                  <w:divsChild>
                    <w:div w:id="89662487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1E3EB"/>
                                <w:left w:val="single" w:sz="6" w:space="0" w:color="91E3EB"/>
                                <w:bottom w:val="single" w:sz="6" w:space="0" w:color="91E3EB"/>
                                <w:right w:val="single" w:sz="6" w:space="0" w:color="91E3EB"/>
                              </w:divBdr>
                              <w:divsChild>
                                <w:div w:id="129020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59FA4"/>
                                    <w:left w:val="single" w:sz="6" w:space="0" w:color="459FA4"/>
                                    <w:bottom w:val="single" w:sz="6" w:space="0" w:color="459FA4"/>
                                    <w:right w:val="single" w:sz="6" w:space="0" w:color="459FA4"/>
                                  </w:divBdr>
                                  <w:divsChild>
                                    <w:div w:id="2868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429">
                  <w:marLeft w:val="0"/>
                  <w:marRight w:val="0"/>
                  <w:marTop w:val="0"/>
                  <w:marBottom w:val="75"/>
                  <w:divBdr>
                    <w:top w:val="single" w:sz="2" w:space="0" w:color="BEF3F7"/>
                    <w:left w:val="single" w:sz="6" w:space="6" w:color="BEF3F7"/>
                    <w:bottom w:val="single" w:sz="6" w:space="8" w:color="BEF3F7"/>
                    <w:right w:val="single" w:sz="6" w:space="6" w:color="BEF3F7"/>
                  </w:divBdr>
                  <w:divsChild>
                    <w:div w:id="158953917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1E3EB"/>
                                <w:left w:val="single" w:sz="6" w:space="0" w:color="91E3EB"/>
                                <w:bottom w:val="single" w:sz="6" w:space="0" w:color="91E3EB"/>
                                <w:right w:val="single" w:sz="6" w:space="0" w:color="91E3EB"/>
                              </w:divBdr>
                              <w:divsChild>
                                <w:div w:id="17487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59FA4"/>
                                    <w:left w:val="single" w:sz="6" w:space="0" w:color="459FA4"/>
                                    <w:bottom w:val="single" w:sz="6" w:space="0" w:color="459FA4"/>
                                    <w:right w:val="single" w:sz="6" w:space="0" w:color="459FA4"/>
                                  </w:divBdr>
                                  <w:divsChild>
                                    <w:div w:id="185665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ranjanr.VF-ROOT\Desktop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769A6FDEAC40168CFD35A9C6926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EE39-0315-4088-90E6-E1B6219FF1F8}"/>
      </w:docPartPr>
      <w:docPartBody>
        <w:p w:rsidR="00101064" w:rsidRDefault="00B075D0">
          <w:pPr>
            <w:pStyle w:val="6E769A6FDEAC40168CFD35A9C692643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5D0"/>
    <w:rsid w:val="00101064"/>
    <w:rsid w:val="002F625C"/>
    <w:rsid w:val="00330DD2"/>
    <w:rsid w:val="005B173C"/>
    <w:rsid w:val="007801BC"/>
    <w:rsid w:val="00925920"/>
    <w:rsid w:val="00A94728"/>
    <w:rsid w:val="00B075D0"/>
    <w:rsid w:val="00F6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69A6FDEAC40168CFD35A9C692643D">
    <w:name w:val="6E769A6FDEAC40168CFD35A9C692643D"/>
    <w:rsid w:val="00330DD2"/>
  </w:style>
  <w:style w:type="paragraph" w:customStyle="1" w:styleId="1D3B1D0A479846139DE544DFF3977AE8">
    <w:name w:val="1D3B1D0A479846139DE544DFF3977AE8"/>
    <w:rsid w:val="00330DD2"/>
  </w:style>
  <w:style w:type="paragraph" w:customStyle="1" w:styleId="948DDF1F153340269170118FAB9406D3">
    <w:name w:val="948DDF1F153340269170118FAB9406D3"/>
    <w:rsid w:val="00330DD2"/>
  </w:style>
  <w:style w:type="paragraph" w:customStyle="1" w:styleId="E72614531A7D48A68C28DE71A8DF747F">
    <w:name w:val="E72614531A7D48A68C28DE71A8DF747F"/>
    <w:rsid w:val="00330DD2"/>
  </w:style>
  <w:style w:type="paragraph" w:customStyle="1" w:styleId="5969E550F2E64B389AB4FC20B3A3AFD2">
    <w:name w:val="5969E550F2E64B389AB4FC20B3A3AFD2"/>
    <w:rsid w:val="00330DD2"/>
  </w:style>
  <w:style w:type="paragraph" w:customStyle="1" w:styleId="82DF179DED044E75AF977EF1B591EC61">
    <w:name w:val="82DF179DED044E75AF977EF1B591EC61"/>
    <w:rsid w:val="00330DD2"/>
  </w:style>
  <w:style w:type="paragraph" w:customStyle="1" w:styleId="5CF5C88509774A42AEA517FE004D2D27">
    <w:name w:val="5CF5C88509774A42AEA517FE004D2D27"/>
    <w:rsid w:val="00330DD2"/>
  </w:style>
  <w:style w:type="paragraph" w:customStyle="1" w:styleId="132FE2CB12784821BC9635ACFCFB8088">
    <w:name w:val="132FE2CB12784821BC9635ACFCFB8088"/>
    <w:rsid w:val="00330DD2"/>
  </w:style>
  <w:style w:type="paragraph" w:customStyle="1" w:styleId="B4FEB520808347AAAABD3B909D85D8D1">
    <w:name w:val="B4FEB520808347AAAABD3B909D85D8D1"/>
    <w:rsid w:val="00330DD2"/>
  </w:style>
  <w:style w:type="character" w:styleId="PlaceholderText">
    <w:name w:val="Placeholder Text"/>
    <w:basedOn w:val="DefaultParagraphFont"/>
    <w:uiPriority w:val="99"/>
    <w:semiHidden/>
    <w:rsid w:val="00330DD2"/>
    <w:rPr>
      <w:color w:val="808080"/>
    </w:rPr>
  </w:style>
  <w:style w:type="paragraph" w:customStyle="1" w:styleId="9249ECAC9E0A4E9DA148B746E333E83E">
    <w:name w:val="9249ECAC9E0A4E9DA148B746E333E83E"/>
    <w:rsid w:val="00330DD2"/>
  </w:style>
  <w:style w:type="paragraph" w:customStyle="1" w:styleId="8388334980DF4CAA8829A56D4869D6DA">
    <w:name w:val="8388334980DF4CAA8829A56D4869D6DA"/>
    <w:rsid w:val="00330DD2"/>
  </w:style>
  <w:style w:type="paragraph" w:styleId="ListBullet">
    <w:name w:val="List Bullet"/>
    <w:basedOn w:val="Normal"/>
    <w:uiPriority w:val="1"/>
    <w:unhideWhenUsed/>
    <w:qFormat/>
    <w:rsid w:val="00330DD2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E467A0499FC45D5B035D1C167FB82CC">
    <w:name w:val="BE467A0499FC45D5B035D1C167FB82CC"/>
    <w:rsid w:val="00330DD2"/>
  </w:style>
  <w:style w:type="paragraph" w:customStyle="1" w:styleId="54BD817188B54EE0A30CF685366368E0">
    <w:name w:val="54BD817188B54EE0A30CF685366368E0"/>
    <w:rsid w:val="00330DD2"/>
  </w:style>
  <w:style w:type="paragraph" w:customStyle="1" w:styleId="C0ECA420D7174E408534A930B03BDC05">
    <w:name w:val="C0ECA420D7174E408534A930B03BDC05"/>
    <w:rsid w:val="00330DD2"/>
  </w:style>
  <w:style w:type="paragraph" w:customStyle="1" w:styleId="82354AC4785E4451A6BB2BF0DA138E27">
    <w:name w:val="82354AC4785E4451A6BB2BF0DA138E27"/>
    <w:rsid w:val="00330DD2"/>
  </w:style>
  <w:style w:type="paragraph" w:customStyle="1" w:styleId="8C1A0145AAF54FFD904E089AFB3DFF24">
    <w:name w:val="8C1A0145AAF54FFD904E089AFB3DFF24"/>
    <w:rsid w:val="00330DD2"/>
  </w:style>
  <w:style w:type="paragraph" w:customStyle="1" w:styleId="AF3E5AC06F0F41DAAA02291589657C8E">
    <w:name w:val="AF3E5AC06F0F41DAAA02291589657C8E"/>
    <w:rsid w:val="00330DD2"/>
  </w:style>
  <w:style w:type="paragraph" w:customStyle="1" w:styleId="67918C2DAF974FB08B32E4D7F11005BC">
    <w:name w:val="67918C2DAF974FB08B32E4D7F11005BC"/>
    <w:rsid w:val="00330D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Fathers name     Late Mano Ranjan Routray                                           Nationality         Indian                                                                                         Date of birth      27th July 1992                                                                           Gender               Male                                                                                              Address             N5/52                                                                                                               Pin-754296                                                                                                                    MO-8280213141                                                                                                             E-Mail- tushar.routray@ymail.com                                                                                   E-Mail- Tushar.routray01@gmail.com                                             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00960-1064-486D-9D2B-0BA7569090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13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Ranjan Routray</dc:creator>
  <cp:lastModifiedBy>cool</cp:lastModifiedBy>
  <cp:revision>7</cp:revision>
  <cp:lastPrinted>2015-04-15T07:29:00Z</cp:lastPrinted>
  <dcterms:created xsi:type="dcterms:W3CDTF">2013-08-26T14:38:00Z</dcterms:created>
  <dcterms:modified xsi:type="dcterms:W3CDTF">2015-04-18T05:34:00Z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