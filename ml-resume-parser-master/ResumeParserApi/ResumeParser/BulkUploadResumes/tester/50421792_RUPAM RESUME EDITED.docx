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81" w:rsidRPr="00804399" w:rsidRDefault="008D2054" w:rsidP="00DC10E2">
      <w:pPr>
        <w:pStyle w:val="Name"/>
        <w:ind w:left="360"/>
      </w:pPr>
      <w:r w:rsidRPr="00804399">
        <w:t>Rupam Basu</w:t>
      </w:r>
    </w:p>
    <w:p w:rsidR="008D2054" w:rsidRPr="00804399" w:rsidRDefault="00804399" w:rsidP="008D2054">
      <w:pPr>
        <w:framePr w:w="5341" w:h="1756" w:hRule="exact" w:wrap="notBeside" w:vAnchor="page" w:hAnchor="page" w:x="5701" w:y="811" w:anchorLock="1"/>
        <w:rPr>
          <w:sz w:val="24"/>
          <w:szCs w:val="24"/>
        </w:rPr>
      </w:pPr>
      <w:r w:rsidRPr="00804399">
        <w:rPr>
          <w:b/>
          <w:sz w:val="24"/>
          <w:szCs w:val="24"/>
        </w:rPr>
        <w:t>Mailing Address</w:t>
      </w:r>
      <w:r>
        <w:rPr>
          <w:sz w:val="24"/>
          <w:szCs w:val="24"/>
        </w:rPr>
        <w:t xml:space="preserve">: </w:t>
      </w:r>
      <w:r w:rsidR="008D2054" w:rsidRPr="00804399">
        <w:rPr>
          <w:sz w:val="24"/>
          <w:szCs w:val="24"/>
        </w:rPr>
        <w:t>14/7/17 Olabibi Tala Lane</w:t>
      </w:r>
      <w:r w:rsidR="008D2054" w:rsidRPr="00804399">
        <w:rPr>
          <w:sz w:val="24"/>
          <w:szCs w:val="24"/>
        </w:rPr>
        <w:br/>
        <w:t>Shibpur, Howrah</w:t>
      </w:r>
    </w:p>
    <w:p w:rsidR="008D2054" w:rsidRPr="00804399" w:rsidRDefault="008D2054" w:rsidP="008D2054">
      <w:pPr>
        <w:framePr w:w="5341" w:h="1756" w:hRule="exact" w:wrap="notBeside" w:vAnchor="page" w:hAnchor="page" w:x="5701" w:y="811" w:anchorLock="1"/>
        <w:rPr>
          <w:sz w:val="24"/>
          <w:szCs w:val="24"/>
        </w:rPr>
      </w:pPr>
      <w:r w:rsidRPr="00804399">
        <w:rPr>
          <w:sz w:val="24"/>
          <w:szCs w:val="24"/>
        </w:rPr>
        <w:t>Pin Code-711102</w:t>
      </w:r>
    </w:p>
    <w:p w:rsidR="008D2054" w:rsidRPr="00804399" w:rsidRDefault="008D2054" w:rsidP="008D2054">
      <w:pPr>
        <w:pStyle w:val="msoaddress"/>
        <w:framePr w:w="5341" w:h="1756" w:hRule="exact" w:wrap="notBeside" w:vAnchor="page" w:hAnchor="page" w:x="5701" w:y="811" w:anchorLock="1"/>
        <w:widowControl w:val="0"/>
        <w:jc w:val="left"/>
        <w:rPr>
          <w:rFonts w:ascii="Garamond" w:hAnsi="Garamond"/>
          <w:sz w:val="24"/>
          <w:szCs w:val="24"/>
        </w:rPr>
      </w:pPr>
      <w:r w:rsidRPr="00804399">
        <w:rPr>
          <w:rFonts w:ascii="Garamond" w:hAnsi="Garamond"/>
          <w:sz w:val="24"/>
          <w:szCs w:val="24"/>
        </w:rPr>
        <w:br/>
      </w:r>
      <w:r w:rsidRPr="00804399">
        <w:rPr>
          <w:rFonts w:ascii="Garamond" w:hAnsi="Garamond"/>
          <w:b/>
          <w:sz w:val="24"/>
          <w:szCs w:val="24"/>
        </w:rPr>
        <w:t>Handphon</w:t>
      </w:r>
      <w:r w:rsidRPr="00804399">
        <w:rPr>
          <w:rFonts w:ascii="Garamond" w:hAnsi="Garamond"/>
          <w:sz w:val="24"/>
          <w:szCs w:val="24"/>
        </w:rPr>
        <w:t>e:</w:t>
      </w:r>
      <w:r w:rsidRPr="00804399">
        <w:rPr>
          <w:rFonts w:ascii="Garamond" w:hAnsi="Garamond" w:cs="Arial"/>
          <w:sz w:val="24"/>
          <w:szCs w:val="24"/>
        </w:rPr>
        <w:t xml:space="preserve"> +</w:t>
      </w:r>
      <w:r w:rsidRPr="00804399">
        <w:rPr>
          <w:rFonts w:ascii="Garamond" w:hAnsi="Garamond"/>
          <w:sz w:val="24"/>
          <w:szCs w:val="24"/>
        </w:rPr>
        <w:t>91-</w:t>
      </w:r>
      <w:r w:rsidR="00242822">
        <w:rPr>
          <w:rFonts w:ascii="Garamond" w:hAnsi="Garamond"/>
          <w:sz w:val="24"/>
          <w:szCs w:val="24"/>
        </w:rPr>
        <w:t xml:space="preserve">98363-56569  </w:t>
      </w:r>
    </w:p>
    <w:p w:rsidR="008D2054" w:rsidRPr="00804399" w:rsidRDefault="008D2054" w:rsidP="008D2054">
      <w:pPr>
        <w:framePr w:w="5341" w:h="1756" w:hRule="exact" w:wrap="notBeside" w:vAnchor="page" w:hAnchor="page" w:x="5701" w:y="811" w:anchorLock="1"/>
        <w:rPr>
          <w:sz w:val="24"/>
          <w:szCs w:val="24"/>
        </w:rPr>
      </w:pPr>
      <w:r w:rsidRPr="00804399">
        <w:rPr>
          <w:b/>
          <w:sz w:val="24"/>
          <w:szCs w:val="24"/>
        </w:rPr>
        <w:t>Email</w:t>
      </w:r>
      <w:r w:rsidRPr="00804399">
        <w:rPr>
          <w:sz w:val="24"/>
          <w:szCs w:val="24"/>
        </w:rPr>
        <w:t xml:space="preserve">: </w:t>
      </w:r>
      <w:r w:rsidRPr="00804399">
        <w:rPr>
          <w:color w:val="1D1B11"/>
          <w:sz w:val="24"/>
          <w:szCs w:val="24"/>
        </w:rPr>
        <w:t>rupamb1986@gmail.com</w:t>
      </w:r>
    </w:p>
    <w:p w:rsidR="008D2054" w:rsidRPr="00804399" w:rsidRDefault="008D2054" w:rsidP="008D2054">
      <w:pPr>
        <w:pStyle w:val="msoaddress"/>
        <w:framePr w:w="5341" w:h="1756" w:hRule="exact" w:wrap="notBeside" w:vAnchor="page" w:hAnchor="page" w:x="5701" w:y="811" w:anchorLock="1"/>
        <w:widowControl w:val="0"/>
        <w:jc w:val="left"/>
        <w:rPr>
          <w:rFonts w:ascii="Garamond" w:hAnsi="Garamond"/>
          <w:sz w:val="24"/>
          <w:szCs w:val="24"/>
        </w:rPr>
      </w:pPr>
    </w:p>
    <w:p w:rsidR="008D2054" w:rsidRPr="00804399" w:rsidRDefault="008D2054" w:rsidP="008D2054">
      <w:pPr>
        <w:pStyle w:val="msoaddress"/>
        <w:framePr w:w="5341" w:h="1756" w:hRule="exact" w:wrap="notBeside" w:vAnchor="page" w:hAnchor="page" w:x="5701" w:y="811" w:anchorLock="1"/>
        <w:widowControl w:val="0"/>
        <w:jc w:val="left"/>
        <w:rPr>
          <w:rFonts w:ascii="Garamond" w:hAnsi="Garamond"/>
          <w:sz w:val="24"/>
          <w:szCs w:val="24"/>
        </w:rPr>
      </w:pPr>
    </w:p>
    <w:p w:rsidR="008D2054" w:rsidRPr="00804399" w:rsidRDefault="008D2054" w:rsidP="008D2054">
      <w:pPr>
        <w:pStyle w:val="msoaddress"/>
        <w:framePr w:w="5341" w:h="1756" w:hRule="exact" w:wrap="notBeside" w:vAnchor="page" w:hAnchor="page" w:x="5701" w:y="811" w:anchorLock="1"/>
        <w:widowControl w:val="0"/>
        <w:jc w:val="left"/>
        <w:rPr>
          <w:rFonts w:ascii="Garamond" w:hAnsi="Garamond"/>
          <w:sz w:val="24"/>
          <w:szCs w:val="24"/>
        </w:rPr>
      </w:pPr>
    </w:p>
    <w:p w:rsidR="008D2054" w:rsidRPr="00804399" w:rsidRDefault="008D2054" w:rsidP="008D2054">
      <w:pPr>
        <w:pStyle w:val="msoaddress"/>
        <w:framePr w:w="5341" w:h="1756" w:hRule="exact" w:wrap="notBeside" w:vAnchor="page" w:hAnchor="page" w:x="5701" w:y="811" w:anchorLock="1"/>
        <w:widowControl w:val="0"/>
        <w:jc w:val="left"/>
        <w:rPr>
          <w:rFonts w:ascii="Garamond" w:hAnsi="Garamond"/>
          <w:sz w:val="24"/>
          <w:szCs w:val="24"/>
        </w:rPr>
      </w:pPr>
    </w:p>
    <w:p w:rsidR="008D2054" w:rsidRPr="00804399" w:rsidRDefault="008D2054" w:rsidP="008D2054">
      <w:pPr>
        <w:framePr w:w="5341" w:h="1756" w:hRule="exact" w:wrap="notBeside" w:vAnchor="page" w:hAnchor="page" w:x="5701" w:y="811" w:anchorLock="1"/>
        <w:rPr>
          <w:sz w:val="24"/>
          <w:szCs w:val="24"/>
        </w:rPr>
      </w:pPr>
    </w:p>
    <w:p w:rsidR="008D2054" w:rsidRPr="00804399" w:rsidRDefault="008D2054" w:rsidP="008D2054">
      <w:pPr>
        <w:framePr w:w="5341" w:h="1756" w:hRule="exact" w:wrap="notBeside" w:vAnchor="page" w:hAnchor="page" w:x="5701" w:y="811" w:anchorLock="1"/>
        <w:rPr>
          <w:rFonts w:cs="Raavi"/>
          <w:sz w:val="24"/>
          <w:szCs w:val="24"/>
        </w:rPr>
      </w:pPr>
    </w:p>
    <w:p w:rsidR="00741BA1" w:rsidRPr="00804399" w:rsidRDefault="00741BA1" w:rsidP="008D2054">
      <w:pPr>
        <w:pStyle w:val="Address2"/>
        <w:framePr w:w="5341" w:h="1756" w:hRule="exact" w:wrap="notBeside" w:x="5701" w:y="811"/>
        <w:spacing w:line="240" w:lineRule="auto"/>
        <w:jc w:val="both"/>
        <w:rPr>
          <w:sz w:val="24"/>
          <w:szCs w:val="24"/>
        </w:rPr>
      </w:pPr>
      <w:r w:rsidRPr="00804399">
        <w:rPr>
          <w:sz w:val="24"/>
          <w:szCs w:val="24"/>
        </w:rPr>
        <w:t>Hand phone - +91-99530-00811</w:t>
      </w:r>
    </w:p>
    <w:p w:rsidR="00741BA1" w:rsidRPr="00804399" w:rsidRDefault="00C26F86" w:rsidP="008D2054">
      <w:pPr>
        <w:pStyle w:val="Address2"/>
        <w:framePr w:w="5341" w:h="1756" w:hRule="exact" w:wrap="notBeside" w:x="5701" w:y="811"/>
        <w:spacing w:line="240" w:lineRule="auto"/>
        <w:jc w:val="both"/>
        <w:rPr>
          <w:sz w:val="24"/>
          <w:szCs w:val="24"/>
        </w:rPr>
      </w:pPr>
      <w:r w:rsidRPr="00804399">
        <w:rPr>
          <w:sz w:val="24"/>
          <w:szCs w:val="24"/>
        </w:rPr>
        <w:t>email: mailmamgain@gmail</w:t>
      </w:r>
      <w:r w:rsidR="00741BA1" w:rsidRPr="00804399">
        <w:rPr>
          <w:sz w:val="24"/>
          <w:szCs w:val="24"/>
        </w:rPr>
        <w:t xml:space="preserve">.com   </w:t>
      </w:r>
    </w:p>
    <w:p w:rsidR="00D15081" w:rsidRPr="00804399" w:rsidRDefault="00D15081" w:rsidP="008D2054">
      <w:pPr>
        <w:pStyle w:val="Address2"/>
        <w:framePr w:w="5341" w:h="1756" w:hRule="exact" w:wrap="notBeside" w:x="5701" w:y="811"/>
        <w:spacing w:line="240" w:lineRule="auto"/>
        <w:jc w:val="both"/>
        <w:rPr>
          <w:sz w:val="24"/>
          <w:szCs w:val="24"/>
        </w:rPr>
      </w:pPr>
      <w:r w:rsidRPr="00804399">
        <w:rPr>
          <w:sz w:val="24"/>
          <w:szCs w:val="24"/>
        </w:rPr>
        <w:t xml:space="preserve">                           </w:t>
      </w:r>
    </w:p>
    <w:tbl>
      <w:tblPr>
        <w:tblW w:w="10409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16"/>
        <w:gridCol w:w="8293"/>
      </w:tblGrid>
      <w:tr w:rsidR="00D15081" w:rsidRPr="00804399" w:rsidTr="00DC10E2">
        <w:trPr>
          <w:trHeight w:val="9406"/>
        </w:trPr>
        <w:tc>
          <w:tcPr>
            <w:tcW w:w="2116" w:type="dxa"/>
          </w:tcPr>
          <w:p w:rsidR="00804399" w:rsidRPr="00804399" w:rsidRDefault="00804399" w:rsidP="00741BA1">
            <w:pPr>
              <w:jc w:val="both"/>
              <w:rPr>
                <w:b/>
                <w:sz w:val="24"/>
                <w:szCs w:val="24"/>
              </w:rPr>
            </w:pPr>
          </w:p>
          <w:p w:rsidR="00D15081" w:rsidRPr="00804399" w:rsidRDefault="00D15081" w:rsidP="00741BA1">
            <w:p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>Professional Experience</w:t>
            </w:r>
          </w:p>
        </w:tc>
        <w:tc>
          <w:tcPr>
            <w:tcW w:w="8293" w:type="dxa"/>
          </w:tcPr>
          <w:p w:rsidR="00804399" w:rsidRDefault="00F35AD1" w:rsidP="00F35AD1">
            <w:pPr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INDUSIND </w:t>
            </w:r>
            <w:r w:rsidR="0099628A">
              <w:rPr>
                <w:b/>
                <w:sz w:val="24"/>
                <w:szCs w:val="24"/>
              </w:rPr>
              <w:t>Bank</w:t>
            </w:r>
          </w:p>
          <w:p w:rsidR="00F35AD1" w:rsidRDefault="005D17E1" w:rsidP="005D17E1">
            <w:pPr>
              <w:ind w:left="37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EXCLUSIVE  RELATIONSHIP MANAGER      June 2014 till date </w:t>
            </w:r>
          </w:p>
          <w:p w:rsidR="005D17E1" w:rsidRDefault="005D17E1" w:rsidP="005D17E1">
            <w:pPr>
              <w:ind w:left="378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CREDIT CARD</w:t>
            </w:r>
          </w:p>
          <w:p w:rsidR="00F35AD1" w:rsidRDefault="00DC10E2" w:rsidP="00DC10E2">
            <w:pPr>
              <w:tabs>
                <w:tab w:val="left" w:pos="7215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99628A" w:rsidRDefault="005D17E1" w:rsidP="00F35AD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99628A">
              <w:rPr>
                <w:b/>
                <w:sz w:val="24"/>
                <w:szCs w:val="24"/>
              </w:rPr>
              <w:t xml:space="preserve">     Key Deliverables</w:t>
            </w:r>
          </w:p>
          <w:p w:rsidR="00F35AD1" w:rsidRDefault="005D17E1" w:rsidP="00F35AD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99628A" w:rsidRDefault="0099628A" w:rsidP="0099628A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Responsible for sourcing and driving sales of</w:t>
            </w:r>
            <w:r>
              <w:rPr>
                <w:sz w:val="24"/>
                <w:szCs w:val="24"/>
              </w:rPr>
              <w:t xml:space="preserve">  exclusive savings </w:t>
            </w:r>
            <w:r>
              <w:rPr>
                <w:rFonts w:cs="Arial"/>
                <w:color w:val="000000"/>
                <w:sz w:val="24"/>
                <w:szCs w:val="24"/>
              </w:rPr>
              <w:t>Accounts, Current Accounts, Third Party P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>roducts such as Life Insurance, General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Insurance, 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Mutual Funds and Term deposits</w:t>
            </w:r>
            <w:r w:rsidR="00D06B48">
              <w:rPr>
                <w:rFonts w:cs="Arial"/>
                <w:color w:val="000000"/>
                <w:sz w:val="24"/>
                <w:szCs w:val="24"/>
              </w:rPr>
              <w:t xml:space="preserve"> from cre</w:t>
            </w:r>
            <w:r w:rsidR="003B02EB">
              <w:rPr>
                <w:rFonts w:cs="Arial"/>
                <w:color w:val="000000"/>
                <w:sz w:val="24"/>
                <w:szCs w:val="24"/>
              </w:rPr>
              <w:t>dit card data base.</w:t>
            </w:r>
          </w:p>
          <w:p w:rsidR="000F567B" w:rsidRDefault="000F567B" w:rsidP="000F567B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99628A" w:rsidRDefault="0099628A" w:rsidP="0099628A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Cross selling and up selling of products for maximizing revenue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0F567B" w:rsidRDefault="000F567B" w:rsidP="000F567B">
            <w:pPr>
              <w:pStyle w:val="ListParagraph"/>
              <w:rPr>
                <w:rFonts w:cs="Arial"/>
                <w:color w:val="000000"/>
                <w:sz w:val="24"/>
                <w:szCs w:val="24"/>
              </w:rPr>
            </w:pPr>
          </w:p>
          <w:p w:rsidR="000F567B" w:rsidRDefault="000F567B" w:rsidP="000F567B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06B48" w:rsidRDefault="00D06B48" w:rsidP="00D06B48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Proactively resolving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customer queries/issues in order to achieve highest level</w:t>
            </w:r>
            <w:r>
              <w:rPr>
                <w:rFonts w:cs="Arial"/>
                <w:color w:val="000000"/>
                <w:sz w:val="24"/>
                <w:szCs w:val="24"/>
              </w:rPr>
              <w:t>s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of customer satisfaction.</w:t>
            </w:r>
          </w:p>
          <w:p w:rsidR="000F567B" w:rsidRDefault="000F567B" w:rsidP="000F567B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06B48" w:rsidRDefault="00D06B48" w:rsidP="00D06B48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Proactively resolving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customer queries/issues in order to achieve highest level</w:t>
            </w:r>
            <w:r>
              <w:rPr>
                <w:rFonts w:cs="Arial"/>
                <w:color w:val="000000"/>
                <w:sz w:val="24"/>
                <w:szCs w:val="24"/>
              </w:rPr>
              <w:t>s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of customer sat</w:t>
            </w:r>
            <w:r w:rsidR="000F567B">
              <w:rPr>
                <w:rFonts w:cs="Arial"/>
                <w:color w:val="000000"/>
                <w:sz w:val="24"/>
                <w:szCs w:val="24"/>
              </w:rPr>
              <w:t>isfaction.</w:t>
            </w:r>
          </w:p>
          <w:p w:rsidR="000F567B" w:rsidRDefault="000F567B" w:rsidP="000F567B">
            <w:pPr>
              <w:pStyle w:val="ListParagraph"/>
              <w:rPr>
                <w:rFonts w:cs="Arial"/>
                <w:color w:val="000000"/>
                <w:sz w:val="24"/>
                <w:szCs w:val="24"/>
              </w:rPr>
            </w:pPr>
          </w:p>
          <w:p w:rsidR="000F567B" w:rsidRDefault="000F567B" w:rsidP="000F567B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F35AD1" w:rsidRDefault="00D06B48" w:rsidP="0099628A">
            <w:pPr>
              <w:numPr>
                <w:ilvl w:val="0"/>
                <w:numId w:val="3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 the CDAB of the existing accounts of Rs 1.5 cr.</w:t>
            </w: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D06B48" w:rsidP="00D06B48">
            <w:pPr>
              <w:numPr>
                <w:ilvl w:val="0"/>
                <w:numId w:val="31"/>
              </w:num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Managing wealth of the customers by investing their money in different investment options like SIPs, Mutual Funds etc</w:t>
            </w: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D06B48" w:rsidP="00D06B48">
            <w:pPr>
              <w:numPr>
                <w:ilvl w:val="0"/>
                <w:numId w:val="3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sourcing EXIM account NRI</w:t>
            </w:r>
            <w:r w:rsidR="003B02EB">
              <w:rPr>
                <w:sz w:val="24"/>
                <w:szCs w:val="24"/>
              </w:rPr>
              <w:t xml:space="preserve"> account FCNR deposit.</w:t>
            </w: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3B02EB" w:rsidP="003B02EB">
            <w:pPr>
              <w:numPr>
                <w:ilvl w:val="0"/>
                <w:numId w:val="3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giving loan products</w:t>
            </w:r>
            <w:r w:rsidR="00FC19E3">
              <w:rPr>
                <w:sz w:val="24"/>
                <w:szCs w:val="24"/>
              </w:rPr>
              <w:t xml:space="preserve"> to customer</w:t>
            </w:r>
            <w:r>
              <w:rPr>
                <w:sz w:val="24"/>
                <w:szCs w:val="24"/>
              </w:rPr>
              <w:t xml:space="preserve"> such as LAP,HOME LOAN,PL.CREDIT CARD,FCTL, CASH CREDIT </w:t>
            </w:r>
            <w:r w:rsidR="00584962">
              <w:rPr>
                <w:sz w:val="24"/>
                <w:szCs w:val="24"/>
              </w:rPr>
              <w:t xml:space="preserve">BUSINESS LOAN </w:t>
            </w:r>
            <w:r>
              <w:rPr>
                <w:sz w:val="24"/>
                <w:szCs w:val="24"/>
              </w:rPr>
              <w:t>etc.</w:t>
            </w: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0F567B" w:rsidRPr="00804399" w:rsidRDefault="000F567B" w:rsidP="000F567B">
            <w:pPr>
              <w:numPr>
                <w:ilvl w:val="0"/>
                <w:numId w:val="16"/>
              </w:numPr>
              <w:ind w:left="720"/>
              <w:jc w:val="both"/>
              <w:rPr>
                <w:bCs w:val="0"/>
                <w:sz w:val="24"/>
                <w:szCs w:val="24"/>
              </w:rPr>
            </w:pPr>
            <w:r w:rsidRPr="00804399">
              <w:rPr>
                <w:bCs w:val="0"/>
                <w:sz w:val="24"/>
                <w:szCs w:val="24"/>
              </w:rPr>
              <w:t>Ensuring compliance to the bank’s audit, statutory and regulatory requirements.</w:t>
            </w: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5D17E1" w:rsidRDefault="005D17E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F35AD1" w:rsidRPr="00804399" w:rsidRDefault="00F35AD1" w:rsidP="00F35AD1">
            <w:pPr>
              <w:jc w:val="both"/>
              <w:rPr>
                <w:b/>
                <w:sz w:val="24"/>
                <w:szCs w:val="24"/>
              </w:rPr>
            </w:pPr>
          </w:p>
          <w:p w:rsidR="00804399" w:rsidRPr="00804399" w:rsidRDefault="00804399" w:rsidP="00804399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pStyle w:val="ListParagrap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Pr="00804399" w:rsidRDefault="00DC10E2" w:rsidP="00DC10E2">
            <w:pPr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 xml:space="preserve">AXIS Bank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February 2012-2014 May  </w:t>
            </w:r>
          </w:p>
          <w:p w:rsidR="00DC10E2" w:rsidRPr="00804399" w:rsidRDefault="00DC10E2" w:rsidP="00DC10E2">
            <w:pPr>
              <w:ind w:left="360"/>
              <w:jc w:val="both"/>
              <w:rPr>
                <w:b/>
                <w:bCs w:val="0"/>
                <w:sz w:val="24"/>
                <w:szCs w:val="24"/>
              </w:rPr>
            </w:pPr>
            <w:r>
              <w:rPr>
                <w:b/>
                <w:bCs w:val="0"/>
                <w:sz w:val="24"/>
                <w:szCs w:val="24"/>
              </w:rPr>
              <w:t>ASISTANT MANAGER SALES</w:t>
            </w:r>
          </w:p>
          <w:p w:rsidR="00DC10E2" w:rsidRPr="000F567B" w:rsidRDefault="00DC10E2" w:rsidP="00DC10E2">
            <w:pPr>
              <w:ind w:left="360"/>
              <w:jc w:val="both"/>
              <w:rPr>
                <w:b/>
                <w:bCs w:val="0"/>
                <w:sz w:val="24"/>
                <w:szCs w:val="24"/>
              </w:rPr>
            </w:pPr>
            <w:r>
              <w:rPr>
                <w:b/>
                <w:bCs w:val="0"/>
                <w:sz w:val="24"/>
                <w:szCs w:val="24"/>
              </w:rPr>
              <w:t>METIABRUZ BANCH</w:t>
            </w:r>
          </w:p>
          <w:p w:rsidR="00DC10E2" w:rsidRPr="00804399" w:rsidRDefault="00DC10E2" w:rsidP="00DC10E2">
            <w:pPr>
              <w:ind w:left="360"/>
              <w:jc w:val="both"/>
              <w:rPr>
                <w:bCs w:val="0"/>
                <w:sz w:val="24"/>
                <w:szCs w:val="24"/>
              </w:rPr>
            </w:pPr>
          </w:p>
          <w:p w:rsidR="00DC10E2" w:rsidRPr="00804399" w:rsidRDefault="00DC10E2" w:rsidP="00DC10E2">
            <w:pPr>
              <w:ind w:left="360"/>
              <w:jc w:val="both"/>
              <w:rPr>
                <w:b/>
                <w:bCs w:val="0"/>
                <w:sz w:val="24"/>
                <w:szCs w:val="24"/>
              </w:rPr>
            </w:pPr>
            <w:r w:rsidRPr="00804399">
              <w:rPr>
                <w:b/>
                <w:bCs w:val="0"/>
                <w:sz w:val="24"/>
                <w:szCs w:val="24"/>
              </w:rPr>
              <w:t>Key Deliverables:</w:t>
            </w:r>
          </w:p>
          <w:p w:rsidR="00DC10E2" w:rsidRPr="00804399" w:rsidRDefault="00DC10E2" w:rsidP="00DC10E2">
            <w:pPr>
              <w:jc w:val="both"/>
              <w:rPr>
                <w:b/>
                <w:bCs w:val="0"/>
                <w:sz w:val="24"/>
                <w:szCs w:val="24"/>
              </w:rPr>
            </w:pPr>
          </w:p>
          <w:p w:rsidR="00DC10E2" w:rsidRDefault="00DC10E2" w:rsidP="00DC10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 xml:space="preserve">Responsible for sourcing and driving sales of </w:t>
            </w:r>
            <w:r>
              <w:rPr>
                <w:rFonts w:cs="Arial"/>
                <w:color w:val="000000"/>
                <w:sz w:val="24"/>
                <w:szCs w:val="24"/>
              </w:rPr>
              <w:t>S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>avin</w:t>
            </w:r>
            <w:r>
              <w:rPr>
                <w:rFonts w:cs="Arial"/>
                <w:color w:val="000000"/>
                <w:sz w:val="24"/>
                <w:szCs w:val="24"/>
              </w:rPr>
              <w:t>gs Accounts, Current Accounts, Third Party P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>roducts such as Life Insurance, General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Insurance, 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Mutual Funds and Term deposits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DC10E2" w:rsidRDefault="00DC10E2" w:rsidP="00DC10E2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3204F4" w:rsidRPr="00804399" w:rsidRDefault="003204F4" w:rsidP="00560D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Market mapping, customer mapping and competitor mapping in the geography assigned for proactively generating leads for new business development</w:t>
            </w:r>
            <w:r w:rsidR="00715F47">
              <w:rPr>
                <w:rFonts w:cs="Arial"/>
                <w:color w:val="000000"/>
                <w:sz w:val="24"/>
                <w:szCs w:val="24"/>
              </w:rPr>
              <w:t>.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br/>
            </w:r>
          </w:p>
          <w:p w:rsidR="003204F4" w:rsidRDefault="003204F4" w:rsidP="00560D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Regular follow ups on new leads and referrals generated through mapping exercise for ensuring conversion.</w:t>
            </w:r>
          </w:p>
          <w:p w:rsidR="00804399" w:rsidRPr="00804399" w:rsidRDefault="00804399" w:rsidP="00804399">
            <w:p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3204F4" w:rsidRDefault="003204F4" w:rsidP="00560D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Cross selling and up selling of products for maximizing revenue</w:t>
            </w:r>
            <w:r w:rsidR="00804399"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804399" w:rsidRPr="00804399" w:rsidRDefault="00804399" w:rsidP="00804399">
            <w:pPr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3204F4" w:rsidRDefault="00715F47" w:rsidP="00560D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Proactively resolving</w:t>
            </w:r>
            <w:r w:rsidR="003204F4" w:rsidRPr="00804399">
              <w:rPr>
                <w:rFonts w:cs="Arial"/>
                <w:color w:val="000000"/>
                <w:sz w:val="24"/>
                <w:szCs w:val="24"/>
              </w:rPr>
              <w:t xml:space="preserve"> customer queries/issues in order to achieve highest level</w:t>
            </w:r>
            <w:r>
              <w:rPr>
                <w:rFonts w:cs="Arial"/>
                <w:color w:val="000000"/>
                <w:sz w:val="24"/>
                <w:szCs w:val="24"/>
              </w:rPr>
              <w:t>s</w:t>
            </w:r>
            <w:r w:rsidR="003204F4" w:rsidRPr="00804399">
              <w:rPr>
                <w:rFonts w:cs="Arial"/>
                <w:color w:val="000000"/>
                <w:sz w:val="24"/>
                <w:szCs w:val="24"/>
              </w:rPr>
              <w:t xml:space="preserve"> of customer satisfaction.</w:t>
            </w:r>
          </w:p>
          <w:p w:rsidR="00804399" w:rsidRPr="00804399" w:rsidRDefault="00804399" w:rsidP="00804399">
            <w:pPr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715F47" w:rsidRDefault="003204F4" w:rsidP="00560D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Maintain</w:t>
            </w:r>
            <w:r w:rsidR="00715F47">
              <w:rPr>
                <w:rFonts w:cs="Arial"/>
                <w:color w:val="000000"/>
                <w:sz w:val="24"/>
                <w:szCs w:val="24"/>
              </w:rPr>
              <w:t>ing</w:t>
            </w:r>
            <w:r w:rsidRPr="00804399">
              <w:rPr>
                <w:rFonts w:cs="Arial"/>
                <w:color w:val="000000"/>
                <w:sz w:val="24"/>
                <w:szCs w:val="24"/>
              </w:rPr>
              <w:t xml:space="preserve"> periodic status reports, including daily activity matrix and calls/follow-ups made. </w:t>
            </w:r>
          </w:p>
          <w:p w:rsidR="00715F47" w:rsidRDefault="00715F47" w:rsidP="00715F47">
            <w:pPr>
              <w:pStyle w:val="ListParagraph"/>
              <w:rPr>
                <w:rFonts w:cs="Arial"/>
                <w:color w:val="000000"/>
                <w:sz w:val="24"/>
                <w:szCs w:val="24"/>
              </w:rPr>
            </w:pPr>
          </w:p>
          <w:p w:rsidR="003672EA" w:rsidRDefault="003204F4" w:rsidP="00560DE2">
            <w:pPr>
              <w:numPr>
                <w:ilvl w:val="0"/>
                <w:numId w:val="16"/>
              </w:numPr>
              <w:ind w:left="720"/>
              <w:jc w:val="both"/>
              <w:rPr>
                <w:rFonts w:cs="Arial"/>
                <w:color w:val="000000"/>
                <w:sz w:val="24"/>
                <w:szCs w:val="24"/>
              </w:rPr>
            </w:pPr>
            <w:r w:rsidRPr="00804399">
              <w:rPr>
                <w:rFonts w:cs="Arial"/>
                <w:color w:val="000000"/>
                <w:sz w:val="24"/>
                <w:szCs w:val="24"/>
              </w:rPr>
              <w:t>Managing wealth of the customers by investing their money in different investment options like SIPs, Mutual Funds etc.</w:t>
            </w:r>
          </w:p>
          <w:p w:rsidR="00804399" w:rsidRPr="00804399" w:rsidRDefault="00804399" w:rsidP="00804399">
            <w:pPr>
              <w:jc w:val="both"/>
              <w:rPr>
                <w:rFonts w:cs="Arial"/>
                <w:color w:val="000000"/>
                <w:sz w:val="24"/>
                <w:szCs w:val="24"/>
              </w:rPr>
            </w:pPr>
          </w:p>
          <w:p w:rsidR="00804399" w:rsidRPr="00804399" w:rsidRDefault="00804399" w:rsidP="00804399">
            <w:pPr>
              <w:numPr>
                <w:ilvl w:val="0"/>
                <w:numId w:val="16"/>
              </w:numPr>
              <w:ind w:left="720"/>
              <w:jc w:val="both"/>
              <w:rPr>
                <w:bCs w:val="0"/>
                <w:sz w:val="24"/>
                <w:szCs w:val="24"/>
              </w:rPr>
            </w:pPr>
            <w:r w:rsidRPr="00804399">
              <w:rPr>
                <w:bCs w:val="0"/>
                <w:sz w:val="24"/>
                <w:szCs w:val="24"/>
              </w:rPr>
              <w:t>Ensuring compliance to the bank’s audit, statutory and regulatory requirements.</w:t>
            </w:r>
          </w:p>
          <w:p w:rsidR="00D15081" w:rsidRPr="00804399" w:rsidRDefault="00D15081" w:rsidP="00804399">
            <w:pPr>
              <w:tabs>
                <w:tab w:val="left" w:pos="2880"/>
              </w:tabs>
              <w:jc w:val="both"/>
              <w:rPr>
                <w:sz w:val="24"/>
                <w:szCs w:val="24"/>
              </w:rPr>
            </w:pPr>
          </w:p>
        </w:tc>
      </w:tr>
      <w:tr w:rsidR="008D2054" w:rsidRPr="00804399" w:rsidTr="00DC10E2">
        <w:trPr>
          <w:trHeight w:val="1967"/>
        </w:trPr>
        <w:tc>
          <w:tcPr>
            <w:tcW w:w="2116" w:type="dxa"/>
          </w:tcPr>
          <w:p w:rsidR="00804399" w:rsidRPr="00804399" w:rsidRDefault="00804399" w:rsidP="00741BA1">
            <w:pPr>
              <w:jc w:val="both"/>
              <w:rPr>
                <w:b/>
                <w:sz w:val="24"/>
                <w:szCs w:val="24"/>
              </w:rPr>
            </w:pPr>
          </w:p>
          <w:p w:rsidR="008D2054" w:rsidRPr="00804399" w:rsidRDefault="008D2054" w:rsidP="00741BA1">
            <w:p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>Key Projects</w:t>
            </w:r>
          </w:p>
        </w:tc>
        <w:tc>
          <w:tcPr>
            <w:tcW w:w="8293" w:type="dxa"/>
          </w:tcPr>
          <w:p w:rsidR="00804399" w:rsidRPr="00804399" w:rsidRDefault="00804399" w:rsidP="00804399">
            <w:pPr>
              <w:ind w:left="720"/>
              <w:jc w:val="both"/>
              <w:rPr>
                <w:rStyle w:val="Strong"/>
                <w:sz w:val="24"/>
                <w:szCs w:val="24"/>
              </w:rPr>
            </w:pPr>
          </w:p>
          <w:p w:rsidR="008D2054" w:rsidRPr="00804399" w:rsidRDefault="003204F4" w:rsidP="003204F4">
            <w:pPr>
              <w:numPr>
                <w:ilvl w:val="0"/>
                <w:numId w:val="18"/>
              </w:numPr>
              <w:jc w:val="both"/>
              <w:rPr>
                <w:rStyle w:val="Strong"/>
                <w:sz w:val="24"/>
                <w:szCs w:val="24"/>
              </w:rPr>
            </w:pPr>
            <w:r w:rsidRPr="00804399">
              <w:rPr>
                <w:rStyle w:val="Strong"/>
                <w:sz w:val="24"/>
                <w:szCs w:val="24"/>
              </w:rPr>
              <w:t>Future G</w:t>
            </w:r>
            <w:r w:rsidR="00804399">
              <w:rPr>
                <w:rStyle w:val="Strong"/>
                <w:sz w:val="24"/>
                <w:szCs w:val="24"/>
              </w:rPr>
              <w:t>roup (Future Value R</w:t>
            </w:r>
            <w:r w:rsidRPr="00804399">
              <w:rPr>
                <w:rStyle w:val="Strong"/>
                <w:sz w:val="24"/>
                <w:szCs w:val="24"/>
              </w:rPr>
              <w:t xml:space="preserve">etail </w:t>
            </w:r>
            <w:r w:rsidR="00804399">
              <w:rPr>
                <w:rStyle w:val="Strong"/>
                <w:sz w:val="24"/>
                <w:szCs w:val="24"/>
              </w:rPr>
              <w:t>L</w:t>
            </w:r>
            <w:r w:rsidRPr="00804399">
              <w:rPr>
                <w:rStyle w:val="Strong"/>
                <w:sz w:val="24"/>
                <w:szCs w:val="24"/>
              </w:rPr>
              <w:t xml:space="preserve">imited ) </w:t>
            </w:r>
          </w:p>
          <w:p w:rsidR="003204F4" w:rsidRPr="00804399" w:rsidRDefault="003204F4" w:rsidP="003204F4">
            <w:pPr>
              <w:jc w:val="both"/>
              <w:rPr>
                <w:rStyle w:val="Strong"/>
                <w:b w:val="0"/>
                <w:sz w:val="24"/>
                <w:szCs w:val="24"/>
              </w:rPr>
            </w:pPr>
            <w:r w:rsidRPr="00804399">
              <w:rPr>
                <w:rStyle w:val="Strong"/>
                <w:b w:val="0"/>
                <w:sz w:val="24"/>
                <w:szCs w:val="24"/>
              </w:rPr>
              <w:t xml:space="preserve">              Project Details: To assess the feasibility of the sales model and strategies     </w:t>
            </w:r>
          </w:p>
          <w:p w:rsidR="003204F4" w:rsidRPr="00804399" w:rsidRDefault="003204F4" w:rsidP="003204F4">
            <w:pPr>
              <w:jc w:val="both"/>
              <w:rPr>
                <w:rStyle w:val="Strong"/>
                <w:b w:val="0"/>
                <w:sz w:val="24"/>
                <w:szCs w:val="24"/>
              </w:rPr>
            </w:pPr>
            <w:r w:rsidRPr="00804399">
              <w:rPr>
                <w:rStyle w:val="Strong"/>
                <w:b w:val="0"/>
                <w:sz w:val="24"/>
                <w:szCs w:val="24"/>
              </w:rPr>
              <w:t xml:space="preserve">              adopted by Future Value Retail during their promotion “Sabse Saste 5 Din”</w:t>
            </w:r>
          </w:p>
          <w:p w:rsidR="003204F4" w:rsidRPr="00804399" w:rsidRDefault="003204F4" w:rsidP="003204F4">
            <w:pPr>
              <w:ind w:left="1080"/>
              <w:jc w:val="both"/>
              <w:rPr>
                <w:rStyle w:val="Strong"/>
                <w:b w:val="0"/>
                <w:sz w:val="24"/>
                <w:szCs w:val="24"/>
              </w:rPr>
            </w:pPr>
          </w:p>
          <w:p w:rsidR="003204F4" w:rsidRPr="0060300A" w:rsidRDefault="003204F4" w:rsidP="0060300A">
            <w:pPr>
              <w:jc w:val="both"/>
              <w:rPr>
                <w:b/>
                <w:sz w:val="24"/>
                <w:szCs w:val="24"/>
              </w:rPr>
            </w:pPr>
          </w:p>
          <w:p w:rsidR="003204F4" w:rsidRPr="00804399" w:rsidRDefault="003204F4" w:rsidP="003204F4">
            <w:pPr>
              <w:ind w:left="1080"/>
              <w:jc w:val="both"/>
              <w:rPr>
                <w:b/>
                <w:sz w:val="24"/>
                <w:szCs w:val="24"/>
              </w:rPr>
            </w:pPr>
          </w:p>
        </w:tc>
      </w:tr>
      <w:tr w:rsidR="0005434B" w:rsidRPr="00804399" w:rsidTr="00DC10E2">
        <w:trPr>
          <w:trHeight w:val="856"/>
        </w:trPr>
        <w:tc>
          <w:tcPr>
            <w:tcW w:w="2116" w:type="dxa"/>
          </w:tcPr>
          <w:p w:rsidR="00804399" w:rsidRPr="00804399" w:rsidRDefault="00804399" w:rsidP="00741BA1">
            <w:pPr>
              <w:pStyle w:val="Heading9"/>
              <w:jc w:val="both"/>
              <w:rPr>
                <w:sz w:val="24"/>
                <w:szCs w:val="24"/>
              </w:rPr>
            </w:pPr>
          </w:p>
          <w:p w:rsidR="0005434B" w:rsidRPr="00804399" w:rsidRDefault="0005434B" w:rsidP="00741BA1">
            <w:pPr>
              <w:pStyle w:val="Heading9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Education</w:t>
            </w:r>
            <w:r w:rsidRPr="0080439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293" w:type="dxa"/>
          </w:tcPr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</w:p>
          <w:p w:rsidR="003204F4" w:rsidRPr="00804399" w:rsidRDefault="003204F4" w:rsidP="003204F4">
            <w:pPr>
              <w:numPr>
                <w:ilvl w:val="0"/>
                <w:numId w:val="18"/>
              </w:num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>2010 - 2012:</w:t>
            </w:r>
            <w:r w:rsidR="00804399" w:rsidRPr="00804399">
              <w:rPr>
                <w:b/>
                <w:sz w:val="24"/>
                <w:szCs w:val="24"/>
              </w:rPr>
              <w:t xml:space="preserve"> </w:t>
            </w:r>
            <w:r w:rsidRPr="00804399">
              <w:rPr>
                <w:b/>
                <w:sz w:val="24"/>
                <w:szCs w:val="24"/>
              </w:rPr>
              <w:t>Masters in Business Administration (MBA)</w:t>
            </w:r>
          </w:p>
          <w:p w:rsidR="003204F4" w:rsidRPr="00804399" w:rsidRDefault="003204F4" w:rsidP="00374D5B">
            <w:pPr>
              <w:rPr>
                <w:rStyle w:val="Strong"/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 xml:space="preserve">           </w:t>
            </w:r>
            <w:r w:rsidR="00374D5B">
              <w:rPr>
                <w:sz w:val="24"/>
                <w:szCs w:val="24"/>
              </w:rPr>
              <w:t>future</w:t>
            </w:r>
            <w:r w:rsidRPr="00804399">
              <w:rPr>
                <w:sz w:val="24"/>
                <w:szCs w:val="24"/>
              </w:rPr>
              <w:t xml:space="preserve"> Institute of Engineering &amp; Management, West Bengal University of </w:t>
            </w:r>
            <w:r w:rsidR="00374D5B">
              <w:rPr>
                <w:sz w:val="24"/>
                <w:szCs w:val="24"/>
              </w:rPr>
              <w:t xml:space="preserve">        </w:t>
            </w:r>
            <w:r w:rsidRPr="00804399">
              <w:rPr>
                <w:sz w:val="24"/>
                <w:szCs w:val="24"/>
              </w:rPr>
              <w:t>Technology</w:t>
            </w:r>
            <w:r w:rsidR="00374D5B">
              <w:rPr>
                <w:sz w:val="24"/>
                <w:szCs w:val="24"/>
              </w:rPr>
              <w:t xml:space="preserve"> .Specialisation in marketing, minor is finance</w:t>
            </w:r>
          </w:p>
          <w:p w:rsidR="003204F4" w:rsidRPr="00804399" w:rsidRDefault="003204F4" w:rsidP="00374D5B">
            <w:pPr>
              <w:rPr>
                <w:rStyle w:val="Strong"/>
                <w:rFonts w:eastAsia="Batang"/>
                <w:sz w:val="24"/>
                <w:szCs w:val="24"/>
              </w:rPr>
            </w:pPr>
          </w:p>
          <w:p w:rsidR="003204F4" w:rsidRPr="00804399" w:rsidRDefault="003204F4" w:rsidP="003204F4">
            <w:pPr>
              <w:numPr>
                <w:ilvl w:val="0"/>
                <w:numId w:val="18"/>
              </w:num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>2009:  Bachelor’s degree in  Commerce (B.Com)</w:t>
            </w:r>
          </w:p>
          <w:p w:rsidR="0005434B" w:rsidRDefault="003204F4" w:rsidP="003204F4">
            <w:pPr>
              <w:ind w:left="360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 xml:space="preserve">      </w:t>
            </w:r>
            <w:r w:rsidR="00100FB8">
              <w:rPr>
                <w:sz w:val="24"/>
                <w:szCs w:val="24"/>
              </w:rPr>
              <w:t>Calcutta</w:t>
            </w:r>
            <w:r w:rsidRPr="00804399">
              <w:rPr>
                <w:sz w:val="24"/>
                <w:szCs w:val="24"/>
              </w:rPr>
              <w:t xml:space="preserve"> University</w:t>
            </w:r>
          </w:p>
          <w:p w:rsidR="00100FB8" w:rsidRDefault="00100FB8" w:rsidP="003204F4">
            <w:pPr>
              <w:ind w:left="360"/>
              <w:jc w:val="both"/>
              <w:rPr>
                <w:sz w:val="24"/>
                <w:szCs w:val="24"/>
              </w:rPr>
            </w:pPr>
          </w:p>
          <w:p w:rsidR="00100FB8" w:rsidRPr="00100FB8" w:rsidRDefault="00100FB8" w:rsidP="00100FB8">
            <w:pPr>
              <w:numPr>
                <w:ilvl w:val="0"/>
                <w:numId w:val="22"/>
              </w:numPr>
              <w:jc w:val="both"/>
              <w:rPr>
                <w:b/>
                <w:sz w:val="24"/>
                <w:szCs w:val="24"/>
              </w:rPr>
            </w:pPr>
            <w:r w:rsidRPr="00100FB8">
              <w:rPr>
                <w:b/>
                <w:sz w:val="24"/>
                <w:szCs w:val="24"/>
              </w:rPr>
              <w:t>Computer Skills:</w:t>
            </w:r>
          </w:p>
          <w:p w:rsidR="00100FB8" w:rsidRDefault="00100FB8" w:rsidP="00100FB8">
            <w:pPr>
              <w:numPr>
                <w:ilvl w:val="1"/>
                <w:numId w:val="22"/>
              </w:numPr>
              <w:jc w:val="both"/>
              <w:rPr>
                <w:sz w:val="24"/>
                <w:szCs w:val="24"/>
              </w:rPr>
            </w:pPr>
            <w:r w:rsidRPr="00100FB8">
              <w:rPr>
                <w:sz w:val="24"/>
                <w:szCs w:val="24"/>
              </w:rPr>
              <w:t>Completed a three months ERP training (NAV)</w:t>
            </w:r>
          </w:p>
          <w:p w:rsidR="00100FB8" w:rsidRPr="00100FB8" w:rsidRDefault="00100FB8" w:rsidP="00100FB8">
            <w:pPr>
              <w:numPr>
                <w:ilvl w:val="1"/>
                <w:numId w:val="22"/>
              </w:numPr>
              <w:jc w:val="both"/>
              <w:rPr>
                <w:sz w:val="24"/>
                <w:szCs w:val="24"/>
              </w:rPr>
            </w:pPr>
            <w:r w:rsidRPr="00100FB8">
              <w:rPr>
                <w:sz w:val="24"/>
                <w:szCs w:val="24"/>
              </w:rPr>
              <w:t>Proficient in MS Office</w:t>
            </w:r>
          </w:p>
          <w:p w:rsidR="00603210" w:rsidRPr="00804399" w:rsidRDefault="00804399" w:rsidP="003204F4">
            <w:pPr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 xml:space="preserve">              </w:t>
            </w:r>
            <w:r w:rsidR="0005434B" w:rsidRPr="00804399">
              <w:rPr>
                <w:sz w:val="24"/>
                <w:szCs w:val="24"/>
              </w:rPr>
              <w:t xml:space="preserve">       </w:t>
            </w:r>
          </w:p>
          <w:p w:rsidR="00804399" w:rsidRPr="00804399" w:rsidRDefault="00804399" w:rsidP="003204F4">
            <w:pPr>
              <w:jc w:val="both"/>
              <w:rPr>
                <w:sz w:val="24"/>
                <w:szCs w:val="24"/>
              </w:rPr>
            </w:pPr>
          </w:p>
        </w:tc>
      </w:tr>
    </w:tbl>
    <w:p w:rsidR="00A6321B" w:rsidRPr="00A6321B" w:rsidRDefault="00A6321B"/>
    <w:tbl>
      <w:tblPr>
        <w:tblW w:w="10393" w:type="dxa"/>
        <w:tblInd w:w="-7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60"/>
        <w:gridCol w:w="8333"/>
      </w:tblGrid>
      <w:tr w:rsidR="00804399" w:rsidRPr="00804399" w:rsidTr="00584962">
        <w:trPr>
          <w:trHeight w:val="1728"/>
        </w:trPr>
        <w:tc>
          <w:tcPr>
            <w:tcW w:w="2060" w:type="dxa"/>
          </w:tcPr>
          <w:p w:rsidR="00804399" w:rsidRPr="00804399" w:rsidRDefault="00804399" w:rsidP="00741BA1">
            <w:pPr>
              <w:pStyle w:val="Heading9"/>
              <w:jc w:val="both"/>
              <w:rPr>
                <w:sz w:val="24"/>
                <w:szCs w:val="24"/>
              </w:rPr>
            </w:pPr>
          </w:p>
          <w:p w:rsidR="00804399" w:rsidRPr="00804399" w:rsidRDefault="00804399" w:rsidP="00741BA1">
            <w:pPr>
              <w:pStyle w:val="Heading9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Extracurricular</w:t>
            </w:r>
          </w:p>
        </w:tc>
        <w:tc>
          <w:tcPr>
            <w:tcW w:w="8333" w:type="dxa"/>
          </w:tcPr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</w:p>
          <w:p w:rsidR="00804399" w:rsidRDefault="00804399" w:rsidP="003204F4">
            <w:pPr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>Events won/ participated in</w:t>
            </w:r>
            <w:r w:rsidRPr="00804399">
              <w:rPr>
                <w:sz w:val="24"/>
                <w:szCs w:val="24"/>
              </w:rPr>
              <w:t xml:space="preserve"> </w:t>
            </w:r>
            <w:r w:rsidR="00715F47">
              <w:rPr>
                <w:sz w:val="24"/>
                <w:szCs w:val="24"/>
              </w:rPr>
              <w:t>–</w:t>
            </w:r>
            <w:r w:rsidRPr="00804399">
              <w:rPr>
                <w:sz w:val="24"/>
                <w:szCs w:val="24"/>
              </w:rPr>
              <w:t xml:space="preserve"> </w:t>
            </w:r>
          </w:p>
          <w:p w:rsidR="00715F47" w:rsidRPr="00804399" w:rsidRDefault="00715F47" w:rsidP="00715F47">
            <w:pPr>
              <w:ind w:left="720"/>
              <w:jc w:val="both"/>
              <w:rPr>
                <w:sz w:val="24"/>
                <w:szCs w:val="24"/>
              </w:rPr>
            </w:pPr>
          </w:p>
          <w:p w:rsidR="00804399" w:rsidRPr="00804399" w:rsidRDefault="00804399" w:rsidP="00804399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 w:rsidRPr="00804399">
              <w:rPr>
                <w:rStyle w:val="Strong"/>
                <w:b w:val="0"/>
                <w:sz w:val="24"/>
                <w:szCs w:val="24"/>
              </w:rPr>
              <w:t>Was awarded top grade (Grade A) in a state wise science talent search examination organized by Indian Science Congress Association) ,</w:t>
            </w:r>
          </w:p>
          <w:p w:rsidR="00804399" w:rsidRPr="00804399" w:rsidRDefault="00804399" w:rsidP="00804399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 w:rsidRPr="00804399">
              <w:rPr>
                <w:rStyle w:val="Strong"/>
                <w:b w:val="0"/>
                <w:sz w:val="24"/>
                <w:szCs w:val="24"/>
              </w:rPr>
              <w:t xml:space="preserve">Participated and won a certificate for “Entrepreneurship Awareness Camp” organized by Webcon Ltd. </w:t>
            </w:r>
          </w:p>
          <w:p w:rsidR="00804399" w:rsidRPr="00804399" w:rsidRDefault="00804399" w:rsidP="00804399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 w:rsidRPr="00804399">
              <w:rPr>
                <w:rStyle w:val="Strong"/>
                <w:b w:val="0"/>
                <w:sz w:val="24"/>
                <w:szCs w:val="24"/>
              </w:rPr>
              <w:t>Played several matches organized by cricket Association of Bengal</w:t>
            </w:r>
          </w:p>
          <w:p w:rsidR="00804399" w:rsidRDefault="00804399" w:rsidP="00804399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 w:rsidRPr="00804399">
              <w:rPr>
                <w:rStyle w:val="Strong"/>
                <w:b w:val="0"/>
                <w:sz w:val="24"/>
                <w:szCs w:val="24"/>
              </w:rPr>
              <w:t>Stood second in the zonal inter school kabaddi championship (2001)</w:t>
            </w:r>
          </w:p>
          <w:p w:rsidR="00715F47" w:rsidRDefault="00721764" w:rsidP="00721764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Was awarded gold champ by AXIS BANK for qualifying in competition</w:t>
            </w:r>
          </w:p>
          <w:p w:rsidR="00721764" w:rsidRDefault="00AD1CD6" w:rsidP="00AD1CD6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 xml:space="preserve">Was awarded  product champion by AXIS BANK  for general </w:t>
            </w:r>
            <w:r w:rsidR="007A6019">
              <w:rPr>
                <w:rStyle w:val="Strong"/>
                <w:b w:val="0"/>
                <w:sz w:val="24"/>
                <w:szCs w:val="24"/>
              </w:rPr>
              <w:t xml:space="preserve">insurance   </w:t>
            </w:r>
          </w:p>
          <w:p w:rsidR="007A6019" w:rsidRDefault="007A6019" w:rsidP="00AD1CD6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Got internal KYC  AML certification for completing the course .</w:t>
            </w:r>
          </w:p>
          <w:p w:rsidR="0010604A" w:rsidRDefault="0010604A" w:rsidP="00AD1CD6">
            <w:pPr>
              <w:numPr>
                <w:ilvl w:val="0"/>
                <w:numId w:val="20"/>
              </w:numPr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t>Was awarded first among equals for sourcing highest number of SA &amp; CA</w:t>
            </w:r>
          </w:p>
          <w:p w:rsidR="00C74E9C" w:rsidRPr="00A6321B" w:rsidRDefault="00C74E9C" w:rsidP="00AD1CD6">
            <w:pPr>
              <w:numPr>
                <w:ilvl w:val="0"/>
                <w:numId w:val="20"/>
              </w:numPr>
              <w:rPr>
                <w:rStyle w:val="Strong"/>
                <w:sz w:val="24"/>
                <w:szCs w:val="24"/>
              </w:rPr>
            </w:pPr>
            <w:r w:rsidRPr="00A6321B">
              <w:rPr>
                <w:rStyle w:val="Strong"/>
                <w:sz w:val="24"/>
                <w:szCs w:val="24"/>
              </w:rPr>
              <w:t xml:space="preserve">IRDA CERTIFIED  </w:t>
            </w:r>
          </w:p>
          <w:p w:rsidR="00622022" w:rsidRPr="00A6321B" w:rsidRDefault="00763745" w:rsidP="00AD1CD6">
            <w:pPr>
              <w:numPr>
                <w:ilvl w:val="0"/>
                <w:numId w:val="20"/>
              </w:numPr>
              <w:rPr>
                <w:rStyle w:val="Strong"/>
                <w:sz w:val="24"/>
                <w:szCs w:val="24"/>
              </w:rPr>
            </w:pPr>
            <w:r w:rsidRPr="00A6321B">
              <w:rPr>
                <w:rStyle w:val="Strong"/>
                <w:sz w:val="24"/>
                <w:szCs w:val="24"/>
              </w:rPr>
              <w:t>AMFI CERTIFIED</w:t>
            </w:r>
          </w:p>
          <w:p w:rsidR="00622022" w:rsidRPr="005D17E1" w:rsidRDefault="00622022" w:rsidP="00AD1CD6">
            <w:pPr>
              <w:numPr>
                <w:ilvl w:val="0"/>
                <w:numId w:val="20"/>
              </w:numPr>
              <w:rPr>
                <w:rStyle w:val="Strong"/>
                <w:sz w:val="24"/>
                <w:szCs w:val="24"/>
              </w:rPr>
            </w:pPr>
            <w:r w:rsidRPr="005D17E1">
              <w:rPr>
                <w:rStyle w:val="Strong"/>
                <w:sz w:val="24"/>
                <w:szCs w:val="24"/>
              </w:rPr>
              <w:t>PURSUING  JAIIB</w:t>
            </w:r>
          </w:p>
          <w:p w:rsidR="00A6321B" w:rsidRDefault="00A6321B" w:rsidP="00A6321B">
            <w:pPr>
              <w:ind w:left="720"/>
              <w:rPr>
                <w:rStyle w:val="Strong"/>
                <w:b w:val="0"/>
                <w:sz w:val="24"/>
                <w:szCs w:val="24"/>
              </w:rPr>
            </w:pPr>
          </w:p>
          <w:p w:rsidR="00715F47" w:rsidRDefault="00715F47" w:rsidP="00715F47">
            <w:pPr>
              <w:numPr>
                <w:ilvl w:val="0"/>
                <w:numId w:val="18"/>
              </w:numPr>
              <w:rPr>
                <w:rStyle w:val="Strong"/>
                <w:sz w:val="24"/>
                <w:szCs w:val="24"/>
              </w:rPr>
            </w:pPr>
            <w:r w:rsidRPr="00715F47">
              <w:rPr>
                <w:rStyle w:val="Strong"/>
                <w:sz w:val="24"/>
                <w:szCs w:val="24"/>
              </w:rPr>
              <w:t>Personal Interests</w:t>
            </w:r>
          </w:p>
          <w:p w:rsidR="00715F47" w:rsidRDefault="00715F47" w:rsidP="00715F47">
            <w:pPr>
              <w:ind w:left="720"/>
              <w:rPr>
                <w:rStyle w:val="Strong"/>
                <w:sz w:val="24"/>
                <w:szCs w:val="24"/>
              </w:rPr>
            </w:pPr>
          </w:p>
          <w:p w:rsidR="00715F47" w:rsidRPr="00715F47" w:rsidRDefault="00715F47" w:rsidP="00715F47">
            <w:pPr>
              <w:numPr>
                <w:ilvl w:val="0"/>
                <w:numId w:val="21"/>
              </w:numPr>
              <w:rPr>
                <w:rStyle w:val="Strong"/>
                <w:b w:val="0"/>
                <w:sz w:val="24"/>
                <w:szCs w:val="24"/>
              </w:rPr>
            </w:pPr>
            <w:r w:rsidRPr="00715F47">
              <w:rPr>
                <w:rStyle w:val="Strong"/>
                <w:b w:val="0"/>
                <w:sz w:val="24"/>
                <w:szCs w:val="24"/>
              </w:rPr>
              <w:t>Cricket, Theatre, Travelling</w:t>
            </w:r>
          </w:p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04399" w:rsidRPr="00804399" w:rsidTr="00584962">
        <w:trPr>
          <w:trHeight w:val="1728"/>
        </w:trPr>
        <w:tc>
          <w:tcPr>
            <w:tcW w:w="2060" w:type="dxa"/>
          </w:tcPr>
          <w:p w:rsidR="00804399" w:rsidRPr="00804399" w:rsidRDefault="00804399" w:rsidP="00741BA1">
            <w:pPr>
              <w:pStyle w:val="Heading9"/>
              <w:jc w:val="both"/>
              <w:rPr>
                <w:sz w:val="24"/>
                <w:szCs w:val="24"/>
              </w:rPr>
            </w:pPr>
          </w:p>
          <w:p w:rsidR="00804399" w:rsidRPr="00804399" w:rsidRDefault="00804399" w:rsidP="00741BA1">
            <w:pPr>
              <w:pStyle w:val="Heading9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Personal Details</w:t>
            </w:r>
          </w:p>
        </w:tc>
        <w:tc>
          <w:tcPr>
            <w:tcW w:w="8333" w:type="dxa"/>
          </w:tcPr>
          <w:p w:rsidR="00804399" w:rsidRPr="00804399" w:rsidRDefault="00804399" w:rsidP="00804399">
            <w:pPr>
              <w:jc w:val="both"/>
              <w:rPr>
                <w:sz w:val="24"/>
                <w:szCs w:val="24"/>
              </w:rPr>
            </w:pPr>
          </w:p>
          <w:p w:rsidR="00804399" w:rsidRPr="00804399" w:rsidRDefault="00804399" w:rsidP="00804399">
            <w:pPr>
              <w:numPr>
                <w:ilvl w:val="0"/>
                <w:numId w:val="18"/>
              </w:numPr>
              <w:jc w:val="both"/>
              <w:rPr>
                <w:b/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 xml:space="preserve">Languages known – </w:t>
            </w:r>
          </w:p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English, Bengali, Hindi</w:t>
            </w:r>
          </w:p>
          <w:p w:rsidR="00804399" w:rsidRPr="00804399" w:rsidRDefault="00804399" w:rsidP="00804399">
            <w:pPr>
              <w:ind w:left="720"/>
              <w:jc w:val="both"/>
              <w:rPr>
                <w:b/>
                <w:sz w:val="24"/>
                <w:szCs w:val="24"/>
              </w:rPr>
            </w:pPr>
          </w:p>
          <w:p w:rsidR="00804399" w:rsidRPr="00804399" w:rsidRDefault="00804399" w:rsidP="00804399">
            <w:pPr>
              <w:numPr>
                <w:ilvl w:val="0"/>
                <w:numId w:val="18"/>
              </w:numPr>
              <w:jc w:val="both"/>
              <w:rPr>
                <w:sz w:val="24"/>
                <w:szCs w:val="24"/>
              </w:rPr>
            </w:pPr>
            <w:r w:rsidRPr="00804399">
              <w:rPr>
                <w:b/>
                <w:sz w:val="24"/>
                <w:szCs w:val="24"/>
              </w:rPr>
              <w:t>Date of Birth</w:t>
            </w:r>
            <w:r w:rsidRPr="00804399">
              <w:rPr>
                <w:sz w:val="24"/>
                <w:szCs w:val="24"/>
              </w:rPr>
              <w:t xml:space="preserve"> –</w:t>
            </w:r>
          </w:p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18</w:t>
            </w:r>
            <w:r w:rsidRPr="00804399">
              <w:rPr>
                <w:sz w:val="24"/>
                <w:szCs w:val="24"/>
                <w:vertAlign w:val="superscript"/>
              </w:rPr>
              <w:t>th</w:t>
            </w:r>
            <w:r w:rsidRPr="00804399">
              <w:rPr>
                <w:sz w:val="24"/>
                <w:szCs w:val="24"/>
              </w:rPr>
              <w:t xml:space="preserve"> February, 1986</w:t>
            </w:r>
          </w:p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</w:p>
          <w:p w:rsidR="00804399" w:rsidRPr="00804399" w:rsidRDefault="00804399" w:rsidP="00804399">
            <w:pPr>
              <w:ind w:left="720"/>
              <w:jc w:val="both"/>
              <w:rPr>
                <w:sz w:val="24"/>
                <w:szCs w:val="24"/>
              </w:rPr>
            </w:pPr>
            <w:r w:rsidRPr="00804399">
              <w:rPr>
                <w:sz w:val="24"/>
                <w:szCs w:val="24"/>
              </w:rPr>
              <w:t>Male, Single.</w:t>
            </w:r>
          </w:p>
        </w:tc>
      </w:tr>
    </w:tbl>
    <w:p w:rsidR="00D15081" w:rsidRDefault="00D15081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p w:rsidR="00832CEC" w:rsidRPr="00804399" w:rsidRDefault="00832CEC" w:rsidP="00741BA1">
      <w:pPr>
        <w:pStyle w:val="BodyText"/>
        <w:spacing w:line="240" w:lineRule="auto"/>
        <w:jc w:val="both"/>
        <w:rPr>
          <w:sz w:val="24"/>
          <w:szCs w:val="24"/>
        </w:rPr>
      </w:pPr>
    </w:p>
    <w:sectPr w:rsidR="00832CEC" w:rsidRPr="00804399" w:rsidSect="005B233D">
      <w:pgSz w:w="12240" w:h="15840" w:code="1"/>
      <w:pgMar w:top="1710" w:right="1800" w:bottom="432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BEB" w:rsidRDefault="00E95BEB" w:rsidP="000F567B">
      <w:r>
        <w:separator/>
      </w:r>
    </w:p>
  </w:endnote>
  <w:endnote w:type="continuationSeparator" w:id="1">
    <w:p w:rsidR="00E95BEB" w:rsidRDefault="00E95BEB" w:rsidP="000F5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BEB" w:rsidRDefault="00E95BEB" w:rsidP="000F567B">
      <w:r>
        <w:separator/>
      </w:r>
    </w:p>
  </w:footnote>
  <w:footnote w:type="continuationSeparator" w:id="1">
    <w:p w:rsidR="00E95BEB" w:rsidRDefault="00E95BEB" w:rsidP="000F5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00353"/>
    <w:multiLevelType w:val="hybridMultilevel"/>
    <w:tmpl w:val="5A06252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C5B3BDD"/>
    <w:multiLevelType w:val="hybridMultilevel"/>
    <w:tmpl w:val="FF7CECB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F0F6953"/>
    <w:multiLevelType w:val="hybridMultilevel"/>
    <w:tmpl w:val="B1AEDA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3">
    <w:nsid w:val="14442956"/>
    <w:multiLevelType w:val="multilevel"/>
    <w:tmpl w:val="E6C0DA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4">
    <w:nsid w:val="1A2B0E55"/>
    <w:multiLevelType w:val="hybridMultilevel"/>
    <w:tmpl w:val="2D7C4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9D2910"/>
    <w:multiLevelType w:val="hybridMultilevel"/>
    <w:tmpl w:val="01F8EE8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8E01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5B5086"/>
    <w:multiLevelType w:val="hybridMultilevel"/>
    <w:tmpl w:val="D700DD3E"/>
    <w:lvl w:ilvl="0" w:tplc="2BA006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C518D9A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C1A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EA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EA6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AEA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68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2AC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A0BE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C54DDB"/>
    <w:multiLevelType w:val="hybridMultilevel"/>
    <w:tmpl w:val="32DA5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577D4"/>
    <w:multiLevelType w:val="hybridMultilevel"/>
    <w:tmpl w:val="7FAA26B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521189"/>
    <w:multiLevelType w:val="hybridMultilevel"/>
    <w:tmpl w:val="E6C0DA4A"/>
    <w:lvl w:ilvl="0" w:tplc="96C488E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11">
    <w:nsid w:val="2C2A7F2A"/>
    <w:multiLevelType w:val="hybridMultilevel"/>
    <w:tmpl w:val="BB44B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3D653E"/>
    <w:multiLevelType w:val="hybridMultilevel"/>
    <w:tmpl w:val="87D2053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2D8B58DB"/>
    <w:multiLevelType w:val="hybridMultilevel"/>
    <w:tmpl w:val="B714E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E2764"/>
    <w:multiLevelType w:val="hybridMultilevel"/>
    <w:tmpl w:val="D73A6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7923ED"/>
    <w:multiLevelType w:val="multilevel"/>
    <w:tmpl w:val="C39A6C0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1C447B8"/>
    <w:multiLevelType w:val="multilevel"/>
    <w:tmpl w:val="D9A427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0E4FE2"/>
    <w:multiLevelType w:val="hybridMultilevel"/>
    <w:tmpl w:val="98489266"/>
    <w:lvl w:ilvl="0" w:tplc="AE9AEB5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E944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581C7DB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A7AA2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9FEE4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454E8D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947A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9C63E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5F2D1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9">
    <w:nsid w:val="4DED3514"/>
    <w:multiLevelType w:val="hybridMultilevel"/>
    <w:tmpl w:val="F286B4D4"/>
    <w:lvl w:ilvl="0" w:tplc="D2C43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DEC0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020F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85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6C4C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1A3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67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A053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96C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0D3BF5"/>
    <w:multiLevelType w:val="hybridMultilevel"/>
    <w:tmpl w:val="A6442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51FDE"/>
    <w:multiLevelType w:val="hybridMultilevel"/>
    <w:tmpl w:val="BADC1E88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2">
    <w:nsid w:val="65E07C86"/>
    <w:multiLevelType w:val="hybridMultilevel"/>
    <w:tmpl w:val="38D4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006F4A"/>
    <w:multiLevelType w:val="hybridMultilevel"/>
    <w:tmpl w:val="53380E44"/>
    <w:lvl w:ilvl="0" w:tplc="3BFEE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3E10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C4BBC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20068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7E41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F63C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A1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F62A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CF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5009DF"/>
    <w:multiLevelType w:val="hybridMultilevel"/>
    <w:tmpl w:val="D87EE41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A06DA7"/>
    <w:multiLevelType w:val="hybridMultilevel"/>
    <w:tmpl w:val="F000B738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6">
    <w:nsid w:val="6DF22C0C"/>
    <w:multiLevelType w:val="hybridMultilevel"/>
    <w:tmpl w:val="E5D4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F2AE2"/>
    <w:multiLevelType w:val="hybridMultilevel"/>
    <w:tmpl w:val="B612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9C1365C"/>
    <w:multiLevelType w:val="hybridMultilevel"/>
    <w:tmpl w:val="618A7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A30B0C"/>
    <w:multiLevelType w:val="hybridMultilevel"/>
    <w:tmpl w:val="D5F00572"/>
    <w:lvl w:ilvl="0" w:tplc="E3306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6947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F603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CD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E24B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825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09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08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1AB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F57247"/>
    <w:multiLevelType w:val="hybridMultilevel"/>
    <w:tmpl w:val="D9A4279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23"/>
  </w:num>
  <w:num w:numId="5">
    <w:abstractNumId w:val="19"/>
  </w:num>
  <w:num w:numId="6">
    <w:abstractNumId w:val="7"/>
  </w:num>
  <w:num w:numId="7">
    <w:abstractNumId w:val="30"/>
  </w:num>
  <w:num w:numId="8">
    <w:abstractNumId w:val="16"/>
  </w:num>
  <w:num w:numId="9">
    <w:abstractNumId w:val="5"/>
  </w:num>
  <w:num w:numId="10">
    <w:abstractNumId w:val="10"/>
  </w:num>
  <w:num w:numId="11">
    <w:abstractNumId w:val="3"/>
  </w:num>
  <w:num w:numId="12">
    <w:abstractNumId w:val="2"/>
  </w:num>
  <w:num w:numId="13">
    <w:abstractNumId w:val="15"/>
  </w:num>
  <w:num w:numId="14">
    <w:abstractNumId w:val="14"/>
  </w:num>
  <w:num w:numId="15">
    <w:abstractNumId w:val="24"/>
  </w:num>
  <w:num w:numId="16">
    <w:abstractNumId w:val="9"/>
  </w:num>
  <w:num w:numId="17">
    <w:abstractNumId w:val="11"/>
  </w:num>
  <w:num w:numId="18">
    <w:abstractNumId w:val="13"/>
  </w:num>
  <w:num w:numId="19">
    <w:abstractNumId w:val="4"/>
  </w:num>
  <w:num w:numId="20">
    <w:abstractNumId w:val="1"/>
  </w:num>
  <w:num w:numId="21">
    <w:abstractNumId w:val="26"/>
  </w:num>
  <w:num w:numId="22">
    <w:abstractNumId w:val="28"/>
  </w:num>
  <w:num w:numId="23">
    <w:abstractNumId w:val="6"/>
  </w:num>
  <w:num w:numId="24">
    <w:abstractNumId w:val="0"/>
  </w:num>
  <w:num w:numId="25">
    <w:abstractNumId w:val="27"/>
  </w:num>
  <w:num w:numId="26">
    <w:abstractNumId w:val="8"/>
  </w:num>
  <w:num w:numId="27">
    <w:abstractNumId w:val="20"/>
  </w:num>
  <w:num w:numId="28">
    <w:abstractNumId w:val="21"/>
  </w:num>
  <w:num w:numId="29">
    <w:abstractNumId w:val="25"/>
  </w:num>
  <w:num w:numId="30">
    <w:abstractNumId w:val="12"/>
  </w:num>
  <w:num w:numId="31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iResumeStyle" w:val="1"/>
    <w:docVar w:name="Resume Post Wizard Balloon" w:val="1"/>
  </w:docVars>
  <w:rsids>
    <w:rsidRoot w:val="00E61D15"/>
    <w:rsid w:val="000255E1"/>
    <w:rsid w:val="0005434B"/>
    <w:rsid w:val="00055A3B"/>
    <w:rsid w:val="00060002"/>
    <w:rsid w:val="00061E6B"/>
    <w:rsid w:val="00073302"/>
    <w:rsid w:val="00075703"/>
    <w:rsid w:val="000762E8"/>
    <w:rsid w:val="000B06F5"/>
    <w:rsid w:val="000C155F"/>
    <w:rsid w:val="000E5E11"/>
    <w:rsid w:val="000F567B"/>
    <w:rsid w:val="00100FB8"/>
    <w:rsid w:val="0010604A"/>
    <w:rsid w:val="00116EB8"/>
    <w:rsid w:val="00127390"/>
    <w:rsid w:val="00175F02"/>
    <w:rsid w:val="001E56CA"/>
    <w:rsid w:val="00200B01"/>
    <w:rsid w:val="00220537"/>
    <w:rsid w:val="00221D69"/>
    <w:rsid w:val="00242822"/>
    <w:rsid w:val="002457F1"/>
    <w:rsid w:val="00247365"/>
    <w:rsid w:val="00252A59"/>
    <w:rsid w:val="002750A6"/>
    <w:rsid w:val="002832C5"/>
    <w:rsid w:val="00297AD4"/>
    <w:rsid w:val="002C1767"/>
    <w:rsid w:val="002C45BD"/>
    <w:rsid w:val="002D28BC"/>
    <w:rsid w:val="002E0A65"/>
    <w:rsid w:val="00300135"/>
    <w:rsid w:val="003204F4"/>
    <w:rsid w:val="0034317C"/>
    <w:rsid w:val="003437EC"/>
    <w:rsid w:val="00354944"/>
    <w:rsid w:val="003672EA"/>
    <w:rsid w:val="00371639"/>
    <w:rsid w:val="00374490"/>
    <w:rsid w:val="00374D5B"/>
    <w:rsid w:val="003A55D4"/>
    <w:rsid w:val="003B02EB"/>
    <w:rsid w:val="00405140"/>
    <w:rsid w:val="00414575"/>
    <w:rsid w:val="0042455C"/>
    <w:rsid w:val="004453E4"/>
    <w:rsid w:val="00473969"/>
    <w:rsid w:val="00482C0D"/>
    <w:rsid w:val="004A2744"/>
    <w:rsid w:val="004B2AFA"/>
    <w:rsid w:val="005451B8"/>
    <w:rsid w:val="0055262D"/>
    <w:rsid w:val="00560DE2"/>
    <w:rsid w:val="00584962"/>
    <w:rsid w:val="00587C26"/>
    <w:rsid w:val="00597CED"/>
    <w:rsid w:val="005A4C8A"/>
    <w:rsid w:val="005B233D"/>
    <w:rsid w:val="005C53F8"/>
    <w:rsid w:val="005C58D6"/>
    <w:rsid w:val="005C6CE1"/>
    <w:rsid w:val="005D17E1"/>
    <w:rsid w:val="005E5557"/>
    <w:rsid w:val="005F201A"/>
    <w:rsid w:val="0060300A"/>
    <w:rsid w:val="00603210"/>
    <w:rsid w:val="00622022"/>
    <w:rsid w:val="00635793"/>
    <w:rsid w:val="00640260"/>
    <w:rsid w:val="006573B2"/>
    <w:rsid w:val="00661E59"/>
    <w:rsid w:val="0066581B"/>
    <w:rsid w:val="006B5E7F"/>
    <w:rsid w:val="006D4B70"/>
    <w:rsid w:val="006E02CC"/>
    <w:rsid w:val="007131C8"/>
    <w:rsid w:val="00715F47"/>
    <w:rsid w:val="00717998"/>
    <w:rsid w:val="00721764"/>
    <w:rsid w:val="00741BA1"/>
    <w:rsid w:val="00752B2E"/>
    <w:rsid w:val="00763745"/>
    <w:rsid w:val="00781A57"/>
    <w:rsid w:val="00795E31"/>
    <w:rsid w:val="007A336A"/>
    <w:rsid w:val="007A6019"/>
    <w:rsid w:val="007B33FD"/>
    <w:rsid w:val="007E25A6"/>
    <w:rsid w:val="007F0CC7"/>
    <w:rsid w:val="008019F8"/>
    <w:rsid w:val="00804399"/>
    <w:rsid w:val="00806B78"/>
    <w:rsid w:val="00821132"/>
    <w:rsid w:val="00832CEC"/>
    <w:rsid w:val="00833B1D"/>
    <w:rsid w:val="00857801"/>
    <w:rsid w:val="0088416C"/>
    <w:rsid w:val="008843E1"/>
    <w:rsid w:val="008A14AC"/>
    <w:rsid w:val="008B2DE5"/>
    <w:rsid w:val="008D2054"/>
    <w:rsid w:val="008E3CAB"/>
    <w:rsid w:val="00905B73"/>
    <w:rsid w:val="009220EF"/>
    <w:rsid w:val="0095486C"/>
    <w:rsid w:val="0096162E"/>
    <w:rsid w:val="00983D93"/>
    <w:rsid w:val="00985859"/>
    <w:rsid w:val="0099028C"/>
    <w:rsid w:val="0099628A"/>
    <w:rsid w:val="009A0C64"/>
    <w:rsid w:val="009B21EE"/>
    <w:rsid w:val="009E1260"/>
    <w:rsid w:val="009E7EF0"/>
    <w:rsid w:val="009F48A0"/>
    <w:rsid w:val="009F6037"/>
    <w:rsid w:val="00A0378F"/>
    <w:rsid w:val="00A3737E"/>
    <w:rsid w:val="00A46EF8"/>
    <w:rsid w:val="00A53A6B"/>
    <w:rsid w:val="00A6321B"/>
    <w:rsid w:val="00AB5EE4"/>
    <w:rsid w:val="00AC1B0E"/>
    <w:rsid w:val="00AD1CD6"/>
    <w:rsid w:val="00AD2C2B"/>
    <w:rsid w:val="00AE3A28"/>
    <w:rsid w:val="00AE6EDF"/>
    <w:rsid w:val="00B4065F"/>
    <w:rsid w:val="00B40A71"/>
    <w:rsid w:val="00B43843"/>
    <w:rsid w:val="00B44485"/>
    <w:rsid w:val="00B729F8"/>
    <w:rsid w:val="00B72B82"/>
    <w:rsid w:val="00B76E8E"/>
    <w:rsid w:val="00B82BB7"/>
    <w:rsid w:val="00BA5A97"/>
    <w:rsid w:val="00C03C70"/>
    <w:rsid w:val="00C11FDE"/>
    <w:rsid w:val="00C26F86"/>
    <w:rsid w:val="00C278A4"/>
    <w:rsid w:val="00C650FA"/>
    <w:rsid w:val="00C74E9C"/>
    <w:rsid w:val="00C812A3"/>
    <w:rsid w:val="00C820ED"/>
    <w:rsid w:val="00C910EC"/>
    <w:rsid w:val="00CA7B16"/>
    <w:rsid w:val="00CB36F8"/>
    <w:rsid w:val="00CC63C5"/>
    <w:rsid w:val="00CD04A3"/>
    <w:rsid w:val="00CD2373"/>
    <w:rsid w:val="00CF3869"/>
    <w:rsid w:val="00D02E60"/>
    <w:rsid w:val="00D06B48"/>
    <w:rsid w:val="00D1147F"/>
    <w:rsid w:val="00D15081"/>
    <w:rsid w:val="00D81860"/>
    <w:rsid w:val="00D91EB8"/>
    <w:rsid w:val="00D96C3C"/>
    <w:rsid w:val="00D96E91"/>
    <w:rsid w:val="00DB221D"/>
    <w:rsid w:val="00DB5066"/>
    <w:rsid w:val="00DC10E2"/>
    <w:rsid w:val="00DC46BF"/>
    <w:rsid w:val="00DC782A"/>
    <w:rsid w:val="00E265D1"/>
    <w:rsid w:val="00E56733"/>
    <w:rsid w:val="00E61D15"/>
    <w:rsid w:val="00E95BEB"/>
    <w:rsid w:val="00EB0FFA"/>
    <w:rsid w:val="00EE044E"/>
    <w:rsid w:val="00EE4402"/>
    <w:rsid w:val="00EF2F01"/>
    <w:rsid w:val="00EF410F"/>
    <w:rsid w:val="00F35AD1"/>
    <w:rsid w:val="00F45EC2"/>
    <w:rsid w:val="00F60943"/>
    <w:rsid w:val="00F8579C"/>
    <w:rsid w:val="00FA75BF"/>
    <w:rsid w:val="00FB459C"/>
    <w:rsid w:val="00FC19E3"/>
    <w:rsid w:val="00FE1B9A"/>
    <w:rsid w:val="00FF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33D"/>
    <w:rPr>
      <w:rFonts w:ascii="Garamond" w:hAnsi="Garamond"/>
      <w:bCs/>
      <w:sz w:val="22"/>
      <w:lang w:val="en-US" w:eastAsia="en-US"/>
    </w:rPr>
  </w:style>
  <w:style w:type="paragraph" w:styleId="Heading1">
    <w:name w:val="heading 1"/>
    <w:basedOn w:val="HeadingBase"/>
    <w:next w:val="BodyText"/>
    <w:qFormat/>
    <w:rsid w:val="005B233D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5B233D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5B233D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5B233D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5B233D"/>
    <w:pPr>
      <w:outlineLvl w:val="4"/>
    </w:pPr>
  </w:style>
  <w:style w:type="paragraph" w:styleId="Heading6">
    <w:name w:val="heading 6"/>
    <w:basedOn w:val="Normal"/>
    <w:next w:val="Normal"/>
    <w:qFormat/>
    <w:rsid w:val="005B233D"/>
    <w:pPr>
      <w:spacing w:before="240" w:after="60"/>
      <w:ind w:right="-3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5B233D"/>
    <w:pPr>
      <w:keepNext/>
      <w:outlineLvl w:val="6"/>
    </w:pPr>
    <w:rPr>
      <w:b/>
      <w:bCs w:val="0"/>
    </w:rPr>
  </w:style>
  <w:style w:type="paragraph" w:styleId="Heading8">
    <w:name w:val="heading 8"/>
    <w:basedOn w:val="Normal"/>
    <w:next w:val="Normal"/>
    <w:qFormat/>
    <w:rsid w:val="005B233D"/>
    <w:pPr>
      <w:keepNext/>
      <w:outlineLvl w:val="7"/>
    </w:pPr>
    <w:rPr>
      <w:rFonts w:cs="Arial"/>
      <w:sz w:val="26"/>
    </w:rPr>
  </w:style>
  <w:style w:type="paragraph" w:styleId="Heading9">
    <w:name w:val="heading 9"/>
    <w:basedOn w:val="Normal"/>
    <w:next w:val="Normal"/>
    <w:qFormat/>
    <w:rsid w:val="005B233D"/>
    <w:pPr>
      <w:keepNext/>
      <w:outlineLvl w:val="8"/>
    </w:pPr>
    <w:rPr>
      <w:b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B233D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rsid w:val="005B233D"/>
    <w:pPr>
      <w:numPr>
        <w:numId w:val="1"/>
      </w:numPr>
      <w:tabs>
        <w:tab w:val="clear" w:pos="360"/>
      </w:tabs>
      <w:spacing w:after="60"/>
    </w:pPr>
  </w:style>
  <w:style w:type="paragraph" w:customStyle="1" w:styleId="Address1">
    <w:name w:val="Address 1"/>
    <w:basedOn w:val="Normal"/>
    <w:rsid w:val="005B233D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5B233D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rsid w:val="005B233D"/>
    <w:pPr>
      <w:ind w:left="720"/>
    </w:pPr>
  </w:style>
  <w:style w:type="paragraph" w:customStyle="1" w:styleId="CityState">
    <w:name w:val="City/State"/>
    <w:basedOn w:val="BodyText"/>
    <w:next w:val="BodyText"/>
    <w:rsid w:val="005B233D"/>
    <w:pPr>
      <w:keepNext/>
    </w:pPr>
  </w:style>
  <w:style w:type="paragraph" w:customStyle="1" w:styleId="CompanyName">
    <w:name w:val="Company Name"/>
    <w:basedOn w:val="Normal"/>
    <w:next w:val="Normal"/>
    <w:autoRedefine/>
    <w:rsid w:val="005B233D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rsid w:val="005B233D"/>
  </w:style>
  <w:style w:type="paragraph" w:styleId="Date">
    <w:name w:val="Date"/>
    <w:basedOn w:val="BodyText"/>
    <w:rsid w:val="005B233D"/>
    <w:pPr>
      <w:keepNext/>
    </w:pPr>
  </w:style>
  <w:style w:type="paragraph" w:customStyle="1" w:styleId="DocumentLabel">
    <w:name w:val="Document Label"/>
    <w:basedOn w:val="Normal"/>
    <w:next w:val="Normal"/>
    <w:rsid w:val="005B233D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5B233D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5B233D"/>
    <w:pPr>
      <w:ind w:right="-360"/>
    </w:pPr>
  </w:style>
  <w:style w:type="paragraph" w:styleId="Footer">
    <w:name w:val="footer"/>
    <w:basedOn w:val="HeaderBase"/>
    <w:rsid w:val="005B233D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5B233D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5B233D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rsid w:val="005B233D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5B233D"/>
  </w:style>
  <w:style w:type="paragraph" w:customStyle="1" w:styleId="JobTitle">
    <w:name w:val="Job Title"/>
    <w:next w:val="Achievement"/>
    <w:rsid w:val="005B233D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character" w:customStyle="1" w:styleId="Lead-inEmphasis">
    <w:name w:val="Lead-in Emphasis"/>
    <w:rsid w:val="005B233D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804399"/>
    <w:pPr>
      <w:ind w:left="-720"/>
      <w:jc w:val="both"/>
      <w:outlineLvl w:val="0"/>
    </w:pPr>
    <w:rPr>
      <w:b/>
      <w:bCs w:val="0"/>
      <w:color w:val="000000"/>
      <w:sz w:val="28"/>
      <w:szCs w:val="28"/>
    </w:rPr>
  </w:style>
  <w:style w:type="paragraph" w:customStyle="1" w:styleId="NoTitle">
    <w:name w:val="No Title"/>
    <w:basedOn w:val="Normal"/>
    <w:rsid w:val="005B233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rsid w:val="005B233D"/>
    <w:pPr>
      <w:spacing w:before="220" w:after="220" w:line="220" w:lineRule="atLeast"/>
    </w:pPr>
  </w:style>
  <w:style w:type="character" w:styleId="PageNumber">
    <w:name w:val="page number"/>
    <w:rsid w:val="005B233D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rsid w:val="005B233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</w:pPr>
    <w:rPr>
      <w:b/>
      <w:caps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rsid w:val="005B233D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rsid w:val="005B233D"/>
    <w:pPr>
      <w:spacing w:before="220"/>
    </w:pPr>
  </w:style>
  <w:style w:type="paragraph" w:styleId="DocumentMap">
    <w:name w:val="Document Map"/>
    <w:basedOn w:val="Normal"/>
    <w:semiHidden/>
    <w:rsid w:val="005B233D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5B233D"/>
    <w:pPr>
      <w:jc w:val="both"/>
    </w:pPr>
    <w:rPr>
      <w:rFonts w:ascii="Geneva" w:hAnsi="Geneva"/>
    </w:rPr>
  </w:style>
  <w:style w:type="character" w:styleId="Hyperlink">
    <w:name w:val="Hyperlink"/>
    <w:basedOn w:val="DefaultParagraphFont"/>
    <w:rsid w:val="005B233D"/>
    <w:rPr>
      <w:color w:val="0000FF"/>
      <w:u w:val="single"/>
    </w:rPr>
  </w:style>
  <w:style w:type="paragraph" w:styleId="Title">
    <w:name w:val="Title"/>
    <w:basedOn w:val="Normal"/>
    <w:qFormat/>
    <w:rsid w:val="005B233D"/>
    <w:pPr>
      <w:jc w:val="center"/>
    </w:pPr>
    <w:rPr>
      <w:sz w:val="40"/>
    </w:rPr>
  </w:style>
  <w:style w:type="paragraph" w:styleId="BodyTextIndent3">
    <w:name w:val="Body Text Indent 3"/>
    <w:basedOn w:val="Normal"/>
    <w:rsid w:val="005B233D"/>
    <w:pPr>
      <w:ind w:left="1980" w:hanging="1980"/>
    </w:pPr>
    <w:rPr>
      <w:sz w:val="24"/>
    </w:rPr>
  </w:style>
  <w:style w:type="character" w:styleId="FollowedHyperlink">
    <w:name w:val="FollowedHyperlink"/>
    <w:basedOn w:val="DefaultParagraphFont"/>
    <w:rsid w:val="005B233D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5B233D"/>
    <w:rPr>
      <w:sz w:val="16"/>
      <w:szCs w:val="16"/>
    </w:rPr>
  </w:style>
  <w:style w:type="paragraph" w:styleId="CommentText">
    <w:name w:val="annotation text"/>
    <w:basedOn w:val="Normal"/>
    <w:semiHidden/>
    <w:rsid w:val="005B233D"/>
  </w:style>
  <w:style w:type="paragraph" w:styleId="BodyText3">
    <w:name w:val="Body Text 3"/>
    <w:basedOn w:val="Normal"/>
    <w:rsid w:val="005B233D"/>
    <w:rPr>
      <w:sz w:val="24"/>
    </w:rPr>
  </w:style>
  <w:style w:type="paragraph" w:styleId="BodyTextIndent2">
    <w:name w:val="Body Text Indent 2"/>
    <w:basedOn w:val="Normal"/>
    <w:rsid w:val="005B233D"/>
    <w:pPr>
      <w:ind w:left="342"/>
    </w:pPr>
  </w:style>
  <w:style w:type="paragraph" w:styleId="ListParagraph">
    <w:name w:val="List Paragraph"/>
    <w:basedOn w:val="Normal"/>
    <w:uiPriority w:val="34"/>
    <w:qFormat/>
    <w:rsid w:val="00741BA1"/>
    <w:pPr>
      <w:ind w:left="720"/>
    </w:pPr>
  </w:style>
  <w:style w:type="paragraph" w:customStyle="1" w:styleId="msoaddress">
    <w:name w:val="msoaddress"/>
    <w:rsid w:val="008D2054"/>
    <w:pPr>
      <w:jc w:val="right"/>
    </w:pPr>
    <w:rPr>
      <w:rFonts w:ascii="Tw Cen MT" w:hAnsi="Tw Cen MT"/>
      <w:color w:val="000000"/>
      <w:kern w:val="28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3204F4"/>
    <w:rPr>
      <w:b/>
      <w:bCs/>
    </w:rPr>
  </w:style>
  <w:style w:type="character" w:customStyle="1" w:styleId="apple-converted-space">
    <w:name w:val="apple-converted-space"/>
    <w:basedOn w:val="DefaultParagraphFont"/>
    <w:rsid w:val="003204F4"/>
  </w:style>
  <w:style w:type="character" w:customStyle="1" w:styleId="hl">
    <w:name w:val="h_l"/>
    <w:basedOn w:val="DefaultParagraphFont"/>
    <w:rsid w:val="00320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FA70A-7134-47FA-AB7E-09C86170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3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Vinay Asdhir</dc:creator>
  <cp:keywords>resume</cp:keywords>
  <cp:lastModifiedBy>Rupam Basu</cp:lastModifiedBy>
  <cp:revision>3</cp:revision>
  <cp:lastPrinted>2003-11-06T18:00:00Z</cp:lastPrinted>
  <dcterms:created xsi:type="dcterms:W3CDTF">2014-11-12T17:58:00Z</dcterms:created>
  <dcterms:modified xsi:type="dcterms:W3CDTF">2014-11-12T18:32:00Z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