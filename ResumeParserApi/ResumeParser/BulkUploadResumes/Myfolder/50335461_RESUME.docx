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27A" w:rsidRPr="00507A9B" w:rsidRDefault="0039527A" w:rsidP="00B20FC8">
      <w:pPr>
        <w:shd w:val="clear" w:color="auto" w:fill="E6E6E6"/>
        <w:tabs>
          <w:tab w:val="left" w:pos="180"/>
        </w:tabs>
        <w:jc w:val="center"/>
        <w:rPr>
          <w:rFonts w:cs="Arial"/>
          <w:b/>
          <w:sz w:val="22"/>
          <w:szCs w:val="32"/>
        </w:rPr>
      </w:pPr>
      <w:r>
        <w:rPr>
          <w:rFonts w:cs="Arial"/>
          <w:b/>
          <w:sz w:val="22"/>
          <w:szCs w:val="32"/>
        </w:rPr>
        <w:t>SAURABH SHARMA</w:t>
      </w:r>
    </w:p>
    <w:p w:rsidR="0039527A" w:rsidRPr="00507A9B" w:rsidRDefault="0039527A" w:rsidP="00B20FC8">
      <w:pPr>
        <w:shd w:val="clear" w:color="auto" w:fill="E6E6E6"/>
        <w:tabs>
          <w:tab w:val="left" w:pos="180"/>
        </w:tabs>
        <w:jc w:val="center"/>
        <w:rPr>
          <w:rFonts w:cs="Arial"/>
          <w:b/>
          <w:sz w:val="22"/>
          <w:szCs w:val="32"/>
        </w:rPr>
      </w:pPr>
    </w:p>
    <w:p w:rsidR="0039527A" w:rsidRDefault="0039527A" w:rsidP="00B20FC8">
      <w:pPr>
        <w:shd w:val="clear" w:color="auto" w:fill="E6E6E6"/>
        <w:tabs>
          <w:tab w:val="left" w:pos="180"/>
        </w:tabs>
        <w:jc w:val="center"/>
        <w:rPr>
          <w:rFonts w:cs="Arial"/>
          <w:b/>
          <w:sz w:val="22"/>
          <w:szCs w:val="20"/>
        </w:rPr>
      </w:pPr>
      <w:smartTag w:uri="urn:schemas-microsoft-com:office:smarttags" w:element="place">
        <w:smartTag w:uri="urn:schemas-microsoft-com:office:smarttags" w:element="City">
          <w:r w:rsidRPr="00507A9B">
            <w:rPr>
              <w:rFonts w:cs="Arial"/>
              <w:b/>
              <w:sz w:val="22"/>
              <w:szCs w:val="20"/>
            </w:rPr>
            <w:t>Mobile</w:t>
          </w:r>
        </w:smartTag>
      </w:smartTag>
      <w:r w:rsidRPr="00507A9B">
        <w:rPr>
          <w:rFonts w:cs="Arial"/>
          <w:b/>
          <w:sz w:val="22"/>
          <w:szCs w:val="20"/>
        </w:rPr>
        <w:t xml:space="preserve">: </w:t>
      </w:r>
      <w:r>
        <w:rPr>
          <w:rFonts w:cs="Arial"/>
          <w:b/>
          <w:sz w:val="22"/>
          <w:szCs w:val="18"/>
        </w:rPr>
        <w:t>8750384829</w:t>
      </w:r>
      <w:r w:rsidRPr="00507A9B">
        <w:rPr>
          <w:rFonts w:cs="Arial"/>
          <w:b/>
          <w:sz w:val="22"/>
          <w:szCs w:val="18"/>
        </w:rPr>
        <w:t xml:space="preserve"> /</w:t>
      </w:r>
      <w:r w:rsidRPr="00507A9B">
        <w:rPr>
          <w:rFonts w:cs="Arial"/>
          <w:b/>
          <w:sz w:val="22"/>
          <w:szCs w:val="20"/>
        </w:rPr>
        <w:t xml:space="preserve"> E-Mail: </w:t>
      </w:r>
      <w:r>
        <w:rPr>
          <w:rFonts w:cs="Arial"/>
          <w:b/>
          <w:sz w:val="22"/>
          <w:szCs w:val="20"/>
        </w:rPr>
        <w:t>saurabh.sharma108</w:t>
      </w:r>
      <w:r w:rsidRPr="00507A9B">
        <w:rPr>
          <w:rFonts w:cs="Arial"/>
          <w:b/>
          <w:sz w:val="22"/>
          <w:szCs w:val="20"/>
        </w:rPr>
        <w:t>@gmail</w:t>
      </w:r>
      <w:r>
        <w:rPr>
          <w:rFonts w:cs="Arial"/>
          <w:b/>
          <w:sz w:val="22"/>
          <w:szCs w:val="20"/>
        </w:rPr>
        <w:t>.com</w:t>
      </w:r>
    </w:p>
    <w:p w:rsidR="0039527A" w:rsidRDefault="0039527A" w:rsidP="00A81252">
      <w:pPr>
        <w:pBdr>
          <w:bottom w:val="threeDEmboss" w:sz="12" w:space="1" w:color="auto"/>
        </w:pBdr>
        <w:jc w:val="both"/>
        <w:rPr>
          <w:rFonts w:cs="Arial"/>
          <w:b/>
          <w:sz w:val="22"/>
          <w:szCs w:val="20"/>
        </w:rPr>
      </w:pPr>
    </w:p>
    <w:p w:rsidR="0039527A" w:rsidRPr="00285AE1" w:rsidRDefault="0039527A" w:rsidP="00285AE1">
      <w:pPr>
        <w:ind w:left="-1260" w:firstLine="540"/>
        <w:jc w:val="center"/>
        <w:rPr>
          <w:b/>
          <w:bCs/>
          <w:sz w:val="22"/>
          <w:szCs w:val="22"/>
        </w:rPr>
      </w:pPr>
      <w:r>
        <w:rPr>
          <w:b/>
          <w:bCs/>
          <w:sz w:val="22"/>
          <w:szCs w:val="22"/>
        </w:rPr>
        <w:t>OBJECTIVE</w:t>
      </w:r>
    </w:p>
    <w:p w:rsidR="0039527A" w:rsidRDefault="0039527A" w:rsidP="002D769F">
      <w:pPr>
        <w:pBdr>
          <w:bottom w:val="threeDEmboss" w:sz="12" w:space="1" w:color="auto"/>
        </w:pBdr>
        <w:tabs>
          <w:tab w:val="left" w:pos="90"/>
          <w:tab w:val="left" w:pos="180"/>
        </w:tabs>
        <w:jc w:val="center"/>
        <w:rPr>
          <w:sz w:val="22"/>
          <w:szCs w:val="22"/>
        </w:rPr>
      </w:pPr>
      <w:r>
        <w:rPr>
          <w:sz w:val="22"/>
          <w:szCs w:val="22"/>
        </w:rPr>
        <w:t xml:space="preserve"> </w:t>
      </w:r>
    </w:p>
    <w:p w:rsidR="0039527A" w:rsidRDefault="0039527A" w:rsidP="002D769F"/>
    <w:p w:rsidR="0039527A" w:rsidRPr="00285AE1" w:rsidRDefault="0039527A" w:rsidP="00285AE1">
      <w:pPr>
        <w:spacing w:line="360" w:lineRule="auto"/>
        <w:ind w:left="360"/>
        <w:jc w:val="both"/>
      </w:pPr>
      <w:r w:rsidRPr="00996E34">
        <w:t>To work for a company that would provide me chance to make a genuine impact quickly by giving interesting and challenging projects for a better learning as well as growing career.</w:t>
      </w:r>
      <w:r w:rsidRPr="003F0D80">
        <w:t xml:space="preserve"> </w:t>
      </w:r>
      <w:r>
        <w:rPr>
          <w:color w:val="000000"/>
          <w:lang w:val="en-US"/>
        </w:rPr>
        <w:t xml:space="preserve"> </w:t>
      </w:r>
    </w:p>
    <w:p w:rsidR="0039527A" w:rsidRPr="009C4260" w:rsidRDefault="0039527A" w:rsidP="00A81252">
      <w:pPr>
        <w:pBdr>
          <w:bottom w:val="threeDEmboss" w:sz="12" w:space="1" w:color="auto"/>
        </w:pBdr>
        <w:jc w:val="center"/>
        <w:rPr>
          <w:rFonts w:cs="Arial"/>
          <w:b/>
          <w:sz w:val="22"/>
          <w:szCs w:val="20"/>
        </w:rPr>
      </w:pPr>
      <w:r w:rsidRPr="009C4260">
        <w:rPr>
          <w:rFonts w:cs="Arial"/>
          <w:b/>
          <w:sz w:val="22"/>
          <w:szCs w:val="20"/>
        </w:rPr>
        <w:t>OVERVIEW</w:t>
      </w:r>
    </w:p>
    <w:p w:rsidR="0039527A" w:rsidRPr="00D46E87" w:rsidRDefault="0039527A" w:rsidP="00A81252">
      <w:pPr>
        <w:numPr>
          <w:ilvl w:val="0"/>
          <w:numId w:val="3"/>
        </w:numPr>
        <w:shd w:val="clear" w:color="auto" w:fill="FFFFFF"/>
        <w:tabs>
          <w:tab w:val="num" w:pos="840"/>
          <w:tab w:val="left" w:pos="2340"/>
        </w:tabs>
        <w:spacing w:before="120"/>
        <w:jc w:val="both"/>
        <w:rPr>
          <w:rFonts w:cs="Arial"/>
          <w:color w:val="000000"/>
          <w:sz w:val="22"/>
          <w:szCs w:val="20"/>
        </w:rPr>
      </w:pPr>
      <w:r w:rsidRPr="00D46E87">
        <w:rPr>
          <w:rFonts w:cs="Arial"/>
          <w:sz w:val="22"/>
          <w:szCs w:val="20"/>
        </w:rPr>
        <w:t xml:space="preserve">A goal oriented professional </w:t>
      </w:r>
      <w:r>
        <w:rPr>
          <w:rFonts w:cs="Arial"/>
          <w:color w:val="000000"/>
          <w:sz w:val="22"/>
          <w:szCs w:val="20"/>
        </w:rPr>
        <w:t xml:space="preserve">around </w:t>
      </w:r>
      <w:r>
        <w:rPr>
          <w:rFonts w:cs="Arial"/>
          <w:b/>
          <w:color w:val="000000"/>
          <w:sz w:val="22"/>
          <w:szCs w:val="20"/>
        </w:rPr>
        <w:t xml:space="preserve">5 Years </w:t>
      </w:r>
      <w:r w:rsidRPr="00D46E87">
        <w:rPr>
          <w:rFonts w:cs="Arial"/>
          <w:sz w:val="22"/>
          <w:szCs w:val="20"/>
        </w:rPr>
        <w:t xml:space="preserve">of experience in </w:t>
      </w:r>
      <w:r>
        <w:rPr>
          <w:rFonts w:cs="Arial"/>
          <w:b/>
          <w:sz w:val="22"/>
          <w:szCs w:val="20"/>
        </w:rPr>
        <w:t>SALES</w:t>
      </w:r>
      <w:r w:rsidRPr="00D46E87">
        <w:rPr>
          <w:rFonts w:cs="Arial"/>
          <w:sz w:val="22"/>
          <w:szCs w:val="20"/>
        </w:rPr>
        <w:t xml:space="preserve"> with growth oriented organizations.</w:t>
      </w:r>
    </w:p>
    <w:p w:rsidR="0039527A" w:rsidRPr="00D46E87" w:rsidRDefault="0039527A" w:rsidP="00A81252">
      <w:pPr>
        <w:numPr>
          <w:ilvl w:val="0"/>
          <w:numId w:val="3"/>
        </w:numPr>
        <w:shd w:val="clear" w:color="auto" w:fill="FFFFFF"/>
        <w:tabs>
          <w:tab w:val="num" w:pos="840"/>
          <w:tab w:val="left" w:pos="2340"/>
        </w:tabs>
        <w:spacing w:before="120"/>
        <w:jc w:val="both"/>
        <w:rPr>
          <w:rFonts w:cs="Arial"/>
          <w:color w:val="000000"/>
          <w:sz w:val="22"/>
          <w:szCs w:val="20"/>
        </w:rPr>
      </w:pPr>
      <w:r w:rsidRPr="00D46E87">
        <w:rPr>
          <w:rFonts w:cs="Arial"/>
          <w:sz w:val="22"/>
          <w:szCs w:val="20"/>
        </w:rPr>
        <w:t xml:space="preserve">Currently working with </w:t>
      </w:r>
      <w:r>
        <w:rPr>
          <w:rFonts w:cs="Arial"/>
          <w:b/>
          <w:sz w:val="22"/>
          <w:szCs w:val="20"/>
        </w:rPr>
        <w:t xml:space="preserve">YES </w:t>
      </w:r>
      <w:r w:rsidRPr="00507A9B">
        <w:rPr>
          <w:rFonts w:cs="Arial"/>
          <w:b/>
          <w:sz w:val="22"/>
          <w:szCs w:val="20"/>
        </w:rPr>
        <w:t>Bank Ltd,</w:t>
      </w:r>
      <w:r>
        <w:rPr>
          <w:rFonts w:cs="Arial"/>
          <w:b/>
          <w:sz w:val="22"/>
          <w:szCs w:val="20"/>
        </w:rPr>
        <w:t xml:space="preserve"> New Delhi</w:t>
      </w:r>
      <w:r w:rsidRPr="00507A9B">
        <w:rPr>
          <w:rFonts w:cs="Arial"/>
          <w:b/>
          <w:sz w:val="22"/>
          <w:szCs w:val="20"/>
        </w:rPr>
        <w:t>.</w:t>
      </w:r>
    </w:p>
    <w:p w:rsidR="0039527A" w:rsidRPr="00D46E87" w:rsidRDefault="0039527A" w:rsidP="00A81252">
      <w:pPr>
        <w:numPr>
          <w:ilvl w:val="0"/>
          <w:numId w:val="3"/>
        </w:numPr>
        <w:shd w:val="clear" w:color="auto" w:fill="FFFFFF"/>
        <w:tabs>
          <w:tab w:val="num" w:pos="840"/>
          <w:tab w:val="left" w:pos="2340"/>
        </w:tabs>
        <w:spacing w:before="120"/>
        <w:jc w:val="both"/>
        <w:rPr>
          <w:rFonts w:cs="Arial"/>
          <w:color w:val="000000"/>
          <w:sz w:val="22"/>
          <w:szCs w:val="20"/>
        </w:rPr>
      </w:pPr>
      <w:r w:rsidRPr="00D46E87">
        <w:rPr>
          <w:rFonts w:cs="Arial"/>
          <w:sz w:val="22"/>
          <w:szCs w:val="20"/>
        </w:rPr>
        <w:t xml:space="preserve">Experience with abilities in devising effective plans for generating business, identifying and penetrating new market segments, promoting products for business excellence. </w:t>
      </w:r>
    </w:p>
    <w:p w:rsidR="0039527A" w:rsidRPr="00D46E87" w:rsidRDefault="0039527A" w:rsidP="00A81252">
      <w:pPr>
        <w:numPr>
          <w:ilvl w:val="0"/>
          <w:numId w:val="3"/>
        </w:numPr>
        <w:tabs>
          <w:tab w:val="left" w:pos="360"/>
        </w:tabs>
        <w:suppressAutoHyphens/>
        <w:spacing w:before="120"/>
        <w:jc w:val="both"/>
        <w:rPr>
          <w:rFonts w:cs="Arial"/>
          <w:bCs/>
          <w:sz w:val="22"/>
          <w:szCs w:val="20"/>
        </w:rPr>
      </w:pPr>
      <w:r w:rsidRPr="00D46E87">
        <w:rPr>
          <w:rFonts w:cs="Arial"/>
          <w:sz w:val="22"/>
          <w:szCs w:val="20"/>
        </w:rPr>
        <w:t>Knowledge in carrying out Sales &amp; marketing operations with focus on accomplishment of the company’s mission &amp; profitability targets.</w:t>
      </w:r>
    </w:p>
    <w:p w:rsidR="0039527A" w:rsidRPr="00D46E87" w:rsidRDefault="0039527A" w:rsidP="00A81252">
      <w:pPr>
        <w:numPr>
          <w:ilvl w:val="0"/>
          <w:numId w:val="3"/>
        </w:numPr>
        <w:shd w:val="clear" w:color="auto" w:fill="FFFFFF"/>
        <w:tabs>
          <w:tab w:val="num" w:pos="840"/>
          <w:tab w:val="left" w:pos="2340"/>
        </w:tabs>
        <w:spacing w:before="120"/>
        <w:jc w:val="both"/>
        <w:rPr>
          <w:rFonts w:cs="Arial"/>
          <w:sz w:val="22"/>
          <w:szCs w:val="20"/>
        </w:rPr>
      </w:pPr>
      <w:r w:rsidRPr="00D46E87">
        <w:rPr>
          <w:rFonts w:cs="Arial"/>
          <w:sz w:val="22"/>
          <w:szCs w:val="20"/>
        </w:rPr>
        <w:t>Welcomes new challenges with confidence, comfortable in handling them with a positive attitude.</w:t>
      </w:r>
    </w:p>
    <w:p w:rsidR="0039527A" w:rsidRPr="00285AE1" w:rsidRDefault="0039527A" w:rsidP="00285AE1">
      <w:pPr>
        <w:numPr>
          <w:ilvl w:val="0"/>
          <w:numId w:val="3"/>
        </w:numPr>
        <w:shd w:val="clear" w:color="auto" w:fill="FFFFFF"/>
        <w:tabs>
          <w:tab w:val="num" w:pos="840"/>
          <w:tab w:val="left" w:pos="2340"/>
        </w:tabs>
        <w:spacing w:before="120"/>
        <w:jc w:val="both"/>
        <w:rPr>
          <w:rFonts w:cs="Arial"/>
          <w:sz w:val="22"/>
          <w:szCs w:val="20"/>
        </w:rPr>
      </w:pPr>
      <w:r w:rsidRPr="00D46E87">
        <w:rPr>
          <w:rFonts w:cs="Arial"/>
          <w:sz w:val="22"/>
          <w:szCs w:val="20"/>
        </w:rPr>
        <w:t>Team player with strong analytical and leadership skills.</w:t>
      </w:r>
      <w:r w:rsidRPr="00285AE1">
        <w:rPr>
          <w:rFonts w:cs="Arial"/>
          <w:color w:val="0000FF"/>
          <w:sz w:val="22"/>
          <w:szCs w:val="20"/>
          <w:lang w:eastAsia="ar-SA"/>
        </w:rPr>
        <w:t xml:space="preserve">  </w:t>
      </w:r>
    </w:p>
    <w:p w:rsidR="0039527A" w:rsidRPr="00507A9B" w:rsidRDefault="0039527A" w:rsidP="001304EA">
      <w:pPr>
        <w:tabs>
          <w:tab w:val="left" w:pos="720"/>
        </w:tabs>
        <w:spacing w:before="120"/>
        <w:ind w:left="360"/>
        <w:jc w:val="both"/>
        <w:rPr>
          <w:b/>
          <w:bCs/>
          <w:sz w:val="22"/>
          <w:szCs w:val="20"/>
        </w:rPr>
      </w:pPr>
      <w:r w:rsidRPr="001304EA">
        <w:rPr>
          <w:bCs/>
          <w:sz w:val="22"/>
          <w:szCs w:val="20"/>
        </w:rPr>
        <w:t>Organization</w:t>
      </w:r>
      <w:r>
        <w:rPr>
          <w:b/>
          <w:bCs/>
          <w:sz w:val="22"/>
          <w:szCs w:val="20"/>
        </w:rPr>
        <w:tab/>
      </w:r>
      <w:r>
        <w:rPr>
          <w:b/>
          <w:bCs/>
          <w:sz w:val="22"/>
          <w:szCs w:val="20"/>
        </w:rPr>
        <w:tab/>
        <w:t>:</w:t>
      </w:r>
      <w:r>
        <w:rPr>
          <w:b/>
          <w:bCs/>
          <w:sz w:val="22"/>
          <w:szCs w:val="20"/>
        </w:rPr>
        <w:tab/>
        <w:t xml:space="preserve">YES BANK LTD </w:t>
      </w:r>
    </w:p>
    <w:p w:rsidR="0039527A" w:rsidRPr="00D46E87" w:rsidRDefault="0039527A" w:rsidP="00CD16DC">
      <w:pPr>
        <w:tabs>
          <w:tab w:val="left" w:pos="720"/>
        </w:tabs>
        <w:spacing w:before="120"/>
        <w:jc w:val="both"/>
        <w:rPr>
          <w:bCs/>
          <w:sz w:val="22"/>
          <w:szCs w:val="20"/>
        </w:rPr>
      </w:pPr>
      <w:r w:rsidRPr="00D46E87">
        <w:rPr>
          <w:bCs/>
          <w:sz w:val="22"/>
          <w:szCs w:val="20"/>
        </w:rPr>
        <w:t xml:space="preserve">       Department</w:t>
      </w:r>
      <w:r w:rsidRPr="00D46E87">
        <w:rPr>
          <w:bCs/>
          <w:sz w:val="22"/>
          <w:szCs w:val="20"/>
        </w:rPr>
        <w:tab/>
      </w:r>
      <w:r>
        <w:rPr>
          <w:bCs/>
          <w:sz w:val="22"/>
          <w:szCs w:val="20"/>
        </w:rPr>
        <w:tab/>
      </w:r>
      <w:r>
        <w:rPr>
          <w:bCs/>
          <w:sz w:val="22"/>
          <w:szCs w:val="20"/>
        </w:rPr>
        <w:tab/>
        <w:t>:</w:t>
      </w:r>
      <w:r>
        <w:rPr>
          <w:bCs/>
          <w:sz w:val="22"/>
          <w:szCs w:val="20"/>
        </w:rPr>
        <w:tab/>
        <w:t>BR.BANKING</w:t>
      </w:r>
    </w:p>
    <w:p w:rsidR="0039527A" w:rsidRPr="00D46E87" w:rsidRDefault="0039527A" w:rsidP="00CD16DC">
      <w:pPr>
        <w:tabs>
          <w:tab w:val="left" w:pos="720"/>
        </w:tabs>
        <w:spacing w:before="120"/>
        <w:ind w:left="360" w:hanging="360"/>
        <w:jc w:val="both"/>
        <w:rPr>
          <w:bCs/>
          <w:sz w:val="22"/>
          <w:szCs w:val="20"/>
        </w:rPr>
      </w:pPr>
      <w:r w:rsidRPr="00D46E87">
        <w:rPr>
          <w:bCs/>
          <w:sz w:val="22"/>
          <w:szCs w:val="20"/>
        </w:rPr>
        <w:tab/>
        <w:t>Duration</w:t>
      </w:r>
      <w:r>
        <w:rPr>
          <w:bCs/>
          <w:sz w:val="22"/>
          <w:szCs w:val="20"/>
        </w:rPr>
        <w:tab/>
      </w:r>
      <w:r>
        <w:rPr>
          <w:bCs/>
          <w:sz w:val="22"/>
          <w:szCs w:val="20"/>
        </w:rPr>
        <w:tab/>
      </w:r>
      <w:r>
        <w:rPr>
          <w:bCs/>
          <w:sz w:val="22"/>
          <w:szCs w:val="20"/>
        </w:rPr>
        <w:tab/>
      </w:r>
      <w:r w:rsidRPr="00D46E87">
        <w:rPr>
          <w:bCs/>
          <w:sz w:val="22"/>
          <w:szCs w:val="20"/>
        </w:rPr>
        <w:t>:</w:t>
      </w:r>
      <w:r>
        <w:rPr>
          <w:bCs/>
          <w:sz w:val="22"/>
          <w:szCs w:val="20"/>
        </w:rPr>
        <w:tab/>
      </w:r>
      <w:r>
        <w:rPr>
          <w:b/>
          <w:bCs/>
          <w:sz w:val="22"/>
          <w:szCs w:val="20"/>
        </w:rPr>
        <w:t xml:space="preserve"> 29</w:t>
      </w:r>
      <w:r w:rsidRPr="00A410CD">
        <w:rPr>
          <w:b/>
          <w:bCs/>
          <w:sz w:val="22"/>
          <w:szCs w:val="20"/>
          <w:vertAlign w:val="superscript"/>
        </w:rPr>
        <w:t>th</w:t>
      </w:r>
      <w:r>
        <w:rPr>
          <w:b/>
          <w:bCs/>
          <w:sz w:val="22"/>
          <w:szCs w:val="20"/>
        </w:rPr>
        <w:t xml:space="preserve"> Dec 2011 to</w:t>
      </w:r>
      <w:r w:rsidRPr="009C2C7D">
        <w:rPr>
          <w:b/>
          <w:bCs/>
          <w:sz w:val="22"/>
          <w:szCs w:val="20"/>
        </w:rPr>
        <w:t xml:space="preserve"> till date</w:t>
      </w:r>
      <w:r w:rsidRPr="00D46E87">
        <w:rPr>
          <w:bCs/>
          <w:sz w:val="22"/>
          <w:szCs w:val="20"/>
        </w:rPr>
        <w:t>.</w:t>
      </w:r>
    </w:p>
    <w:p w:rsidR="0039527A" w:rsidRDefault="0039527A" w:rsidP="00285AE1">
      <w:pPr>
        <w:tabs>
          <w:tab w:val="left" w:pos="720"/>
        </w:tabs>
        <w:spacing w:before="120"/>
        <w:ind w:left="360" w:hanging="360"/>
        <w:jc w:val="both"/>
        <w:rPr>
          <w:bCs/>
          <w:sz w:val="22"/>
          <w:szCs w:val="20"/>
        </w:rPr>
      </w:pPr>
      <w:r w:rsidRPr="00D46E87">
        <w:rPr>
          <w:bCs/>
          <w:sz w:val="22"/>
          <w:szCs w:val="20"/>
        </w:rPr>
        <w:tab/>
        <w:t>Designation</w:t>
      </w:r>
      <w:r w:rsidRPr="00D46E87">
        <w:rPr>
          <w:bCs/>
          <w:sz w:val="22"/>
          <w:szCs w:val="20"/>
        </w:rPr>
        <w:tab/>
      </w:r>
      <w:r>
        <w:rPr>
          <w:bCs/>
          <w:sz w:val="22"/>
          <w:szCs w:val="20"/>
        </w:rPr>
        <w:tab/>
      </w:r>
      <w:r>
        <w:rPr>
          <w:bCs/>
          <w:sz w:val="22"/>
          <w:szCs w:val="20"/>
        </w:rPr>
        <w:tab/>
        <w:t>:</w:t>
      </w:r>
      <w:r>
        <w:rPr>
          <w:bCs/>
          <w:sz w:val="22"/>
          <w:szCs w:val="20"/>
        </w:rPr>
        <w:tab/>
        <w:t>CLIENT RELATIONSHIP PARTNER</w:t>
      </w:r>
    </w:p>
    <w:p w:rsidR="0039527A" w:rsidRPr="005379D3" w:rsidRDefault="0039527A" w:rsidP="00CD16DC">
      <w:pPr>
        <w:tabs>
          <w:tab w:val="left" w:pos="90"/>
          <w:tab w:val="left" w:pos="180"/>
        </w:tabs>
        <w:spacing w:before="120"/>
        <w:ind w:left="360" w:hanging="360"/>
        <w:jc w:val="both"/>
        <w:rPr>
          <w:b/>
          <w:bCs/>
        </w:rPr>
      </w:pPr>
      <w:r w:rsidRPr="00D46E87">
        <w:rPr>
          <w:bCs/>
          <w:sz w:val="22"/>
          <w:szCs w:val="20"/>
        </w:rPr>
        <w:t xml:space="preserve"> </w:t>
      </w:r>
      <w:r w:rsidRPr="00E065EA">
        <w:rPr>
          <w:b/>
          <w:bCs/>
        </w:rPr>
        <w:t>Profile</w:t>
      </w:r>
    </w:p>
    <w:p w:rsidR="0039527A" w:rsidRPr="004E08AA" w:rsidRDefault="0039527A" w:rsidP="004E08AA">
      <w:pPr>
        <w:numPr>
          <w:ilvl w:val="0"/>
          <w:numId w:val="10"/>
        </w:numPr>
        <w:tabs>
          <w:tab w:val="left" w:pos="360"/>
        </w:tabs>
        <w:spacing w:before="120"/>
        <w:ind w:left="360"/>
        <w:jc w:val="both"/>
        <w:rPr>
          <w:bCs/>
          <w:sz w:val="22"/>
          <w:szCs w:val="20"/>
        </w:rPr>
      </w:pPr>
      <w:r>
        <w:t>Presentation for the business penetration in corporate salary</w:t>
      </w:r>
      <w:r w:rsidRPr="00D46E87">
        <w:rPr>
          <w:bCs/>
          <w:sz w:val="22"/>
          <w:szCs w:val="20"/>
        </w:rPr>
        <w:t>.</w:t>
      </w:r>
    </w:p>
    <w:p w:rsidR="0039527A" w:rsidRPr="0017432F" w:rsidRDefault="0039527A" w:rsidP="0017432F">
      <w:pPr>
        <w:numPr>
          <w:ilvl w:val="0"/>
          <w:numId w:val="10"/>
        </w:numPr>
        <w:spacing w:before="120"/>
        <w:ind w:left="360"/>
        <w:jc w:val="both"/>
        <w:rPr>
          <w:bCs/>
          <w:sz w:val="22"/>
          <w:szCs w:val="20"/>
        </w:rPr>
      </w:pPr>
      <w:r w:rsidRPr="00D46E87">
        <w:rPr>
          <w:bCs/>
          <w:sz w:val="22"/>
          <w:szCs w:val="20"/>
        </w:rPr>
        <w:t>The Product Basket on offer to the clientele consists of Third Party Products viz. Mutual Funds, Portfolio Advisory Services, Insurance in addition to the in house Liability and Asset Businesses which are tailored to a Customer’s Needs after a diligent Financial Need Analysis.</w:t>
      </w:r>
      <w:r w:rsidRPr="0017432F">
        <w:rPr>
          <w:rFonts w:cs="Arial"/>
          <w:color w:val="000000"/>
          <w:sz w:val="22"/>
          <w:szCs w:val="20"/>
        </w:rPr>
        <w:tab/>
      </w:r>
    </w:p>
    <w:p w:rsidR="0039527A" w:rsidRPr="0017432F" w:rsidRDefault="0039527A" w:rsidP="0017432F">
      <w:pPr>
        <w:numPr>
          <w:ilvl w:val="0"/>
          <w:numId w:val="10"/>
        </w:numPr>
        <w:tabs>
          <w:tab w:val="left" w:pos="450"/>
        </w:tabs>
        <w:spacing w:before="120"/>
        <w:ind w:left="360"/>
        <w:jc w:val="both"/>
        <w:rPr>
          <w:bCs/>
          <w:sz w:val="22"/>
          <w:szCs w:val="20"/>
        </w:rPr>
      </w:pPr>
      <w:r w:rsidRPr="00D46E87">
        <w:rPr>
          <w:rFonts w:cs="Arial"/>
          <w:color w:val="000000"/>
          <w:sz w:val="22"/>
          <w:szCs w:val="20"/>
        </w:rPr>
        <w:t>Monitoring competitor activities and devising effective counter measures.</w:t>
      </w:r>
    </w:p>
    <w:p w:rsidR="0039527A" w:rsidRDefault="0039527A" w:rsidP="00285AE1">
      <w:pPr>
        <w:numPr>
          <w:ilvl w:val="0"/>
          <w:numId w:val="10"/>
        </w:numPr>
        <w:tabs>
          <w:tab w:val="left" w:pos="450"/>
        </w:tabs>
        <w:spacing w:before="120"/>
        <w:ind w:left="360"/>
        <w:jc w:val="both"/>
        <w:rPr>
          <w:bCs/>
          <w:sz w:val="22"/>
          <w:szCs w:val="20"/>
        </w:rPr>
      </w:pPr>
      <w:r>
        <w:rPr>
          <w:rFonts w:cs="Arial"/>
          <w:color w:val="000000"/>
          <w:sz w:val="22"/>
          <w:szCs w:val="20"/>
        </w:rPr>
        <w:t>Preparing the MIS on the Daily basis.</w:t>
      </w:r>
    </w:p>
    <w:p w:rsidR="0039527A" w:rsidRPr="00285AE1" w:rsidRDefault="0039527A" w:rsidP="00285AE1">
      <w:pPr>
        <w:tabs>
          <w:tab w:val="left" w:pos="450"/>
        </w:tabs>
        <w:spacing w:before="120"/>
        <w:jc w:val="both"/>
        <w:rPr>
          <w:bCs/>
          <w:sz w:val="22"/>
          <w:szCs w:val="20"/>
        </w:rPr>
      </w:pPr>
    </w:p>
    <w:p w:rsidR="0039527A" w:rsidRPr="009C4260" w:rsidRDefault="0039527A" w:rsidP="00285AE1">
      <w:pPr>
        <w:pBdr>
          <w:bottom w:val="threeDEmboss" w:sz="12" w:space="1" w:color="auto"/>
        </w:pBdr>
        <w:shd w:val="clear" w:color="auto" w:fill="FFFFFF"/>
        <w:tabs>
          <w:tab w:val="left" w:pos="2340"/>
        </w:tabs>
        <w:jc w:val="center"/>
        <w:rPr>
          <w:rFonts w:cs="Arial"/>
          <w:b/>
          <w:sz w:val="22"/>
          <w:szCs w:val="20"/>
        </w:rPr>
      </w:pPr>
      <w:r w:rsidRPr="009C4260">
        <w:rPr>
          <w:rFonts w:cs="Arial"/>
          <w:b/>
          <w:sz w:val="22"/>
          <w:szCs w:val="20"/>
        </w:rPr>
        <w:t>ORGANIZATIONAL EXPERIENCE</w:t>
      </w:r>
    </w:p>
    <w:p w:rsidR="0039527A" w:rsidRPr="00507A9B" w:rsidRDefault="0039527A" w:rsidP="00285AE1">
      <w:pPr>
        <w:tabs>
          <w:tab w:val="left" w:pos="720"/>
        </w:tabs>
        <w:spacing w:before="120"/>
        <w:ind w:left="360" w:hanging="360"/>
        <w:jc w:val="both"/>
        <w:rPr>
          <w:b/>
          <w:bCs/>
          <w:sz w:val="22"/>
          <w:szCs w:val="20"/>
        </w:rPr>
      </w:pPr>
      <w:r w:rsidRPr="00D46E87">
        <w:rPr>
          <w:bCs/>
          <w:sz w:val="22"/>
          <w:szCs w:val="20"/>
        </w:rPr>
        <w:t xml:space="preserve">  </w:t>
      </w:r>
      <w:r w:rsidRPr="00D46E87">
        <w:rPr>
          <w:bCs/>
          <w:sz w:val="22"/>
          <w:szCs w:val="20"/>
        </w:rPr>
        <w:tab/>
      </w:r>
      <w:r w:rsidRPr="00507A9B">
        <w:rPr>
          <w:b/>
          <w:bCs/>
          <w:sz w:val="22"/>
          <w:szCs w:val="20"/>
        </w:rPr>
        <w:t>Organization</w:t>
      </w:r>
      <w:r>
        <w:rPr>
          <w:b/>
          <w:bCs/>
          <w:sz w:val="22"/>
          <w:szCs w:val="20"/>
        </w:rPr>
        <w:tab/>
      </w:r>
      <w:r>
        <w:rPr>
          <w:b/>
          <w:bCs/>
          <w:sz w:val="22"/>
          <w:szCs w:val="20"/>
        </w:rPr>
        <w:tab/>
        <w:t>:</w:t>
      </w:r>
      <w:r>
        <w:rPr>
          <w:b/>
          <w:bCs/>
          <w:sz w:val="22"/>
          <w:szCs w:val="20"/>
        </w:rPr>
        <w:tab/>
        <w:t>HDFC</w:t>
      </w:r>
      <w:r w:rsidRPr="00507A9B">
        <w:rPr>
          <w:b/>
          <w:bCs/>
          <w:sz w:val="22"/>
          <w:szCs w:val="20"/>
        </w:rPr>
        <w:t xml:space="preserve"> Bank Ltd</w:t>
      </w:r>
    </w:p>
    <w:p w:rsidR="0039527A" w:rsidRPr="00D46E87" w:rsidRDefault="0039527A" w:rsidP="00285AE1">
      <w:pPr>
        <w:tabs>
          <w:tab w:val="left" w:pos="720"/>
        </w:tabs>
        <w:spacing w:before="120"/>
        <w:jc w:val="both"/>
        <w:rPr>
          <w:bCs/>
          <w:sz w:val="22"/>
          <w:szCs w:val="20"/>
        </w:rPr>
      </w:pPr>
      <w:r w:rsidRPr="00D46E87">
        <w:rPr>
          <w:bCs/>
          <w:sz w:val="22"/>
          <w:szCs w:val="20"/>
        </w:rPr>
        <w:t xml:space="preserve">       Department</w:t>
      </w:r>
      <w:r w:rsidRPr="00D46E87">
        <w:rPr>
          <w:bCs/>
          <w:sz w:val="22"/>
          <w:szCs w:val="20"/>
        </w:rPr>
        <w:tab/>
      </w:r>
      <w:r>
        <w:rPr>
          <w:bCs/>
          <w:sz w:val="22"/>
          <w:szCs w:val="20"/>
        </w:rPr>
        <w:tab/>
      </w:r>
      <w:r>
        <w:rPr>
          <w:bCs/>
          <w:sz w:val="22"/>
          <w:szCs w:val="20"/>
        </w:rPr>
        <w:tab/>
        <w:t>:</w:t>
      </w:r>
      <w:r>
        <w:rPr>
          <w:bCs/>
          <w:sz w:val="22"/>
          <w:szCs w:val="20"/>
        </w:rPr>
        <w:tab/>
      </w:r>
      <w:r w:rsidRPr="00CF0406">
        <w:rPr>
          <w:bCs/>
          <w:sz w:val="22"/>
          <w:szCs w:val="20"/>
        </w:rPr>
        <w:t>Corporate Salary</w:t>
      </w:r>
    </w:p>
    <w:p w:rsidR="0039527A" w:rsidRPr="00117A2F" w:rsidRDefault="0039527A" w:rsidP="00285AE1">
      <w:pPr>
        <w:tabs>
          <w:tab w:val="left" w:pos="720"/>
        </w:tabs>
        <w:spacing w:before="120"/>
        <w:ind w:left="360" w:hanging="360"/>
        <w:jc w:val="both"/>
        <w:rPr>
          <w:b/>
          <w:bCs/>
          <w:sz w:val="22"/>
          <w:szCs w:val="20"/>
        </w:rPr>
      </w:pPr>
      <w:r w:rsidRPr="00D46E87">
        <w:rPr>
          <w:bCs/>
          <w:sz w:val="22"/>
          <w:szCs w:val="20"/>
        </w:rPr>
        <w:tab/>
        <w:t>Duration</w:t>
      </w:r>
      <w:r>
        <w:rPr>
          <w:bCs/>
          <w:sz w:val="22"/>
          <w:szCs w:val="20"/>
        </w:rPr>
        <w:tab/>
      </w:r>
      <w:r>
        <w:rPr>
          <w:bCs/>
          <w:sz w:val="22"/>
          <w:szCs w:val="20"/>
        </w:rPr>
        <w:tab/>
      </w:r>
      <w:r>
        <w:rPr>
          <w:bCs/>
          <w:sz w:val="22"/>
          <w:szCs w:val="20"/>
        </w:rPr>
        <w:tab/>
      </w:r>
      <w:r w:rsidRPr="00D46E87">
        <w:rPr>
          <w:bCs/>
          <w:sz w:val="22"/>
          <w:szCs w:val="20"/>
        </w:rPr>
        <w:t>:</w:t>
      </w:r>
      <w:r>
        <w:rPr>
          <w:bCs/>
          <w:sz w:val="22"/>
          <w:szCs w:val="20"/>
        </w:rPr>
        <w:tab/>
      </w:r>
      <w:r>
        <w:rPr>
          <w:b/>
          <w:bCs/>
          <w:sz w:val="22"/>
          <w:szCs w:val="20"/>
        </w:rPr>
        <w:t>AUG 01</w:t>
      </w:r>
      <w:r w:rsidRPr="009C2C7D">
        <w:rPr>
          <w:b/>
          <w:bCs/>
          <w:sz w:val="22"/>
          <w:szCs w:val="20"/>
        </w:rPr>
        <w:t>, 2009 t</w:t>
      </w:r>
      <w:r>
        <w:rPr>
          <w:b/>
          <w:bCs/>
          <w:sz w:val="22"/>
          <w:szCs w:val="20"/>
        </w:rPr>
        <w:t>o</w:t>
      </w:r>
      <w:r>
        <w:rPr>
          <w:bCs/>
          <w:sz w:val="22"/>
          <w:szCs w:val="20"/>
        </w:rPr>
        <w:t xml:space="preserve"> </w:t>
      </w:r>
      <w:r w:rsidRPr="00117A2F">
        <w:rPr>
          <w:b/>
          <w:bCs/>
          <w:sz w:val="22"/>
          <w:szCs w:val="20"/>
        </w:rPr>
        <w:t>24 DEC 2011</w:t>
      </w:r>
    </w:p>
    <w:p w:rsidR="0039527A" w:rsidRPr="00D46E87" w:rsidRDefault="0039527A" w:rsidP="00285AE1">
      <w:pPr>
        <w:tabs>
          <w:tab w:val="left" w:pos="720"/>
        </w:tabs>
        <w:spacing w:before="120"/>
        <w:ind w:left="360" w:hanging="360"/>
        <w:jc w:val="both"/>
        <w:rPr>
          <w:bCs/>
          <w:sz w:val="22"/>
          <w:szCs w:val="20"/>
        </w:rPr>
      </w:pPr>
      <w:r w:rsidRPr="00D46E87">
        <w:rPr>
          <w:bCs/>
          <w:sz w:val="22"/>
          <w:szCs w:val="20"/>
        </w:rPr>
        <w:tab/>
        <w:t>Designation</w:t>
      </w:r>
      <w:r w:rsidRPr="00D46E87">
        <w:rPr>
          <w:bCs/>
          <w:sz w:val="22"/>
          <w:szCs w:val="20"/>
        </w:rPr>
        <w:tab/>
      </w:r>
      <w:r>
        <w:rPr>
          <w:bCs/>
          <w:sz w:val="22"/>
          <w:szCs w:val="20"/>
        </w:rPr>
        <w:tab/>
      </w:r>
      <w:r>
        <w:rPr>
          <w:bCs/>
          <w:sz w:val="22"/>
          <w:szCs w:val="20"/>
        </w:rPr>
        <w:tab/>
        <w:t>:</w:t>
      </w:r>
      <w:r>
        <w:rPr>
          <w:bCs/>
          <w:sz w:val="22"/>
          <w:szCs w:val="20"/>
        </w:rPr>
        <w:tab/>
        <w:t>SENIOR SALES EXECUTIVE</w:t>
      </w:r>
    </w:p>
    <w:p w:rsidR="0039527A" w:rsidRPr="004E08AA" w:rsidRDefault="0039527A" w:rsidP="00285AE1">
      <w:pPr>
        <w:tabs>
          <w:tab w:val="left" w:pos="90"/>
          <w:tab w:val="left" w:pos="180"/>
        </w:tabs>
        <w:spacing w:before="120"/>
        <w:ind w:left="360" w:hanging="360"/>
        <w:jc w:val="both"/>
        <w:rPr>
          <w:b/>
          <w:bCs/>
        </w:rPr>
      </w:pPr>
      <w:r w:rsidRPr="00D46E87">
        <w:rPr>
          <w:bCs/>
          <w:sz w:val="22"/>
          <w:szCs w:val="20"/>
        </w:rPr>
        <w:t xml:space="preserve">   </w:t>
      </w:r>
      <w:r w:rsidRPr="00E065EA">
        <w:rPr>
          <w:b/>
          <w:bCs/>
        </w:rPr>
        <w:t>Profile</w:t>
      </w:r>
    </w:p>
    <w:p w:rsidR="0039527A" w:rsidRPr="00D46E87" w:rsidRDefault="0039527A" w:rsidP="00285AE1">
      <w:pPr>
        <w:numPr>
          <w:ilvl w:val="0"/>
          <w:numId w:val="10"/>
        </w:numPr>
        <w:tabs>
          <w:tab w:val="left" w:pos="360"/>
        </w:tabs>
        <w:spacing w:before="120"/>
        <w:ind w:left="360"/>
        <w:jc w:val="both"/>
        <w:rPr>
          <w:bCs/>
          <w:sz w:val="22"/>
          <w:szCs w:val="20"/>
        </w:rPr>
      </w:pPr>
      <w:r>
        <w:t>Maintaining relationship with the customers by giving them after sales services and also by solving the problems of the customers</w:t>
      </w:r>
    </w:p>
    <w:p w:rsidR="0039527A" w:rsidRPr="004E08AA" w:rsidRDefault="0039527A" w:rsidP="00285AE1">
      <w:pPr>
        <w:numPr>
          <w:ilvl w:val="0"/>
          <w:numId w:val="10"/>
        </w:numPr>
        <w:tabs>
          <w:tab w:val="left" w:pos="360"/>
        </w:tabs>
        <w:spacing w:before="120"/>
        <w:ind w:left="360"/>
        <w:jc w:val="both"/>
        <w:rPr>
          <w:bCs/>
          <w:sz w:val="22"/>
          <w:szCs w:val="20"/>
        </w:rPr>
      </w:pPr>
      <w:r w:rsidRPr="00D46E87">
        <w:rPr>
          <w:bCs/>
          <w:sz w:val="22"/>
          <w:szCs w:val="20"/>
        </w:rPr>
        <w:t>Managing Banking and Investment needs and providing services to</w:t>
      </w:r>
      <w:r w:rsidRPr="00D46E87">
        <w:rPr>
          <w:sz w:val="22"/>
          <w:szCs w:val="20"/>
        </w:rPr>
        <w:t xml:space="preserve"> Individuals as well as Corporate.</w:t>
      </w:r>
      <w:r w:rsidRPr="00D46E87">
        <w:rPr>
          <w:bCs/>
          <w:sz w:val="22"/>
          <w:szCs w:val="20"/>
        </w:rPr>
        <w:t xml:space="preserve">.          </w:t>
      </w:r>
    </w:p>
    <w:p w:rsidR="0039527A" w:rsidRPr="009C2C7D" w:rsidRDefault="0039527A" w:rsidP="00285AE1">
      <w:pPr>
        <w:numPr>
          <w:ilvl w:val="0"/>
          <w:numId w:val="10"/>
        </w:numPr>
        <w:shd w:val="clear" w:color="auto" w:fill="FFFFFF"/>
        <w:tabs>
          <w:tab w:val="left" w:pos="450"/>
          <w:tab w:val="left" w:pos="2250"/>
        </w:tabs>
        <w:spacing w:before="120"/>
        <w:ind w:left="360"/>
        <w:jc w:val="both"/>
        <w:rPr>
          <w:rFonts w:cs="Arial"/>
          <w:sz w:val="22"/>
          <w:szCs w:val="20"/>
          <w:u w:val="single"/>
        </w:rPr>
      </w:pPr>
      <w:r w:rsidRPr="00D46E87">
        <w:rPr>
          <w:bCs/>
          <w:sz w:val="22"/>
          <w:szCs w:val="20"/>
        </w:rPr>
        <w:t>Ensuring deadlines are met on various projects handled individually as well as by the team, by planning, coordination and proper work allocation.</w:t>
      </w:r>
    </w:p>
    <w:p w:rsidR="0039527A" w:rsidRPr="002D7169" w:rsidRDefault="0039527A" w:rsidP="002D7169">
      <w:pPr>
        <w:numPr>
          <w:ilvl w:val="0"/>
          <w:numId w:val="10"/>
        </w:numPr>
        <w:tabs>
          <w:tab w:val="left" w:pos="450"/>
        </w:tabs>
        <w:spacing w:before="120"/>
        <w:ind w:left="360"/>
        <w:jc w:val="both"/>
        <w:rPr>
          <w:bCs/>
          <w:sz w:val="22"/>
          <w:szCs w:val="20"/>
        </w:rPr>
      </w:pPr>
      <w:r w:rsidRPr="00D46E87">
        <w:rPr>
          <w:rFonts w:cs="Arial"/>
          <w:color w:val="000000"/>
          <w:sz w:val="22"/>
          <w:szCs w:val="20"/>
        </w:rPr>
        <w:t>Identifying, qualifying and pursuing business opportunities through market surveys and mapping as per targeted plans as well as through lead generation</w:t>
      </w:r>
      <w:r>
        <w:rPr>
          <w:rFonts w:cs="Arial"/>
          <w:color w:val="000000"/>
          <w:sz w:val="22"/>
          <w:szCs w:val="20"/>
        </w:rPr>
        <w:t>.</w:t>
      </w:r>
    </w:p>
    <w:p w:rsidR="0039527A" w:rsidRPr="002D7169" w:rsidRDefault="0039527A" w:rsidP="002D7169">
      <w:pPr>
        <w:pBdr>
          <w:bottom w:val="threeDEmboss" w:sz="12" w:space="1" w:color="auto"/>
        </w:pBdr>
        <w:shd w:val="clear" w:color="auto" w:fill="FFFFFF"/>
        <w:tabs>
          <w:tab w:val="left" w:pos="2340"/>
        </w:tabs>
        <w:ind w:left="720"/>
        <w:rPr>
          <w:rFonts w:cs="Arial"/>
          <w:b/>
          <w:sz w:val="22"/>
          <w:szCs w:val="20"/>
        </w:rPr>
      </w:pPr>
      <w:r w:rsidRPr="002D7169">
        <w:rPr>
          <w:rFonts w:cs="Arial"/>
          <w:sz w:val="22"/>
          <w:szCs w:val="20"/>
        </w:rPr>
        <w:t xml:space="preserve">                                            </w:t>
      </w:r>
      <w:r w:rsidRPr="002D7169">
        <w:rPr>
          <w:rFonts w:cs="Arial"/>
          <w:b/>
          <w:sz w:val="22"/>
          <w:szCs w:val="20"/>
        </w:rPr>
        <w:t>CERTIFICATION</w:t>
      </w:r>
    </w:p>
    <w:p w:rsidR="0039527A" w:rsidRPr="002D7169" w:rsidRDefault="0039527A" w:rsidP="002D7169">
      <w:pPr>
        <w:tabs>
          <w:tab w:val="left" w:pos="2340"/>
        </w:tabs>
        <w:ind w:left="720"/>
        <w:jc w:val="both"/>
        <w:rPr>
          <w:rFonts w:cs="Arial"/>
          <w:sz w:val="22"/>
          <w:szCs w:val="20"/>
        </w:rPr>
      </w:pPr>
    </w:p>
    <w:p w:rsidR="0039527A" w:rsidRDefault="0039527A" w:rsidP="00A81252">
      <w:pPr>
        <w:tabs>
          <w:tab w:val="left" w:pos="2340"/>
        </w:tabs>
        <w:spacing w:before="60"/>
        <w:ind w:left="2347" w:hanging="2347"/>
        <w:jc w:val="both"/>
        <w:rPr>
          <w:rFonts w:cs="Arial"/>
          <w:b/>
          <w:sz w:val="22"/>
          <w:szCs w:val="20"/>
        </w:rPr>
      </w:pPr>
    </w:p>
    <w:p w:rsidR="0039527A" w:rsidRDefault="0039527A" w:rsidP="00D45F46">
      <w:pPr>
        <w:pStyle w:val="ListParagraph"/>
        <w:numPr>
          <w:ilvl w:val="0"/>
          <w:numId w:val="17"/>
        </w:numPr>
        <w:tabs>
          <w:tab w:val="left" w:pos="2340"/>
        </w:tabs>
        <w:spacing w:before="60"/>
        <w:jc w:val="both"/>
        <w:rPr>
          <w:rFonts w:cs="Arial"/>
          <w:b/>
          <w:sz w:val="22"/>
          <w:szCs w:val="20"/>
        </w:rPr>
      </w:pPr>
      <w:r w:rsidRPr="002D7169">
        <w:rPr>
          <w:rFonts w:cs="Arial"/>
          <w:sz w:val="22"/>
          <w:szCs w:val="20"/>
        </w:rPr>
        <w:t>Having a certificate of NISM –series-v-A Mutual fund distributors</w:t>
      </w:r>
      <w:r>
        <w:rPr>
          <w:rFonts w:cs="Arial"/>
          <w:b/>
          <w:sz w:val="22"/>
          <w:szCs w:val="20"/>
        </w:rPr>
        <w:t>.</w:t>
      </w:r>
    </w:p>
    <w:p w:rsidR="0039527A" w:rsidRPr="00D46E87" w:rsidRDefault="0039527A" w:rsidP="00D45F46">
      <w:pPr>
        <w:numPr>
          <w:ilvl w:val="0"/>
          <w:numId w:val="17"/>
        </w:numPr>
        <w:shd w:val="clear" w:color="auto" w:fill="FFFFFF"/>
        <w:tabs>
          <w:tab w:val="num" w:pos="840"/>
          <w:tab w:val="left" w:pos="2340"/>
        </w:tabs>
        <w:spacing w:before="120"/>
        <w:jc w:val="both"/>
        <w:rPr>
          <w:rFonts w:cs="Arial"/>
          <w:sz w:val="22"/>
          <w:szCs w:val="20"/>
        </w:rPr>
      </w:pPr>
      <w:r w:rsidRPr="002D7169">
        <w:rPr>
          <w:rFonts w:cs="Arial"/>
          <w:sz w:val="22"/>
          <w:szCs w:val="20"/>
        </w:rPr>
        <w:t xml:space="preserve">Having a </w:t>
      </w:r>
      <w:r>
        <w:rPr>
          <w:rFonts w:cs="Arial"/>
          <w:sz w:val="22"/>
          <w:szCs w:val="20"/>
        </w:rPr>
        <w:t xml:space="preserve">certificate </w:t>
      </w:r>
      <w:r w:rsidRPr="00D46E87">
        <w:rPr>
          <w:rFonts w:cs="Arial"/>
          <w:sz w:val="22"/>
          <w:szCs w:val="20"/>
        </w:rPr>
        <w:t>of Ms-office, internet applications &amp; e-mail</w:t>
      </w:r>
      <w:r>
        <w:rPr>
          <w:rFonts w:cs="Arial"/>
          <w:sz w:val="22"/>
          <w:szCs w:val="20"/>
        </w:rPr>
        <w:t>.</w:t>
      </w:r>
    </w:p>
    <w:p w:rsidR="0039527A" w:rsidRPr="002D7169" w:rsidRDefault="0039527A" w:rsidP="002D7169">
      <w:pPr>
        <w:pStyle w:val="ListParagraph"/>
        <w:tabs>
          <w:tab w:val="left" w:pos="2340"/>
        </w:tabs>
        <w:spacing w:before="60"/>
        <w:jc w:val="both"/>
        <w:rPr>
          <w:rFonts w:cs="Arial"/>
          <w:b/>
          <w:sz w:val="22"/>
          <w:szCs w:val="20"/>
        </w:rPr>
      </w:pPr>
    </w:p>
    <w:p w:rsidR="0039527A" w:rsidRPr="009C4260" w:rsidRDefault="0039527A" w:rsidP="002D7169">
      <w:pPr>
        <w:pBdr>
          <w:bottom w:val="threeDEmboss" w:sz="12" w:space="1" w:color="auto"/>
        </w:pBdr>
        <w:shd w:val="clear" w:color="auto" w:fill="FFFFFF"/>
        <w:tabs>
          <w:tab w:val="left" w:pos="2340"/>
        </w:tabs>
        <w:rPr>
          <w:rFonts w:cs="Arial"/>
          <w:b/>
          <w:sz w:val="22"/>
          <w:szCs w:val="20"/>
        </w:rPr>
      </w:pPr>
      <w:r>
        <w:rPr>
          <w:rFonts w:cs="Arial"/>
          <w:sz w:val="22"/>
          <w:szCs w:val="20"/>
        </w:rPr>
        <w:t xml:space="preserve">                                                                </w:t>
      </w:r>
      <w:r w:rsidRPr="009C4260">
        <w:rPr>
          <w:rFonts w:cs="Arial"/>
          <w:b/>
          <w:sz w:val="22"/>
          <w:szCs w:val="20"/>
        </w:rPr>
        <w:t>ACADEMIA</w:t>
      </w:r>
    </w:p>
    <w:p w:rsidR="0039527A" w:rsidRPr="00D46E87" w:rsidRDefault="0039527A" w:rsidP="002D7169">
      <w:pPr>
        <w:tabs>
          <w:tab w:val="left" w:pos="2340"/>
        </w:tabs>
        <w:jc w:val="both"/>
        <w:rPr>
          <w:rFonts w:cs="Arial"/>
          <w:sz w:val="22"/>
          <w:szCs w:val="20"/>
        </w:rPr>
      </w:pPr>
    </w:p>
    <w:p w:rsidR="0039527A" w:rsidRDefault="0039527A" w:rsidP="00A81252">
      <w:pPr>
        <w:tabs>
          <w:tab w:val="left" w:pos="2340"/>
        </w:tabs>
        <w:spacing w:before="60"/>
        <w:ind w:left="2347" w:hanging="2347"/>
        <w:jc w:val="both"/>
        <w:rPr>
          <w:rFonts w:cs="Arial"/>
          <w:b/>
          <w:sz w:val="22"/>
          <w:szCs w:val="20"/>
        </w:rPr>
      </w:pPr>
    </w:p>
    <w:p w:rsidR="0039527A" w:rsidRDefault="0039527A" w:rsidP="00A81252">
      <w:pPr>
        <w:tabs>
          <w:tab w:val="left" w:pos="2340"/>
        </w:tabs>
        <w:spacing w:before="60"/>
        <w:ind w:left="2347" w:hanging="2347"/>
        <w:jc w:val="both"/>
        <w:rPr>
          <w:rFonts w:cs="Arial"/>
          <w:b/>
          <w:sz w:val="22"/>
          <w:szCs w:val="20"/>
        </w:rPr>
      </w:pPr>
    </w:p>
    <w:p w:rsidR="0039527A" w:rsidRPr="00D45F46" w:rsidRDefault="0039527A" w:rsidP="00D45F46">
      <w:pPr>
        <w:pStyle w:val="ListParagraph"/>
        <w:numPr>
          <w:ilvl w:val="0"/>
          <w:numId w:val="16"/>
        </w:numPr>
        <w:tabs>
          <w:tab w:val="left" w:pos="2340"/>
        </w:tabs>
        <w:spacing w:before="60"/>
        <w:jc w:val="both"/>
        <w:rPr>
          <w:rFonts w:cs="Arial"/>
          <w:b/>
          <w:sz w:val="22"/>
          <w:szCs w:val="20"/>
        </w:rPr>
      </w:pPr>
      <w:r w:rsidRPr="00D45F46">
        <w:rPr>
          <w:rFonts w:cs="Arial"/>
          <w:b/>
          <w:sz w:val="22"/>
          <w:szCs w:val="20"/>
        </w:rPr>
        <w:t xml:space="preserve">PGDM </w:t>
      </w:r>
      <w:r w:rsidRPr="00D45F46">
        <w:rPr>
          <w:rFonts w:cs="Arial"/>
          <w:b/>
          <w:sz w:val="22"/>
          <w:szCs w:val="20"/>
        </w:rPr>
        <w:tab/>
      </w:r>
      <w:r w:rsidRPr="00D45F46">
        <w:rPr>
          <w:rFonts w:cs="Arial"/>
          <w:b/>
          <w:sz w:val="22"/>
          <w:szCs w:val="20"/>
        </w:rPr>
        <w:tab/>
      </w:r>
      <w:r w:rsidRPr="00D45F46">
        <w:rPr>
          <w:rFonts w:cs="Arial"/>
          <w:b/>
          <w:sz w:val="22"/>
          <w:szCs w:val="20"/>
        </w:rPr>
        <w:tab/>
      </w:r>
      <w:r>
        <w:rPr>
          <w:rFonts w:cs="Arial"/>
          <w:b/>
          <w:sz w:val="22"/>
          <w:szCs w:val="20"/>
        </w:rPr>
        <w:t xml:space="preserve">:   </w:t>
      </w:r>
      <w:r w:rsidRPr="00D45F46">
        <w:rPr>
          <w:rFonts w:cs="Arial"/>
          <w:b/>
          <w:sz w:val="22"/>
          <w:szCs w:val="20"/>
        </w:rPr>
        <w:t>GNIT College of Management, Greater Noida (2007-09)</w:t>
      </w:r>
      <w:r w:rsidRPr="00D45F46">
        <w:rPr>
          <w:rFonts w:cs="Arial"/>
          <w:b/>
          <w:sz w:val="22"/>
          <w:szCs w:val="20"/>
        </w:rPr>
        <w:tab/>
        <w:t xml:space="preserve">    </w:t>
      </w:r>
    </w:p>
    <w:p w:rsidR="0039527A" w:rsidRPr="00D45F46" w:rsidRDefault="0039527A" w:rsidP="00D45F46">
      <w:pPr>
        <w:pStyle w:val="ListParagraph"/>
        <w:numPr>
          <w:ilvl w:val="0"/>
          <w:numId w:val="16"/>
        </w:numPr>
        <w:tabs>
          <w:tab w:val="left" w:pos="2340"/>
        </w:tabs>
        <w:spacing w:before="60"/>
        <w:jc w:val="both"/>
        <w:rPr>
          <w:rFonts w:cs="Arial"/>
          <w:sz w:val="22"/>
          <w:szCs w:val="20"/>
        </w:rPr>
      </w:pPr>
      <w:r w:rsidRPr="00D45F46">
        <w:rPr>
          <w:rFonts w:cs="Arial"/>
          <w:sz w:val="22"/>
          <w:szCs w:val="20"/>
        </w:rPr>
        <w:t>Graduation (B.COM.)</w:t>
      </w:r>
      <w:r>
        <w:rPr>
          <w:rFonts w:cs="Arial"/>
          <w:sz w:val="22"/>
          <w:szCs w:val="20"/>
        </w:rPr>
        <w:tab/>
      </w:r>
      <w:r>
        <w:rPr>
          <w:rFonts w:cs="Arial"/>
          <w:sz w:val="22"/>
          <w:szCs w:val="20"/>
        </w:rPr>
        <w:tab/>
        <w:t xml:space="preserve">:   </w:t>
      </w:r>
      <w:r w:rsidRPr="00D45F46">
        <w:rPr>
          <w:rFonts w:cs="Arial"/>
          <w:sz w:val="22"/>
          <w:szCs w:val="20"/>
        </w:rPr>
        <w:t>CCS UNIVERSITY MEERUT (2007)</w:t>
      </w:r>
      <w:r>
        <w:rPr>
          <w:rFonts w:cs="Arial"/>
          <w:sz w:val="22"/>
          <w:szCs w:val="20"/>
        </w:rPr>
        <w:tab/>
      </w:r>
      <w:r>
        <w:rPr>
          <w:rFonts w:cs="Arial"/>
          <w:sz w:val="22"/>
          <w:szCs w:val="20"/>
        </w:rPr>
        <w:tab/>
      </w:r>
      <w:r w:rsidRPr="00D45F46">
        <w:rPr>
          <w:rFonts w:cs="Arial"/>
          <w:sz w:val="22"/>
          <w:szCs w:val="20"/>
        </w:rPr>
        <w:tab/>
        <w:t xml:space="preserve">                          </w:t>
      </w:r>
    </w:p>
    <w:p w:rsidR="0039527A" w:rsidRPr="00D45F46" w:rsidRDefault="0039527A" w:rsidP="00D45F46">
      <w:pPr>
        <w:pStyle w:val="ListParagraph"/>
        <w:numPr>
          <w:ilvl w:val="0"/>
          <w:numId w:val="16"/>
        </w:numPr>
        <w:tabs>
          <w:tab w:val="left" w:pos="2340"/>
        </w:tabs>
        <w:spacing w:before="60"/>
        <w:rPr>
          <w:rFonts w:cs="Arial"/>
          <w:color w:val="0000FF"/>
          <w:sz w:val="22"/>
          <w:szCs w:val="20"/>
        </w:rPr>
      </w:pPr>
      <w:r w:rsidRPr="00D45F46">
        <w:rPr>
          <w:rFonts w:cs="Arial"/>
          <w:sz w:val="22"/>
          <w:szCs w:val="20"/>
        </w:rPr>
        <w:t>Intermediate</w:t>
      </w:r>
      <w:r w:rsidRPr="00D45F46">
        <w:rPr>
          <w:rFonts w:cs="Arial"/>
          <w:sz w:val="22"/>
          <w:szCs w:val="20"/>
        </w:rPr>
        <w:tab/>
      </w:r>
      <w:r w:rsidRPr="00D45F46">
        <w:rPr>
          <w:rFonts w:cs="Arial"/>
          <w:sz w:val="22"/>
          <w:szCs w:val="20"/>
        </w:rPr>
        <w:tab/>
      </w:r>
      <w:r w:rsidRPr="00D45F46">
        <w:rPr>
          <w:rFonts w:cs="Arial"/>
          <w:sz w:val="22"/>
          <w:szCs w:val="20"/>
        </w:rPr>
        <w:tab/>
      </w:r>
      <w:r>
        <w:rPr>
          <w:rFonts w:cs="Arial"/>
          <w:sz w:val="22"/>
          <w:szCs w:val="20"/>
        </w:rPr>
        <w:t xml:space="preserve"> :  </w:t>
      </w:r>
      <w:r w:rsidRPr="00D45F46">
        <w:rPr>
          <w:rFonts w:cs="Arial"/>
          <w:sz w:val="22"/>
          <w:szCs w:val="20"/>
        </w:rPr>
        <w:t xml:space="preserve">CBSE Board (2004)             </w:t>
      </w:r>
      <w:r w:rsidRPr="00D45F46">
        <w:rPr>
          <w:rFonts w:cs="Arial"/>
          <w:sz w:val="22"/>
          <w:szCs w:val="20"/>
        </w:rPr>
        <w:tab/>
      </w:r>
      <w:r w:rsidRPr="00D45F46">
        <w:rPr>
          <w:rFonts w:cs="Arial"/>
          <w:sz w:val="22"/>
          <w:szCs w:val="20"/>
        </w:rPr>
        <w:tab/>
      </w:r>
      <w:r w:rsidRPr="00D45F46">
        <w:rPr>
          <w:rFonts w:cs="Arial"/>
          <w:sz w:val="22"/>
          <w:szCs w:val="20"/>
        </w:rPr>
        <w:tab/>
      </w:r>
      <w:r w:rsidRPr="00D45F46">
        <w:rPr>
          <w:rFonts w:cs="Arial"/>
          <w:sz w:val="22"/>
          <w:szCs w:val="20"/>
        </w:rPr>
        <w:tab/>
        <w:t xml:space="preserve">   </w:t>
      </w:r>
      <w:r w:rsidRPr="00D45F46">
        <w:rPr>
          <w:rFonts w:cs="Arial"/>
          <w:color w:val="0000FF"/>
          <w:sz w:val="22"/>
          <w:szCs w:val="20"/>
        </w:rPr>
        <w:t xml:space="preserve">                         </w:t>
      </w:r>
    </w:p>
    <w:p w:rsidR="0039527A" w:rsidRPr="00D45F46" w:rsidRDefault="0039527A" w:rsidP="00D45F46">
      <w:pPr>
        <w:pStyle w:val="ListParagraph"/>
        <w:numPr>
          <w:ilvl w:val="0"/>
          <w:numId w:val="16"/>
        </w:numPr>
        <w:tabs>
          <w:tab w:val="left" w:pos="2340"/>
        </w:tabs>
        <w:spacing w:before="60"/>
        <w:jc w:val="both"/>
        <w:rPr>
          <w:rFonts w:cs="Arial"/>
          <w:sz w:val="22"/>
          <w:szCs w:val="20"/>
        </w:rPr>
      </w:pPr>
      <w:r w:rsidRPr="00D45F46">
        <w:rPr>
          <w:rFonts w:cs="Arial"/>
          <w:color w:val="000000"/>
          <w:sz w:val="22"/>
          <w:szCs w:val="20"/>
        </w:rPr>
        <w:t>High School</w:t>
      </w:r>
      <w:r>
        <w:rPr>
          <w:rFonts w:cs="Arial"/>
          <w:color w:val="000000"/>
          <w:sz w:val="22"/>
          <w:szCs w:val="20"/>
        </w:rPr>
        <w:t xml:space="preserve">                  </w:t>
      </w:r>
      <w:r w:rsidRPr="00D45F46">
        <w:rPr>
          <w:rFonts w:cs="Arial"/>
          <w:color w:val="000000"/>
          <w:sz w:val="22"/>
          <w:szCs w:val="20"/>
        </w:rPr>
        <w:tab/>
      </w:r>
      <w:r>
        <w:rPr>
          <w:rFonts w:cs="Arial"/>
          <w:color w:val="000000"/>
          <w:sz w:val="22"/>
          <w:szCs w:val="20"/>
        </w:rPr>
        <w:t xml:space="preserve"> :  </w:t>
      </w:r>
      <w:r w:rsidRPr="00D45F46">
        <w:rPr>
          <w:rFonts w:cs="Arial"/>
          <w:sz w:val="22"/>
          <w:szCs w:val="20"/>
        </w:rPr>
        <w:t>CBSE Board (2002)</w:t>
      </w:r>
    </w:p>
    <w:p w:rsidR="0039527A" w:rsidRDefault="0039527A" w:rsidP="002D769F">
      <w:pPr>
        <w:tabs>
          <w:tab w:val="left" w:pos="2340"/>
        </w:tabs>
        <w:spacing w:before="60"/>
        <w:jc w:val="both"/>
        <w:rPr>
          <w:rFonts w:cs="Arial"/>
          <w:b/>
          <w:sz w:val="22"/>
          <w:szCs w:val="20"/>
        </w:rPr>
      </w:pPr>
    </w:p>
    <w:p w:rsidR="0039527A" w:rsidRPr="009C4260" w:rsidRDefault="0039527A" w:rsidP="00FC43A8">
      <w:pPr>
        <w:pBdr>
          <w:bottom w:val="threeDEmboss" w:sz="12" w:space="1" w:color="auto"/>
        </w:pBdr>
        <w:shd w:val="clear" w:color="auto" w:fill="FFFFFF"/>
        <w:tabs>
          <w:tab w:val="left" w:pos="2340"/>
        </w:tabs>
        <w:jc w:val="center"/>
        <w:rPr>
          <w:rFonts w:cs="Arial"/>
          <w:b/>
          <w:sz w:val="22"/>
          <w:szCs w:val="20"/>
        </w:rPr>
      </w:pPr>
      <w:r>
        <w:rPr>
          <w:rFonts w:cs="Arial"/>
          <w:b/>
          <w:sz w:val="22"/>
          <w:szCs w:val="20"/>
        </w:rPr>
        <w:t>EXTRA CURRICULAR ACTIVITIES</w:t>
      </w:r>
    </w:p>
    <w:p w:rsidR="0039527A" w:rsidRDefault="0039527A" w:rsidP="00FC43A8">
      <w:pPr>
        <w:spacing w:line="360" w:lineRule="auto"/>
        <w:ind w:left="360"/>
      </w:pPr>
    </w:p>
    <w:p w:rsidR="0039527A" w:rsidRDefault="0039527A" w:rsidP="00FC43A8">
      <w:pPr>
        <w:numPr>
          <w:ilvl w:val="0"/>
          <w:numId w:val="14"/>
        </w:numPr>
        <w:spacing w:line="360" w:lineRule="auto"/>
      </w:pPr>
      <w:r>
        <w:t>Participated in the inter college tournament.</w:t>
      </w:r>
    </w:p>
    <w:p w:rsidR="0039527A" w:rsidRDefault="0039527A" w:rsidP="00FC43A8">
      <w:pPr>
        <w:numPr>
          <w:ilvl w:val="0"/>
          <w:numId w:val="14"/>
        </w:numPr>
        <w:spacing w:line="360" w:lineRule="auto"/>
      </w:pPr>
      <w:r>
        <w:t>House captain at school level.</w:t>
      </w:r>
    </w:p>
    <w:p w:rsidR="0039527A" w:rsidRPr="002D769F" w:rsidRDefault="0039527A" w:rsidP="00FC43A8">
      <w:pPr>
        <w:numPr>
          <w:ilvl w:val="0"/>
          <w:numId w:val="14"/>
        </w:numPr>
        <w:tabs>
          <w:tab w:val="left" w:pos="2340"/>
        </w:tabs>
        <w:spacing w:before="60"/>
        <w:jc w:val="both"/>
        <w:rPr>
          <w:rFonts w:cs="Arial"/>
          <w:b/>
          <w:sz w:val="22"/>
          <w:szCs w:val="20"/>
        </w:rPr>
      </w:pPr>
      <w:r>
        <w:t>Captain of cricket team at school level</w:t>
      </w:r>
    </w:p>
    <w:p w:rsidR="0039527A" w:rsidRPr="00D46E87" w:rsidRDefault="0039527A" w:rsidP="00A81252">
      <w:pPr>
        <w:tabs>
          <w:tab w:val="left" w:pos="2340"/>
        </w:tabs>
        <w:spacing w:before="60"/>
        <w:ind w:left="2347" w:hanging="2347"/>
        <w:jc w:val="both"/>
        <w:rPr>
          <w:rFonts w:cs="Arial"/>
          <w:color w:val="000000"/>
          <w:sz w:val="22"/>
          <w:szCs w:val="20"/>
        </w:rPr>
      </w:pPr>
      <w:r w:rsidRPr="00D46E87">
        <w:rPr>
          <w:rFonts w:cs="Arial"/>
          <w:sz w:val="22"/>
          <w:szCs w:val="20"/>
        </w:rPr>
        <w:t xml:space="preserve">          </w:t>
      </w:r>
      <w:r w:rsidRPr="00D46E87">
        <w:rPr>
          <w:rFonts w:cs="Arial"/>
          <w:sz w:val="22"/>
          <w:szCs w:val="20"/>
        </w:rPr>
        <w:tab/>
      </w:r>
      <w:r w:rsidRPr="00D46E87">
        <w:rPr>
          <w:rFonts w:cs="Arial"/>
          <w:sz w:val="22"/>
          <w:szCs w:val="20"/>
        </w:rPr>
        <w:tab/>
      </w:r>
      <w:r w:rsidRPr="00D46E87">
        <w:rPr>
          <w:rFonts w:cs="Arial"/>
          <w:sz w:val="22"/>
          <w:szCs w:val="20"/>
        </w:rPr>
        <w:tab/>
      </w:r>
      <w:r w:rsidRPr="00D46E87">
        <w:rPr>
          <w:rFonts w:cs="Arial"/>
          <w:sz w:val="22"/>
          <w:szCs w:val="20"/>
        </w:rPr>
        <w:tab/>
      </w:r>
      <w:r w:rsidRPr="00D46E87">
        <w:rPr>
          <w:rFonts w:cs="Arial"/>
          <w:sz w:val="22"/>
          <w:szCs w:val="20"/>
        </w:rPr>
        <w:tab/>
        <w:t xml:space="preserve">   </w:t>
      </w:r>
      <w:r w:rsidRPr="00D46E87">
        <w:rPr>
          <w:rFonts w:cs="Arial"/>
          <w:color w:val="0000FF"/>
          <w:sz w:val="22"/>
          <w:szCs w:val="20"/>
        </w:rPr>
        <w:t xml:space="preserve">    </w:t>
      </w:r>
      <w:r w:rsidRPr="00D46E87">
        <w:rPr>
          <w:rFonts w:cs="Arial"/>
          <w:color w:val="000000"/>
          <w:sz w:val="22"/>
          <w:szCs w:val="20"/>
        </w:rPr>
        <w:t xml:space="preserve">                     </w:t>
      </w:r>
    </w:p>
    <w:p w:rsidR="0039527A" w:rsidRPr="00D46E87" w:rsidRDefault="0039527A" w:rsidP="00A81252">
      <w:pPr>
        <w:pBdr>
          <w:bottom w:val="threeDEmboss" w:sz="12" w:space="1" w:color="auto"/>
        </w:pBdr>
        <w:tabs>
          <w:tab w:val="left" w:pos="2340"/>
        </w:tabs>
        <w:jc w:val="center"/>
        <w:rPr>
          <w:rFonts w:cs="Arial"/>
          <w:sz w:val="22"/>
          <w:szCs w:val="20"/>
        </w:rPr>
      </w:pPr>
    </w:p>
    <w:p w:rsidR="0039527A" w:rsidRPr="00E065EA" w:rsidRDefault="0039527A" w:rsidP="00A81252">
      <w:pPr>
        <w:pBdr>
          <w:bottom w:val="threeDEmboss" w:sz="12" w:space="1" w:color="auto"/>
        </w:pBdr>
        <w:tabs>
          <w:tab w:val="left" w:pos="2340"/>
        </w:tabs>
        <w:jc w:val="center"/>
        <w:rPr>
          <w:rFonts w:cs="Arial"/>
          <w:b/>
          <w:sz w:val="22"/>
          <w:szCs w:val="20"/>
        </w:rPr>
      </w:pPr>
      <w:r w:rsidRPr="00E065EA">
        <w:rPr>
          <w:rFonts w:cs="Arial"/>
          <w:b/>
          <w:sz w:val="22"/>
          <w:szCs w:val="20"/>
        </w:rPr>
        <w:t>PERSONAL DETAILS</w:t>
      </w:r>
    </w:p>
    <w:p w:rsidR="0039527A" w:rsidRDefault="0039527A" w:rsidP="00A81252">
      <w:pPr>
        <w:jc w:val="both"/>
        <w:rPr>
          <w:rFonts w:cs="Arial"/>
          <w:sz w:val="22"/>
          <w:szCs w:val="20"/>
        </w:rPr>
      </w:pPr>
    </w:p>
    <w:p w:rsidR="0039527A" w:rsidRPr="00D46E87" w:rsidRDefault="0039527A" w:rsidP="00A81252">
      <w:pPr>
        <w:jc w:val="both"/>
        <w:rPr>
          <w:rFonts w:cs="Arial"/>
          <w:sz w:val="22"/>
          <w:szCs w:val="20"/>
        </w:rPr>
      </w:pPr>
      <w:r>
        <w:rPr>
          <w:rFonts w:cs="Arial"/>
          <w:sz w:val="22"/>
          <w:szCs w:val="20"/>
        </w:rPr>
        <w:t>DOB</w:t>
      </w:r>
      <w:r>
        <w:rPr>
          <w:rFonts w:cs="Arial"/>
          <w:sz w:val="22"/>
          <w:szCs w:val="20"/>
        </w:rPr>
        <w:tab/>
      </w:r>
      <w:r>
        <w:rPr>
          <w:rFonts w:cs="Arial"/>
          <w:sz w:val="22"/>
          <w:szCs w:val="20"/>
        </w:rPr>
        <w:tab/>
      </w:r>
      <w:r>
        <w:rPr>
          <w:rFonts w:cs="Arial"/>
          <w:sz w:val="22"/>
          <w:szCs w:val="20"/>
        </w:rPr>
        <w:tab/>
        <w:t>:</w:t>
      </w:r>
      <w:r>
        <w:rPr>
          <w:rFonts w:cs="Arial"/>
          <w:sz w:val="22"/>
          <w:szCs w:val="20"/>
        </w:rPr>
        <w:tab/>
        <w:t>10-AUG-1986</w:t>
      </w:r>
    </w:p>
    <w:p w:rsidR="0039527A" w:rsidRPr="00D46E87" w:rsidRDefault="0039527A" w:rsidP="00A81252">
      <w:pPr>
        <w:jc w:val="both"/>
        <w:rPr>
          <w:rFonts w:cs="Arial"/>
          <w:sz w:val="22"/>
          <w:szCs w:val="20"/>
        </w:rPr>
      </w:pPr>
      <w:r w:rsidRPr="00D46E87">
        <w:rPr>
          <w:rFonts w:cs="Arial"/>
          <w:sz w:val="22"/>
          <w:szCs w:val="20"/>
        </w:rPr>
        <w:t>Languages known</w:t>
      </w:r>
      <w:r>
        <w:rPr>
          <w:rFonts w:cs="Arial"/>
          <w:sz w:val="22"/>
          <w:szCs w:val="20"/>
        </w:rPr>
        <w:tab/>
      </w:r>
      <w:r w:rsidRPr="00D46E87">
        <w:rPr>
          <w:rFonts w:cs="Arial"/>
          <w:sz w:val="22"/>
          <w:szCs w:val="20"/>
        </w:rPr>
        <w:t>:</w:t>
      </w:r>
      <w:r>
        <w:rPr>
          <w:rFonts w:cs="Arial"/>
          <w:sz w:val="22"/>
          <w:szCs w:val="20"/>
        </w:rPr>
        <w:tab/>
      </w:r>
      <w:r w:rsidRPr="00D46E87">
        <w:rPr>
          <w:rFonts w:cs="Arial"/>
          <w:sz w:val="22"/>
          <w:szCs w:val="20"/>
        </w:rPr>
        <w:t>English, Hindi,</w:t>
      </w:r>
    </w:p>
    <w:p w:rsidR="0039527A" w:rsidRPr="00D46E87" w:rsidRDefault="0039527A" w:rsidP="00A81252">
      <w:pPr>
        <w:jc w:val="both"/>
        <w:rPr>
          <w:rFonts w:cs="Arial"/>
          <w:sz w:val="22"/>
          <w:szCs w:val="20"/>
        </w:rPr>
      </w:pPr>
      <w:r w:rsidRPr="00D46E87">
        <w:rPr>
          <w:rFonts w:cs="Arial"/>
          <w:sz w:val="22"/>
          <w:szCs w:val="20"/>
        </w:rPr>
        <w:t>Present Address</w:t>
      </w:r>
      <w:r>
        <w:rPr>
          <w:rFonts w:cs="Arial"/>
          <w:sz w:val="22"/>
          <w:szCs w:val="20"/>
        </w:rPr>
        <w:tab/>
      </w:r>
      <w:r>
        <w:rPr>
          <w:rFonts w:cs="Arial"/>
          <w:sz w:val="22"/>
          <w:szCs w:val="20"/>
        </w:rPr>
        <w:tab/>
      </w:r>
      <w:r w:rsidRPr="00D46E87">
        <w:rPr>
          <w:rFonts w:cs="Arial"/>
          <w:sz w:val="22"/>
          <w:szCs w:val="20"/>
        </w:rPr>
        <w:t>:</w:t>
      </w:r>
      <w:r>
        <w:rPr>
          <w:rFonts w:cs="Arial"/>
          <w:sz w:val="22"/>
          <w:szCs w:val="20"/>
        </w:rPr>
        <w:tab/>
        <w:t>B-314,1st floor,</w:t>
      </w:r>
      <w:r w:rsidRPr="00D46E87">
        <w:rPr>
          <w:rFonts w:cs="Arial"/>
          <w:sz w:val="22"/>
          <w:szCs w:val="20"/>
        </w:rPr>
        <w:t xml:space="preserve"> G.D. Colony, Mayur Vihar Phase-3,</w:t>
      </w:r>
      <w:r>
        <w:rPr>
          <w:rFonts w:cs="Arial"/>
          <w:sz w:val="22"/>
          <w:szCs w:val="20"/>
        </w:rPr>
        <w:t xml:space="preserve"> </w:t>
      </w:r>
      <w:r w:rsidRPr="00D46E87">
        <w:rPr>
          <w:rFonts w:cs="Arial"/>
          <w:sz w:val="22"/>
          <w:szCs w:val="20"/>
        </w:rPr>
        <w:t>Delhi-96</w:t>
      </w:r>
    </w:p>
    <w:p w:rsidR="0039527A" w:rsidRPr="00D46E87" w:rsidRDefault="0039527A" w:rsidP="00A81252">
      <w:pPr>
        <w:jc w:val="both"/>
        <w:rPr>
          <w:rFonts w:cs="Arial"/>
          <w:sz w:val="22"/>
          <w:szCs w:val="20"/>
        </w:rPr>
      </w:pPr>
      <w:r w:rsidRPr="00D46E87">
        <w:rPr>
          <w:rFonts w:cs="Arial"/>
          <w:sz w:val="22"/>
          <w:szCs w:val="20"/>
        </w:rPr>
        <w:t>Permanent Address</w:t>
      </w:r>
      <w:r>
        <w:rPr>
          <w:rFonts w:cs="Arial"/>
          <w:sz w:val="22"/>
          <w:szCs w:val="20"/>
        </w:rPr>
        <w:tab/>
      </w:r>
      <w:r w:rsidRPr="00D46E87">
        <w:rPr>
          <w:rFonts w:cs="Arial"/>
          <w:sz w:val="22"/>
          <w:szCs w:val="20"/>
        </w:rPr>
        <w:t>:</w:t>
      </w:r>
      <w:r>
        <w:rPr>
          <w:rFonts w:cs="Arial"/>
          <w:sz w:val="22"/>
          <w:szCs w:val="20"/>
        </w:rPr>
        <w:tab/>
        <w:t>41 MAYUR VIHAR SHASTRI NAGAR MEERUT. (UP)</w:t>
      </w:r>
      <w:r w:rsidRPr="00D46E87">
        <w:rPr>
          <w:rFonts w:cs="Arial"/>
          <w:sz w:val="22"/>
          <w:szCs w:val="20"/>
        </w:rPr>
        <w:t xml:space="preserve">  </w:t>
      </w:r>
    </w:p>
    <w:p w:rsidR="0039527A" w:rsidRDefault="0039527A" w:rsidP="00A81252">
      <w:pPr>
        <w:jc w:val="both"/>
        <w:rPr>
          <w:rFonts w:cs="Arial"/>
          <w:sz w:val="22"/>
          <w:szCs w:val="20"/>
        </w:rPr>
      </w:pPr>
      <w:r>
        <w:rPr>
          <w:rFonts w:cs="Arial"/>
          <w:sz w:val="22"/>
          <w:szCs w:val="20"/>
        </w:rPr>
        <w:t xml:space="preserve">Marital status </w:t>
      </w:r>
      <w:r>
        <w:rPr>
          <w:rFonts w:cs="Arial"/>
          <w:sz w:val="22"/>
          <w:szCs w:val="20"/>
        </w:rPr>
        <w:tab/>
      </w:r>
      <w:r>
        <w:rPr>
          <w:rFonts w:cs="Arial"/>
          <w:sz w:val="22"/>
          <w:szCs w:val="20"/>
        </w:rPr>
        <w:tab/>
        <w:t>:</w:t>
      </w:r>
      <w:r>
        <w:rPr>
          <w:rFonts w:cs="Arial"/>
          <w:sz w:val="22"/>
          <w:szCs w:val="20"/>
        </w:rPr>
        <w:tab/>
        <w:t>Married</w:t>
      </w:r>
    </w:p>
    <w:p w:rsidR="0039527A" w:rsidRDefault="0039527A" w:rsidP="00A81252">
      <w:pPr>
        <w:jc w:val="both"/>
        <w:rPr>
          <w:rFonts w:cs="Arial"/>
          <w:sz w:val="22"/>
          <w:szCs w:val="20"/>
        </w:rPr>
      </w:pPr>
    </w:p>
    <w:p w:rsidR="0039527A" w:rsidRDefault="0039527A" w:rsidP="00A81252">
      <w:pPr>
        <w:jc w:val="both"/>
        <w:rPr>
          <w:rFonts w:cs="Arial"/>
          <w:sz w:val="22"/>
          <w:szCs w:val="20"/>
        </w:rPr>
      </w:pPr>
    </w:p>
    <w:p w:rsidR="0039527A" w:rsidRDefault="0039527A" w:rsidP="00A81252">
      <w:pPr>
        <w:jc w:val="both"/>
        <w:rPr>
          <w:rFonts w:cs="Arial"/>
          <w:sz w:val="22"/>
          <w:szCs w:val="20"/>
        </w:rPr>
      </w:pPr>
    </w:p>
    <w:p w:rsidR="0039527A" w:rsidRPr="00D46E87" w:rsidRDefault="0039527A" w:rsidP="00A81252">
      <w:pPr>
        <w:jc w:val="both"/>
        <w:rPr>
          <w:rFonts w:cs="Arial"/>
          <w:sz w:val="22"/>
          <w:szCs w:val="20"/>
        </w:rPr>
      </w:pPr>
    </w:p>
    <w:p w:rsidR="0039527A" w:rsidRPr="00D46E87" w:rsidRDefault="0039527A" w:rsidP="00A81252">
      <w:pPr>
        <w:pStyle w:val="Achievement"/>
        <w:spacing w:line="240" w:lineRule="auto"/>
        <w:rPr>
          <w:rFonts w:ascii="Times New Roman" w:hAnsi="Times New Roman"/>
          <w:b w:val="0"/>
          <w:sz w:val="22"/>
          <w:szCs w:val="20"/>
        </w:rPr>
      </w:pPr>
      <w:r w:rsidRPr="00D46E87">
        <w:rPr>
          <w:rFonts w:ascii="Times New Roman" w:hAnsi="Times New Roman" w:cs="Arial"/>
          <w:b w:val="0"/>
          <w:sz w:val="22"/>
          <w:szCs w:val="20"/>
        </w:rPr>
        <w:t xml:space="preserve">  </w:t>
      </w:r>
      <w:r w:rsidRPr="00D46E87">
        <w:rPr>
          <w:rFonts w:ascii="Times New Roman" w:hAnsi="Times New Roman"/>
          <w:b w:val="0"/>
          <w:sz w:val="22"/>
          <w:szCs w:val="20"/>
        </w:rPr>
        <w:t xml:space="preserve">Declaration: </w:t>
      </w:r>
    </w:p>
    <w:p w:rsidR="0039527A" w:rsidRPr="00D46E87" w:rsidRDefault="0039527A" w:rsidP="00A81252">
      <w:pPr>
        <w:pStyle w:val="Achievement"/>
        <w:spacing w:line="240" w:lineRule="auto"/>
        <w:rPr>
          <w:rFonts w:ascii="Times New Roman" w:hAnsi="Times New Roman"/>
          <w:b w:val="0"/>
          <w:sz w:val="22"/>
          <w:szCs w:val="20"/>
        </w:rPr>
      </w:pPr>
      <w:r w:rsidRPr="00D46E87">
        <w:rPr>
          <w:rFonts w:ascii="Times New Roman" w:hAnsi="Times New Roman"/>
          <w:b w:val="0"/>
          <w:sz w:val="22"/>
          <w:szCs w:val="20"/>
        </w:rPr>
        <w:t xml:space="preserve">                                                                                       </w:t>
      </w:r>
    </w:p>
    <w:p w:rsidR="0039527A" w:rsidRPr="00D46E87" w:rsidRDefault="0039527A" w:rsidP="00D46E87">
      <w:pPr>
        <w:ind w:firstLine="720"/>
        <w:rPr>
          <w:sz w:val="22"/>
          <w:szCs w:val="20"/>
        </w:rPr>
      </w:pPr>
      <w:r w:rsidRPr="00D46E87">
        <w:rPr>
          <w:sz w:val="22"/>
          <w:szCs w:val="20"/>
        </w:rPr>
        <w:t xml:space="preserve"> I hereby, declare that all the information given above is true to my knowledge.</w:t>
      </w:r>
    </w:p>
    <w:p w:rsidR="0039527A" w:rsidRPr="00D46E87" w:rsidRDefault="0039527A" w:rsidP="00A81252">
      <w:pPr>
        <w:pStyle w:val="Achievement"/>
        <w:spacing w:line="240" w:lineRule="auto"/>
        <w:rPr>
          <w:rFonts w:ascii="Times New Roman" w:hAnsi="Times New Roman"/>
          <w:b w:val="0"/>
          <w:sz w:val="22"/>
          <w:szCs w:val="20"/>
        </w:rPr>
      </w:pPr>
    </w:p>
    <w:p w:rsidR="0039527A" w:rsidRPr="00D46E87" w:rsidRDefault="0039527A" w:rsidP="00A81252">
      <w:pPr>
        <w:pStyle w:val="Achievement"/>
        <w:spacing w:line="240" w:lineRule="auto"/>
        <w:rPr>
          <w:rFonts w:ascii="Times New Roman" w:hAnsi="Times New Roman"/>
          <w:b w:val="0"/>
          <w:sz w:val="22"/>
          <w:szCs w:val="20"/>
        </w:rPr>
      </w:pPr>
    </w:p>
    <w:p w:rsidR="0039527A" w:rsidRPr="00D46E87" w:rsidRDefault="0039527A" w:rsidP="00A81252">
      <w:pPr>
        <w:rPr>
          <w:sz w:val="22"/>
          <w:szCs w:val="20"/>
        </w:rPr>
      </w:pPr>
      <w:r w:rsidRPr="00D46E87">
        <w:rPr>
          <w:sz w:val="22"/>
          <w:szCs w:val="20"/>
        </w:rPr>
        <w:t>Place:</w:t>
      </w:r>
    </w:p>
    <w:p w:rsidR="0039527A" w:rsidRPr="00D46E87" w:rsidRDefault="0039527A" w:rsidP="00A81252">
      <w:pPr>
        <w:pStyle w:val="Achievement"/>
        <w:spacing w:line="240" w:lineRule="auto"/>
        <w:rPr>
          <w:rFonts w:ascii="Times New Roman" w:hAnsi="Times New Roman"/>
          <w:b w:val="0"/>
          <w:sz w:val="22"/>
          <w:szCs w:val="20"/>
        </w:rPr>
      </w:pPr>
      <w:r w:rsidRPr="00D46E87">
        <w:rPr>
          <w:rFonts w:ascii="Times New Roman" w:hAnsi="Times New Roman"/>
          <w:b w:val="0"/>
          <w:sz w:val="22"/>
          <w:szCs w:val="20"/>
        </w:rPr>
        <w:t xml:space="preserve">                                                                                              </w:t>
      </w:r>
    </w:p>
    <w:p w:rsidR="0039527A" w:rsidRPr="00D46E87" w:rsidRDefault="0039527A" w:rsidP="00A81252">
      <w:pPr>
        <w:jc w:val="both"/>
        <w:rPr>
          <w:rFonts w:cs="Arial"/>
          <w:sz w:val="22"/>
          <w:szCs w:val="18"/>
        </w:rPr>
      </w:pPr>
      <w:r w:rsidRPr="00D46E87">
        <w:rPr>
          <w:sz w:val="22"/>
          <w:szCs w:val="20"/>
        </w:rPr>
        <w:t xml:space="preserve">Date: </w:t>
      </w:r>
      <w:r w:rsidRPr="00D46E87">
        <w:rPr>
          <w:sz w:val="22"/>
          <w:szCs w:val="20"/>
        </w:rPr>
        <w:tab/>
      </w:r>
      <w:r w:rsidRPr="00D46E87">
        <w:rPr>
          <w:sz w:val="22"/>
          <w:szCs w:val="20"/>
        </w:rPr>
        <w:tab/>
      </w:r>
      <w:r w:rsidRPr="00D46E87">
        <w:rPr>
          <w:sz w:val="22"/>
          <w:szCs w:val="20"/>
        </w:rPr>
        <w:tab/>
      </w:r>
      <w:r w:rsidRPr="00D46E87">
        <w:rPr>
          <w:sz w:val="22"/>
          <w:szCs w:val="20"/>
        </w:rPr>
        <w:tab/>
      </w:r>
      <w:r w:rsidRPr="00D46E87">
        <w:rPr>
          <w:sz w:val="22"/>
          <w:szCs w:val="20"/>
        </w:rPr>
        <w:tab/>
      </w:r>
      <w:r w:rsidRPr="00D46E87">
        <w:rPr>
          <w:sz w:val="22"/>
          <w:szCs w:val="20"/>
        </w:rPr>
        <w:tab/>
      </w:r>
      <w:r w:rsidRPr="00D46E87">
        <w:rPr>
          <w:sz w:val="22"/>
          <w:szCs w:val="20"/>
        </w:rPr>
        <w:tab/>
      </w:r>
      <w:r w:rsidRPr="00D46E87">
        <w:rPr>
          <w:sz w:val="22"/>
          <w:szCs w:val="20"/>
        </w:rPr>
        <w:tab/>
      </w:r>
      <w:r>
        <w:rPr>
          <w:b/>
          <w:sz w:val="22"/>
          <w:szCs w:val="20"/>
        </w:rPr>
        <w:t>SAURABH SHARMA</w:t>
      </w:r>
      <w:r w:rsidRPr="00E065EA">
        <w:rPr>
          <w:rFonts w:cs="Arial"/>
          <w:b/>
          <w:sz w:val="22"/>
          <w:szCs w:val="20"/>
        </w:rPr>
        <w:t xml:space="preserve">  </w:t>
      </w:r>
      <w:r w:rsidRPr="00E065EA">
        <w:rPr>
          <w:rFonts w:cs="Arial"/>
          <w:b/>
          <w:sz w:val="22"/>
          <w:szCs w:val="22"/>
        </w:rPr>
        <w:t xml:space="preserve">                              </w:t>
      </w:r>
      <w:r w:rsidRPr="00E065EA">
        <w:rPr>
          <w:rFonts w:cs="Arial"/>
          <w:b/>
          <w:sz w:val="22"/>
          <w:szCs w:val="18"/>
        </w:rPr>
        <w:t xml:space="preserve">                                                                           </w:t>
      </w:r>
    </w:p>
    <w:sectPr w:rsidR="0039527A" w:rsidRPr="00D46E87" w:rsidSect="00DB375B">
      <w:pgSz w:w="11909" w:h="16834" w:code="9"/>
      <w:pgMar w:top="1008" w:right="1008" w:bottom="1008" w:left="990" w:header="0" w:footer="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27A" w:rsidRDefault="0039527A">
      <w:r>
        <w:separator/>
      </w:r>
    </w:p>
  </w:endnote>
  <w:endnote w:type="continuationSeparator" w:id="1">
    <w:p w:rsidR="0039527A" w:rsidRDefault="0039527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27A" w:rsidRDefault="0039527A">
      <w:r>
        <w:separator/>
      </w:r>
    </w:p>
  </w:footnote>
  <w:footnote w:type="continuationSeparator" w:id="1">
    <w:p w:rsidR="0039527A" w:rsidRDefault="003952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4"/>
    <w:lvl w:ilvl="0">
      <w:start w:val="1"/>
      <w:numFmt w:val="bullet"/>
      <w:lvlText w:val=""/>
      <w:lvlJc w:val="left"/>
      <w:pPr>
        <w:tabs>
          <w:tab w:val="num" w:pos="1620"/>
        </w:tabs>
        <w:ind w:left="1620" w:hanging="360"/>
      </w:pPr>
      <w:rPr>
        <w:rFonts w:ascii="Wingdings" w:hAnsi="Wingdings"/>
      </w:rPr>
    </w:lvl>
  </w:abstractNum>
  <w:abstractNum w:abstractNumId="1">
    <w:nsid w:val="0E4F1569"/>
    <w:multiLevelType w:val="hybridMultilevel"/>
    <w:tmpl w:val="7512A312"/>
    <w:lvl w:ilvl="0" w:tplc="9768FD56">
      <w:start w:val="1"/>
      <w:numFmt w:val="bullet"/>
      <w:lvlText w:val=""/>
      <w:lvlJc w:val="left"/>
      <w:pPr>
        <w:tabs>
          <w:tab w:val="num" w:pos="360"/>
        </w:tabs>
        <w:ind w:left="360" w:hanging="360"/>
      </w:pPr>
      <w:rPr>
        <w:rFonts w:ascii="Wingdings" w:hAnsi="Wingdings" w:hint="default"/>
        <w:color w:val="00000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0F254AD"/>
    <w:multiLevelType w:val="hybridMultilevel"/>
    <w:tmpl w:val="8AF2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60143"/>
    <w:multiLevelType w:val="hybridMultilevel"/>
    <w:tmpl w:val="1DCA34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2E352D6"/>
    <w:multiLevelType w:val="hybridMultilevel"/>
    <w:tmpl w:val="1F3C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D16B9"/>
    <w:multiLevelType w:val="hybridMultilevel"/>
    <w:tmpl w:val="FE1E6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F54763"/>
    <w:multiLevelType w:val="hybridMultilevel"/>
    <w:tmpl w:val="B5667FF4"/>
    <w:lvl w:ilvl="0" w:tplc="1D3621B0">
      <w:start w:val="1"/>
      <w:numFmt w:val="bullet"/>
      <w:lvlText w:val=""/>
      <w:lvlJc w:val="left"/>
      <w:pPr>
        <w:tabs>
          <w:tab w:val="num" w:pos="360"/>
        </w:tabs>
        <w:ind w:left="360" w:hanging="360"/>
      </w:pPr>
      <w:rPr>
        <w:rFonts w:ascii="Wingdings" w:hAnsi="Wingdings" w:hint="default"/>
        <w:color w:val="000000"/>
        <w:sz w:val="2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A526EFF"/>
    <w:multiLevelType w:val="hybridMultilevel"/>
    <w:tmpl w:val="EE7474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BB94A08"/>
    <w:multiLevelType w:val="hybridMultilevel"/>
    <w:tmpl w:val="280CC8E6"/>
    <w:lvl w:ilvl="0" w:tplc="04090009">
      <w:start w:val="1"/>
      <w:numFmt w:val="bullet"/>
      <w:lvlText w:val=""/>
      <w:lvlJc w:val="left"/>
      <w:pPr>
        <w:tabs>
          <w:tab w:val="num" w:pos="360"/>
        </w:tabs>
        <w:ind w:left="360" w:hanging="360"/>
      </w:pPr>
      <w:rPr>
        <w:rFonts w:ascii="Wingdings" w:hAnsi="Wingdings" w:hint="default"/>
        <w:color w:val="000000"/>
      </w:rPr>
    </w:lvl>
    <w:lvl w:ilvl="1" w:tplc="B74A22EE">
      <w:start w:val="1"/>
      <w:numFmt w:val="bullet"/>
      <w:lvlText w:val=""/>
      <w:lvlJc w:val="left"/>
      <w:pPr>
        <w:tabs>
          <w:tab w:val="num" w:pos="1080"/>
        </w:tabs>
        <w:ind w:left="1080" w:hanging="360"/>
      </w:pPr>
      <w:rPr>
        <w:rFonts w:ascii="Wingdings" w:hAnsi="Wingdings" w:hint="default"/>
        <w:b w:val="0"/>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BBD505B"/>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0">
    <w:nsid w:val="33EB0B20"/>
    <w:multiLevelType w:val="hybridMultilevel"/>
    <w:tmpl w:val="077464BE"/>
    <w:name w:val="WW8Num23"/>
    <w:lvl w:ilvl="0" w:tplc="64CA2952">
      <w:start w:val="1"/>
      <w:numFmt w:val="bullet"/>
      <w:lvlText w:val=""/>
      <w:lvlJc w:val="left"/>
      <w:pPr>
        <w:tabs>
          <w:tab w:val="num" w:pos="288"/>
        </w:tabs>
        <w:ind w:left="288" w:hanging="288"/>
      </w:pPr>
      <w:rPr>
        <w:rFonts w:ascii="Wingdings" w:hAnsi="Wingdings" w:hint="default"/>
        <w:color w:val="00000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C625B3"/>
    <w:multiLevelType w:val="hybridMultilevel"/>
    <w:tmpl w:val="E870D666"/>
    <w:lvl w:ilvl="0" w:tplc="924E5632">
      <w:start w:val="1"/>
      <w:numFmt w:val="bullet"/>
      <w:lvlText w:val=""/>
      <w:lvlJc w:val="left"/>
      <w:pPr>
        <w:ind w:left="810" w:hanging="360"/>
      </w:pPr>
      <w:rPr>
        <w:rFonts w:ascii="Wingdings" w:hAnsi="Wingdings" w:hint="default"/>
        <w:color w:val="000000"/>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506460D5"/>
    <w:multiLevelType w:val="hybridMultilevel"/>
    <w:tmpl w:val="F2924A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A98A91FA">
      <w:start w:val="1"/>
      <w:numFmt w:val="bullet"/>
      <w:lvlText w:val=""/>
      <w:lvlJc w:val="left"/>
      <w:pPr>
        <w:tabs>
          <w:tab w:val="num" w:pos="2520"/>
        </w:tabs>
        <w:ind w:left="2520" w:hanging="360"/>
      </w:pPr>
      <w:rPr>
        <w:rFonts w:ascii="Wingdings" w:hAnsi="Wingdings"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08D06F9"/>
    <w:multiLevelType w:val="hybridMultilevel"/>
    <w:tmpl w:val="3EC2207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77D6704"/>
    <w:multiLevelType w:val="hybridMultilevel"/>
    <w:tmpl w:val="7DACD7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7A4106"/>
    <w:multiLevelType w:val="hybridMultilevel"/>
    <w:tmpl w:val="9D80BFD0"/>
    <w:lvl w:ilvl="0" w:tplc="FE92EFC6">
      <w:start w:val="1"/>
      <w:numFmt w:val="bullet"/>
      <w:lvlText w:val=""/>
      <w:lvlJc w:val="left"/>
      <w:pPr>
        <w:tabs>
          <w:tab w:val="num" w:pos="720"/>
        </w:tabs>
        <w:ind w:left="720" w:hanging="360"/>
      </w:pPr>
      <w:rPr>
        <w:rFonts w:ascii="Symbol" w:hAnsi="Symbol" w:hint="default"/>
        <w:color w:val="000000"/>
      </w:rPr>
    </w:lvl>
    <w:lvl w:ilvl="1" w:tplc="CC8C8CDE">
      <w:start w:val="1"/>
      <w:numFmt w:val="bullet"/>
      <w:lvlText w:val=""/>
      <w:lvlJc w:val="left"/>
      <w:pPr>
        <w:tabs>
          <w:tab w:val="num" w:pos="1368"/>
        </w:tabs>
        <w:ind w:left="1368" w:hanging="288"/>
      </w:pPr>
      <w:rPr>
        <w:rFonts w:ascii="Wingdings" w:hAnsi="Wingdings" w:hint="default"/>
        <w:color w:val="00000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9A2095E"/>
    <w:multiLevelType w:val="hybridMultilevel"/>
    <w:tmpl w:val="24DEC5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12"/>
  </w:num>
  <w:num w:numId="3">
    <w:abstractNumId w:val="8"/>
  </w:num>
  <w:num w:numId="4">
    <w:abstractNumId w:val="3"/>
  </w:num>
  <w:num w:numId="5">
    <w:abstractNumId w:val="15"/>
  </w:num>
  <w:num w:numId="6">
    <w:abstractNumId w:val="10"/>
  </w:num>
  <w:num w:numId="7">
    <w:abstractNumId w:val="1"/>
  </w:num>
  <w:num w:numId="8">
    <w:abstractNumId w:val="6"/>
  </w:num>
  <w:num w:numId="9">
    <w:abstractNumId w:val="0"/>
  </w:num>
  <w:num w:numId="10">
    <w:abstractNumId w:val="9"/>
  </w:num>
  <w:num w:numId="11">
    <w:abstractNumId w:val="5"/>
  </w:num>
  <w:num w:numId="12">
    <w:abstractNumId w:val="2"/>
  </w:num>
  <w:num w:numId="13">
    <w:abstractNumId w:val="16"/>
  </w:num>
  <w:num w:numId="14">
    <w:abstractNumId w:val="13"/>
  </w:num>
  <w:num w:numId="15">
    <w:abstractNumId w:val="4"/>
  </w:num>
  <w:num w:numId="16">
    <w:abstractNumId w:val="11"/>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D1428"/>
    <w:rsid w:val="00000C6F"/>
    <w:rsid w:val="000012D8"/>
    <w:rsid w:val="000016DD"/>
    <w:rsid w:val="0000179D"/>
    <w:rsid w:val="0000203F"/>
    <w:rsid w:val="000027AD"/>
    <w:rsid w:val="00004A8D"/>
    <w:rsid w:val="00005B3F"/>
    <w:rsid w:val="000075A0"/>
    <w:rsid w:val="00010AB2"/>
    <w:rsid w:val="000115E3"/>
    <w:rsid w:val="0001167F"/>
    <w:rsid w:val="000126BD"/>
    <w:rsid w:val="000134C6"/>
    <w:rsid w:val="0001564A"/>
    <w:rsid w:val="00015F13"/>
    <w:rsid w:val="0001669F"/>
    <w:rsid w:val="00017FD0"/>
    <w:rsid w:val="0002021F"/>
    <w:rsid w:val="000217EC"/>
    <w:rsid w:val="00022832"/>
    <w:rsid w:val="00023B93"/>
    <w:rsid w:val="00024C4D"/>
    <w:rsid w:val="00024C64"/>
    <w:rsid w:val="0002515E"/>
    <w:rsid w:val="0002690F"/>
    <w:rsid w:val="00026E71"/>
    <w:rsid w:val="0002771A"/>
    <w:rsid w:val="00034878"/>
    <w:rsid w:val="00034A5E"/>
    <w:rsid w:val="00036639"/>
    <w:rsid w:val="00044402"/>
    <w:rsid w:val="00044682"/>
    <w:rsid w:val="00044954"/>
    <w:rsid w:val="0004660C"/>
    <w:rsid w:val="000502CA"/>
    <w:rsid w:val="00053320"/>
    <w:rsid w:val="00057863"/>
    <w:rsid w:val="00060684"/>
    <w:rsid w:val="00062FCF"/>
    <w:rsid w:val="00063AAA"/>
    <w:rsid w:val="00063EC7"/>
    <w:rsid w:val="0006629C"/>
    <w:rsid w:val="00067D6A"/>
    <w:rsid w:val="00070C70"/>
    <w:rsid w:val="00071F21"/>
    <w:rsid w:val="00072220"/>
    <w:rsid w:val="00073AD6"/>
    <w:rsid w:val="00073FEF"/>
    <w:rsid w:val="00074DF3"/>
    <w:rsid w:val="00074E9F"/>
    <w:rsid w:val="00077569"/>
    <w:rsid w:val="00077DD8"/>
    <w:rsid w:val="0008052C"/>
    <w:rsid w:val="00080A1C"/>
    <w:rsid w:val="00080E81"/>
    <w:rsid w:val="00082273"/>
    <w:rsid w:val="000827BB"/>
    <w:rsid w:val="00083F43"/>
    <w:rsid w:val="00086BAC"/>
    <w:rsid w:val="00086F10"/>
    <w:rsid w:val="0009001C"/>
    <w:rsid w:val="00091B6E"/>
    <w:rsid w:val="0009228D"/>
    <w:rsid w:val="00095280"/>
    <w:rsid w:val="000955D3"/>
    <w:rsid w:val="000958E0"/>
    <w:rsid w:val="00097A0A"/>
    <w:rsid w:val="000A1453"/>
    <w:rsid w:val="000A5058"/>
    <w:rsid w:val="000A6CED"/>
    <w:rsid w:val="000A790D"/>
    <w:rsid w:val="000B38D3"/>
    <w:rsid w:val="000B43B6"/>
    <w:rsid w:val="000B493A"/>
    <w:rsid w:val="000B4DB6"/>
    <w:rsid w:val="000B7A19"/>
    <w:rsid w:val="000B7D69"/>
    <w:rsid w:val="000B7EFD"/>
    <w:rsid w:val="000C17B7"/>
    <w:rsid w:val="000C18C0"/>
    <w:rsid w:val="000C2D51"/>
    <w:rsid w:val="000C79E5"/>
    <w:rsid w:val="000D0B5A"/>
    <w:rsid w:val="000D120D"/>
    <w:rsid w:val="000D27B8"/>
    <w:rsid w:val="000D376F"/>
    <w:rsid w:val="000D5924"/>
    <w:rsid w:val="000D5B49"/>
    <w:rsid w:val="000E1BD2"/>
    <w:rsid w:val="000E3FDA"/>
    <w:rsid w:val="000E449B"/>
    <w:rsid w:val="000F0A18"/>
    <w:rsid w:val="000F1B63"/>
    <w:rsid w:val="000F21AF"/>
    <w:rsid w:val="000F2208"/>
    <w:rsid w:val="000F2E1A"/>
    <w:rsid w:val="000F2F5A"/>
    <w:rsid w:val="000F423C"/>
    <w:rsid w:val="000F6561"/>
    <w:rsid w:val="00101EC7"/>
    <w:rsid w:val="00104381"/>
    <w:rsid w:val="001045D6"/>
    <w:rsid w:val="00110FCC"/>
    <w:rsid w:val="00111120"/>
    <w:rsid w:val="00114FA6"/>
    <w:rsid w:val="00116504"/>
    <w:rsid w:val="00117A2F"/>
    <w:rsid w:val="00117C8F"/>
    <w:rsid w:val="00121E9F"/>
    <w:rsid w:val="00122B97"/>
    <w:rsid w:val="001243D8"/>
    <w:rsid w:val="001304EA"/>
    <w:rsid w:val="00130635"/>
    <w:rsid w:val="001308E6"/>
    <w:rsid w:val="00130DD5"/>
    <w:rsid w:val="00131531"/>
    <w:rsid w:val="00134401"/>
    <w:rsid w:val="00135989"/>
    <w:rsid w:val="00136ECD"/>
    <w:rsid w:val="001371DF"/>
    <w:rsid w:val="001401AE"/>
    <w:rsid w:val="00140958"/>
    <w:rsid w:val="001410CC"/>
    <w:rsid w:val="00141707"/>
    <w:rsid w:val="00141FD4"/>
    <w:rsid w:val="00142532"/>
    <w:rsid w:val="00142E2B"/>
    <w:rsid w:val="00146D90"/>
    <w:rsid w:val="0014772F"/>
    <w:rsid w:val="00151F2F"/>
    <w:rsid w:val="001524F5"/>
    <w:rsid w:val="00153F5B"/>
    <w:rsid w:val="0015476F"/>
    <w:rsid w:val="00156261"/>
    <w:rsid w:val="001570DB"/>
    <w:rsid w:val="001578E3"/>
    <w:rsid w:val="00163B05"/>
    <w:rsid w:val="00163B35"/>
    <w:rsid w:val="00164365"/>
    <w:rsid w:val="001650B7"/>
    <w:rsid w:val="001652E0"/>
    <w:rsid w:val="00166D4C"/>
    <w:rsid w:val="001712BE"/>
    <w:rsid w:val="001713CE"/>
    <w:rsid w:val="00171E28"/>
    <w:rsid w:val="00172DAC"/>
    <w:rsid w:val="0017432F"/>
    <w:rsid w:val="00174FFB"/>
    <w:rsid w:val="00175698"/>
    <w:rsid w:val="001762A0"/>
    <w:rsid w:val="00177577"/>
    <w:rsid w:val="00177EFD"/>
    <w:rsid w:val="00180E50"/>
    <w:rsid w:val="001823DD"/>
    <w:rsid w:val="001844EA"/>
    <w:rsid w:val="001846BD"/>
    <w:rsid w:val="001859D5"/>
    <w:rsid w:val="00185C6A"/>
    <w:rsid w:val="001909C1"/>
    <w:rsid w:val="00192038"/>
    <w:rsid w:val="00192930"/>
    <w:rsid w:val="00192AAF"/>
    <w:rsid w:val="00192CAB"/>
    <w:rsid w:val="0019333C"/>
    <w:rsid w:val="001942C5"/>
    <w:rsid w:val="00194E8F"/>
    <w:rsid w:val="00194F56"/>
    <w:rsid w:val="00195614"/>
    <w:rsid w:val="00195A47"/>
    <w:rsid w:val="001964F6"/>
    <w:rsid w:val="00196F02"/>
    <w:rsid w:val="00197455"/>
    <w:rsid w:val="00197A48"/>
    <w:rsid w:val="00197AD9"/>
    <w:rsid w:val="001A010E"/>
    <w:rsid w:val="001A3DF2"/>
    <w:rsid w:val="001A5B08"/>
    <w:rsid w:val="001B00A5"/>
    <w:rsid w:val="001B0715"/>
    <w:rsid w:val="001B1D98"/>
    <w:rsid w:val="001B3248"/>
    <w:rsid w:val="001B4D19"/>
    <w:rsid w:val="001B524C"/>
    <w:rsid w:val="001B5D7E"/>
    <w:rsid w:val="001B5ECE"/>
    <w:rsid w:val="001B650C"/>
    <w:rsid w:val="001B7FB9"/>
    <w:rsid w:val="001C086D"/>
    <w:rsid w:val="001C1466"/>
    <w:rsid w:val="001C1F6B"/>
    <w:rsid w:val="001C43B4"/>
    <w:rsid w:val="001C658F"/>
    <w:rsid w:val="001C6A11"/>
    <w:rsid w:val="001D1885"/>
    <w:rsid w:val="001D3410"/>
    <w:rsid w:val="001D51FD"/>
    <w:rsid w:val="001D677D"/>
    <w:rsid w:val="001D7104"/>
    <w:rsid w:val="001E0C1A"/>
    <w:rsid w:val="001E0CC6"/>
    <w:rsid w:val="001E0E22"/>
    <w:rsid w:val="001E108D"/>
    <w:rsid w:val="001E1426"/>
    <w:rsid w:val="001E286B"/>
    <w:rsid w:val="001E34B0"/>
    <w:rsid w:val="001E41F5"/>
    <w:rsid w:val="001E46EB"/>
    <w:rsid w:val="001E5453"/>
    <w:rsid w:val="001E570C"/>
    <w:rsid w:val="001E5D32"/>
    <w:rsid w:val="001E6102"/>
    <w:rsid w:val="001E6782"/>
    <w:rsid w:val="001E6809"/>
    <w:rsid w:val="001E7F09"/>
    <w:rsid w:val="001F5316"/>
    <w:rsid w:val="001F6153"/>
    <w:rsid w:val="001F6CF8"/>
    <w:rsid w:val="001F7DFA"/>
    <w:rsid w:val="002004A5"/>
    <w:rsid w:val="00200710"/>
    <w:rsid w:val="002008B2"/>
    <w:rsid w:val="00204C5B"/>
    <w:rsid w:val="002125B1"/>
    <w:rsid w:val="002148D9"/>
    <w:rsid w:val="00214AF0"/>
    <w:rsid w:val="00214C3B"/>
    <w:rsid w:val="0021504A"/>
    <w:rsid w:val="00216085"/>
    <w:rsid w:val="0021792B"/>
    <w:rsid w:val="00217C1A"/>
    <w:rsid w:val="002213A2"/>
    <w:rsid w:val="002218B9"/>
    <w:rsid w:val="00222467"/>
    <w:rsid w:val="00223807"/>
    <w:rsid w:val="00224035"/>
    <w:rsid w:val="00224AA4"/>
    <w:rsid w:val="00227734"/>
    <w:rsid w:val="00227F46"/>
    <w:rsid w:val="002303FD"/>
    <w:rsid w:val="00230F17"/>
    <w:rsid w:val="00231B76"/>
    <w:rsid w:val="0023278F"/>
    <w:rsid w:val="00235549"/>
    <w:rsid w:val="002357B5"/>
    <w:rsid w:val="00237F20"/>
    <w:rsid w:val="002403D3"/>
    <w:rsid w:val="00240E26"/>
    <w:rsid w:val="002410C8"/>
    <w:rsid w:val="00241699"/>
    <w:rsid w:val="0024401E"/>
    <w:rsid w:val="00244984"/>
    <w:rsid w:val="002450EB"/>
    <w:rsid w:val="00247059"/>
    <w:rsid w:val="0025197A"/>
    <w:rsid w:val="0025348F"/>
    <w:rsid w:val="00253AD4"/>
    <w:rsid w:val="00256C17"/>
    <w:rsid w:val="00257C87"/>
    <w:rsid w:val="00261695"/>
    <w:rsid w:val="00262DA4"/>
    <w:rsid w:val="00262DF4"/>
    <w:rsid w:val="00265C07"/>
    <w:rsid w:val="002668F9"/>
    <w:rsid w:val="00266EFB"/>
    <w:rsid w:val="00267D62"/>
    <w:rsid w:val="002716F4"/>
    <w:rsid w:val="00271A2B"/>
    <w:rsid w:val="00272133"/>
    <w:rsid w:val="002733D7"/>
    <w:rsid w:val="00274C3C"/>
    <w:rsid w:val="00275644"/>
    <w:rsid w:val="00276A3A"/>
    <w:rsid w:val="0028058C"/>
    <w:rsid w:val="00280E8B"/>
    <w:rsid w:val="002817DA"/>
    <w:rsid w:val="002818D5"/>
    <w:rsid w:val="00281F60"/>
    <w:rsid w:val="002840CA"/>
    <w:rsid w:val="002848F1"/>
    <w:rsid w:val="00285AE1"/>
    <w:rsid w:val="00285AFC"/>
    <w:rsid w:val="00285B29"/>
    <w:rsid w:val="0028678F"/>
    <w:rsid w:val="0029077E"/>
    <w:rsid w:val="002913F6"/>
    <w:rsid w:val="00292721"/>
    <w:rsid w:val="00294AE8"/>
    <w:rsid w:val="002950C3"/>
    <w:rsid w:val="002955D1"/>
    <w:rsid w:val="002977C6"/>
    <w:rsid w:val="002A01F6"/>
    <w:rsid w:val="002A0B2E"/>
    <w:rsid w:val="002A1ED2"/>
    <w:rsid w:val="002A681B"/>
    <w:rsid w:val="002A7080"/>
    <w:rsid w:val="002B1824"/>
    <w:rsid w:val="002B2475"/>
    <w:rsid w:val="002B2FDB"/>
    <w:rsid w:val="002B3FA5"/>
    <w:rsid w:val="002B5C3E"/>
    <w:rsid w:val="002B780D"/>
    <w:rsid w:val="002B78C7"/>
    <w:rsid w:val="002C0376"/>
    <w:rsid w:val="002C1615"/>
    <w:rsid w:val="002C319C"/>
    <w:rsid w:val="002C3F0D"/>
    <w:rsid w:val="002C5817"/>
    <w:rsid w:val="002C6322"/>
    <w:rsid w:val="002D0230"/>
    <w:rsid w:val="002D18E8"/>
    <w:rsid w:val="002D1CB2"/>
    <w:rsid w:val="002D2301"/>
    <w:rsid w:val="002D50D3"/>
    <w:rsid w:val="002D5C9F"/>
    <w:rsid w:val="002D7169"/>
    <w:rsid w:val="002D769F"/>
    <w:rsid w:val="002E07F3"/>
    <w:rsid w:val="002E0A20"/>
    <w:rsid w:val="002E1D45"/>
    <w:rsid w:val="002E2475"/>
    <w:rsid w:val="002E2E2F"/>
    <w:rsid w:val="002E302C"/>
    <w:rsid w:val="002E4733"/>
    <w:rsid w:val="002F01A1"/>
    <w:rsid w:val="002F2CBB"/>
    <w:rsid w:val="002F3C3C"/>
    <w:rsid w:val="002F557B"/>
    <w:rsid w:val="002F5D29"/>
    <w:rsid w:val="002F61EA"/>
    <w:rsid w:val="002F65F1"/>
    <w:rsid w:val="002F7E76"/>
    <w:rsid w:val="003003CA"/>
    <w:rsid w:val="00300F52"/>
    <w:rsid w:val="003038EF"/>
    <w:rsid w:val="003040AA"/>
    <w:rsid w:val="00306472"/>
    <w:rsid w:val="003075D9"/>
    <w:rsid w:val="0031049B"/>
    <w:rsid w:val="003120F2"/>
    <w:rsid w:val="00312246"/>
    <w:rsid w:val="00312B49"/>
    <w:rsid w:val="0031343B"/>
    <w:rsid w:val="003177E1"/>
    <w:rsid w:val="00320141"/>
    <w:rsid w:val="00321CF5"/>
    <w:rsid w:val="00321ECB"/>
    <w:rsid w:val="00325074"/>
    <w:rsid w:val="003257A2"/>
    <w:rsid w:val="00325F35"/>
    <w:rsid w:val="00327882"/>
    <w:rsid w:val="00330926"/>
    <w:rsid w:val="00332DD7"/>
    <w:rsid w:val="00332FFB"/>
    <w:rsid w:val="00333344"/>
    <w:rsid w:val="003366F5"/>
    <w:rsid w:val="0033750E"/>
    <w:rsid w:val="00341663"/>
    <w:rsid w:val="003425B9"/>
    <w:rsid w:val="00343243"/>
    <w:rsid w:val="003438BE"/>
    <w:rsid w:val="003452B9"/>
    <w:rsid w:val="003465F5"/>
    <w:rsid w:val="003506C6"/>
    <w:rsid w:val="00352DAD"/>
    <w:rsid w:val="00353CE4"/>
    <w:rsid w:val="00354070"/>
    <w:rsid w:val="003547F7"/>
    <w:rsid w:val="00356491"/>
    <w:rsid w:val="0036111D"/>
    <w:rsid w:val="003614C5"/>
    <w:rsid w:val="00361ABA"/>
    <w:rsid w:val="003626E5"/>
    <w:rsid w:val="00362CF6"/>
    <w:rsid w:val="00363384"/>
    <w:rsid w:val="003637CC"/>
    <w:rsid w:val="0036447A"/>
    <w:rsid w:val="00364B1F"/>
    <w:rsid w:val="00365673"/>
    <w:rsid w:val="00366629"/>
    <w:rsid w:val="00366B5A"/>
    <w:rsid w:val="0037217C"/>
    <w:rsid w:val="003723F5"/>
    <w:rsid w:val="003729E7"/>
    <w:rsid w:val="00373EB0"/>
    <w:rsid w:val="00374916"/>
    <w:rsid w:val="00374E47"/>
    <w:rsid w:val="00375C65"/>
    <w:rsid w:val="0037664F"/>
    <w:rsid w:val="003808A8"/>
    <w:rsid w:val="00384D8E"/>
    <w:rsid w:val="00386006"/>
    <w:rsid w:val="003861E6"/>
    <w:rsid w:val="00386DAB"/>
    <w:rsid w:val="00387143"/>
    <w:rsid w:val="003873EB"/>
    <w:rsid w:val="003878DF"/>
    <w:rsid w:val="00387F0D"/>
    <w:rsid w:val="0039176B"/>
    <w:rsid w:val="0039239A"/>
    <w:rsid w:val="00392C44"/>
    <w:rsid w:val="0039527A"/>
    <w:rsid w:val="00395C1E"/>
    <w:rsid w:val="00396FC3"/>
    <w:rsid w:val="003A12FA"/>
    <w:rsid w:val="003A213D"/>
    <w:rsid w:val="003A247A"/>
    <w:rsid w:val="003A4158"/>
    <w:rsid w:val="003A458C"/>
    <w:rsid w:val="003A53F4"/>
    <w:rsid w:val="003A7E05"/>
    <w:rsid w:val="003B07A2"/>
    <w:rsid w:val="003B0CC6"/>
    <w:rsid w:val="003B1191"/>
    <w:rsid w:val="003B1307"/>
    <w:rsid w:val="003B3E23"/>
    <w:rsid w:val="003B504E"/>
    <w:rsid w:val="003B6D2D"/>
    <w:rsid w:val="003C02D7"/>
    <w:rsid w:val="003C0DB1"/>
    <w:rsid w:val="003C1B96"/>
    <w:rsid w:val="003C242D"/>
    <w:rsid w:val="003C35A8"/>
    <w:rsid w:val="003C3616"/>
    <w:rsid w:val="003C4A24"/>
    <w:rsid w:val="003C4F68"/>
    <w:rsid w:val="003C7C7C"/>
    <w:rsid w:val="003D3419"/>
    <w:rsid w:val="003D3A35"/>
    <w:rsid w:val="003D4FAB"/>
    <w:rsid w:val="003D6BFE"/>
    <w:rsid w:val="003D6FEB"/>
    <w:rsid w:val="003E1685"/>
    <w:rsid w:val="003E23D1"/>
    <w:rsid w:val="003E361E"/>
    <w:rsid w:val="003E4274"/>
    <w:rsid w:val="003E4999"/>
    <w:rsid w:val="003E5243"/>
    <w:rsid w:val="003E590D"/>
    <w:rsid w:val="003E6502"/>
    <w:rsid w:val="003F0D80"/>
    <w:rsid w:val="003F102A"/>
    <w:rsid w:val="003F1C3B"/>
    <w:rsid w:val="003F27CF"/>
    <w:rsid w:val="003F283E"/>
    <w:rsid w:val="003F28A1"/>
    <w:rsid w:val="003F5E99"/>
    <w:rsid w:val="003F6A47"/>
    <w:rsid w:val="00403EDD"/>
    <w:rsid w:val="00403F69"/>
    <w:rsid w:val="00404C49"/>
    <w:rsid w:val="00405872"/>
    <w:rsid w:val="004066AD"/>
    <w:rsid w:val="00407AD5"/>
    <w:rsid w:val="00407D95"/>
    <w:rsid w:val="00410AF8"/>
    <w:rsid w:val="004120CD"/>
    <w:rsid w:val="004137DE"/>
    <w:rsid w:val="004147CD"/>
    <w:rsid w:val="004152EF"/>
    <w:rsid w:val="00416090"/>
    <w:rsid w:val="00416525"/>
    <w:rsid w:val="00421060"/>
    <w:rsid w:val="004211B6"/>
    <w:rsid w:val="004218B2"/>
    <w:rsid w:val="0042614F"/>
    <w:rsid w:val="00426C41"/>
    <w:rsid w:val="00427A26"/>
    <w:rsid w:val="00427A5C"/>
    <w:rsid w:val="00427E5E"/>
    <w:rsid w:val="00430BE2"/>
    <w:rsid w:val="004318ED"/>
    <w:rsid w:val="00432B66"/>
    <w:rsid w:val="0043376B"/>
    <w:rsid w:val="00434AFE"/>
    <w:rsid w:val="004404F5"/>
    <w:rsid w:val="00442C7E"/>
    <w:rsid w:val="00443A8E"/>
    <w:rsid w:val="00443B69"/>
    <w:rsid w:val="0044415B"/>
    <w:rsid w:val="00446F3A"/>
    <w:rsid w:val="00450835"/>
    <w:rsid w:val="004511D3"/>
    <w:rsid w:val="00453B96"/>
    <w:rsid w:val="00454714"/>
    <w:rsid w:val="00456A0A"/>
    <w:rsid w:val="00457116"/>
    <w:rsid w:val="00460E39"/>
    <w:rsid w:val="00461374"/>
    <w:rsid w:val="004615F1"/>
    <w:rsid w:val="00461E49"/>
    <w:rsid w:val="00462219"/>
    <w:rsid w:val="00462A2D"/>
    <w:rsid w:val="004664E9"/>
    <w:rsid w:val="004679A1"/>
    <w:rsid w:val="004702CD"/>
    <w:rsid w:val="00471DB2"/>
    <w:rsid w:val="0047289A"/>
    <w:rsid w:val="004761AA"/>
    <w:rsid w:val="00476249"/>
    <w:rsid w:val="0047697D"/>
    <w:rsid w:val="00477EE0"/>
    <w:rsid w:val="00480894"/>
    <w:rsid w:val="00480902"/>
    <w:rsid w:val="00481301"/>
    <w:rsid w:val="0048293F"/>
    <w:rsid w:val="00484ED5"/>
    <w:rsid w:val="00485003"/>
    <w:rsid w:val="00485C97"/>
    <w:rsid w:val="00486A51"/>
    <w:rsid w:val="00486E88"/>
    <w:rsid w:val="00490833"/>
    <w:rsid w:val="00490ACF"/>
    <w:rsid w:val="00490AF4"/>
    <w:rsid w:val="0049153A"/>
    <w:rsid w:val="00494180"/>
    <w:rsid w:val="00494FB1"/>
    <w:rsid w:val="00496D00"/>
    <w:rsid w:val="00496DDE"/>
    <w:rsid w:val="004A1373"/>
    <w:rsid w:val="004A339E"/>
    <w:rsid w:val="004A435E"/>
    <w:rsid w:val="004A439C"/>
    <w:rsid w:val="004A5B9B"/>
    <w:rsid w:val="004A60C4"/>
    <w:rsid w:val="004A7E7F"/>
    <w:rsid w:val="004B0AFB"/>
    <w:rsid w:val="004B5F1D"/>
    <w:rsid w:val="004B69C5"/>
    <w:rsid w:val="004C06FA"/>
    <w:rsid w:val="004C1DCE"/>
    <w:rsid w:val="004C3CB0"/>
    <w:rsid w:val="004C4605"/>
    <w:rsid w:val="004C4E0C"/>
    <w:rsid w:val="004C6424"/>
    <w:rsid w:val="004C69E7"/>
    <w:rsid w:val="004C6D27"/>
    <w:rsid w:val="004C6D62"/>
    <w:rsid w:val="004C6E22"/>
    <w:rsid w:val="004D1B68"/>
    <w:rsid w:val="004D3FFC"/>
    <w:rsid w:val="004D5503"/>
    <w:rsid w:val="004E08AA"/>
    <w:rsid w:val="004E30B4"/>
    <w:rsid w:val="004E3887"/>
    <w:rsid w:val="004E3FA0"/>
    <w:rsid w:val="004E53A5"/>
    <w:rsid w:val="004E5584"/>
    <w:rsid w:val="004E565E"/>
    <w:rsid w:val="004E6A6A"/>
    <w:rsid w:val="004E72B7"/>
    <w:rsid w:val="004F043D"/>
    <w:rsid w:val="004F24A2"/>
    <w:rsid w:val="004F2BA2"/>
    <w:rsid w:val="004F351E"/>
    <w:rsid w:val="004F5119"/>
    <w:rsid w:val="004F51C7"/>
    <w:rsid w:val="004F58A0"/>
    <w:rsid w:val="004F58DD"/>
    <w:rsid w:val="004F6499"/>
    <w:rsid w:val="004F7AD3"/>
    <w:rsid w:val="005006EB"/>
    <w:rsid w:val="005013DD"/>
    <w:rsid w:val="00501ADB"/>
    <w:rsid w:val="0050233A"/>
    <w:rsid w:val="00502881"/>
    <w:rsid w:val="00502B3D"/>
    <w:rsid w:val="005039A1"/>
    <w:rsid w:val="00503AAD"/>
    <w:rsid w:val="00503BD5"/>
    <w:rsid w:val="00503C1E"/>
    <w:rsid w:val="005045C0"/>
    <w:rsid w:val="00506ADA"/>
    <w:rsid w:val="00507A9B"/>
    <w:rsid w:val="00510652"/>
    <w:rsid w:val="00513639"/>
    <w:rsid w:val="00513DE6"/>
    <w:rsid w:val="005200A0"/>
    <w:rsid w:val="00520DC6"/>
    <w:rsid w:val="00521A9F"/>
    <w:rsid w:val="00525005"/>
    <w:rsid w:val="00525A7B"/>
    <w:rsid w:val="00525EC1"/>
    <w:rsid w:val="00526F2B"/>
    <w:rsid w:val="005272BA"/>
    <w:rsid w:val="0053014D"/>
    <w:rsid w:val="0053132F"/>
    <w:rsid w:val="00532CFB"/>
    <w:rsid w:val="00534147"/>
    <w:rsid w:val="005343DF"/>
    <w:rsid w:val="005379D3"/>
    <w:rsid w:val="00540FCF"/>
    <w:rsid w:val="005422FC"/>
    <w:rsid w:val="00543D54"/>
    <w:rsid w:val="00543F4C"/>
    <w:rsid w:val="005446F2"/>
    <w:rsid w:val="00544960"/>
    <w:rsid w:val="005452CA"/>
    <w:rsid w:val="00545F4D"/>
    <w:rsid w:val="00546AEB"/>
    <w:rsid w:val="0055034A"/>
    <w:rsid w:val="00552FDB"/>
    <w:rsid w:val="00553AF3"/>
    <w:rsid w:val="00553DD9"/>
    <w:rsid w:val="00554F99"/>
    <w:rsid w:val="005555F2"/>
    <w:rsid w:val="0055631E"/>
    <w:rsid w:val="00556CAC"/>
    <w:rsid w:val="00557B82"/>
    <w:rsid w:val="005636C6"/>
    <w:rsid w:val="00563E97"/>
    <w:rsid w:val="00564D14"/>
    <w:rsid w:val="00565702"/>
    <w:rsid w:val="00566AB5"/>
    <w:rsid w:val="00566FA1"/>
    <w:rsid w:val="00567BF6"/>
    <w:rsid w:val="005701F6"/>
    <w:rsid w:val="00571A5B"/>
    <w:rsid w:val="00571C0D"/>
    <w:rsid w:val="00572AD1"/>
    <w:rsid w:val="00574E2A"/>
    <w:rsid w:val="0057585C"/>
    <w:rsid w:val="005760A5"/>
    <w:rsid w:val="005767BE"/>
    <w:rsid w:val="00576C8E"/>
    <w:rsid w:val="0058174B"/>
    <w:rsid w:val="00585201"/>
    <w:rsid w:val="005904CD"/>
    <w:rsid w:val="00591286"/>
    <w:rsid w:val="00591B78"/>
    <w:rsid w:val="00593B2C"/>
    <w:rsid w:val="00595684"/>
    <w:rsid w:val="00596D34"/>
    <w:rsid w:val="005A0738"/>
    <w:rsid w:val="005A0A5D"/>
    <w:rsid w:val="005A13A9"/>
    <w:rsid w:val="005A1799"/>
    <w:rsid w:val="005A22CD"/>
    <w:rsid w:val="005A280D"/>
    <w:rsid w:val="005A3E9D"/>
    <w:rsid w:val="005A3FB5"/>
    <w:rsid w:val="005A6826"/>
    <w:rsid w:val="005B029F"/>
    <w:rsid w:val="005B0D81"/>
    <w:rsid w:val="005B2676"/>
    <w:rsid w:val="005B270F"/>
    <w:rsid w:val="005B2BBB"/>
    <w:rsid w:val="005B3613"/>
    <w:rsid w:val="005B3C04"/>
    <w:rsid w:val="005B3CCF"/>
    <w:rsid w:val="005B424A"/>
    <w:rsid w:val="005B4356"/>
    <w:rsid w:val="005B5A38"/>
    <w:rsid w:val="005B6012"/>
    <w:rsid w:val="005B702A"/>
    <w:rsid w:val="005B7304"/>
    <w:rsid w:val="005C00CD"/>
    <w:rsid w:val="005C2084"/>
    <w:rsid w:val="005C3332"/>
    <w:rsid w:val="005C41F1"/>
    <w:rsid w:val="005C4C3E"/>
    <w:rsid w:val="005C7178"/>
    <w:rsid w:val="005D04AD"/>
    <w:rsid w:val="005D0917"/>
    <w:rsid w:val="005D1052"/>
    <w:rsid w:val="005D25C2"/>
    <w:rsid w:val="005D38D8"/>
    <w:rsid w:val="005D63AD"/>
    <w:rsid w:val="005D7586"/>
    <w:rsid w:val="005D7C9C"/>
    <w:rsid w:val="005E1CA4"/>
    <w:rsid w:val="005E27FF"/>
    <w:rsid w:val="005E2821"/>
    <w:rsid w:val="005E295B"/>
    <w:rsid w:val="005E361C"/>
    <w:rsid w:val="005E3799"/>
    <w:rsid w:val="005E41E0"/>
    <w:rsid w:val="005E62DA"/>
    <w:rsid w:val="005E68BD"/>
    <w:rsid w:val="005E7BAC"/>
    <w:rsid w:val="005F3C01"/>
    <w:rsid w:val="005F5422"/>
    <w:rsid w:val="005F60F6"/>
    <w:rsid w:val="005F785E"/>
    <w:rsid w:val="0060036B"/>
    <w:rsid w:val="006027FF"/>
    <w:rsid w:val="006030B5"/>
    <w:rsid w:val="00604F11"/>
    <w:rsid w:val="00605356"/>
    <w:rsid w:val="00606558"/>
    <w:rsid w:val="006071A5"/>
    <w:rsid w:val="00607415"/>
    <w:rsid w:val="006101FE"/>
    <w:rsid w:val="006107C3"/>
    <w:rsid w:val="00610E19"/>
    <w:rsid w:val="00611D4E"/>
    <w:rsid w:val="00612C69"/>
    <w:rsid w:val="00614682"/>
    <w:rsid w:val="0062096C"/>
    <w:rsid w:val="00621628"/>
    <w:rsid w:val="00623637"/>
    <w:rsid w:val="006239E7"/>
    <w:rsid w:val="00624A5C"/>
    <w:rsid w:val="00624D32"/>
    <w:rsid w:val="00626AFE"/>
    <w:rsid w:val="0062754A"/>
    <w:rsid w:val="00627A5A"/>
    <w:rsid w:val="00627BD0"/>
    <w:rsid w:val="0063222A"/>
    <w:rsid w:val="006322FE"/>
    <w:rsid w:val="00632FEE"/>
    <w:rsid w:val="00642964"/>
    <w:rsid w:val="0064485D"/>
    <w:rsid w:val="00644B6B"/>
    <w:rsid w:val="00644F98"/>
    <w:rsid w:val="00646C34"/>
    <w:rsid w:val="006503C9"/>
    <w:rsid w:val="00650523"/>
    <w:rsid w:val="00651611"/>
    <w:rsid w:val="00651792"/>
    <w:rsid w:val="00653CA1"/>
    <w:rsid w:val="00654B5F"/>
    <w:rsid w:val="00656ACB"/>
    <w:rsid w:val="00656E1F"/>
    <w:rsid w:val="00661320"/>
    <w:rsid w:val="006615C8"/>
    <w:rsid w:val="00661FE1"/>
    <w:rsid w:val="00664ADB"/>
    <w:rsid w:val="00665A26"/>
    <w:rsid w:val="00665DC3"/>
    <w:rsid w:val="00665F0D"/>
    <w:rsid w:val="0066609C"/>
    <w:rsid w:val="00667FAB"/>
    <w:rsid w:val="00670AD4"/>
    <w:rsid w:val="00672F7F"/>
    <w:rsid w:val="00673234"/>
    <w:rsid w:val="006737BD"/>
    <w:rsid w:val="006746B0"/>
    <w:rsid w:val="006816FA"/>
    <w:rsid w:val="006817F9"/>
    <w:rsid w:val="00681805"/>
    <w:rsid w:val="00681811"/>
    <w:rsid w:val="0068284A"/>
    <w:rsid w:val="00682C05"/>
    <w:rsid w:val="0068312D"/>
    <w:rsid w:val="00684090"/>
    <w:rsid w:val="006845E9"/>
    <w:rsid w:val="00684B85"/>
    <w:rsid w:val="00686DBB"/>
    <w:rsid w:val="00687019"/>
    <w:rsid w:val="0069118D"/>
    <w:rsid w:val="00691FBC"/>
    <w:rsid w:val="006929BF"/>
    <w:rsid w:val="00692C10"/>
    <w:rsid w:val="006939FE"/>
    <w:rsid w:val="00693BC8"/>
    <w:rsid w:val="0069724C"/>
    <w:rsid w:val="006A02CC"/>
    <w:rsid w:val="006A061A"/>
    <w:rsid w:val="006A236A"/>
    <w:rsid w:val="006A2EAF"/>
    <w:rsid w:val="006A3C47"/>
    <w:rsid w:val="006A6E4E"/>
    <w:rsid w:val="006A75AA"/>
    <w:rsid w:val="006B1473"/>
    <w:rsid w:val="006B1612"/>
    <w:rsid w:val="006B1ED0"/>
    <w:rsid w:val="006B2072"/>
    <w:rsid w:val="006B256E"/>
    <w:rsid w:val="006B4113"/>
    <w:rsid w:val="006B64AC"/>
    <w:rsid w:val="006B67A7"/>
    <w:rsid w:val="006B7331"/>
    <w:rsid w:val="006B78C8"/>
    <w:rsid w:val="006C1BDF"/>
    <w:rsid w:val="006C1F89"/>
    <w:rsid w:val="006C28C9"/>
    <w:rsid w:val="006C4B4A"/>
    <w:rsid w:val="006C543D"/>
    <w:rsid w:val="006C67D0"/>
    <w:rsid w:val="006C749E"/>
    <w:rsid w:val="006C77E0"/>
    <w:rsid w:val="006D0625"/>
    <w:rsid w:val="006D0728"/>
    <w:rsid w:val="006D25B5"/>
    <w:rsid w:val="006D35F1"/>
    <w:rsid w:val="006D5258"/>
    <w:rsid w:val="006D52E6"/>
    <w:rsid w:val="006D7FEA"/>
    <w:rsid w:val="006E0955"/>
    <w:rsid w:val="006E11CF"/>
    <w:rsid w:val="006E14C7"/>
    <w:rsid w:val="006E18DC"/>
    <w:rsid w:val="006E2199"/>
    <w:rsid w:val="006E378C"/>
    <w:rsid w:val="006E5628"/>
    <w:rsid w:val="006E576F"/>
    <w:rsid w:val="006E6F91"/>
    <w:rsid w:val="006E771E"/>
    <w:rsid w:val="006F0353"/>
    <w:rsid w:val="006F092D"/>
    <w:rsid w:val="006F1B66"/>
    <w:rsid w:val="006F2930"/>
    <w:rsid w:val="006F2A0C"/>
    <w:rsid w:val="006F2C26"/>
    <w:rsid w:val="006F48C1"/>
    <w:rsid w:val="006F743B"/>
    <w:rsid w:val="00700F87"/>
    <w:rsid w:val="007056B3"/>
    <w:rsid w:val="0070596F"/>
    <w:rsid w:val="007061C9"/>
    <w:rsid w:val="00706E07"/>
    <w:rsid w:val="00706F54"/>
    <w:rsid w:val="0070756B"/>
    <w:rsid w:val="007075D7"/>
    <w:rsid w:val="00711D2B"/>
    <w:rsid w:val="00713776"/>
    <w:rsid w:val="0071432C"/>
    <w:rsid w:val="00714AD9"/>
    <w:rsid w:val="007164F7"/>
    <w:rsid w:val="0071714C"/>
    <w:rsid w:val="007211AF"/>
    <w:rsid w:val="00721852"/>
    <w:rsid w:val="00723168"/>
    <w:rsid w:val="00724AE4"/>
    <w:rsid w:val="00725B31"/>
    <w:rsid w:val="007275A0"/>
    <w:rsid w:val="0072790D"/>
    <w:rsid w:val="00730207"/>
    <w:rsid w:val="00730CB0"/>
    <w:rsid w:val="00730E9E"/>
    <w:rsid w:val="00734558"/>
    <w:rsid w:val="00735679"/>
    <w:rsid w:val="00736D53"/>
    <w:rsid w:val="00736FA6"/>
    <w:rsid w:val="007372A2"/>
    <w:rsid w:val="007400F4"/>
    <w:rsid w:val="00741E6D"/>
    <w:rsid w:val="007425A3"/>
    <w:rsid w:val="007440F2"/>
    <w:rsid w:val="0074490E"/>
    <w:rsid w:val="00744F70"/>
    <w:rsid w:val="00747337"/>
    <w:rsid w:val="00747FFE"/>
    <w:rsid w:val="00750064"/>
    <w:rsid w:val="00750F5D"/>
    <w:rsid w:val="00751835"/>
    <w:rsid w:val="007527B0"/>
    <w:rsid w:val="007531B9"/>
    <w:rsid w:val="00753C99"/>
    <w:rsid w:val="0075447F"/>
    <w:rsid w:val="00754631"/>
    <w:rsid w:val="00754F5C"/>
    <w:rsid w:val="00755897"/>
    <w:rsid w:val="007563AE"/>
    <w:rsid w:val="00756B40"/>
    <w:rsid w:val="00757DE6"/>
    <w:rsid w:val="00761462"/>
    <w:rsid w:val="007623D9"/>
    <w:rsid w:val="00765537"/>
    <w:rsid w:val="00767376"/>
    <w:rsid w:val="00770353"/>
    <w:rsid w:val="00772C94"/>
    <w:rsid w:val="00774DE5"/>
    <w:rsid w:val="00774F69"/>
    <w:rsid w:val="0078113F"/>
    <w:rsid w:val="0078168D"/>
    <w:rsid w:val="00781700"/>
    <w:rsid w:val="007819E5"/>
    <w:rsid w:val="00781EA4"/>
    <w:rsid w:val="00782822"/>
    <w:rsid w:val="00785348"/>
    <w:rsid w:val="00785ADC"/>
    <w:rsid w:val="0078718E"/>
    <w:rsid w:val="0078784E"/>
    <w:rsid w:val="00790B6B"/>
    <w:rsid w:val="00790CBB"/>
    <w:rsid w:val="00792B8A"/>
    <w:rsid w:val="00792FB8"/>
    <w:rsid w:val="00793533"/>
    <w:rsid w:val="0079368C"/>
    <w:rsid w:val="00793C22"/>
    <w:rsid w:val="0079591A"/>
    <w:rsid w:val="00795BE0"/>
    <w:rsid w:val="007960D9"/>
    <w:rsid w:val="00797623"/>
    <w:rsid w:val="00797F70"/>
    <w:rsid w:val="007A0EA6"/>
    <w:rsid w:val="007A17A2"/>
    <w:rsid w:val="007A2400"/>
    <w:rsid w:val="007A3F74"/>
    <w:rsid w:val="007A4AB4"/>
    <w:rsid w:val="007A4B75"/>
    <w:rsid w:val="007A5319"/>
    <w:rsid w:val="007A5521"/>
    <w:rsid w:val="007A6972"/>
    <w:rsid w:val="007A6F76"/>
    <w:rsid w:val="007B005F"/>
    <w:rsid w:val="007B1B1F"/>
    <w:rsid w:val="007B3556"/>
    <w:rsid w:val="007B3C61"/>
    <w:rsid w:val="007B4A47"/>
    <w:rsid w:val="007B550E"/>
    <w:rsid w:val="007B5E7C"/>
    <w:rsid w:val="007B5F1C"/>
    <w:rsid w:val="007B7B67"/>
    <w:rsid w:val="007B7EF3"/>
    <w:rsid w:val="007C035C"/>
    <w:rsid w:val="007C1F95"/>
    <w:rsid w:val="007C29B3"/>
    <w:rsid w:val="007C375D"/>
    <w:rsid w:val="007D0F73"/>
    <w:rsid w:val="007D1EE3"/>
    <w:rsid w:val="007D2776"/>
    <w:rsid w:val="007D395E"/>
    <w:rsid w:val="007D626B"/>
    <w:rsid w:val="007D633D"/>
    <w:rsid w:val="007D666C"/>
    <w:rsid w:val="007D6969"/>
    <w:rsid w:val="007E127D"/>
    <w:rsid w:val="007E4691"/>
    <w:rsid w:val="007E48DE"/>
    <w:rsid w:val="007E4C30"/>
    <w:rsid w:val="007F0C14"/>
    <w:rsid w:val="007F1269"/>
    <w:rsid w:val="007F2137"/>
    <w:rsid w:val="007F308E"/>
    <w:rsid w:val="007F391D"/>
    <w:rsid w:val="007F58AF"/>
    <w:rsid w:val="007F6E39"/>
    <w:rsid w:val="00800DCD"/>
    <w:rsid w:val="00801A10"/>
    <w:rsid w:val="00801CE0"/>
    <w:rsid w:val="00801EB3"/>
    <w:rsid w:val="00802D2A"/>
    <w:rsid w:val="00805891"/>
    <w:rsid w:val="008058BE"/>
    <w:rsid w:val="008103E3"/>
    <w:rsid w:val="00811969"/>
    <w:rsid w:val="00812897"/>
    <w:rsid w:val="00812B6B"/>
    <w:rsid w:val="00813283"/>
    <w:rsid w:val="00813D67"/>
    <w:rsid w:val="00813F45"/>
    <w:rsid w:val="008144CE"/>
    <w:rsid w:val="00814AF9"/>
    <w:rsid w:val="00814ED8"/>
    <w:rsid w:val="00815212"/>
    <w:rsid w:val="00821F06"/>
    <w:rsid w:val="0082350B"/>
    <w:rsid w:val="00823952"/>
    <w:rsid w:val="008272F5"/>
    <w:rsid w:val="008278B2"/>
    <w:rsid w:val="00830803"/>
    <w:rsid w:val="008325A2"/>
    <w:rsid w:val="008325D8"/>
    <w:rsid w:val="00833EDB"/>
    <w:rsid w:val="00834963"/>
    <w:rsid w:val="00834B62"/>
    <w:rsid w:val="0083507B"/>
    <w:rsid w:val="00835CEA"/>
    <w:rsid w:val="00836439"/>
    <w:rsid w:val="00836A72"/>
    <w:rsid w:val="00836D43"/>
    <w:rsid w:val="00840E7E"/>
    <w:rsid w:val="008416B8"/>
    <w:rsid w:val="008422D0"/>
    <w:rsid w:val="008431F0"/>
    <w:rsid w:val="00843442"/>
    <w:rsid w:val="00843607"/>
    <w:rsid w:val="008437D3"/>
    <w:rsid w:val="00844420"/>
    <w:rsid w:val="00846D04"/>
    <w:rsid w:val="00847647"/>
    <w:rsid w:val="008478B0"/>
    <w:rsid w:val="0085089A"/>
    <w:rsid w:val="00851E03"/>
    <w:rsid w:val="00855F33"/>
    <w:rsid w:val="00857453"/>
    <w:rsid w:val="00860652"/>
    <w:rsid w:val="00860679"/>
    <w:rsid w:val="00861D3A"/>
    <w:rsid w:val="00861E28"/>
    <w:rsid w:val="008625E5"/>
    <w:rsid w:val="0086295E"/>
    <w:rsid w:val="00864315"/>
    <w:rsid w:val="008645A9"/>
    <w:rsid w:val="008647D5"/>
    <w:rsid w:val="008650D9"/>
    <w:rsid w:val="00865425"/>
    <w:rsid w:val="00867130"/>
    <w:rsid w:val="00870BF3"/>
    <w:rsid w:val="008717B7"/>
    <w:rsid w:val="00872420"/>
    <w:rsid w:val="00874319"/>
    <w:rsid w:val="008752A0"/>
    <w:rsid w:val="008759AC"/>
    <w:rsid w:val="00877E1A"/>
    <w:rsid w:val="008805D9"/>
    <w:rsid w:val="008807F3"/>
    <w:rsid w:val="0088081D"/>
    <w:rsid w:val="008808F1"/>
    <w:rsid w:val="00882222"/>
    <w:rsid w:val="0088408D"/>
    <w:rsid w:val="008909CE"/>
    <w:rsid w:val="00891EA5"/>
    <w:rsid w:val="008936D9"/>
    <w:rsid w:val="008938A7"/>
    <w:rsid w:val="00895041"/>
    <w:rsid w:val="00897A8F"/>
    <w:rsid w:val="00897FC3"/>
    <w:rsid w:val="008A48FD"/>
    <w:rsid w:val="008A785B"/>
    <w:rsid w:val="008B0765"/>
    <w:rsid w:val="008B0A55"/>
    <w:rsid w:val="008B0CD7"/>
    <w:rsid w:val="008B34FC"/>
    <w:rsid w:val="008B3BA1"/>
    <w:rsid w:val="008B5B5B"/>
    <w:rsid w:val="008B5CA8"/>
    <w:rsid w:val="008B77B7"/>
    <w:rsid w:val="008B7C25"/>
    <w:rsid w:val="008C0F42"/>
    <w:rsid w:val="008C2FEE"/>
    <w:rsid w:val="008C30E5"/>
    <w:rsid w:val="008C315B"/>
    <w:rsid w:val="008C4F78"/>
    <w:rsid w:val="008C554B"/>
    <w:rsid w:val="008D07B8"/>
    <w:rsid w:val="008D1640"/>
    <w:rsid w:val="008D31E6"/>
    <w:rsid w:val="008D3D8C"/>
    <w:rsid w:val="008D4460"/>
    <w:rsid w:val="008D5842"/>
    <w:rsid w:val="008D6BBA"/>
    <w:rsid w:val="008D6E65"/>
    <w:rsid w:val="008D6FD6"/>
    <w:rsid w:val="008E206D"/>
    <w:rsid w:val="008E2326"/>
    <w:rsid w:val="008E2F50"/>
    <w:rsid w:val="008E34EE"/>
    <w:rsid w:val="008E409F"/>
    <w:rsid w:val="008E75C5"/>
    <w:rsid w:val="008F18CC"/>
    <w:rsid w:val="008F1E22"/>
    <w:rsid w:val="008F264A"/>
    <w:rsid w:val="008F2D7D"/>
    <w:rsid w:val="008F4295"/>
    <w:rsid w:val="008F5815"/>
    <w:rsid w:val="00900500"/>
    <w:rsid w:val="009010C3"/>
    <w:rsid w:val="0090332B"/>
    <w:rsid w:val="009037C6"/>
    <w:rsid w:val="009055FE"/>
    <w:rsid w:val="00907F1A"/>
    <w:rsid w:val="00910020"/>
    <w:rsid w:val="009109E8"/>
    <w:rsid w:val="009142AB"/>
    <w:rsid w:val="00914525"/>
    <w:rsid w:val="00914527"/>
    <w:rsid w:val="00915348"/>
    <w:rsid w:val="009165C7"/>
    <w:rsid w:val="00916F40"/>
    <w:rsid w:val="009175DB"/>
    <w:rsid w:val="00917D62"/>
    <w:rsid w:val="00920638"/>
    <w:rsid w:val="0092134C"/>
    <w:rsid w:val="0092142E"/>
    <w:rsid w:val="009222BC"/>
    <w:rsid w:val="00924A1E"/>
    <w:rsid w:val="00925C50"/>
    <w:rsid w:val="009303D1"/>
    <w:rsid w:val="00930534"/>
    <w:rsid w:val="009312D7"/>
    <w:rsid w:val="00933498"/>
    <w:rsid w:val="00933F7B"/>
    <w:rsid w:val="00935DAB"/>
    <w:rsid w:val="00941653"/>
    <w:rsid w:val="00941727"/>
    <w:rsid w:val="00941B00"/>
    <w:rsid w:val="00941DD3"/>
    <w:rsid w:val="0094307A"/>
    <w:rsid w:val="00944563"/>
    <w:rsid w:val="009453EC"/>
    <w:rsid w:val="00945579"/>
    <w:rsid w:val="00945ECB"/>
    <w:rsid w:val="00946D78"/>
    <w:rsid w:val="00950111"/>
    <w:rsid w:val="0095030C"/>
    <w:rsid w:val="00950640"/>
    <w:rsid w:val="009512CF"/>
    <w:rsid w:val="009524E9"/>
    <w:rsid w:val="009525B6"/>
    <w:rsid w:val="009537F2"/>
    <w:rsid w:val="00953878"/>
    <w:rsid w:val="0095539B"/>
    <w:rsid w:val="00957202"/>
    <w:rsid w:val="00957539"/>
    <w:rsid w:val="00957C73"/>
    <w:rsid w:val="00960B43"/>
    <w:rsid w:val="00962493"/>
    <w:rsid w:val="00962832"/>
    <w:rsid w:val="00962AEE"/>
    <w:rsid w:val="009641D2"/>
    <w:rsid w:val="00964D06"/>
    <w:rsid w:val="00965B77"/>
    <w:rsid w:val="009665A7"/>
    <w:rsid w:val="0096717F"/>
    <w:rsid w:val="009673CD"/>
    <w:rsid w:val="00970E2F"/>
    <w:rsid w:val="00971E5A"/>
    <w:rsid w:val="00971E90"/>
    <w:rsid w:val="0097216B"/>
    <w:rsid w:val="0097433C"/>
    <w:rsid w:val="009757A8"/>
    <w:rsid w:val="00976CC1"/>
    <w:rsid w:val="00977B47"/>
    <w:rsid w:val="00980344"/>
    <w:rsid w:val="009809EA"/>
    <w:rsid w:val="00980E11"/>
    <w:rsid w:val="0098248C"/>
    <w:rsid w:val="009826EA"/>
    <w:rsid w:val="00983309"/>
    <w:rsid w:val="009842B2"/>
    <w:rsid w:val="009849BA"/>
    <w:rsid w:val="00985776"/>
    <w:rsid w:val="00985818"/>
    <w:rsid w:val="00985A8B"/>
    <w:rsid w:val="00986A3D"/>
    <w:rsid w:val="00986D3E"/>
    <w:rsid w:val="00987D29"/>
    <w:rsid w:val="00991C4B"/>
    <w:rsid w:val="00992166"/>
    <w:rsid w:val="00994197"/>
    <w:rsid w:val="00994CD3"/>
    <w:rsid w:val="00996692"/>
    <w:rsid w:val="00996E34"/>
    <w:rsid w:val="0099734E"/>
    <w:rsid w:val="009A2DE3"/>
    <w:rsid w:val="009A4974"/>
    <w:rsid w:val="009A5552"/>
    <w:rsid w:val="009A7524"/>
    <w:rsid w:val="009B155D"/>
    <w:rsid w:val="009B2D61"/>
    <w:rsid w:val="009B3BDF"/>
    <w:rsid w:val="009B47A9"/>
    <w:rsid w:val="009B74DF"/>
    <w:rsid w:val="009C0FBE"/>
    <w:rsid w:val="009C2384"/>
    <w:rsid w:val="009C2C7D"/>
    <w:rsid w:val="009C4260"/>
    <w:rsid w:val="009C43AB"/>
    <w:rsid w:val="009C4573"/>
    <w:rsid w:val="009C65D6"/>
    <w:rsid w:val="009D21FF"/>
    <w:rsid w:val="009D2B41"/>
    <w:rsid w:val="009D4CED"/>
    <w:rsid w:val="009D624C"/>
    <w:rsid w:val="009D68BD"/>
    <w:rsid w:val="009D716D"/>
    <w:rsid w:val="009D7773"/>
    <w:rsid w:val="009D796D"/>
    <w:rsid w:val="009D7D11"/>
    <w:rsid w:val="009E1A92"/>
    <w:rsid w:val="009E58E8"/>
    <w:rsid w:val="009E5A63"/>
    <w:rsid w:val="009E61A5"/>
    <w:rsid w:val="009E7931"/>
    <w:rsid w:val="009F1E7C"/>
    <w:rsid w:val="009F673E"/>
    <w:rsid w:val="009F794D"/>
    <w:rsid w:val="00A01F47"/>
    <w:rsid w:val="00A03D00"/>
    <w:rsid w:val="00A05A8D"/>
    <w:rsid w:val="00A05FE3"/>
    <w:rsid w:val="00A06856"/>
    <w:rsid w:val="00A06A03"/>
    <w:rsid w:val="00A100C3"/>
    <w:rsid w:val="00A10EBF"/>
    <w:rsid w:val="00A12E74"/>
    <w:rsid w:val="00A14188"/>
    <w:rsid w:val="00A147AB"/>
    <w:rsid w:val="00A16B8F"/>
    <w:rsid w:val="00A1770B"/>
    <w:rsid w:val="00A17F36"/>
    <w:rsid w:val="00A20474"/>
    <w:rsid w:val="00A20A74"/>
    <w:rsid w:val="00A22C0B"/>
    <w:rsid w:val="00A2363F"/>
    <w:rsid w:val="00A23A33"/>
    <w:rsid w:val="00A302D1"/>
    <w:rsid w:val="00A30751"/>
    <w:rsid w:val="00A309B3"/>
    <w:rsid w:val="00A32F20"/>
    <w:rsid w:val="00A33259"/>
    <w:rsid w:val="00A33BFD"/>
    <w:rsid w:val="00A3451E"/>
    <w:rsid w:val="00A40665"/>
    <w:rsid w:val="00A410CD"/>
    <w:rsid w:val="00A41797"/>
    <w:rsid w:val="00A4236A"/>
    <w:rsid w:val="00A42808"/>
    <w:rsid w:val="00A43291"/>
    <w:rsid w:val="00A45DC8"/>
    <w:rsid w:val="00A46062"/>
    <w:rsid w:val="00A472CB"/>
    <w:rsid w:val="00A5326E"/>
    <w:rsid w:val="00A539D3"/>
    <w:rsid w:val="00A54008"/>
    <w:rsid w:val="00A573EA"/>
    <w:rsid w:val="00A6166C"/>
    <w:rsid w:val="00A637AA"/>
    <w:rsid w:val="00A640E2"/>
    <w:rsid w:val="00A67BF2"/>
    <w:rsid w:val="00A67FDA"/>
    <w:rsid w:val="00A7069D"/>
    <w:rsid w:val="00A71960"/>
    <w:rsid w:val="00A719C7"/>
    <w:rsid w:val="00A71FCC"/>
    <w:rsid w:val="00A7266F"/>
    <w:rsid w:val="00A72B49"/>
    <w:rsid w:val="00A73D89"/>
    <w:rsid w:val="00A74C4C"/>
    <w:rsid w:val="00A74E32"/>
    <w:rsid w:val="00A75C4B"/>
    <w:rsid w:val="00A8035D"/>
    <w:rsid w:val="00A81252"/>
    <w:rsid w:val="00A817BC"/>
    <w:rsid w:val="00A82578"/>
    <w:rsid w:val="00A8351C"/>
    <w:rsid w:val="00A83BB7"/>
    <w:rsid w:val="00A85194"/>
    <w:rsid w:val="00A86A9B"/>
    <w:rsid w:val="00A87B60"/>
    <w:rsid w:val="00A91C6B"/>
    <w:rsid w:val="00A9247D"/>
    <w:rsid w:val="00A9392B"/>
    <w:rsid w:val="00A93D72"/>
    <w:rsid w:val="00A9492D"/>
    <w:rsid w:val="00A949A0"/>
    <w:rsid w:val="00A95333"/>
    <w:rsid w:val="00A9559E"/>
    <w:rsid w:val="00A96F7E"/>
    <w:rsid w:val="00AA0620"/>
    <w:rsid w:val="00AA0FD4"/>
    <w:rsid w:val="00AA1862"/>
    <w:rsid w:val="00AA3796"/>
    <w:rsid w:val="00AA414E"/>
    <w:rsid w:val="00AA4B7D"/>
    <w:rsid w:val="00AA5774"/>
    <w:rsid w:val="00AA5D62"/>
    <w:rsid w:val="00AA60A6"/>
    <w:rsid w:val="00AA6449"/>
    <w:rsid w:val="00AA7197"/>
    <w:rsid w:val="00AA71BB"/>
    <w:rsid w:val="00AB13AC"/>
    <w:rsid w:val="00AB21FC"/>
    <w:rsid w:val="00AB24D9"/>
    <w:rsid w:val="00AB2A06"/>
    <w:rsid w:val="00AB2A11"/>
    <w:rsid w:val="00AB42D7"/>
    <w:rsid w:val="00AB5199"/>
    <w:rsid w:val="00AB5767"/>
    <w:rsid w:val="00AB7000"/>
    <w:rsid w:val="00AB73BB"/>
    <w:rsid w:val="00AB74B4"/>
    <w:rsid w:val="00AC05CD"/>
    <w:rsid w:val="00AC0E7A"/>
    <w:rsid w:val="00AC3AC6"/>
    <w:rsid w:val="00AC3B28"/>
    <w:rsid w:val="00AC3C44"/>
    <w:rsid w:val="00AC6038"/>
    <w:rsid w:val="00AC60C0"/>
    <w:rsid w:val="00AC6E6E"/>
    <w:rsid w:val="00AC6F8B"/>
    <w:rsid w:val="00AC7650"/>
    <w:rsid w:val="00AD0C38"/>
    <w:rsid w:val="00AD2553"/>
    <w:rsid w:val="00AD4FEF"/>
    <w:rsid w:val="00AD598B"/>
    <w:rsid w:val="00AD6D65"/>
    <w:rsid w:val="00AE19C9"/>
    <w:rsid w:val="00AE2570"/>
    <w:rsid w:val="00AE264A"/>
    <w:rsid w:val="00AE2672"/>
    <w:rsid w:val="00AE394E"/>
    <w:rsid w:val="00AE4AEF"/>
    <w:rsid w:val="00AE4F06"/>
    <w:rsid w:val="00AE782B"/>
    <w:rsid w:val="00AE7D7B"/>
    <w:rsid w:val="00AF081D"/>
    <w:rsid w:val="00AF128A"/>
    <w:rsid w:val="00AF5DA5"/>
    <w:rsid w:val="00AF62B2"/>
    <w:rsid w:val="00AF63D7"/>
    <w:rsid w:val="00AF7548"/>
    <w:rsid w:val="00B05953"/>
    <w:rsid w:val="00B07FE3"/>
    <w:rsid w:val="00B106E6"/>
    <w:rsid w:val="00B1076F"/>
    <w:rsid w:val="00B1141F"/>
    <w:rsid w:val="00B11524"/>
    <w:rsid w:val="00B11947"/>
    <w:rsid w:val="00B11C52"/>
    <w:rsid w:val="00B12163"/>
    <w:rsid w:val="00B149D6"/>
    <w:rsid w:val="00B152EA"/>
    <w:rsid w:val="00B15A23"/>
    <w:rsid w:val="00B16FDD"/>
    <w:rsid w:val="00B175CF"/>
    <w:rsid w:val="00B17A18"/>
    <w:rsid w:val="00B17C6C"/>
    <w:rsid w:val="00B20DC9"/>
    <w:rsid w:val="00B20FC8"/>
    <w:rsid w:val="00B22F6A"/>
    <w:rsid w:val="00B23602"/>
    <w:rsid w:val="00B238A0"/>
    <w:rsid w:val="00B23946"/>
    <w:rsid w:val="00B264AB"/>
    <w:rsid w:val="00B27137"/>
    <w:rsid w:val="00B27E4A"/>
    <w:rsid w:val="00B3013E"/>
    <w:rsid w:val="00B31A4F"/>
    <w:rsid w:val="00B33429"/>
    <w:rsid w:val="00B348E9"/>
    <w:rsid w:val="00B3531E"/>
    <w:rsid w:val="00B3662D"/>
    <w:rsid w:val="00B37183"/>
    <w:rsid w:val="00B37F3F"/>
    <w:rsid w:val="00B409B5"/>
    <w:rsid w:val="00B41F33"/>
    <w:rsid w:val="00B43164"/>
    <w:rsid w:val="00B43B19"/>
    <w:rsid w:val="00B45A76"/>
    <w:rsid w:val="00B47AC3"/>
    <w:rsid w:val="00B50010"/>
    <w:rsid w:val="00B512CC"/>
    <w:rsid w:val="00B539FA"/>
    <w:rsid w:val="00B551B8"/>
    <w:rsid w:val="00B55F25"/>
    <w:rsid w:val="00B561CD"/>
    <w:rsid w:val="00B56B09"/>
    <w:rsid w:val="00B578D0"/>
    <w:rsid w:val="00B57DEF"/>
    <w:rsid w:val="00B60441"/>
    <w:rsid w:val="00B61C29"/>
    <w:rsid w:val="00B623BC"/>
    <w:rsid w:val="00B62475"/>
    <w:rsid w:val="00B6410B"/>
    <w:rsid w:val="00B66D87"/>
    <w:rsid w:val="00B67265"/>
    <w:rsid w:val="00B70351"/>
    <w:rsid w:val="00B709A4"/>
    <w:rsid w:val="00B72F95"/>
    <w:rsid w:val="00B7388F"/>
    <w:rsid w:val="00B73C8B"/>
    <w:rsid w:val="00B74ACB"/>
    <w:rsid w:val="00B74B72"/>
    <w:rsid w:val="00B77100"/>
    <w:rsid w:val="00B7747C"/>
    <w:rsid w:val="00B8483D"/>
    <w:rsid w:val="00B865AC"/>
    <w:rsid w:val="00B86821"/>
    <w:rsid w:val="00B86CA4"/>
    <w:rsid w:val="00B86EED"/>
    <w:rsid w:val="00B87595"/>
    <w:rsid w:val="00B90F0D"/>
    <w:rsid w:val="00B9239D"/>
    <w:rsid w:val="00B945D4"/>
    <w:rsid w:val="00B94954"/>
    <w:rsid w:val="00B9548C"/>
    <w:rsid w:val="00B95744"/>
    <w:rsid w:val="00B962DF"/>
    <w:rsid w:val="00B96308"/>
    <w:rsid w:val="00B96647"/>
    <w:rsid w:val="00B96FA2"/>
    <w:rsid w:val="00BA218A"/>
    <w:rsid w:val="00BA24A8"/>
    <w:rsid w:val="00BA3943"/>
    <w:rsid w:val="00BA3FE5"/>
    <w:rsid w:val="00BA5967"/>
    <w:rsid w:val="00BA6868"/>
    <w:rsid w:val="00BA6939"/>
    <w:rsid w:val="00BA6B5A"/>
    <w:rsid w:val="00BA7D8D"/>
    <w:rsid w:val="00BA7FE7"/>
    <w:rsid w:val="00BB0036"/>
    <w:rsid w:val="00BB1A0B"/>
    <w:rsid w:val="00BB273B"/>
    <w:rsid w:val="00BB30A8"/>
    <w:rsid w:val="00BB5C37"/>
    <w:rsid w:val="00BB65C2"/>
    <w:rsid w:val="00BB68AC"/>
    <w:rsid w:val="00BC04FA"/>
    <w:rsid w:val="00BC0F51"/>
    <w:rsid w:val="00BC1C74"/>
    <w:rsid w:val="00BC5034"/>
    <w:rsid w:val="00BC6D2D"/>
    <w:rsid w:val="00BC771D"/>
    <w:rsid w:val="00BD03A5"/>
    <w:rsid w:val="00BD051C"/>
    <w:rsid w:val="00BD2E59"/>
    <w:rsid w:val="00BD32BC"/>
    <w:rsid w:val="00BD62BD"/>
    <w:rsid w:val="00BD7B7A"/>
    <w:rsid w:val="00BE02C8"/>
    <w:rsid w:val="00BE08E9"/>
    <w:rsid w:val="00BE279E"/>
    <w:rsid w:val="00BE27DC"/>
    <w:rsid w:val="00BE42FE"/>
    <w:rsid w:val="00BE5C5C"/>
    <w:rsid w:val="00BE6E48"/>
    <w:rsid w:val="00BE7327"/>
    <w:rsid w:val="00BF01FD"/>
    <w:rsid w:val="00BF0B82"/>
    <w:rsid w:val="00BF1F05"/>
    <w:rsid w:val="00BF23BD"/>
    <w:rsid w:val="00BF2DD2"/>
    <w:rsid w:val="00BF3DA1"/>
    <w:rsid w:val="00BF4210"/>
    <w:rsid w:val="00BF4415"/>
    <w:rsid w:val="00BF44B9"/>
    <w:rsid w:val="00BF5CC9"/>
    <w:rsid w:val="00BF5D33"/>
    <w:rsid w:val="00BF62B8"/>
    <w:rsid w:val="00C0121D"/>
    <w:rsid w:val="00C01567"/>
    <w:rsid w:val="00C0200E"/>
    <w:rsid w:val="00C032B3"/>
    <w:rsid w:val="00C05373"/>
    <w:rsid w:val="00C102CD"/>
    <w:rsid w:val="00C13B2D"/>
    <w:rsid w:val="00C16E6C"/>
    <w:rsid w:val="00C21637"/>
    <w:rsid w:val="00C2244D"/>
    <w:rsid w:val="00C2422E"/>
    <w:rsid w:val="00C24349"/>
    <w:rsid w:val="00C26C22"/>
    <w:rsid w:val="00C312BB"/>
    <w:rsid w:val="00C31926"/>
    <w:rsid w:val="00C322FE"/>
    <w:rsid w:val="00C33117"/>
    <w:rsid w:val="00C33710"/>
    <w:rsid w:val="00C3589F"/>
    <w:rsid w:val="00C36F50"/>
    <w:rsid w:val="00C36F7A"/>
    <w:rsid w:val="00C378A3"/>
    <w:rsid w:val="00C40838"/>
    <w:rsid w:val="00C40866"/>
    <w:rsid w:val="00C41518"/>
    <w:rsid w:val="00C42A88"/>
    <w:rsid w:val="00C44281"/>
    <w:rsid w:val="00C443EB"/>
    <w:rsid w:val="00C45698"/>
    <w:rsid w:val="00C46E1E"/>
    <w:rsid w:val="00C474B3"/>
    <w:rsid w:val="00C47AA2"/>
    <w:rsid w:val="00C5222E"/>
    <w:rsid w:val="00C52239"/>
    <w:rsid w:val="00C525F3"/>
    <w:rsid w:val="00C5265A"/>
    <w:rsid w:val="00C55AF5"/>
    <w:rsid w:val="00C572A8"/>
    <w:rsid w:val="00C5769E"/>
    <w:rsid w:val="00C609A9"/>
    <w:rsid w:val="00C60E7B"/>
    <w:rsid w:val="00C61A46"/>
    <w:rsid w:val="00C61B63"/>
    <w:rsid w:val="00C65800"/>
    <w:rsid w:val="00C66626"/>
    <w:rsid w:val="00C677E8"/>
    <w:rsid w:val="00C716BE"/>
    <w:rsid w:val="00C72FF4"/>
    <w:rsid w:val="00C75697"/>
    <w:rsid w:val="00C75B69"/>
    <w:rsid w:val="00C777A1"/>
    <w:rsid w:val="00C82ADB"/>
    <w:rsid w:val="00C83538"/>
    <w:rsid w:val="00C837F2"/>
    <w:rsid w:val="00C856F8"/>
    <w:rsid w:val="00C85B40"/>
    <w:rsid w:val="00C86053"/>
    <w:rsid w:val="00C86E34"/>
    <w:rsid w:val="00C87669"/>
    <w:rsid w:val="00C90C72"/>
    <w:rsid w:val="00C91A89"/>
    <w:rsid w:val="00C93308"/>
    <w:rsid w:val="00C93D14"/>
    <w:rsid w:val="00C96EA3"/>
    <w:rsid w:val="00CA0476"/>
    <w:rsid w:val="00CA0FE5"/>
    <w:rsid w:val="00CA18F0"/>
    <w:rsid w:val="00CA35ED"/>
    <w:rsid w:val="00CA36E2"/>
    <w:rsid w:val="00CA3B5C"/>
    <w:rsid w:val="00CA516F"/>
    <w:rsid w:val="00CA678D"/>
    <w:rsid w:val="00CB2D6D"/>
    <w:rsid w:val="00CB4724"/>
    <w:rsid w:val="00CC0B3D"/>
    <w:rsid w:val="00CC1192"/>
    <w:rsid w:val="00CC1244"/>
    <w:rsid w:val="00CC25CB"/>
    <w:rsid w:val="00CC26C6"/>
    <w:rsid w:val="00CC2EC3"/>
    <w:rsid w:val="00CC475C"/>
    <w:rsid w:val="00CC4C2C"/>
    <w:rsid w:val="00CC50CC"/>
    <w:rsid w:val="00CC5281"/>
    <w:rsid w:val="00CC6284"/>
    <w:rsid w:val="00CC772D"/>
    <w:rsid w:val="00CD12A5"/>
    <w:rsid w:val="00CD16DC"/>
    <w:rsid w:val="00CD18A7"/>
    <w:rsid w:val="00CD22FF"/>
    <w:rsid w:val="00CD7889"/>
    <w:rsid w:val="00CE4996"/>
    <w:rsid w:val="00CE5094"/>
    <w:rsid w:val="00CE59C4"/>
    <w:rsid w:val="00CE5D76"/>
    <w:rsid w:val="00CE6269"/>
    <w:rsid w:val="00CE6D99"/>
    <w:rsid w:val="00CF0406"/>
    <w:rsid w:val="00CF068E"/>
    <w:rsid w:val="00CF1ABD"/>
    <w:rsid w:val="00CF2B77"/>
    <w:rsid w:val="00CF317C"/>
    <w:rsid w:val="00CF4909"/>
    <w:rsid w:val="00CF4EE8"/>
    <w:rsid w:val="00CF78B5"/>
    <w:rsid w:val="00D0081E"/>
    <w:rsid w:val="00D0128F"/>
    <w:rsid w:val="00D0164E"/>
    <w:rsid w:val="00D03515"/>
    <w:rsid w:val="00D03ABF"/>
    <w:rsid w:val="00D0713A"/>
    <w:rsid w:val="00D10584"/>
    <w:rsid w:val="00D105A1"/>
    <w:rsid w:val="00D109DC"/>
    <w:rsid w:val="00D10A2D"/>
    <w:rsid w:val="00D1192C"/>
    <w:rsid w:val="00D11E7C"/>
    <w:rsid w:val="00D13A94"/>
    <w:rsid w:val="00D13A9E"/>
    <w:rsid w:val="00D152F3"/>
    <w:rsid w:val="00D153D1"/>
    <w:rsid w:val="00D1598E"/>
    <w:rsid w:val="00D15E98"/>
    <w:rsid w:val="00D17736"/>
    <w:rsid w:val="00D17B38"/>
    <w:rsid w:val="00D20325"/>
    <w:rsid w:val="00D24746"/>
    <w:rsid w:val="00D25E1B"/>
    <w:rsid w:val="00D27DE0"/>
    <w:rsid w:val="00D306DD"/>
    <w:rsid w:val="00D30856"/>
    <w:rsid w:val="00D30D1B"/>
    <w:rsid w:val="00D31EDD"/>
    <w:rsid w:val="00D377A6"/>
    <w:rsid w:val="00D37C76"/>
    <w:rsid w:val="00D4329D"/>
    <w:rsid w:val="00D43B58"/>
    <w:rsid w:val="00D45686"/>
    <w:rsid w:val="00D45F46"/>
    <w:rsid w:val="00D46A20"/>
    <w:rsid w:val="00D46E87"/>
    <w:rsid w:val="00D470C5"/>
    <w:rsid w:val="00D47F01"/>
    <w:rsid w:val="00D50746"/>
    <w:rsid w:val="00D51A8B"/>
    <w:rsid w:val="00D5340D"/>
    <w:rsid w:val="00D54227"/>
    <w:rsid w:val="00D553F9"/>
    <w:rsid w:val="00D559F2"/>
    <w:rsid w:val="00D60BD5"/>
    <w:rsid w:val="00D616DC"/>
    <w:rsid w:val="00D62759"/>
    <w:rsid w:val="00D63594"/>
    <w:rsid w:val="00D641FC"/>
    <w:rsid w:val="00D65C6B"/>
    <w:rsid w:val="00D66B14"/>
    <w:rsid w:val="00D676F5"/>
    <w:rsid w:val="00D71320"/>
    <w:rsid w:val="00D73D80"/>
    <w:rsid w:val="00D761DB"/>
    <w:rsid w:val="00D76E9B"/>
    <w:rsid w:val="00D77179"/>
    <w:rsid w:val="00D77371"/>
    <w:rsid w:val="00D83E39"/>
    <w:rsid w:val="00D844E6"/>
    <w:rsid w:val="00D8494E"/>
    <w:rsid w:val="00D86F85"/>
    <w:rsid w:val="00D87202"/>
    <w:rsid w:val="00D87DBD"/>
    <w:rsid w:val="00D90612"/>
    <w:rsid w:val="00D930D1"/>
    <w:rsid w:val="00D937C2"/>
    <w:rsid w:val="00D93937"/>
    <w:rsid w:val="00D93AD2"/>
    <w:rsid w:val="00D93B6C"/>
    <w:rsid w:val="00D9438C"/>
    <w:rsid w:val="00D9542D"/>
    <w:rsid w:val="00D9734E"/>
    <w:rsid w:val="00DA4657"/>
    <w:rsid w:val="00DA55F0"/>
    <w:rsid w:val="00DA62F6"/>
    <w:rsid w:val="00DB20BD"/>
    <w:rsid w:val="00DB2674"/>
    <w:rsid w:val="00DB3198"/>
    <w:rsid w:val="00DB375B"/>
    <w:rsid w:val="00DB588C"/>
    <w:rsid w:val="00DB5E21"/>
    <w:rsid w:val="00DB60CA"/>
    <w:rsid w:val="00DB63F2"/>
    <w:rsid w:val="00DB66D1"/>
    <w:rsid w:val="00DB7AA1"/>
    <w:rsid w:val="00DB7C83"/>
    <w:rsid w:val="00DC0AEC"/>
    <w:rsid w:val="00DC37C4"/>
    <w:rsid w:val="00DC3B1B"/>
    <w:rsid w:val="00DC4922"/>
    <w:rsid w:val="00DC68ED"/>
    <w:rsid w:val="00DC6A87"/>
    <w:rsid w:val="00DC6B8D"/>
    <w:rsid w:val="00DC759F"/>
    <w:rsid w:val="00DC79AF"/>
    <w:rsid w:val="00DC7A28"/>
    <w:rsid w:val="00DD0A28"/>
    <w:rsid w:val="00DD1ABF"/>
    <w:rsid w:val="00DD2A6B"/>
    <w:rsid w:val="00DD3018"/>
    <w:rsid w:val="00DD3D4C"/>
    <w:rsid w:val="00DD4040"/>
    <w:rsid w:val="00DD4DC2"/>
    <w:rsid w:val="00DD50D1"/>
    <w:rsid w:val="00DD6586"/>
    <w:rsid w:val="00DE122F"/>
    <w:rsid w:val="00DE3FE6"/>
    <w:rsid w:val="00DE4EE4"/>
    <w:rsid w:val="00DE5D91"/>
    <w:rsid w:val="00DE67B0"/>
    <w:rsid w:val="00DF0285"/>
    <w:rsid w:val="00DF1CDC"/>
    <w:rsid w:val="00DF25D3"/>
    <w:rsid w:val="00DF3105"/>
    <w:rsid w:val="00DF3916"/>
    <w:rsid w:val="00DF42DB"/>
    <w:rsid w:val="00DF4810"/>
    <w:rsid w:val="00DF4E0B"/>
    <w:rsid w:val="00DF5E23"/>
    <w:rsid w:val="00E0112C"/>
    <w:rsid w:val="00E011C3"/>
    <w:rsid w:val="00E01BF6"/>
    <w:rsid w:val="00E0224A"/>
    <w:rsid w:val="00E0301F"/>
    <w:rsid w:val="00E04223"/>
    <w:rsid w:val="00E04E51"/>
    <w:rsid w:val="00E065EA"/>
    <w:rsid w:val="00E068EF"/>
    <w:rsid w:val="00E06C62"/>
    <w:rsid w:val="00E076D4"/>
    <w:rsid w:val="00E07C5C"/>
    <w:rsid w:val="00E10102"/>
    <w:rsid w:val="00E10A6A"/>
    <w:rsid w:val="00E128AA"/>
    <w:rsid w:val="00E12F07"/>
    <w:rsid w:val="00E13584"/>
    <w:rsid w:val="00E14A84"/>
    <w:rsid w:val="00E14EAB"/>
    <w:rsid w:val="00E16674"/>
    <w:rsid w:val="00E169E2"/>
    <w:rsid w:val="00E178A2"/>
    <w:rsid w:val="00E17A8D"/>
    <w:rsid w:val="00E20443"/>
    <w:rsid w:val="00E20975"/>
    <w:rsid w:val="00E20ADF"/>
    <w:rsid w:val="00E20E3C"/>
    <w:rsid w:val="00E2135D"/>
    <w:rsid w:val="00E2202A"/>
    <w:rsid w:val="00E2324E"/>
    <w:rsid w:val="00E240DD"/>
    <w:rsid w:val="00E24780"/>
    <w:rsid w:val="00E25E04"/>
    <w:rsid w:val="00E30B8B"/>
    <w:rsid w:val="00E310A1"/>
    <w:rsid w:val="00E31A82"/>
    <w:rsid w:val="00E33B2B"/>
    <w:rsid w:val="00E34298"/>
    <w:rsid w:val="00E34AF8"/>
    <w:rsid w:val="00E35CE7"/>
    <w:rsid w:val="00E36625"/>
    <w:rsid w:val="00E402F4"/>
    <w:rsid w:val="00E41DB2"/>
    <w:rsid w:val="00E43442"/>
    <w:rsid w:val="00E44939"/>
    <w:rsid w:val="00E45C84"/>
    <w:rsid w:val="00E47359"/>
    <w:rsid w:val="00E47A18"/>
    <w:rsid w:val="00E47B90"/>
    <w:rsid w:val="00E5018D"/>
    <w:rsid w:val="00E507D9"/>
    <w:rsid w:val="00E5185A"/>
    <w:rsid w:val="00E545A2"/>
    <w:rsid w:val="00E547C6"/>
    <w:rsid w:val="00E564C0"/>
    <w:rsid w:val="00E57B28"/>
    <w:rsid w:val="00E609A6"/>
    <w:rsid w:val="00E60F48"/>
    <w:rsid w:val="00E6161C"/>
    <w:rsid w:val="00E61F8A"/>
    <w:rsid w:val="00E63DBC"/>
    <w:rsid w:val="00E64024"/>
    <w:rsid w:val="00E65A14"/>
    <w:rsid w:val="00E73A5C"/>
    <w:rsid w:val="00E746B3"/>
    <w:rsid w:val="00E75CF4"/>
    <w:rsid w:val="00E76AC8"/>
    <w:rsid w:val="00E770D0"/>
    <w:rsid w:val="00E81A28"/>
    <w:rsid w:val="00E821A2"/>
    <w:rsid w:val="00E82ECB"/>
    <w:rsid w:val="00E84B1C"/>
    <w:rsid w:val="00E86C94"/>
    <w:rsid w:val="00E870A1"/>
    <w:rsid w:val="00E91387"/>
    <w:rsid w:val="00E91490"/>
    <w:rsid w:val="00E924BF"/>
    <w:rsid w:val="00E935DF"/>
    <w:rsid w:val="00E93E50"/>
    <w:rsid w:val="00E94867"/>
    <w:rsid w:val="00E94AA2"/>
    <w:rsid w:val="00E955D4"/>
    <w:rsid w:val="00E96C89"/>
    <w:rsid w:val="00EA1078"/>
    <w:rsid w:val="00EA5559"/>
    <w:rsid w:val="00EA63F3"/>
    <w:rsid w:val="00EA6B0C"/>
    <w:rsid w:val="00EA702C"/>
    <w:rsid w:val="00EB0533"/>
    <w:rsid w:val="00EB36C7"/>
    <w:rsid w:val="00EB3756"/>
    <w:rsid w:val="00EB3D6E"/>
    <w:rsid w:val="00EB40F5"/>
    <w:rsid w:val="00EB78D9"/>
    <w:rsid w:val="00EC0D67"/>
    <w:rsid w:val="00EC12F0"/>
    <w:rsid w:val="00EC1373"/>
    <w:rsid w:val="00EC1917"/>
    <w:rsid w:val="00EC2AE7"/>
    <w:rsid w:val="00EC3F44"/>
    <w:rsid w:val="00EC5AC1"/>
    <w:rsid w:val="00EC698A"/>
    <w:rsid w:val="00EC760C"/>
    <w:rsid w:val="00ED0135"/>
    <w:rsid w:val="00ED0273"/>
    <w:rsid w:val="00ED09ED"/>
    <w:rsid w:val="00ED0ECA"/>
    <w:rsid w:val="00ED1428"/>
    <w:rsid w:val="00ED178D"/>
    <w:rsid w:val="00ED29A9"/>
    <w:rsid w:val="00ED2FF8"/>
    <w:rsid w:val="00ED34B1"/>
    <w:rsid w:val="00ED43D0"/>
    <w:rsid w:val="00ED4F32"/>
    <w:rsid w:val="00ED7BCC"/>
    <w:rsid w:val="00EE0884"/>
    <w:rsid w:val="00EE0DD2"/>
    <w:rsid w:val="00EE0F19"/>
    <w:rsid w:val="00EE1569"/>
    <w:rsid w:val="00EE163E"/>
    <w:rsid w:val="00EE17BF"/>
    <w:rsid w:val="00EE1FF6"/>
    <w:rsid w:val="00EE4E72"/>
    <w:rsid w:val="00EE5A65"/>
    <w:rsid w:val="00EE5ED8"/>
    <w:rsid w:val="00EE6452"/>
    <w:rsid w:val="00EE754F"/>
    <w:rsid w:val="00EE7BCC"/>
    <w:rsid w:val="00EF07EA"/>
    <w:rsid w:val="00EF097C"/>
    <w:rsid w:val="00EF1013"/>
    <w:rsid w:val="00EF1B47"/>
    <w:rsid w:val="00EF1FD4"/>
    <w:rsid w:val="00EF225F"/>
    <w:rsid w:val="00EF292B"/>
    <w:rsid w:val="00EF304E"/>
    <w:rsid w:val="00EF4CE1"/>
    <w:rsid w:val="00EF560D"/>
    <w:rsid w:val="00EF56F0"/>
    <w:rsid w:val="00EF58C4"/>
    <w:rsid w:val="00EF6542"/>
    <w:rsid w:val="00F02769"/>
    <w:rsid w:val="00F047C4"/>
    <w:rsid w:val="00F04F2E"/>
    <w:rsid w:val="00F0585B"/>
    <w:rsid w:val="00F06948"/>
    <w:rsid w:val="00F070C1"/>
    <w:rsid w:val="00F1162F"/>
    <w:rsid w:val="00F11989"/>
    <w:rsid w:val="00F138F9"/>
    <w:rsid w:val="00F142FD"/>
    <w:rsid w:val="00F1707C"/>
    <w:rsid w:val="00F17743"/>
    <w:rsid w:val="00F20AE0"/>
    <w:rsid w:val="00F212E8"/>
    <w:rsid w:val="00F217CC"/>
    <w:rsid w:val="00F22335"/>
    <w:rsid w:val="00F24A0B"/>
    <w:rsid w:val="00F2582F"/>
    <w:rsid w:val="00F26AE9"/>
    <w:rsid w:val="00F27DB0"/>
    <w:rsid w:val="00F34C56"/>
    <w:rsid w:val="00F37717"/>
    <w:rsid w:val="00F40B6B"/>
    <w:rsid w:val="00F4176D"/>
    <w:rsid w:val="00F41B74"/>
    <w:rsid w:val="00F43328"/>
    <w:rsid w:val="00F4516D"/>
    <w:rsid w:val="00F459AF"/>
    <w:rsid w:val="00F46341"/>
    <w:rsid w:val="00F46421"/>
    <w:rsid w:val="00F47915"/>
    <w:rsid w:val="00F501AE"/>
    <w:rsid w:val="00F50D47"/>
    <w:rsid w:val="00F5329C"/>
    <w:rsid w:val="00F53FC1"/>
    <w:rsid w:val="00F548F5"/>
    <w:rsid w:val="00F55BAB"/>
    <w:rsid w:val="00F56475"/>
    <w:rsid w:val="00F57283"/>
    <w:rsid w:val="00F6041E"/>
    <w:rsid w:val="00F60F35"/>
    <w:rsid w:val="00F611C6"/>
    <w:rsid w:val="00F615D9"/>
    <w:rsid w:val="00F62282"/>
    <w:rsid w:val="00F63095"/>
    <w:rsid w:val="00F641FB"/>
    <w:rsid w:val="00F65B03"/>
    <w:rsid w:val="00F67B36"/>
    <w:rsid w:val="00F700FB"/>
    <w:rsid w:val="00F70617"/>
    <w:rsid w:val="00F7074B"/>
    <w:rsid w:val="00F70EFE"/>
    <w:rsid w:val="00F71E5C"/>
    <w:rsid w:val="00F724BE"/>
    <w:rsid w:val="00F729BE"/>
    <w:rsid w:val="00F75AF0"/>
    <w:rsid w:val="00F760F7"/>
    <w:rsid w:val="00F76208"/>
    <w:rsid w:val="00F77227"/>
    <w:rsid w:val="00F80B09"/>
    <w:rsid w:val="00F81487"/>
    <w:rsid w:val="00F81F0D"/>
    <w:rsid w:val="00F831CA"/>
    <w:rsid w:val="00F83A89"/>
    <w:rsid w:val="00F84410"/>
    <w:rsid w:val="00F845B6"/>
    <w:rsid w:val="00F84F6D"/>
    <w:rsid w:val="00F85EAA"/>
    <w:rsid w:val="00F85F5E"/>
    <w:rsid w:val="00F86C5C"/>
    <w:rsid w:val="00F873E1"/>
    <w:rsid w:val="00F87A8C"/>
    <w:rsid w:val="00F92646"/>
    <w:rsid w:val="00F92BD3"/>
    <w:rsid w:val="00F93AEA"/>
    <w:rsid w:val="00F93D96"/>
    <w:rsid w:val="00F94503"/>
    <w:rsid w:val="00F9571F"/>
    <w:rsid w:val="00F95E32"/>
    <w:rsid w:val="00FA0E09"/>
    <w:rsid w:val="00FA107A"/>
    <w:rsid w:val="00FA1E9B"/>
    <w:rsid w:val="00FA2EF8"/>
    <w:rsid w:val="00FA3D1B"/>
    <w:rsid w:val="00FA5E14"/>
    <w:rsid w:val="00FA6A93"/>
    <w:rsid w:val="00FA6F37"/>
    <w:rsid w:val="00FB0867"/>
    <w:rsid w:val="00FB2A50"/>
    <w:rsid w:val="00FB2B02"/>
    <w:rsid w:val="00FB43D9"/>
    <w:rsid w:val="00FB5E13"/>
    <w:rsid w:val="00FB7158"/>
    <w:rsid w:val="00FC03BF"/>
    <w:rsid w:val="00FC1458"/>
    <w:rsid w:val="00FC25BF"/>
    <w:rsid w:val="00FC2A2D"/>
    <w:rsid w:val="00FC3780"/>
    <w:rsid w:val="00FC43A8"/>
    <w:rsid w:val="00FC4506"/>
    <w:rsid w:val="00FC7C2D"/>
    <w:rsid w:val="00FD3185"/>
    <w:rsid w:val="00FD392B"/>
    <w:rsid w:val="00FD4BD6"/>
    <w:rsid w:val="00FD4F21"/>
    <w:rsid w:val="00FD6C40"/>
    <w:rsid w:val="00FD6C44"/>
    <w:rsid w:val="00FD72C9"/>
    <w:rsid w:val="00FE1FB5"/>
    <w:rsid w:val="00FE22AC"/>
    <w:rsid w:val="00FE2BD6"/>
    <w:rsid w:val="00FE3123"/>
    <w:rsid w:val="00FE3F65"/>
    <w:rsid w:val="00FE5F58"/>
    <w:rsid w:val="00FE736A"/>
    <w:rsid w:val="00FF1F94"/>
    <w:rsid w:val="00FF41AB"/>
    <w:rsid w:val="00FF4E13"/>
    <w:rsid w:val="00FF582A"/>
    <w:rsid w:val="00FF5A37"/>
    <w:rsid w:val="00FF74A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428"/>
    <w:rPr>
      <w:sz w:val="24"/>
      <w:szCs w:val="24"/>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uiPriority w:val="99"/>
    <w:rsid w:val="00DD3D4C"/>
    <w:pPr>
      <w:spacing w:before="60" w:after="160" w:line="240" w:lineRule="exact"/>
    </w:pPr>
    <w:rPr>
      <w:rFonts w:ascii="Verdana" w:hAnsi="Verdana" w:cs="Arial"/>
      <w:color w:val="FF00FF"/>
      <w:sz w:val="20"/>
    </w:rPr>
  </w:style>
  <w:style w:type="paragraph" w:customStyle="1" w:styleId="Achievement">
    <w:name w:val="Achievement"/>
    <w:basedOn w:val="BodyText"/>
    <w:uiPriority w:val="99"/>
    <w:rsid w:val="00F548F5"/>
    <w:pPr>
      <w:suppressAutoHyphens/>
      <w:spacing w:before="60" w:after="60" w:line="20" w:lineRule="atLeast"/>
      <w:ind w:right="43"/>
      <w:jc w:val="both"/>
    </w:pPr>
    <w:rPr>
      <w:rFonts w:ascii="Verdana" w:hAnsi="Verdana"/>
      <w:b/>
      <w:bCs/>
      <w:sz w:val="18"/>
      <w:szCs w:val="18"/>
      <w:lang w:val="en-US" w:eastAsia="ar-SA"/>
    </w:rPr>
  </w:style>
  <w:style w:type="paragraph" w:styleId="BodyText">
    <w:name w:val="Body Text"/>
    <w:basedOn w:val="Normal"/>
    <w:link w:val="BodyTextChar"/>
    <w:uiPriority w:val="99"/>
    <w:rsid w:val="00F548F5"/>
    <w:pPr>
      <w:spacing w:after="120"/>
    </w:pPr>
  </w:style>
  <w:style w:type="character" w:customStyle="1" w:styleId="BodyTextChar">
    <w:name w:val="Body Text Char"/>
    <w:basedOn w:val="DefaultParagraphFont"/>
    <w:link w:val="BodyText"/>
    <w:uiPriority w:val="99"/>
    <w:semiHidden/>
    <w:rsid w:val="00890039"/>
    <w:rPr>
      <w:sz w:val="24"/>
      <w:szCs w:val="24"/>
      <w:lang w:val="en-GB"/>
    </w:rPr>
  </w:style>
  <w:style w:type="paragraph" w:styleId="Header">
    <w:name w:val="header"/>
    <w:basedOn w:val="Normal"/>
    <w:link w:val="HeaderChar"/>
    <w:uiPriority w:val="99"/>
    <w:semiHidden/>
    <w:rsid w:val="0017432F"/>
    <w:pPr>
      <w:tabs>
        <w:tab w:val="center" w:pos="4680"/>
        <w:tab w:val="right" w:pos="9360"/>
      </w:tabs>
    </w:pPr>
  </w:style>
  <w:style w:type="character" w:customStyle="1" w:styleId="HeaderChar">
    <w:name w:val="Header Char"/>
    <w:basedOn w:val="DefaultParagraphFont"/>
    <w:link w:val="Header"/>
    <w:uiPriority w:val="99"/>
    <w:semiHidden/>
    <w:locked/>
    <w:rsid w:val="0017432F"/>
    <w:rPr>
      <w:sz w:val="24"/>
      <w:lang w:val="en-GB"/>
    </w:rPr>
  </w:style>
  <w:style w:type="paragraph" w:styleId="Footer">
    <w:name w:val="footer"/>
    <w:basedOn w:val="Normal"/>
    <w:link w:val="FooterChar"/>
    <w:uiPriority w:val="99"/>
    <w:semiHidden/>
    <w:rsid w:val="0017432F"/>
    <w:pPr>
      <w:tabs>
        <w:tab w:val="center" w:pos="4680"/>
        <w:tab w:val="right" w:pos="9360"/>
      </w:tabs>
    </w:pPr>
  </w:style>
  <w:style w:type="character" w:customStyle="1" w:styleId="FooterChar">
    <w:name w:val="Footer Char"/>
    <w:basedOn w:val="DefaultParagraphFont"/>
    <w:link w:val="Footer"/>
    <w:uiPriority w:val="99"/>
    <w:semiHidden/>
    <w:locked/>
    <w:rsid w:val="0017432F"/>
    <w:rPr>
      <w:sz w:val="24"/>
      <w:lang w:val="en-GB"/>
    </w:rPr>
  </w:style>
  <w:style w:type="paragraph" w:styleId="ListParagraph">
    <w:name w:val="List Paragraph"/>
    <w:basedOn w:val="Normal"/>
    <w:uiPriority w:val="99"/>
    <w:qFormat/>
    <w:rsid w:val="0017432F"/>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545</Words>
  <Characters>3111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ARVIND KUMAR RAI</dc:title>
  <dc:subject/>
  <dc:creator>Administrator</dc:creator>
  <cp:keywords/>
  <dc:description/>
  <cp:lastModifiedBy>jme3369021</cp:lastModifiedBy>
  <cp:revision>2</cp:revision>
  <cp:lastPrinted>2000-12-31T22:25:00Z</cp:lastPrinted>
  <dcterms:created xsi:type="dcterms:W3CDTF">2014-08-30T05:44:00Z</dcterms:created>
  <dcterms:modified xsi:type="dcterms:W3CDTF">2014-08-30T05:44:00Z</dcterms:modified>
</cp:coreProperties>
</file>