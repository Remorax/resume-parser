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BC" w:rsidRPr="009A21A4" w:rsidRDefault="00400EBC" w:rsidP="00A61E5B">
      <w:pPr>
        <w:pStyle w:val="Title"/>
        <w:jc w:val="left"/>
        <w:rPr>
          <w:rFonts w:ascii="Times New Roman" w:hAnsi="Times New Roman" w:cs="Times New Roman"/>
          <w:sz w:val="72"/>
          <w:szCs w:val="72"/>
          <w:lang w:val="nb-NO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-81pt;margin-top:-54pt;width:586.6pt;height:826.15pt;z-index:-251657728;visibility:visible;mso-wrap-distance-right:9.02pt;mso-wrap-distance-bottom:.42pt">
            <v:imagedata r:id="rId5" o:title=""/>
          </v:shape>
        </w:pict>
      </w:r>
      <w:r>
        <w:rPr>
          <w:rFonts w:ascii="Times New Roman" w:hAnsi="Times New Roman" w:cs="Times New Roman"/>
          <w:noProof/>
          <w:sz w:val="72"/>
          <w:szCs w:val="72"/>
          <w:lang w:val="en-US" w:eastAsia="en-US"/>
        </w:rPr>
        <w:t xml:space="preserve">Rajib Bhattacharya      </w:t>
      </w:r>
      <w:r w:rsidRPr="00550E77">
        <w:rPr>
          <w:rFonts w:ascii="Times New Roman" w:hAnsi="Times New Roman" w:cs="Times New Roman"/>
          <w:noProof/>
          <w:sz w:val="72"/>
          <w:szCs w:val="72"/>
          <w:lang w:val="en-US" w:eastAsia="en-US"/>
        </w:rPr>
        <w:pict>
          <v:shape id="Picture 13" o:spid="_x0000_i1025" type="#_x0000_t75" style="width:105pt;height:137.25pt;visibility:visible">
            <v:imagedata r:id="rId6" o:title=""/>
          </v:shape>
        </w:pict>
      </w:r>
      <w:r>
        <w:rPr>
          <w:rFonts w:ascii="Times New Roman" w:hAnsi="Times New Roman" w:cs="Times New Roman"/>
          <w:noProof/>
          <w:sz w:val="72"/>
          <w:szCs w:val="72"/>
          <w:lang w:val="en-US" w:eastAsia="en-US"/>
        </w:rPr>
        <w:t xml:space="preserve">  </w:t>
      </w:r>
    </w:p>
    <w:p w:rsidR="00400EBC" w:rsidRPr="009A21A4" w:rsidRDefault="00400EBC" w:rsidP="00BA24BC">
      <w:pPr>
        <w:pStyle w:val="Title"/>
        <w:ind w:right="100"/>
        <w:jc w:val="left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37 RUSSA ROAD, TOLLYGUNGE, KOLKATA-700033                         </w:t>
      </w:r>
    </w:p>
    <w:p w:rsidR="00400EBC" w:rsidRPr="009A21A4" w:rsidRDefault="00400EBC" w:rsidP="00E9453D">
      <w:pPr>
        <w:ind w:left="2340" w:hanging="2340"/>
        <w:jc w:val="center"/>
        <w:rPr>
          <w:sz w:val="18"/>
          <w:szCs w:val="18"/>
        </w:rPr>
      </w:pPr>
    </w:p>
    <w:p w:rsidR="00400EBC" w:rsidRPr="009A21A4" w:rsidRDefault="00400EBC" w:rsidP="00BA24BC">
      <w:pPr>
        <w:rPr>
          <w:sz w:val="22"/>
          <w:szCs w:val="22"/>
        </w:rPr>
      </w:pPr>
      <w:r w:rsidRPr="009A21A4">
        <w:rPr>
          <w:b/>
          <w:bCs/>
          <w:sz w:val="22"/>
          <w:szCs w:val="22"/>
        </w:rPr>
        <w:t>Mobile:</w:t>
      </w:r>
      <w:r w:rsidRPr="009A21A4">
        <w:rPr>
          <w:sz w:val="22"/>
          <w:szCs w:val="22"/>
        </w:rPr>
        <w:t xml:space="preserve"> </w:t>
      </w:r>
      <w:r>
        <w:rPr>
          <w:sz w:val="22"/>
          <w:szCs w:val="22"/>
        </w:rPr>
        <w:t>[9830630744]</w:t>
      </w:r>
      <w:r w:rsidRPr="009A21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9A21A4">
        <w:rPr>
          <w:b/>
          <w:bCs/>
          <w:sz w:val="22"/>
          <w:szCs w:val="22"/>
        </w:rPr>
        <w:t>E-mail:</w:t>
      </w:r>
      <w:r>
        <w:rPr>
          <w:b/>
          <w:bCs/>
          <w:sz w:val="22"/>
          <w:szCs w:val="22"/>
        </w:rPr>
        <w:t xml:space="preserve"> </w:t>
      </w:r>
      <w:r w:rsidRPr="009C7236">
        <w:rPr>
          <w:sz w:val="22"/>
          <w:szCs w:val="22"/>
        </w:rPr>
        <w:t>[</w:t>
      </w:r>
      <w:r>
        <w:rPr>
          <w:sz w:val="22"/>
          <w:szCs w:val="22"/>
        </w:rPr>
        <w:t>rajibbhattacharya5@gmail.com</w:t>
      </w:r>
      <w:r w:rsidRPr="009C7236">
        <w:rPr>
          <w:sz w:val="22"/>
          <w:szCs w:val="22"/>
        </w:rPr>
        <w:t>]</w:t>
      </w:r>
      <w:r w:rsidRPr="009A21A4">
        <w:rPr>
          <w:sz w:val="22"/>
          <w:szCs w:val="22"/>
        </w:rPr>
        <w:t xml:space="preserve"> </w:t>
      </w:r>
    </w:p>
    <w:p w:rsidR="00400EBC" w:rsidRPr="009A21A4" w:rsidRDefault="00400EBC" w:rsidP="00E9453D">
      <w:pPr>
        <w:pStyle w:val="Title"/>
        <w:jc w:val="left"/>
        <w:rPr>
          <w:rFonts w:ascii="Times New Roman" w:hAnsi="Times New Roman" w:cs="Times New Roman"/>
          <w:color w:val="800000"/>
          <w:sz w:val="24"/>
          <w:szCs w:val="24"/>
          <w:lang w:val="nb-NO"/>
        </w:rPr>
      </w:pPr>
    </w:p>
    <w:p w:rsidR="00400EBC" w:rsidRPr="009A21A4" w:rsidRDefault="00400EBC" w:rsidP="00E9453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pict>
          <v:line id="_x0000_s1027" style="position:absolute;flip:x;z-index:251654656" from="-8.25pt,25.15pt" to="468.75pt,25.15pt" strokecolor="#e36c0a" strokeweight="3pt">
            <v:shadow on="t" color="#8db3e2" opacity=".5" offset="-6pt,6pt"/>
          </v:line>
        </w:pict>
      </w:r>
      <w:r w:rsidRPr="009A21A4">
        <w:rPr>
          <w:rFonts w:ascii="Times New Roman" w:hAnsi="Times New Roman" w:cs="Times New Roman"/>
          <w:color w:val="800000"/>
          <w:sz w:val="36"/>
          <w:szCs w:val="36"/>
          <w:lang w:val="nb-NO"/>
        </w:rPr>
        <w:t>Personal Profile</w: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Summary of Qualifications</w:t>
      </w:r>
    </w:p>
    <w:p w:rsidR="00400EBC" w:rsidRPr="009A21A4" w:rsidRDefault="00400EBC" w:rsidP="00E9453D"/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Bachelors Degree in B.Sc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Excellent Computer knowledge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Superior knowledge in dealing with the internet and email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Huge understand for the following operating systems- Windows XP, Vista, Windows 7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Impressive communication and interpersonal skills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Excellent Good organization and presentation skills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People oriented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Impressive analytical and statistical skills</w:t>
      </w:r>
    </w:p>
    <w:p w:rsidR="00400EBC" w:rsidRDefault="00400EBC" w:rsidP="00E9453D">
      <w:pPr>
        <w:numPr>
          <w:ilvl w:val="0"/>
          <w:numId w:val="2"/>
        </w:numPr>
        <w:spacing w:before="100" w:beforeAutospacing="1" w:after="100" w:afterAutospacing="1"/>
      </w:pPr>
      <w:r>
        <w:t>Honest and hardworking with proven dedication to adhere to work ethics</w:t>
      </w:r>
    </w:p>
    <w:p w:rsidR="00400EBC" w:rsidRPr="009A21A4" w:rsidRDefault="00400EBC" w:rsidP="00A921D7">
      <w:pPr>
        <w:pStyle w:val="Title"/>
        <w:tabs>
          <w:tab w:val="left" w:pos="6090"/>
        </w:tabs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pict>
          <v:line id="_x0000_s1028" style="position:absolute;flip:x;z-index:251655680" from="-8.25pt,25.15pt" to="468.75pt,25.15pt" strokecolor="#e36c0a" strokeweight="3pt">
            <v:shadow on="t" color="#8db3e2" opacity=".5" offset="-6pt,6pt"/>
          </v:line>
        </w:pict>
      </w:r>
      <w:r w:rsidRPr="009A21A4">
        <w:rPr>
          <w:rFonts w:ascii="Times New Roman" w:hAnsi="Times New Roman" w:cs="Times New Roman"/>
          <w:color w:val="800000"/>
          <w:sz w:val="36"/>
          <w:szCs w:val="36"/>
          <w:lang w:val="nb-NO"/>
        </w:rPr>
        <w:t>Achievements</w:t>
      </w:r>
    </w:p>
    <w:p w:rsidR="00400EBC" w:rsidRPr="009A21A4" w:rsidRDefault="00400EBC" w:rsidP="00E9453D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:rsidR="00400EBC" w:rsidRPr="009A21A4" w:rsidRDefault="00400EBC" w:rsidP="00E9453D">
      <w:pPr>
        <w:ind w:left="2340" w:hanging="2340"/>
        <w:rPr>
          <w:sz w:val="16"/>
          <w:szCs w:val="16"/>
          <w:lang w:val="nb-NO"/>
        </w:rPr>
      </w:pPr>
    </w:p>
    <w:p w:rsidR="00400EBC" w:rsidRPr="00520F7E" w:rsidRDefault="00400EBC" w:rsidP="00E9453D">
      <w:pPr>
        <w:pStyle w:val="NoSpacing"/>
        <w:numPr>
          <w:ilvl w:val="0"/>
          <w:numId w:val="1"/>
        </w:numPr>
        <w:spacing w:after="120"/>
        <w:ind w:left="323" w:hanging="357"/>
        <w:rPr>
          <w:rFonts w:ascii="Times New Roman" w:hAnsi="Times New Roman" w:cs="Times New Roman"/>
          <w:b/>
          <w:bCs/>
          <w:sz w:val="16"/>
          <w:szCs w:val="16"/>
        </w:rPr>
      </w:pPr>
      <w:r>
        <w:t>Successfully meet the objective and goal of the bank by formulating business plans and sales strategies</w:t>
      </w:r>
    </w:p>
    <w:p w:rsidR="00400EBC" w:rsidRPr="009A21A4" w:rsidRDefault="00400EBC" w:rsidP="00520F7E">
      <w:pPr>
        <w:pStyle w:val="Title"/>
        <w:tabs>
          <w:tab w:val="left" w:pos="6090"/>
        </w:tabs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pict>
          <v:line id="_x0000_s1029" style="position:absolute;flip:x;z-index:251659776" from="-8.25pt,25.15pt" to="468.75pt,25.15pt" strokecolor="#e36c0a" strokeweight="3pt">
            <v:shadow on="t" color="#8db3e2" opacity=".5" offset="-6pt,6pt"/>
          </v:line>
        </w:pic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Career Summary</w:t>
      </w:r>
    </w:p>
    <w:p w:rsidR="00400EBC" w:rsidRPr="00A8279B" w:rsidRDefault="00400EBC" w:rsidP="00520F7E">
      <w:pPr>
        <w:shd w:val="clear" w:color="auto" w:fill="FFFFFF"/>
        <w:spacing w:before="100" w:beforeAutospacing="1" w:after="100" w:afterAutospacing="1" w:line="255" w:lineRule="atLeast"/>
        <w:ind w:left="328"/>
        <w:outlineLvl w:val="1"/>
        <w:rPr>
          <w:rFonts w:ascii="Arial" w:hAnsi="Arial" w:cs="Arial"/>
          <w:color w:val="484848"/>
          <w:sz w:val="27"/>
          <w:szCs w:val="27"/>
        </w:rPr>
      </w:pPr>
    </w:p>
    <w:p w:rsidR="00400EBC" w:rsidRDefault="00400EBC" w:rsidP="00520F7E">
      <w:pPr>
        <w:pStyle w:val="NoSpacing"/>
        <w:spacing w:after="12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>• Having 2</w:t>
      </w:r>
      <w:r w:rsidRPr="00A8279B">
        <w:rPr>
          <w:rFonts w:ascii="Arial" w:hAnsi="Arial" w:cs="Arial"/>
          <w:color w:val="000000"/>
          <w:sz w:val="20"/>
          <w:szCs w:val="20"/>
        </w:rPr>
        <w:t>+ years of experience in the field of banking</w:t>
      </w:r>
    </w:p>
    <w:p w:rsidR="00400EBC" w:rsidRDefault="00400EBC" w:rsidP="00520F7E">
      <w:pPr>
        <w:pStyle w:val="NoSpacing"/>
        <w:spacing w:after="120"/>
        <w:rPr>
          <w:rFonts w:ascii="Arial" w:hAnsi="Arial" w:cs="Arial"/>
          <w:color w:val="000000"/>
          <w:sz w:val="20"/>
          <w:szCs w:val="20"/>
        </w:rPr>
      </w:pPr>
    </w:p>
    <w:p w:rsidR="00400EBC" w:rsidRDefault="00400EBC" w:rsidP="00520F7E">
      <w:pPr>
        <w:pStyle w:val="NoSpacing"/>
        <w:spacing w:after="120"/>
        <w:rPr>
          <w:rFonts w:ascii="Arial" w:hAnsi="Arial" w:cs="Arial"/>
          <w:color w:val="000000"/>
          <w:sz w:val="20"/>
          <w:szCs w:val="20"/>
        </w:rPr>
      </w:pPr>
      <w:r w:rsidRPr="00A8279B">
        <w:rPr>
          <w:rFonts w:ascii="Arial" w:hAnsi="Arial" w:cs="Arial"/>
          <w:color w:val="000000"/>
          <w:sz w:val="20"/>
          <w:szCs w:val="20"/>
        </w:rPr>
        <w:t>• Providing solution to the customer’s problems</w:t>
      </w:r>
    </w:p>
    <w:p w:rsidR="00400EBC" w:rsidRDefault="00400EBC" w:rsidP="00520F7E">
      <w:pPr>
        <w:pStyle w:val="NoSpacing"/>
        <w:spacing w:after="120"/>
        <w:rPr>
          <w:rFonts w:ascii="Arial" w:hAnsi="Arial" w:cs="Arial"/>
          <w:color w:val="000000"/>
          <w:sz w:val="20"/>
          <w:szCs w:val="20"/>
        </w:rPr>
      </w:pPr>
      <w:r w:rsidRPr="00A8279B">
        <w:rPr>
          <w:rFonts w:ascii="Arial" w:hAnsi="Arial" w:cs="Arial"/>
          <w:color w:val="000000"/>
          <w:sz w:val="20"/>
          <w:szCs w:val="20"/>
        </w:rPr>
        <w:br/>
        <w:t>• Selling insurance policies to the customers and giving them after sale services</w:t>
      </w:r>
    </w:p>
    <w:p w:rsidR="00400EBC" w:rsidRPr="00520F7E" w:rsidRDefault="00400EBC" w:rsidP="00520F7E">
      <w:pPr>
        <w:pStyle w:val="NoSpacing"/>
        <w:spacing w:after="120"/>
        <w:rPr>
          <w:rFonts w:ascii="Times New Roman" w:hAnsi="Times New Roman" w:cs="Times New Roman"/>
          <w:b/>
          <w:bCs/>
          <w:sz w:val="16"/>
          <w:szCs w:val="16"/>
        </w:rPr>
      </w:pPr>
      <w:r w:rsidRPr="00A8279B">
        <w:rPr>
          <w:rFonts w:ascii="Arial" w:hAnsi="Arial" w:cs="Arial"/>
          <w:color w:val="000000"/>
          <w:sz w:val="20"/>
          <w:szCs w:val="20"/>
        </w:rPr>
        <w:br/>
        <w:t>• Providing banking solutions to the rising needs of the customers</w:t>
      </w:r>
    </w:p>
    <w:p w:rsidR="00400EBC" w:rsidRDefault="00400EBC" w:rsidP="00E9453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:rsidR="00400EBC" w:rsidRPr="009A21A4" w:rsidRDefault="00400EBC" w:rsidP="00E9453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pict>
          <v:line id="_x0000_s1030" style="position:absolute;flip:x;z-index:251657728" from="-8.25pt,25.15pt" to="468.75pt,25.15pt" strokecolor="#e36c0a" strokeweight="3pt">
            <v:shadow on="t" color="#8db3e2" opacity=".5" offset="-6pt,6pt"/>
          </v:line>
        </w:pict>
      </w:r>
      <w:r w:rsidRPr="009A21A4">
        <w:rPr>
          <w:rFonts w:ascii="Times New Roman" w:hAnsi="Times New Roman" w:cs="Times New Roman"/>
          <w:color w:val="800000"/>
          <w:sz w:val="36"/>
          <w:szCs w:val="36"/>
          <w:lang w:val="nb-NO"/>
        </w:rPr>
        <w:t>Education</w:t>
      </w:r>
    </w:p>
    <w:p w:rsidR="00400EBC" w:rsidRPr="009A21A4" w:rsidRDefault="00400EBC" w:rsidP="00E9453D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:rsidR="00400EBC" w:rsidRDefault="00400EBC" w:rsidP="00A921D7">
      <w:pPr>
        <w:tabs>
          <w:tab w:val="left" w:pos="2310"/>
          <w:tab w:val="left" w:pos="2700"/>
          <w:tab w:val="left" w:pos="4095"/>
        </w:tabs>
        <w:rPr>
          <w:lang w:val="nb-NO"/>
        </w:rPr>
      </w:pPr>
      <w:r w:rsidRPr="00A921D7">
        <w:rPr>
          <w:b/>
          <w:bCs/>
          <w:lang w:val="nb-NO"/>
        </w:rPr>
        <w:t>2005</w:t>
      </w:r>
      <w:r w:rsidRPr="00A921D7">
        <w:rPr>
          <w:b/>
          <w:bCs/>
          <w:lang w:val="nb-NO"/>
        </w:rPr>
        <w:tab/>
      </w:r>
      <w:r>
        <w:rPr>
          <w:lang w:val="nb-NO"/>
        </w:rPr>
        <w:t>[MP/10th]</w:t>
      </w:r>
      <w:r>
        <w:rPr>
          <w:b/>
          <w:bCs/>
          <w:lang w:val="nb-NO"/>
        </w:rPr>
        <w:tab/>
        <w:t xml:space="preserve">    </w:t>
      </w:r>
      <w:r>
        <w:rPr>
          <w:lang w:val="nb-NO"/>
        </w:rPr>
        <w:t>[W.B.S.E]</w:t>
      </w:r>
    </w:p>
    <w:p w:rsidR="00400EBC" w:rsidRPr="00A921D7" w:rsidRDefault="00400EBC" w:rsidP="00A921D7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lang w:val="nb-NO"/>
        </w:rPr>
        <w:t>Grade achieved:</w:t>
      </w:r>
      <w:r>
        <w:rPr>
          <w:b/>
          <w:bCs/>
          <w:lang w:val="nb-NO"/>
        </w:rPr>
        <w:tab/>
        <w:t>[2nd</w:t>
      </w:r>
      <w:r w:rsidRPr="009A21A4">
        <w:rPr>
          <w:b/>
          <w:bCs/>
          <w:lang w:val="nb-NO"/>
        </w:rPr>
        <w:t>]</w:t>
      </w:r>
      <w:r>
        <w:rPr>
          <w:b/>
          <w:bCs/>
          <w:lang w:val="nb-NO"/>
        </w:rPr>
        <w:t xml:space="preserve">          </w:t>
      </w:r>
      <w:r>
        <w:rPr>
          <w:b/>
          <w:bCs/>
          <w:lang w:val="nb-NO"/>
        </w:rPr>
        <w:tab/>
      </w:r>
    </w:p>
    <w:p w:rsidR="00400EBC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noProof/>
        </w:rPr>
      </w:pPr>
    </w:p>
    <w:p w:rsidR="00400EBC" w:rsidRPr="00F413DF" w:rsidRDefault="00400EBC" w:rsidP="00E9453D">
      <w:pPr>
        <w:tabs>
          <w:tab w:val="left" w:pos="4320"/>
          <w:tab w:val="left" w:pos="6480"/>
        </w:tabs>
        <w:ind w:left="2340" w:hanging="2340"/>
        <w:rPr>
          <w:lang w:val="nb-NO"/>
        </w:rPr>
      </w:pPr>
      <w:r>
        <w:rPr>
          <w:b/>
          <w:bCs/>
          <w:noProof/>
        </w:rPr>
        <w:t>2007</w:t>
      </w:r>
      <w:r w:rsidRPr="009A21A4">
        <w:rPr>
          <w:b/>
          <w:bCs/>
          <w:lang w:val="nb-NO"/>
        </w:rPr>
        <w:tab/>
      </w:r>
      <w:r>
        <w:rPr>
          <w:lang w:val="nb-NO"/>
        </w:rPr>
        <w:t>[HS/ 12th</w:t>
      </w:r>
      <w:r w:rsidRPr="009A21A4">
        <w:rPr>
          <w:lang w:val="nb-NO"/>
        </w:rPr>
        <w:t>]</w:t>
      </w:r>
      <w:r w:rsidRPr="009A21A4">
        <w:rPr>
          <w:lang w:val="nb-NO"/>
        </w:rPr>
        <w:tab/>
        <w:t>[</w:t>
      </w:r>
      <w:r>
        <w:t>W.B.C.H.S.E.</w:t>
      </w:r>
      <w:r w:rsidRPr="009A21A4">
        <w:rPr>
          <w:lang w:val="nb-NO"/>
        </w:rPr>
        <w:t>]</w:t>
      </w: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lang w:val="nb-NO"/>
        </w:rPr>
        <w:t>Grade achieved:</w:t>
      </w:r>
      <w:r>
        <w:rPr>
          <w:b/>
          <w:bCs/>
          <w:lang w:val="nb-NO"/>
        </w:rPr>
        <w:tab/>
        <w:t>[2nd</w:t>
      </w:r>
      <w:r w:rsidRPr="009A21A4">
        <w:rPr>
          <w:b/>
          <w:bCs/>
          <w:lang w:val="nb-NO"/>
        </w:rPr>
        <w:t>]</w:t>
      </w: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noProof/>
        </w:rPr>
        <w:t>2012</w:t>
      </w:r>
      <w:r w:rsidRPr="009A21A4">
        <w:rPr>
          <w:b/>
          <w:bCs/>
          <w:lang w:val="nb-NO"/>
        </w:rPr>
        <w:tab/>
      </w:r>
      <w:r w:rsidRPr="009A21A4">
        <w:rPr>
          <w:lang w:val="nb-NO"/>
        </w:rPr>
        <w:t>[</w:t>
      </w:r>
      <w:r>
        <w:t>B.Sc.</w:t>
      </w:r>
      <w:r w:rsidRPr="009A21A4">
        <w:rPr>
          <w:lang w:val="nb-NO"/>
        </w:rPr>
        <w:t>]</w:t>
      </w:r>
      <w:r w:rsidRPr="009A21A4">
        <w:rPr>
          <w:lang w:val="nb-NO"/>
        </w:rPr>
        <w:tab/>
        <w:t>[</w:t>
      </w:r>
      <w:r>
        <w:t>K</w:t>
      </w:r>
      <w:r w:rsidRPr="00A97538">
        <w:t>alyani university</w:t>
      </w:r>
      <w:r>
        <w:t>.</w:t>
      </w:r>
      <w:r w:rsidRPr="009A21A4">
        <w:rPr>
          <w:lang w:val="nb-NO"/>
        </w:rPr>
        <w:t>]</w:t>
      </w: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9A21A4">
        <w:rPr>
          <w:b/>
          <w:bCs/>
          <w:lang w:val="nb-NO"/>
        </w:rPr>
        <w:t>Grade achieved:</w:t>
      </w:r>
      <w:r w:rsidRPr="009A21A4">
        <w:rPr>
          <w:b/>
          <w:bCs/>
          <w:lang w:val="nb-NO"/>
        </w:rPr>
        <w:tab/>
        <w:t>[</w:t>
      </w:r>
      <w:r>
        <w:rPr>
          <w:b/>
          <w:bCs/>
          <w:lang w:val="nb-NO"/>
        </w:rPr>
        <w:t>2nd]</w:t>
      </w: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</w:p>
    <w:p w:rsidR="00400EBC" w:rsidRPr="009A21A4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noProof/>
        </w:rPr>
        <w:t>[2008</w:t>
      </w:r>
      <w:r w:rsidRPr="009A21A4">
        <w:rPr>
          <w:b/>
          <w:bCs/>
          <w:noProof/>
        </w:rPr>
        <w:t>]</w:t>
      </w:r>
      <w:r w:rsidRPr="009A21A4">
        <w:rPr>
          <w:b/>
          <w:bCs/>
          <w:lang w:val="nb-NO"/>
        </w:rPr>
        <w:tab/>
      </w:r>
      <w:r w:rsidRPr="009A21A4">
        <w:rPr>
          <w:lang w:val="nb-NO"/>
        </w:rPr>
        <w:t>[</w:t>
      </w:r>
      <w:r>
        <w:t>D</w:t>
      </w:r>
      <w:r w:rsidRPr="00F7190F">
        <w:t>ITA</w:t>
      </w:r>
      <w:r>
        <w:t xml:space="preserve"> in Computer</w:t>
      </w:r>
      <w:r>
        <w:rPr>
          <w:lang w:val="nb-NO"/>
        </w:rPr>
        <w:t xml:space="preserve">]     </w:t>
      </w:r>
      <w:r w:rsidRPr="009A21A4">
        <w:rPr>
          <w:lang w:val="nb-NO"/>
        </w:rPr>
        <w:t>[</w:t>
      </w:r>
      <w:r>
        <w:t>Y.C.T.C</w:t>
      </w:r>
      <w:r w:rsidRPr="009A21A4">
        <w:rPr>
          <w:lang w:val="nb-NO"/>
        </w:rPr>
        <w:t>]</w:t>
      </w:r>
    </w:p>
    <w:p w:rsidR="00400EBC" w:rsidRPr="00A921D7" w:rsidRDefault="00400EBC" w:rsidP="00A921D7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9A21A4">
        <w:rPr>
          <w:b/>
          <w:bCs/>
          <w:lang w:val="nb-NO"/>
        </w:rPr>
        <w:t>Grade achieved:</w:t>
      </w:r>
      <w:r w:rsidRPr="009A21A4">
        <w:rPr>
          <w:b/>
          <w:bCs/>
          <w:lang w:val="nb-NO"/>
        </w:rPr>
        <w:tab/>
      </w:r>
      <w:r>
        <w:rPr>
          <w:b/>
          <w:bCs/>
          <w:lang w:val="nb-NO"/>
        </w:rPr>
        <w:t>[1st</w:t>
      </w:r>
      <w:r w:rsidRPr="009A21A4">
        <w:rPr>
          <w:b/>
          <w:bCs/>
          <w:lang w:val="nb-NO"/>
        </w:rPr>
        <w:t>]</w:t>
      </w:r>
    </w:p>
    <w:p w:rsidR="00400EBC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:rsidR="00400EBC" w:rsidRDefault="00400EBC" w:rsidP="00E9453D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:rsidR="00400EBC" w:rsidRPr="009A21A4" w:rsidRDefault="00400EBC" w:rsidP="00403703">
      <w:pPr>
        <w:tabs>
          <w:tab w:val="left" w:pos="4320"/>
          <w:tab w:val="left" w:pos="6480"/>
        </w:tabs>
        <w:rPr>
          <w:b/>
          <w:bCs/>
        </w:rPr>
      </w:pPr>
      <w:r>
        <w:rPr>
          <w:noProof/>
          <w:lang w:val="en-US" w:eastAsia="en-US"/>
        </w:rPr>
        <w:pict>
          <v:line id="_x0000_s1031" style="position:absolute;flip:x;z-index:251656704" from="-8.25pt,25.15pt" to="468.75pt,25.15pt" strokecolor="#e36c0a" strokeweight="3pt">
            <v:shadow on="t" color="#8db3e2" opacity=".5" offset="-6pt,6pt"/>
          </v:line>
        </w:pict>
      </w:r>
      <w:r>
        <w:rPr>
          <w:b/>
          <w:bCs/>
          <w:color w:val="800000"/>
          <w:sz w:val="36"/>
          <w:szCs w:val="36"/>
          <w:lang w:val="nb-NO"/>
        </w:rPr>
        <w:t>Professional Exprince</w:t>
      </w:r>
    </w:p>
    <w:p w:rsidR="00400EBC" w:rsidRPr="009A21A4" w:rsidRDefault="00400EBC" w:rsidP="00E9453D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:rsidR="00400EBC" w:rsidRDefault="00400EBC" w:rsidP="00E9453D">
      <w:pPr>
        <w:rPr>
          <w:sz w:val="16"/>
          <w:szCs w:val="16"/>
          <w:lang w:val="nb-NO"/>
        </w:rPr>
      </w:pPr>
    </w:p>
    <w:p w:rsidR="00400EBC" w:rsidRDefault="00400EBC" w:rsidP="00E9453D">
      <w:pPr>
        <w:ind w:right="-1985"/>
        <w:rPr>
          <w:b/>
          <w:bCs/>
          <w:noProof/>
        </w:rPr>
      </w:pPr>
      <w:r>
        <w:rPr>
          <w:b/>
          <w:bCs/>
          <w:noProof/>
        </w:rPr>
        <w:t xml:space="preserve"> [MAY/13 - FEB/14]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            [BSO</w:t>
      </w:r>
      <w:r w:rsidRPr="00273B9C">
        <w:rPr>
          <w:b/>
          <w:bCs/>
          <w:noProof/>
        </w:rPr>
        <w:t>]</w:t>
      </w:r>
      <w:r w:rsidRPr="00273B9C">
        <w:rPr>
          <w:b/>
          <w:bCs/>
          <w:noProof/>
        </w:rPr>
        <w:tab/>
      </w:r>
      <w:r>
        <w:rPr>
          <w:b/>
          <w:bCs/>
          <w:noProof/>
        </w:rPr>
        <w:tab/>
      </w:r>
      <w:r w:rsidRPr="00273B9C">
        <w:rPr>
          <w:b/>
          <w:bCs/>
          <w:noProof/>
        </w:rPr>
        <w:t>[HDFC BANK LTD</w:t>
      </w:r>
      <w:r>
        <w:rPr>
          <w:b/>
          <w:bCs/>
          <w:noProof/>
        </w:rPr>
        <w:t>.</w:t>
      </w:r>
      <w:r w:rsidRPr="00273B9C">
        <w:rPr>
          <w:b/>
          <w:bCs/>
          <w:noProof/>
        </w:rPr>
        <w:t>]</w:t>
      </w:r>
      <w:r>
        <w:rPr>
          <w:b/>
          <w:bCs/>
          <w:noProof/>
        </w:rPr>
        <w:t>- KHANNA BRANCH.</w:t>
      </w:r>
    </w:p>
    <w:p w:rsidR="00400EBC" w:rsidRPr="0037420D" w:rsidRDefault="00400EBC" w:rsidP="0037420D">
      <w:pPr>
        <w:numPr>
          <w:ilvl w:val="0"/>
          <w:numId w:val="3"/>
        </w:num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Sales of </w:t>
      </w:r>
      <w:r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Retail, </w:t>
      </w: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Asset products and TPP</w:t>
      </w:r>
    </w:p>
    <w:p w:rsidR="00400EBC" w:rsidRPr="0037420D" w:rsidRDefault="00400EBC" w:rsidP="0037420D">
      <w:pPr>
        <w:numPr>
          <w:ilvl w:val="0"/>
          <w:numId w:val="3"/>
        </w:num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Enhancing customer wallet size and customer services</w:t>
      </w:r>
    </w:p>
    <w:p w:rsidR="00400EBC" w:rsidRPr="0037420D" w:rsidRDefault="00400EBC" w:rsidP="0037420D">
      <w:pPr>
        <w:numPr>
          <w:ilvl w:val="0"/>
          <w:numId w:val="3"/>
        </w:num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Documentation for all account opening and all customer instructions</w:t>
      </w:r>
    </w:p>
    <w:p w:rsidR="00400EBC" w:rsidRPr="0037420D" w:rsidRDefault="00400EBC" w:rsidP="0037420D">
      <w:pPr>
        <w:numPr>
          <w:ilvl w:val="0"/>
          <w:numId w:val="3"/>
        </w:num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.</w:t>
      </w:r>
    </w:p>
    <w:p w:rsidR="00400EBC" w:rsidRDefault="00400EBC" w:rsidP="00E9453D">
      <w:pPr>
        <w:ind w:right="-1985"/>
        <w:rPr>
          <w:b/>
          <w:bCs/>
          <w:noProof/>
        </w:rPr>
      </w:pPr>
    </w:p>
    <w:p w:rsidR="00400EBC" w:rsidRDefault="00400EBC" w:rsidP="00E9453D">
      <w:pPr>
        <w:ind w:right="-1985"/>
        <w:rPr>
          <w:b/>
          <w:bCs/>
          <w:noProof/>
        </w:rPr>
      </w:pPr>
      <w:r>
        <w:rPr>
          <w:b/>
          <w:bCs/>
          <w:noProof/>
        </w:rPr>
        <w:t>[FEB/14 – TILL NOW]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[OS]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[AXIS BANK LTD.] – PRINCE ANWAR SHAH </w:t>
      </w:r>
    </w:p>
    <w:p w:rsidR="00400EBC" w:rsidRPr="00273B9C" w:rsidRDefault="00400EBC" w:rsidP="000724F1">
      <w:pPr>
        <w:ind w:left="7920" w:right="-1985" w:firstLine="720"/>
        <w:rPr>
          <w:b/>
          <w:bCs/>
          <w:noProof/>
        </w:rPr>
      </w:pPr>
      <w:r>
        <w:rPr>
          <w:b/>
          <w:bCs/>
          <w:noProof/>
        </w:rPr>
        <w:t>BRANCH.</w:t>
      </w:r>
    </w:p>
    <w:p w:rsidR="00400EBC" w:rsidRDefault="00400EBC" w:rsidP="00684E56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A8279B">
        <w:rPr>
          <w:rFonts w:ascii="Arial" w:hAnsi="Arial" w:cs="Arial"/>
          <w:color w:val="000000"/>
          <w:sz w:val="22"/>
          <w:szCs w:val="22"/>
        </w:rPr>
        <w:t>Responsible to deal with investments and new accounts everyday.</w:t>
      </w:r>
    </w:p>
    <w:p w:rsidR="00400EBC" w:rsidRDefault="00400EBC" w:rsidP="00684E56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A8279B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Pr="00A8279B">
        <w:rPr>
          <w:rFonts w:ascii="Arial" w:hAnsi="Arial" w:cs="Arial"/>
          <w:color w:val="000000"/>
          <w:sz w:val="22"/>
          <w:szCs w:val="22"/>
        </w:rPr>
        <w:t xml:space="preserve"> Responsible for direct</w:t>
      </w:r>
      <w:r>
        <w:rPr>
          <w:rFonts w:ascii="Arial" w:hAnsi="Arial" w:cs="Arial"/>
          <w:color w:val="000000"/>
          <w:sz w:val="22"/>
          <w:szCs w:val="22"/>
        </w:rPr>
        <w:t>ing the use of latest idea</w:t>
      </w:r>
      <w:r w:rsidRPr="00A8279B">
        <w:rPr>
          <w:rFonts w:ascii="Arial" w:hAnsi="Arial" w:cs="Arial"/>
          <w:color w:val="000000"/>
          <w:sz w:val="22"/>
          <w:szCs w:val="22"/>
        </w:rPr>
        <w:t xml:space="preserve"> and procedures hence increasing the client services at higher rates.</w:t>
      </w:r>
    </w:p>
    <w:p w:rsidR="00400EBC" w:rsidRDefault="00400EBC" w:rsidP="00684E56">
      <w:pPr>
        <w:rPr>
          <w:rFonts w:ascii="Arial" w:hAnsi="Arial" w:cs="Arial"/>
          <w:color w:val="000000"/>
          <w:sz w:val="22"/>
          <w:szCs w:val="22"/>
        </w:rPr>
      </w:pPr>
    </w:p>
    <w:p w:rsidR="00400EBC" w:rsidRDefault="00400EBC" w:rsidP="00684E56">
      <w:pPr>
        <w:numPr>
          <w:ilvl w:val="0"/>
          <w:numId w:val="5"/>
        </w:num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Responsibilities: To promote &amp; sale Retail Banking product i.e. Savings, Current, NRI, DEMAT, </w:t>
      </w:r>
    </w:p>
    <w:p w:rsidR="00400EBC" w:rsidRPr="00684E56" w:rsidRDefault="00400EBC" w:rsidP="00684E56">
      <w:pPr>
        <w:spacing w:line="255" w:lineRule="atLeast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Trading Recurring Deposit, Fixed Deposit, EDC (Electronic Data Ca</w:t>
      </w:r>
      <w:r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pture) Machine et al. </w:t>
      </w:r>
      <w:r w:rsidRPr="0037420D">
        <w:rPr>
          <w:rFonts w:ascii="Arial" w:hAnsi="Arial" w:cs="Arial"/>
          <w:color w:val="000000"/>
          <w:sz w:val="20"/>
          <w:szCs w:val="20"/>
          <w:lang w:val="en-US" w:eastAsia="en-US"/>
        </w:rPr>
        <w:t> </w:t>
      </w:r>
      <w:r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and </w:t>
      </w:r>
      <w:r w:rsidRPr="00684E56">
        <w:rPr>
          <w:rFonts w:ascii="Arial" w:hAnsi="Arial" w:cs="Arial"/>
          <w:color w:val="000000"/>
          <w:sz w:val="20"/>
          <w:szCs w:val="20"/>
          <w:lang w:val="en-US" w:eastAsia="en-US"/>
        </w:rPr>
        <w:t>Mutual Funds, SIP (Systematic Investment </w:t>
      </w:r>
      <w:r>
        <w:rPr>
          <w:rFonts w:ascii="Arial" w:hAnsi="Arial" w:cs="Arial"/>
          <w:color w:val="000000"/>
          <w:sz w:val="20"/>
          <w:szCs w:val="20"/>
          <w:lang w:val="en-US" w:eastAsia="en-US"/>
        </w:rPr>
        <w:t>Plan), General</w:t>
      </w:r>
      <w:r w:rsidRPr="00684E56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 Insura</w:t>
      </w:r>
      <w:r>
        <w:rPr>
          <w:rFonts w:ascii="Arial" w:hAnsi="Arial" w:cs="Arial"/>
          <w:color w:val="000000"/>
          <w:sz w:val="20"/>
          <w:szCs w:val="20"/>
          <w:lang w:val="en-US" w:eastAsia="en-US"/>
        </w:rPr>
        <w:t>nce and Life Insurance.</w:t>
      </w:r>
    </w:p>
    <w:p w:rsidR="00400EBC" w:rsidRDefault="00400EBC" w:rsidP="00684E56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:rsidR="00400EBC" w:rsidRPr="009A21A4" w:rsidRDefault="00400EBC" w:rsidP="00684E56">
      <w:pPr>
        <w:tabs>
          <w:tab w:val="left" w:pos="4320"/>
          <w:tab w:val="left" w:pos="6480"/>
        </w:tabs>
        <w:rPr>
          <w:b/>
          <w:bCs/>
        </w:rPr>
      </w:pPr>
      <w:r>
        <w:rPr>
          <w:noProof/>
          <w:lang w:val="en-US" w:eastAsia="en-US"/>
        </w:rPr>
        <w:pict>
          <v:line id="_x0000_s1032" style="position:absolute;flip:x;z-index:251660800" from="-8.25pt,25.15pt" to="468.75pt,25.15pt" strokecolor="#e36c0a" strokeweight="3pt">
            <v:shadow on="t" color="#8db3e2" opacity=".5" offset="-6pt,6pt"/>
          </v:line>
        </w:pict>
      </w:r>
      <w:r>
        <w:rPr>
          <w:b/>
          <w:bCs/>
          <w:color w:val="800000"/>
          <w:sz w:val="36"/>
          <w:szCs w:val="36"/>
          <w:lang w:val="nb-NO"/>
        </w:rPr>
        <w:t>Personal Details</w:t>
      </w:r>
    </w:p>
    <w:p w:rsidR="00400EBC" w:rsidRPr="00A8279B" w:rsidRDefault="00400EBC" w:rsidP="00684E56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of Birth: 07th, Oct 1989</w:t>
      </w:r>
      <w:r w:rsidRPr="00A8279B">
        <w:rPr>
          <w:rFonts w:ascii="Arial" w:hAnsi="Arial" w:cs="Arial"/>
          <w:color w:val="000000"/>
          <w:sz w:val="20"/>
          <w:szCs w:val="20"/>
        </w:rPr>
        <w:br/>
        <w:t>Langua</w:t>
      </w:r>
      <w:r>
        <w:rPr>
          <w:rFonts w:ascii="Arial" w:hAnsi="Arial" w:cs="Arial"/>
          <w:color w:val="000000"/>
          <w:sz w:val="20"/>
          <w:szCs w:val="20"/>
        </w:rPr>
        <w:t>ges Known: Bengali, English, Hindi</w:t>
      </w:r>
      <w:r w:rsidRPr="00A8279B">
        <w:rPr>
          <w:rFonts w:ascii="Arial" w:hAnsi="Arial" w:cs="Arial"/>
          <w:color w:val="000000"/>
          <w:sz w:val="20"/>
          <w:szCs w:val="20"/>
        </w:rPr>
        <w:br/>
        <w:t>Nationality: Indian</w:t>
      </w:r>
    </w:p>
    <w:p w:rsidR="00400EBC" w:rsidRDefault="00400EBC">
      <w:pPr>
        <w:rPr>
          <w:sz w:val="22"/>
          <w:szCs w:val="22"/>
        </w:rPr>
      </w:pPr>
    </w:p>
    <w:p w:rsidR="00400EBC" w:rsidRDefault="00400EBC" w:rsidP="002E0ED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00EBC" w:rsidRPr="00403703" w:rsidRDefault="00400EBC">
      <w:pPr>
        <w:rPr>
          <w:sz w:val="22"/>
          <w:szCs w:val="22"/>
        </w:rPr>
      </w:pPr>
    </w:p>
    <w:sectPr w:rsidR="00400EBC" w:rsidRPr="00403703" w:rsidSect="00A9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726"/>
    <w:multiLevelType w:val="hybridMultilevel"/>
    <w:tmpl w:val="4518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DD6063"/>
    <w:multiLevelType w:val="hybridMultilevel"/>
    <w:tmpl w:val="032A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0F2E9B"/>
    <w:multiLevelType w:val="hybridMultilevel"/>
    <w:tmpl w:val="630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34353C8"/>
    <w:multiLevelType w:val="hybridMultilevel"/>
    <w:tmpl w:val="F0C69A46"/>
    <w:lvl w:ilvl="0" w:tplc="0DBEB780">
      <w:numFmt w:val="bullet"/>
      <w:lvlText w:val="•"/>
      <w:lvlJc w:val="left"/>
      <w:pPr>
        <w:ind w:left="1395" w:hanging="675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2667DA5"/>
    <w:multiLevelType w:val="multilevel"/>
    <w:tmpl w:val="0D5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B2223CB"/>
    <w:multiLevelType w:val="hybridMultilevel"/>
    <w:tmpl w:val="57560F04"/>
    <w:lvl w:ilvl="0" w:tplc="0DBEB780">
      <w:numFmt w:val="bullet"/>
      <w:lvlText w:val="•"/>
      <w:lvlJc w:val="left"/>
      <w:pPr>
        <w:ind w:left="1035" w:hanging="675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CEC4F0A"/>
    <w:multiLevelType w:val="hybridMultilevel"/>
    <w:tmpl w:val="D680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488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28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48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088" w:hanging="360"/>
      </w:pPr>
      <w:rPr>
        <w:rFonts w:ascii="Wingdings" w:hAnsi="Wingdings" w:cs="Wingdings" w:hint="default"/>
      </w:rPr>
    </w:lvl>
  </w:abstractNum>
  <w:abstractNum w:abstractNumId="8">
    <w:nsid w:val="6C1400EA"/>
    <w:multiLevelType w:val="hybridMultilevel"/>
    <w:tmpl w:val="5B5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C437418"/>
    <w:multiLevelType w:val="hybridMultilevel"/>
    <w:tmpl w:val="3E800B50"/>
    <w:lvl w:ilvl="0" w:tplc="0DBEB780">
      <w:numFmt w:val="bullet"/>
      <w:lvlText w:val="•"/>
      <w:lvlJc w:val="left"/>
      <w:pPr>
        <w:ind w:left="1035" w:hanging="675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53D"/>
    <w:rsid w:val="000724F1"/>
    <w:rsid w:val="00197775"/>
    <w:rsid w:val="00272500"/>
    <w:rsid w:val="00273B9C"/>
    <w:rsid w:val="002E0ED7"/>
    <w:rsid w:val="003440A4"/>
    <w:rsid w:val="0037420D"/>
    <w:rsid w:val="0038069A"/>
    <w:rsid w:val="003C6D07"/>
    <w:rsid w:val="00400EBC"/>
    <w:rsid w:val="00403703"/>
    <w:rsid w:val="00455CC9"/>
    <w:rsid w:val="004B227A"/>
    <w:rsid w:val="004E74CC"/>
    <w:rsid w:val="00520F7E"/>
    <w:rsid w:val="00550E77"/>
    <w:rsid w:val="0061128B"/>
    <w:rsid w:val="00644365"/>
    <w:rsid w:val="00684E56"/>
    <w:rsid w:val="006E0631"/>
    <w:rsid w:val="00703512"/>
    <w:rsid w:val="00824B16"/>
    <w:rsid w:val="009A21A4"/>
    <w:rsid w:val="009C7236"/>
    <w:rsid w:val="009F35FD"/>
    <w:rsid w:val="00A24947"/>
    <w:rsid w:val="00A61E5B"/>
    <w:rsid w:val="00A8279B"/>
    <w:rsid w:val="00A921D7"/>
    <w:rsid w:val="00A956B0"/>
    <w:rsid w:val="00A97538"/>
    <w:rsid w:val="00AB4EAE"/>
    <w:rsid w:val="00BA24BC"/>
    <w:rsid w:val="00DB594D"/>
    <w:rsid w:val="00E705C8"/>
    <w:rsid w:val="00E9453D"/>
    <w:rsid w:val="00F413DF"/>
    <w:rsid w:val="00F63E7C"/>
    <w:rsid w:val="00F7190F"/>
    <w:rsid w:val="00F93492"/>
    <w:rsid w:val="00FA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3D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9453D"/>
    <w:pPr>
      <w:jc w:val="center"/>
    </w:pPr>
    <w:rPr>
      <w:rFonts w:ascii="Verdana" w:hAnsi="Verdana" w:cs="Verdan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E9453D"/>
    <w:rPr>
      <w:rFonts w:ascii="Verdana" w:hAnsi="Verdana" w:cs="Verdana"/>
      <w:b/>
      <w:bCs/>
      <w:sz w:val="28"/>
      <w:szCs w:val="28"/>
      <w:lang w:val="en-GB" w:eastAsia="en-GB"/>
    </w:rPr>
  </w:style>
  <w:style w:type="paragraph" w:styleId="BodyText">
    <w:name w:val="Body Text"/>
    <w:basedOn w:val="Normal"/>
    <w:link w:val="BodyTextChar"/>
    <w:uiPriority w:val="99"/>
    <w:rsid w:val="00E9453D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9453D"/>
    <w:rPr>
      <w:rFonts w:ascii="Verdana" w:hAnsi="Verdana" w:cs="Verdana"/>
      <w:sz w:val="24"/>
      <w:szCs w:val="24"/>
      <w:lang w:val="en-GB" w:eastAsia="en-GB"/>
    </w:rPr>
  </w:style>
  <w:style w:type="paragraph" w:styleId="NoSpacing">
    <w:name w:val="No Spacing"/>
    <w:link w:val="NoSpacingChar"/>
    <w:uiPriority w:val="99"/>
    <w:qFormat/>
    <w:rsid w:val="00E9453D"/>
    <w:rPr>
      <w:rFonts w:cs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9453D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99"/>
    <w:qFormat/>
    <w:locked/>
    <w:rsid w:val="00520F7E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37420D"/>
  </w:style>
  <w:style w:type="paragraph" w:styleId="BalloonText">
    <w:name w:val="Balloon Text"/>
    <w:basedOn w:val="Normal"/>
    <w:link w:val="BalloonTextChar"/>
    <w:uiPriority w:val="99"/>
    <w:semiHidden/>
    <w:rsid w:val="00AB4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4EAE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328</Words>
  <Characters>1872</Characters>
  <Application>Microsoft Office Outlook</Application>
  <DocSecurity>0</DocSecurity>
  <Lines>0</Lines>
  <Paragraphs>0</Paragraphs>
  <ScaleCrop>false</ScaleCrop>
  <Company>CYBER 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Rajib Bhattacharya</dc:title>
  <dc:subject/>
  <dc:creator>king khan</dc:creator>
  <cp:keywords/>
  <dc:description/>
  <cp:lastModifiedBy>king khan</cp:lastModifiedBy>
  <cp:revision>4</cp:revision>
  <dcterms:created xsi:type="dcterms:W3CDTF">2015-04-07T18:30:00Z</dcterms:created>
  <dcterms:modified xsi:type="dcterms:W3CDTF">2015-05-18T06:02:00Z</dcterms:modified>
</cp:coreProperties>
</file>