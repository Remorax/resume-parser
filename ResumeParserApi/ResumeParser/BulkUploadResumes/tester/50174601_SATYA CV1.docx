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C07" w:rsidRPr="00625A09" w:rsidRDefault="00563C07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 w:rsidRPr="00625A09">
        <w:rPr>
          <w:b/>
          <w:bCs/>
          <w:sz w:val="28"/>
          <w:szCs w:val="28"/>
          <w:u w:val="single"/>
        </w:rPr>
        <w:t>CURRICULAM VITAE</w:t>
      </w:r>
      <w:r w:rsidRPr="00625A09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             </w:t>
      </w:r>
      <w:r w:rsidRPr="00625A09">
        <w:rPr>
          <w:b/>
          <w:bCs/>
          <w:sz w:val="28"/>
          <w:szCs w:val="28"/>
        </w:rPr>
        <w:t xml:space="preserve">  </w:t>
      </w:r>
      <w:r w:rsidRPr="006C1737">
        <w:rPr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132pt">
            <v:imagedata r:id="rId4" o:title=""/>
          </v:shape>
        </w:pic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SATYA PRAKASH    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B-84A , FIRST FLOOR,JAWAHAR PARK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DEVLI ROAD, KHANPUR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NEW DELHI-110062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sz w:val="24"/>
          <w:szCs w:val="24"/>
        </w:rPr>
        <w:t>E-Mail:-</w:t>
      </w:r>
      <w:r>
        <w:t>satya7singh@gmail.com</w:t>
      </w:r>
      <w:r>
        <w:rPr>
          <w:sz w:val="24"/>
          <w:szCs w:val="24"/>
        </w:rPr>
        <w:t xml:space="preserve">   </w:t>
      </w:r>
    </w:p>
    <w:p w:rsidR="00563C07" w:rsidRDefault="00563C0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Mobile No :- 9999963561 .                                                                                       </w:t>
      </w:r>
    </w:p>
    <w:p w:rsidR="00563C07" w:rsidRDefault="00563C0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</w:pPr>
    </w:p>
    <w:p w:rsidR="00563C07" w:rsidRDefault="00563C07" w:rsidP="008672BF">
      <w:pPr>
        <w:widowControl w:val="0"/>
        <w:pBdr>
          <w:bottom w:val="single" w:sz="12" w:space="1" w:color="auto"/>
        </w:pBdr>
        <w:autoSpaceDE w:val="0"/>
        <w:autoSpaceDN w:val="0"/>
        <w:adjustRightInd w:val="0"/>
      </w:pPr>
      <w:r>
        <w:t>Postapplied for-</w:t>
      </w:r>
    </w:p>
    <w:p w:rsidR="00563C07" w:rsidRDefault="00563C07" w:rsidP="008672BF">
      <w:pPr>
        <w:widowControl w:val="0"/>
        <w:pBdr>
          <w:bottom w:val="single" w:sz="12" w:space="1" w:color="auto"/>
        </w:pBdr>
        <w:autoSpaceDE w:val="0"/>
        <w:autoSpaceDN w:val="0"/>
        <w:adjustRightInd w:val="0"/>
      </w:pPr>
      <w:r>
        <w:t>:----------------------------------------------------------------------------------------------------------------------------------------------------------------------------------------------------------------------------------------------------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63C07" w:rsidRPr="008672BF" w:rsidRDefault="00563C07" w:rsidP="008672BF">
      <w:pPr>
        <w:widowControl w:val="0"/>
        <w:pBdr>
          <w:bottom w:val="single" w:sz="12" w:space="1" w:color="auto"/>
        </w:pBdr>
        <w:autoSpaceDE w:val="0"/>
        <w:autoSpaceDN w:val="0"/>
        <w:adjustRightInd w:val="0"/>
      </w:pPr>
      <w:r>
        <w:rPr>
          <w:b/>
          <w:bCs/>
          <w:sz w:val="28"/>
          <w:szCs w:val="28"/>
        </w:rPr>
        <w:t>CARRER OBJECTIVE :-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explore new circumstances and obtain an exclusive environment where my ideas will be implemented with all my potential and talent will be perceived for further enhancements. And to seek a position as a management support in an organization, which provides me the opportunity to learn and specialize in the area of marketing &amp;Operations and thereby play a key role in the progress of the organization. Combine my academic background with skill to get a commanding &amp; rewarding job in corporate world.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STRONG POINT :-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</w:pP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Excellent management, hard worker, negotiation and public relation skills.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t xml:space="preserve">  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WORK EXPERIENCE :-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</w:pP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2279E">
        <w:rPr>
          <w:b/>
          <w:bCs/>
          <w:sz w:val="24"/>
          <w:szCs w:val="24"/>
        </w:rPr>
        <w:t xml:space="preserve"> 1.</w:t>
      </w:r>
      <w:r w:rsidRPr="0022279E">
        <w:t xml:space="preserve"> </w:t>
      </w:r>
      <w:r>
        <w:rPr>
          <w:sz w:val="24"/>
          <w:szCs w:val="24"/>
        </w:rPr>
        <w:t>Working with Global Innov Solution Pvt. Ltd on deputation of State Bank of India card as a Branch Relationship Manager in Credit Card sales through branch channel from December 2009 to till date.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2279E">
        <w:rPr>
          <w:b/>
          <w:bCs/>
          <w:sz w:val="24"/>
          <w:szCs w:val="24"/>
        </w:rPr>
        <w:t xml:space="preserve"> 2</w:t>
      </w:r>
      <w:r>
        <w:rPr>
          <w:sz w:val="24"/>
          <w:szCs w:val="24"/>
        </w:rPr>
        <w:t>. Worked with HSBC Bank as a Relationship Officer for one year in Personal Loan department , from December 2008 to December 2009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2279E">
        <w:rPr>
          <w:b/>
          <w:bCs/>
          <w:sz w:val="24"/>
          <w:szCs w:val="24"/>
        </w:rPr>
        <w:t xml:space="preserve"> 3.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Working with ICICI Bank as Team Manager for one and half year in (SME) Business loan department , from July 2007 to December 2008.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CURRENT JOB PROFILE :-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Handling day to day sales report.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Sales of SbiCards through Branch Channel.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Handling day to day Login details &amp; update MIS also to Area Sales Manager.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Drive 10 to 12 team member &amp; intract with processing sell or back office .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Deals with 8 to 10 people who need the Credit Card.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Daily visit with team member in Branches or Open market .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Sourcing Cards through Branch channel.</w:t>
      </w:r>
    </w:p>
    <w:p w:rsidR="00563C07" w:rsidRDefault="00563C07" w:rsidP="001E761B">
      <w:pPr>
        <w:widowControl w:val="0"/>
        <w:tabs>
          <w:tab w:val="left" w:pos="4050"/>
        </w:tabs>
        <w:autoSpaceDE w:val="0"/>
        <w:autoSpaceDN w:val="0"/>
        <w:adjustRightInd w:val="0"/>
        <w:spacing w:after="0" w:line="240" w:lineRule="auto"/>
      </w:pPr>
      <w:r>
        <w:tab/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PROFESSIONAL QUALIFICATION</w:t>
      </w:r>
      <w:r>
        <w:rPr>
          <w:sz w:val="28"/>
          <w:szCs w:val="28"/>
        </w:rPr>
        <w:t xml:space="preserve">  :-    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Completed  Bachelor of Information Technology (BIT) with specialization in Computing from    IGNOU University New Delhi Regional Centre -1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B. Tech Edxcel  Foundation London, U.K.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HND (Higher National Diploma In Computing) Edxcel foundation London.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Pursuing MBA from IGNOU University New Delhi.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     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</w:pP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ACADEMIC QUALIFICATIONS :-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4"/>
          <w:szCs w:val="24"/>
        </w:rPr>
      </w:pP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10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from BSE Board Patna.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10+2 from BSEC Board Patna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BIT(Batchlore in Information Technology )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  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COMPUTER SKILLS 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Operating System :-           Ms-Dos,Window98/NT/Xp/Professional/Window Vista  .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Application:-                       Ms-Office, Internet.</w:t>
      </w:r>
    </w:p>
    <w:p w:rsidR="00563C07" w:rsidRDefault="00563C07">
      <w:pPr>
        <w:widowControl w:val="0"/>
        <w:autoSpaceDE w:val="0"/>
        <w:autoSpaceDN w:val="0"/>
        <w:adjustRightInd w:val="0"/>
      </w:pPr>
      <w:r>
        <w:t xml:space="preserve"> Language:-                               C, C++, Java , Java Script, Vb, Html, Uml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Database:-                          SQL,Oracle8i,DBMS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Networking:-                      CCNA,REDHAT,LAN, MAN,WAN  Troubleshooting.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AWARD AND ACHIVEMENTS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Participated in Inter School Cricket Tournament.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B-Certificate Holder in NCC.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PERSONAL DETAILS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Father’s Name: -                            Sri S. R. Roy.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D.O.B:-                                            15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August 1983.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Marital status:-                             Married.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>Language Known:-                        English ,Hindi.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Hobbies:-                                        Listening Music, Enjoy long drive.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Date:-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Place:- New Delhi                             (Satya Prakash) </w:t>
      </w: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sz w:val="24"/>
          <w:szCs w:val="24"/>
        </w:rPr>
      </w:pPr>
    </w:p>
    <w:p w:rsidR="00563C07" w:rsidRDefault="00563C07">
      <w:pPr>
        <w:widowControl w:val="0"/>
        <w:autoSpaceDE w:val="0"/>
        <w:autoSpaceDN w:val="0"/>
        <w:adjustRightInd w:val="0"/>
        <w:spacing w:after="0" w:line="240" w:lineRule="auto"/>
      </w:pPr>
    </w:p>
    <w:sectPr w:rsidR="00563C07" w:rsidSect="00676F5C">
      <w:pgSz w:w="12240" w:h="15840"/>
      <w:pgMar w:top="1440" w:right="1440" w:bottom="9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279E"/>
    <w:rsid w:val="00016979"/>
    <w:rsid w:val="00021F4D"/>
    <w:rsid w:val="000B6D20"/>
    <w:rsid w:val="000C5956"/>
    <w:rsid w:val="001766FA"/>
    <w:rsid w:val="001E761B"/>
    <w:rsid w:val="002173F2"/>
    <w:rsid w:val="0022279E"/>
    <w:rsid w:val="0028785C"/>
    <w:rsid w:val="00297014"/>
    <w:rsid w:val="002C22C8"/>
    <w:rsid w:val="0031092F"/>
    <w:rsid w:val="0038757E"/>
    <w:rsid w:val="00403F3B"/>
    <w:rsid w:val="004256FC"/>
    <w:rsid w:val="004B10E6"/>
    <w:rsid w:val="004D4406"/>
    <w:rsid w:val="00560697"/>
    <w:rsid w:val="00563C07"/>
    <w:rsid w:val="005C2F65"/>
    <w:rsid w:val="005F6B2D"/>
    <w:rsid w:val="00621339"/>
    <w:rsid w:val="00625A09"/>
    <w:rsid w:val="00632825"/>
    <w:rsid w:val="00652529"/>
    <w:rsid w:val="00676F5C"/>
    <w:rsid w:val="006C1737"/>
    <w:rsid w:val="006C6510"/>
    <w:rsid w:val="00712C50"/>
    <w:rsid w:val="00721F25"/>
    <w:rsid w:val="007C2E89"/>
    <w:rsid w:val="00801FFA"/>
    <w:rsid w:val="00846C8F"/>
    <w:rsid w:val="00852A2D"/>
    <w:rsid w:val="008672BF"/>
    <w:rsid w:val="008763C9"/>
    <w:rsid w:val="008A178D"/>
    <w:rsid w:val="008A25EB"/>
    <w:rsid w:val="008A542F"/>
    <w:rsid w:val="008E59D3"/>
    <w:rsid w:val="00985CFC"/>
    <w:rsid w:val="00A047D5"/>
    <w:rsid w:val="00A15577"/>
    <w:rsid w:val="00A76D88"/>
    <w:rsid w:val="00AC3915"/>
    <w:rsid w:val="00B14E82"/>
    <w:rsid w:val="00B22766"/>
    <w:rsid w:val="00B72CE7"/>
    <w:rsid w:val="00B74AF7"/>
    <w:rsid w:val="00BA0EFD"/>
    <w:rsid w:val="00BE2DD4"/>
    <w:rsid w:val="00C26040"/>
    <w:rsid w:val="00C34B91"/>
    <w:rsid w:val="00C45865"/>
    <w:rsid w:val="00C72C14"/>
    <w:rsid w:val="00D83CE6"/>
    <w:rsid w:val="00DA0226"/>
    <w:rsid w:val="00DE3ACB"/>
    <w:rsid w:val="00E87DBE"/>
    <w:rsid w:val="00EC5B3E"/>
    <w:rsid w:val="00EF3FA1"/>
    <w:rsid w:val="00F231BD"/>
    <w:rsid w:val="00F32E04"/>
    <w:rsid w:val="00F97EB1"/>
    <w:rsid w:val="00FB4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0E6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2</Pages>
  <Words>519</Words>
  <Characters>2964</Characters>
  <Application>Microsoft Office Outlook</Application>
  <DocSecurity>0</DocSecurity>
  <Lines>0</Lines>
  <Paragraphs>0</Paragraphs>
  <ScaleCrop>false</ScaleCrop>
  <Company>STATE BANK OF INDIA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CURRICULAM VITAE                     </dc:title>
  <dc:subject/>
  <dc:creator>SBI</dc:creator>
  <cp:keywords/>
  <dc:description/>
  <cp:lastModifiedBy>STATE BANK OF INDIA</cp:lastModifiedBy>
  <cp:revision>2</cp:revision>
  <cp:lastPrinted>2014-01-10T12:58:00Z</cp:lastPrinted>
  <dcterms:created xsi:type="dcterms:W3CDTF">2014-09-13T08:14:00Z</dcterms:created>
  <dcterms:modified xsi:type="dcterms:W3CDTF">2014-09-13T08:15:00Z</dcterms:modified>
</cp:coreProperties>
</file>