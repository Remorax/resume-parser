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740" w:rsidRPr="002D5583" w:rsidRDefault="00CE1740" w:rsidP="002D5583">
      <w:pPr>
        <w:jc w:val="center"/>
        <w:rPr>
          <w:sz w:val="48"/>
          <w:szCs w:val="48"/>
          <w:u w:val="double"/>
        </w:rPr>
      </w:pPr>
      <w:r w:rsidRPr="002D5583">
        <w:rPr>
          <w:sz w:val="48"/>
          <w:szCs w:val="48"/>
          <w:u w:val="double"/>
        </w:rPr>
        <w:t>CURRICULUM VITAE</w:t>
      </w:r>
    </w:p>
    <w:p w:rsidR="00CE1740" w:rsidRPr="00A65140" w:rsidRDefault="00CE1740" w:rsidP="006202B4">
      <w:pPr>
        <w:pStyle w:val="NoSpacing"/>
        <w:ind w:right="-63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   </w:t>
      </w:r>
      <w:r w:rsidRPr="00A65140">
        <w:rPr>
          <w:sz w:val="32"/>
          <w:szCs w:val="32"/>
        </w:rPr>
        <w:t>AJAY SHARMA</w:t>
      </w:r>
    </w:p>
    <w:p w:rsidR="00CE1740" w:rsidRDefault="00CE1740" w:rsidP="006202B4">
      <w:pPr>
        <w:pStyle w:val="NoSpacing"/>
        <w:ind w:right="-720"/>
      </w:pPr>
      <w:r>
        <w:t xml:space="preserve">                                                                                                                                                                12 LAXMIBAI MARG CHURIGALI</w:t>
      </w:r>
    </w:p>
    <w:p w:rsidR="00CE1740" w:rsidRDefault="00CE1740" w:rsidP="006202B4">
      <w:pPr>
        <w:pStyle w:val="NoSpacing"/>
        <w:ind w:right="-630"/>
      </w:pPr>
      <w:r>
        <w:t xml:space="preserve">                                                                                                                                                                CHHAWANI </w:t>
      </w:r>
      <w:r w:rsidRPr="00D73D0E">
        <w:t>NEEMUCH</w:t>
      </w:r>
      <w:r>
        <w:t xml:space="preserve"> [MP]</w:t>
      </w:r>
    </w:p>
    <w:p w:rsidR="00CE1740" w:rsidRDefault="00CE1740" w:rsidP="006202B4">
      <w:pPr>
        <w:pStyle w:val="NoSpacing"/>
      </w:pPr>
      <w:r>
        <w:t xml:space="preserve">                                                                                                                                                                </w:t>
      </w:r>
      <w:smartTag w:uri="urn:schemas-microsoft-com:office:smarttags" w:element="place">
        <w:smartTag w:uri="urn:schemas-microsoft-com:office:smarttags" w:element="City">
          <w:r>
            <w:t>Mobile</w:t>
          </w:r>
        </w:smartTag>
      </w:smartTag>
      <w:r>
        <w:t>: 8878537345</w:t>
      </w:r>
      <w:r>
        <w:rPr>
          <w:sz w:val="32"/>
          <w:szCs w:val="32"/>
          <w:u w:val="double"/>
        </w:rPr>
        <w:t xml:space="preserve">            </w:t>
      </w:r>
      <w:r>
        <w:rPr>
          <w:sz w:val="32"/>
          <w:szCs w:val="32"/>
          <w:u w:val="thick"/>
        </w:rPr>
        <w:t xml:space="preserve"> </w:t>
      </w:r>
      <w:r>
        <w:t xml:space="preserve">        </w:t>
      </w:r>
    </w:p>
    <w:p w:rsidR="00CE1740" w:rsidRDefault="00CE1740" w:rsidP="006202B4">
      <w:pPr>
        <w:pStyle w:val="NoSpacing"/>
        <w:ind w:right="-630"/>
        <w:rPr>
          <w:sz w:val="32"/>
          <w:szCs w:val="32"/>
          <w:u w:val="double"/>
        </w:rPr>
      </w:pPr>
      <w:r>
        <w:t xml:space="preserve">                                                                                                                                                                Email:me.ajay7866@rediffmail.com</w:t>
      </w:r>
      <w:r>
        <w:rPr>
          <w:sz w:val="32"/>
          <w:szCs w:val="32"/>
          <w:u w:val="double"/>
        </w:rPr>
        <w:t xml:space="preserve">  </w:t>
      </w:r>
    </w:p>
    <w:p w:rsidR="00CE1740" w:rsidRDefault="00CE1740" w:rsidP="00926726">
      <w:pPr>
        <w:pStyle w:val="NoSpacing"/>
        <w:ind w:right="-630"/>
        <w:rPr>
          <w:sz w:val="32"/>
          <w:szCs w:val="32"/>
          <w:u w:val="double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5.25pt;margin-top:5.1pt;width:612pt;height:0;z-index:251658240" o:connectortype="straight"/>
        </w:pict>
      </w:r>
    </w:p>
    <w:p w:rsidR="00CE1740" w:rsidRPr="00FA6422" w:rsidRDefault="00CE1740" w:rsidP="00926726">
      <w:pPr>
        <w:spacing w:line="240" w:lineRule="auto"/>
        <w:rPr>
          <w:b/>
          <w:sz w:val="32"/>
          <w:szCs w:val="32"/>
          <w:u w:val="double"/>
        </w:rPr>
      </w:pPr>
      <w:r w:rsidRPr="00FA6422">
        <w:rPr>
          <w:b/>
          <w:sz w:val="32"/>
          <w:szCs w:val="32"/>
          <w:u w:val="double"/>
        </w:rPr>
        <w:t>Objective:</w:t>
      </w:r>
    </w:p>
    <w:p w:rsidR="00CE1740" w:rsidRPr="00702E94" w:rsidRDefault="00CE1740" w:rsidP="00926726">
      <w:pPr>
        <w:pStyle w:val="NoSpacing"/>
        <w:ind w:left="720"/>
        <w:rPr>
          <w:sz w:val="24"/>
          <w:szCs w:val="24"/>
        </w:rPr>
      </w:pPr>
      <w:r w:rsidRPr="00702E94">
        <w:rPr>
          <w:sz w:val="24"/>
          <w:szCs w:val="24"/>
        </w:rPr>
        <w:t xml:space="preserve">I am looking for the challenging job where I can utilize my talent and knowledge. I want to learn from the Organization and growth with organization.                                                                                                                </w:t>
      </w:r>
    </w:p>
    <w:p w:rsidR="00CE1740" w:rsidRPr="004E78EE" w:rsidRDefault="00CE1740" w:rsidP="004E78EE">
      <w:pPr>
        <w:pStyle w:val="NoSpacing"/>
        <w:ind w:hanging="90"/>
      </w:pPr>
      <w:r>
        <w:t xml:space="preserve">    </w:t>
      </w:r>
    </w:p>
    <w:p w:rsidR="00CE1740" w:rsidRPr="00FA6422" w:rsidRDefault="00CE1740" w:rsidP="00926726">
      <w:pPr>
        <w:spacing w:line="240" w:lineRule="auto"/>
        <w:rPr>
          <w:b/>
          <w:sz w:val="32"/>
          <w:szCs w:val="32"/>
          <w:u w:val="double"/>
        </w:rPr>
      </w:pPr>
      <w:r w:rsidRPr="00FA6422">
        <w:rPr>
          <w:b/>
          <w:sz w:val="32"/>
          <w:szCs w:val="32"/>
          <w:u w:val="double"/>
        </w:rPr>
        <w:t>Academic Qualification:</w:t>
      </w:r>
    </w:p>
    <w:p w:rsidR="00CE1740" w:rsidRPr="004C7425" w:rsidRDefault="00CE1740" w:rsidP="004E78EE">
      <w:pPr>
        <w:pStyle w:val="NoSpacing"/>
        <w:rPr>
          <w:sz w:val="28"/>
          <w:szCs w:val="28"/>
          <w:u w:val="single"/>
        </w:rPr>
      </w:pPr>
      <w:r>
        <w:rPr>
          <w:sz w:val="24"/>
          <w:szCs w:val="24"/>
        </w:rPr>
        <w:t xml:space="preserve">            </w:t>
      </w:r>
      <w:r w:rsidRPr="004C7425">
        <w:rPr>
          <w:sz w:val="28"/>
          <w:szCs w:val="28"/>
          <w:u w:val="single"/>
        </w:rPr>
        <w:t>Graduation</w:t>
      </w:r>
      <w:r>
        <w:rPr>
          <w:sz w:val="28"/>
          <w:szCs w:val="28"/>
          <w:u w:val="single"/>
        </w:rPr>
        <w:t>:</w:t>
      </w:r>
    </w:p>
    <w:p w:rsidR="00CE1740" w:rsidRDefault="00CE1740" w:rsidP="00926726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Done B.C</w:t>
      </w:r>
      <w:r w:rsidRPr="00702E94">
        <w:rPr>
          <w:sz w:val="24"/>
          <w:szCs w:val="24"/>
        </w:rPr>
        <w:t>om (commerce)</w:t>
      </w:r>
      <w:r>
        <w:rPr>
          <w:sz w:val="24"/>
          <w:szCs w:val="24"/>
        </w:rPr>
        <w:t xml:space="preserve"> from </w:t>
      </w:r>
      <w:r w:rsidRPr="00702E94">
        <w:rPr>
          <w:sz w:val="24"/>
          <w:szCs w:val="24"/>
        </w:rPr>
        <w:t>D</w:t>
      </w:r>
      <w:r>
        <w:rPr>
          <w:sz w:val="24"/>
          <w:szCs w:val="24"/>
        </w:rPr>
        <w:t xml:space="preserve">evi Ahiliya University Indore in </w:t>
      </w:r>
      <w:r w:rsidRPr="00702E94">
        <w:rPr>
          <w:sz w:val="24"/>
          <w:szCs w:val="24"/>
        </w:rPr>
        <w:t>2012</w:t>
      </w:r>
      <w:r>
        <w:rPr>
          <w:sz w:val="24"/>
          <w:szCs w:val="24"/>
        </w:rPr>
        <w:t xml:space="preserve"> with 72%</w:t>
      </w:r>
    </w:p>
    <w:p w:rsidR="00CE1740" w:rsidRPr="00702E94" w:rsidRDefault="00CE1740" w:rsidP="00926726">
      <w:pPr>
        <w:pStyle w:val="NoSpacing"/>
        <w:rPr>
          <w:sz w:val="24"/>
          <w:szCs w:val="24"/>
        </w:rPr>
      </w:pPr>
    </w:p>
    <w:p w:rsidR="00CE1740" w:rsidRPr="004C7425" w:rsidRDefault="00CE1740" w:rsidP="00926726">
      <w:pPr>
        <w:pStyle w:val="NoSpacing"/>
        <w:ind w:left="-180" w:firstLine="900"/>
        <w:rPr>
          <w:sz w:val="28"/>
          <w:szCs w:val="28"/>
          <w:u w:val="single"/>
        </w:rPr>
      </w:pPr>
      <w:r w:rsidRPr="004C7425">
        <w:rPr>
          <w:sz w:val="28"/>
          <w:szCs w:val="28"/>
          <w:u w:val="single"/>
        </w:rPr>
        <w:t>Intermediate:</w:t>
      </w:r>
    </w:p>
    <w:p w:rsidR="00CE1740" w:rsidRPr="00702E94" w:rsidRDefault="00CE1740" w:rsidP="00926726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Done </w:t>
      </w:r>
      <w:r w:rsidRPr="00702E94">
        <w:rPr>
          <w:sz w:val="24"/>
          <w:szCs w:val="24"/>
        </w:rPr>
        <w:t>12</w:t>
      </w:r>
      <w:r w:rsidRPr="006565F2">
        <w:rPr>
          <w:sz w:val="24"/>
          <w:szCs w:val="24"/>
          <w:vertAlign w:val="superscript"/>
        </w:rPr>
        <w:t>th</w:t>
      </w:r>
      <w:r w:rsidRPr="00702E94">
        <w:rPr>
          <w:sz w:val="24"/>
          <w:szCs w:val="24"/>
        </w:rPr>
        <w:t xml:space="preserve"> (commerce)</w:t>
      </w:r>
      <w:r>
        <w:rPr>
          <w:sz w:val="24"/>
          <w:szCs w:val="24"/>
        </w:rPr>
        <w:t xml:space="preserve"> from M.P. board </w:t>
      </w:r>
      <w:smartTag w:uri="urn:schemas-microsoft-com:office:smarttags" w:element="City">
        <w:r>
          <w:rPr>
            <w:sz w:val="24"/>
            <w:szCs w:val="24"/>
          </w:rPr>
          <w:t>Bhopal</w:t>
        </w:r>
      </w:smartTag>
      <w:r>
        <w:rPr>
          <w:sz w:val="24"/>
          <w:szCs w:val="24"/>
        </w:rPr>
        <w:t xml:space="preserve"> in </w:t>
      </w:r>
      <w:r w:rsidRPr="00702E94">
        <w:rPr>
          <w:sz w:val="24"/>
          <w:szCs w:val="24"/>
        </w:rPr>
        <w:t>2009</w:t>
      </w:r>
      <w:r>
        <w:rPr>
          <w:sz w:val="24"/>
          <w:szCs w:val="24"/>
        </w:rPr>
        <w:t xml:space="preserve"> with 63%</w:t>
      </w:r>
    </w:p>
    <w:p w:rsidR="00CE1740" w:rsidRDefault="00CE1740" w:rsidP="00926726">
      <w:pPr>
        <w:pStyle w:val="NoSpacing"/>
      </w:pPr>
    </w:p>
    <w:p w:rsidR="00CE1740" w:rsidRPr="00FA6422" w:rsidRDefault="00CE1740" w:rsidP="00926726">
      <w:pPr>
        <w:spacing w:line="240" w:lineRule="auto"/>
        <w:rPr>
          <w:b/>
          <w:sz w:val="32"/>
          <w:szCs w:val="32"/>
          <w:u w:val="double"/>
        </w:rPr>
      </w:pPr>
      <w:r w:rsidRPr="00FA6422">
        <w:rPr>
          <w:b/>
          <w:sz w:val="32"/>
          <w:szCs w:val="32"/>
          <w:u w:val="double"/>
        </w:rPr>
        <w:t>Experience:</w:t>
      </w:r>
    </w:p>
    <w:p w:rsidR="00CE1740" w:rsidRDefault="00CE1740" w:rsidP="0092672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Fresher</w:t>
      </w:r>
    </w:p>
    <w:p w:rsidR="00CE1740" w:rsidRPr="00FA6422" w:rsidRDefault="00CE1740" w:rsidP="00926726">
      <w:pPr>
        <w:spacing w:line="240" w:lineRule="auto"/>
        <w:rPr>
          <w:b/>
          <w:sz w:val="32"/>
          <w:szCs w:val="32"/>
          <w:u w:val="double"/>
        </w:rPr>
      </w:pPr>
      <w:r w:rsidRPr="00FA6422">
        <w:rPr>
          <w:b/>
          <w:sz w:val="32"/>
          <w:szCs w:val="32"/>
          <w:u w:val="double"/>
        </w:rPr>
        <w:t>Skills:</w:t>
      </w:r>
    </w:p>
    <w:p w:rsidR="00CE1740" w:rsidRDefault="00CE1740" w:rsidP="00926726">
      <w:pPr>
        <w:pStyle w:val="NoSpacing"/>
        <w:ind w:firstLine="720"/>
      </w:pPr>
      <w:r>
        <w:t>Computer knowledge (MS word, MS excel)</w:t>
      </w:r>
    </w:p>
    <w:p w:rsidR="00CE1740" w:rsidRDefault="00CE1740" w:rsidP="00926726">
      <w:pPr>
        <w:spacing w:line="240" w:lineRule="auto"/>
        <w:ind w:firstLine="720"/>
      </w:pPr>
      <w:r>
        <w:t>Very laborious, honest and Can work in any place and environment.</w:t>
      </w:r>
    </w:p>
    <w:p w:rsidR="00CE1740" w:rsidRPr="00FA6422" w:rsidRDefault="00CE1740" w:rsidP="00926726">
      <w:pPr>
        <w:spacing w:line="240" w:lineRule="auto"/>
        <w:rPr>
          <w:b/>
          <w:sz w:val="32"/>
          <w:szCs w:val="32"/>
          <w:u w:val="double"/>
        </w:rPr>
      </w:pPr>
      <w:r w:rsidRPr="00FA6422">
        <w:rPr>
          <w:b/>
          <w:sz w:val="32"/>
          <w:szCs w:val="32"/>
          <w:u w:val="double"/>
        </w:rPr>
        <w:t>Personal detail:</w:t>
      </w:r>
    </w:p>
    <w:p w:rsidR="00CE1740" w:rsidRPr="00702E94" w:rsidRDefault="00CE1740" w:rsidP="00926726">
      <w:pPr>
        <w:pStyle w:val="NoSpacing"/>
        <w:ind w:left="-1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702E94">
        <w:rPr>
          <w:sz w:val="24"/>
          <w:szCs w:val="24"/>
        </w:rPr>
        <w:t xml:space="preserve"> DOB:                                      05-06-1990</w:t>
      </w:r>
    </w:p>
    <w:p w:rsidR="00CE1740" w:rsidRPr="00702E94" w:rsidRDefault="00CE1740" w:rsidP="00926726">
      <w:pPr>
        <w:pStyle w:val="NoSpacing"/>
        <w:ind w:hanging="180"/>
        <w:rPr>
          <w:sz w:val="24"/>
          <w:szCs w:val="24"/>
        </w:rPr>
      </w:pPr>
      <w:r w:rsidRPr="00702E94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702E94">
        <w:rPr>
          <w:sz w:val="24"/>
          <w:szCs w:val="24"/>
        </w:rPr>
        <w:t xml:space="preserve"> Marital status:                     unmarried</w:t>
      </w:r>
    </w:p>
    <w:p w:rsidR="00CE1740" w:rsidRPr="00702E94" w:rsidRDefault="00CE1740" w:rsidP="0092672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702E94">
        <w:rPr>
          <w:sz w:val="24"/>
          <w:szCs w:val="24"/>
        </w:rPr>
        <w:t xml:space="preserve"> Language known:               English </w:t>
      </w:r>
      <w:r>
        <w:rPr>
          <w:sz w:val="24"/>
          <w:szCs w:val="24"/>
        </w:rPr>
        <w:t xml:space="preserve">and </w:t>
      </w:r>
      <w:r w:rsidRPr="00702E94">
        <w:rPr>
          <w:sz w:val="24"/>
          <w:szCs w:val="24"/>
        </w:rPr>
        <w:t xml:space="preserve">Hindi </w:t>
      </w:r>
    </w:p>
    <w:p w:rsidR="00CE1740" w:rsidRDefault="00CE1740" w:rsidP="00926726">
      <w:pPr>
        <w:spacing w:line="240" w:lineRule="auto"/>
        <w:rPr>
          <w:sz w:val="24"/>
          <w:szCs w:val="24"/>
        </w:rPr>
      </w:pPr>
      <w:r w:rsidRPr="00702E94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702E94">
        <w:rPr>
          <w:sz w:val="24"/>
          <w:szCs w:val="24"/>
        </w:rPr>
        <w:t xml:space="preserve"> Hobby:              </w:t>
      </w:r>
      <w:r>
        <w:rPr>
          <w:sz w:val="24"/>
          <w:szCs w:val="24"/>
        </w:rPr>
        <w:t xml:space="preserve">                    playing chess</w:t>
      </w:r>
    </w:p>
    <w:p w:rsidR="00CE1740" w:rsidRDefault="00CE1740" w:rsidP="009267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I hear by declare that all the information given by me is true to behalf of my knowledge</w:t>
      </w:r>
      <w:r w:rsidRPr="00702E94">
        <w:rPr>
          <w:sz w:val="24"/>
          <w:szCs w:val="24"/>
        </w:rPr>
        <w:t>.</w:t>
      </w:r>
    </w:p>
    <w:p w:rsidR="00CE1740" w:rsidRDefault="00CE1740" w:rsidP="009267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Place:</w:t>
      </w:r>
      <w:r w:rsidRPr="008008ED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E1740" w:rsidRPr="00702E94" w:rsidRDefault="00CE1740" w:rsidP="009267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Date: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Ajay Sharma</w:t>
      </w:r>
    </w:p>
    <w:p w:rsidR="00CE1740" w:rsidRDefault="00CE1740" w:rsidP="00675250">
      <w:pPr>
        <w:spacing w:line="240" w:lineRule="auto"/>
      </w:pPr>
    </w:p>
    <w:sectPr w:rsidR="00CE1740" w:rsidSect="002D5583">
      <w:pgSz w:w="12240" w:h="15840"/>
      <w:pgMar w:top="27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D510C"/>
    <w:multiLevelType w:val="hybridMultilevel"/>
    <w:tmpl w:val="ED6849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034F26"/>
    <w:multiLevelType w:val="hybridMultilevel"/>
    <w:tmpl w:val="A9A22B8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02B4"/>
    <w:rsid w:val="00082286"/>
    <w:rsid w:val="002D5583"/>
    <w:rsid w:val="003C6162"/>
    <w:rsid w:val="004C7425"/>
    <w:rsid w:val="004E78EE"/>
    <w:rsid w:val="00571A5D"/>
    <w:rsid w:val="006202B4"/>
    <w:rsid w:val="006565F2"/>
    <w:rsid w:val="00675250"/>
    <w:rsid w:val="00691BE9"/>
    <w:rsid w:val="006A02A3"/>
    <w:rsid w:val="006D04E4"/>
    <w:rsid w:val="00702E94"/>
    <w:rsid w:val="008008ED"/>
    <w:rsid w:val="00926726"/>
    <w:rsid w:val="00940EAD"/>
    <w:rsid w:val="00A024A7"/>
    <w:rsid w:val="00A65140"/>
    <w:rsid w:val="00B43A22"/>
    <w:rsid w:val="00CE1740"/>
    <w:rsid w:val="00D73D0E"/>
    <w:rsid w:val="00FA6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2B4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6202B4"/>
  </w:style>
  <w:style w:type="paragraph" w:styleId="ListParagraph">
    <w:name w:val="List Paragraph"/>
    <w:basedOn w:val="Normal"/>
    <w:uiPriority w:val="99"/>
    <w:qFormat/>
    <w:rsid w:val="006D04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286</Words>
  <Characters>1635</Characters>
  <Application>Microsoft Office Outlook</Application>
  <DocSecurity>0</DocSecurity>
  <Lines>0</Lines>
  <Paragraphs>0</Paragraphs>
  <ScaleCrop>false</ScaleCrop>
  <Company>bsnl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bsnl</dc:creator>
  <cp:keywords/>
  <dc:description/>
  <cp:lastModifiedBy>power</cp:lastModifiedBy>
  <cp:revision>2</cp:revision>
  <cp:lastPrinted>2013-11-23T13:48:00Z</cp:lastPrinted>
  <dcterms:created xsi:type="dcterms:W3CDTF">2014-10-07T08:19:00Z</dcterms:created>
  <dcterms:modified xsi:type="dcterms:W3CDTF">2014-10-07T08:19:00Z</dcterms:modified>
</cp:coreProperties>
</file>